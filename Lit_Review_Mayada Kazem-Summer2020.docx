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004C9B" w:themeColor="accent1"/>
        </w:rPr>
        <w:id w:val="671692375"/>
        <w:docPartObj>
          <w:docPartGallery w:val="Cover Pages"/>
          <w:docPartUnique/>
        </w:docPartObj>
      </w:sdtPr>
      <w:sdtEndPr>
        <w:rPr>
          <w:noProof/>
          <w:color w:val="auto"/>
          <w:spacing w:val="-10"/>
          <w:kern w:val="28"/>
          <w:sz w:val="56"/>
          <w:szCs w:val="56"/>
        </w:rPr>
      </w:sdtEndPr>
      <w:sdtContent>
        <w:p w:rsidR="006F54B6" w:rsidRDefault="006F54B6">
          <w:pPr>
            <w:pStyle w:val="NoSpacing"/>
            <w:spacing w:before="1540" w:after="240"/>
            <w:jc w:val="center"/>
            <w:rPr>
              <w:color w:val="004C9B" w:themeColor="accent1"/>
            </w:rPr>
          </w:pPr>
          <w:r>
            <w:rPr>
              <w:noProof/>
              <w:color w:val="004C9B"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4C9B" w:themeColor="accent1"/>
              <w:sz w:val="72"/>
              <w:szCs w:val="72"/>
            </w:rPr>
            <w:alias w:val="Title"/>
            <w:tag w:val=""/>
            <w:id w:val="1735040861"/>
            <w:placeholder>
              <w:docPart w:val="C59012BE283A76498C74036EBC95B2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F54B6" w:rsidRDefault="006F54B6">
              <w:pPr>
                <w:pStyle w:val="NoSpacing"/>
                <w:pBdr>
                  <w:top w:val="single" w:sz="6" w:space="6" w:color="004C9B" w:themeColor="accent1"/>
                  <w:bottom w:val="single" w:sz="6" w:space="6" w:color="004C9B" w:themeColor="accent1"/>
                </w:pBdr>
                <w:spacing w:after="240"/>
                <w:jc w:val="center"/>
                <w:rPr>
                  <w:rFonts w:asciiTheme="majorHAnsi" w:eastAsiaTheme="majorEastAsia" w:hAnsiTheme="majorHAnsi" w:cstheme="majorBidi"/>
                  <w:caps/>
                  <w:color w:val="004C9B" w:themeColor="accent1"/>
                  <w:sz w:val="80"/>
                  <w:szCs w:val="80"/>
                </w:rPr>
              </w:pPr>
              <w:r>
                <w:rPr>
                  <w:rFonts w:asciiTheme="majorHAnsi" w:eastAsiaTheme="majorEastAsia" w:hAnsiTheme="majorHAnsi" w:cstheme="majorBidi"/>
                  <w:caps/>
                  <w:color w:val="004C9B" w:themeColor="accent1"/>
                  <w:sz w:val="72"/>
                  <w:szCs w:val="72"/>
                </w:rPr>
                <w:t>sentiment analysis impact on Stock Market prediction</w:t>
              </w:r>
            </w:p>
          </w:sdtContent>
        </w:sdt>
        <w:sdt>
          <w:sdtPr>
            <w:rPr>
              <w:color w:val="004C9B" w:themeColor="accent1"/>
              <w:sz w:val="28"/>
              <w:szCs w:val="28"/>
            </w:rPr>
            <w:alias w:val="Subtitle"/>
            <w:tag w:val=""/>
            <w:id w:val="328029620"/>
            <w:placeholder>
              <w:docPart w:val="1F6AED2F9EBE88469176460B34D9C8FC"/>
            </w:placeholder>
            <w:dataBinding w:prefixMappings="xmlns:ns0='http://purl.org/dc/elements/1.1/' xmlns:ns1='http://schemas.openxmlformats.org/package/2006/metadata/core-properties' " w:xpath="/ns1:coreProperties[1]/ns0:subject[1]" w:storeItemID="{6C3C8BC8-F283-45AE-878A-BAB7291924A1}"/>
            <w:text/>
          </w:sdtPr>
          <w:sdtContent>
            <w:p w:rsidR="006F54B6" w:rsidRDefault="006F54B6">
              <w:pPr>
                <w:pStyle w:val="NoSpacing"/>
                <w:jc w:val="center"/>
                <w:rPr>
                  <w:color w:val="004C9B" w:themeColor="accent1"/>
                  <w:sz w:val="28"/>
                  <w:szCs w:val="28"/>
                </w:rPr>
              </w:pPr>
              <w:r>
                <w:rPr>
                  <w:color w:val="004C9B" w:themeColor="accent1"/>
                  <w:sz w:val="28"/>
                  <w:szCs w:val="28"/>
                </w:rPr>
                <w:t>Capstone Project – Literature Review</w:t>
              </w:r>
            </w:p>
          </w:sdtContent>
        </w:sdt>
        <w:p w:rsidR="006F54B6" w:rsidRDefault="006F54B6">
          <w:pPr>
            <w:pStyle w:val="NoSpacing"/>
            <w:spacing w:before="480"/>
            <w:jc w:val="center"/>
            <w:rPr>
              <w:color w:val="004C9B" w:themeColor="accent1"/>
            </w:rPr>
          </w:pPr>
          <w:r>
            <w:rPr>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879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UNeAIAAF4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" filled="f" stroked="f" strokeweight=".5pt">
                <v:textbox style="mso-fit-shape-to-text:t" inset="0,0,0,0">
                  <w:txbxContent>
                    <w:sdt>
                      <w:sdtPr>
                        <w:rPr>
                          <w:caps/>
                          <w:color w:val="004C9B"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F54B6" w:rsidRDefault="006F54B6">
                          <w:pPr>
                            <w:pStyle w:val="NoSpacing"/>
                            <w:spacing w:after="40"/>
                            <w:jc w:val="center"/>
                            <w:rPr>
                              <w:caps/>
                              <w:color w:val="004C9B" w:themeColor="accent1"/>
                              <w:sz w:val="28"/>
                              <w:szCs w:val="28"/>
                            </w:rPr>
                          </w:pPr>
                          <w:r>
                            <w:rPr>
                              <w:caps/>
                              <w:color w:val="004C9B" w:themeColor="accent1"/>
                              <w:sz w:val="28"/>
                              <w:szCs w:val="28"/>
                            </w:rPr>
                            <w:t>[Date]</w:t>
                          </w:r>
                        </w:p>
                      </w:sdtContent>
                    </w:sdt>
                    <w:p w:rsidR="006F54B6" w:rsidRDefault="006F54B6">
                      <w:pPr>
                        <w:pStyle w:val="NoSpacing"/>
                        <w:jc w:val="center"/>
                        <w:rPr>
                          <w:color w:val="004C9B" w:themeColor="accent1"/>
                        </w:rPr>
                      </w:pPr>
                      <w:sdt>
                        <w:sdtPr>
                          <w:rPr>
                            <w:caps/>
                            <w:color w:val="004C9B"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004C9B" w:themeColor="accent1"/>
                            </w:rPr>
                            <w:t>Ryerson University</w:t>
                          </w:r>
                        </w:sdtContent>
                      </w:sdt>
                    </w:p>
                    <w:p w:rsidR="006F54B6" w:rsidRDefault="006F54B6">
                      <w:pPr>
                        <w:pStyle w:val="NoSpacing"/>
                        <w:jc w:val="center"/>
                        <w:rPr>
                          <w:color w:val="004C9B" w:themeColor="accent1"/>
                        </w:rPr>
                      </w:pPr>
                      <w:sdt>
                        <w:sdtPr>
                          <w:rPr>
                            <w:color w:val="004C9B"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004C9B" w:themeColor="accent1"/>
                            </w:rPr>
                            <w:t>[Company address]</w:t>
                          </w:r>
                        </w:sdtContent>
                      </w:sdt>
                    </w:p>
                  </w:txbxContent>
                </v:textbox>
                <w10:wrap anchorx="margin" anchory="page"/>
              </v:shape>
            </w:pict>
          </w:r>
          <w:r>
            <w:rPr>
              <w:noProof/>
              <w:color w:val="004C9B"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F54B6" w:rsidRDefault="006F54B6">
          <w:pPr>
            <w:spacing w:after="0" w:line="240" w:lineRule="auto"/>
            <w:rPr>
              <w:b/>
              <w:noProof/>
              <w:spacing w:val="-10"/>
              <w:kern w:val="28"/>
              <w:sz w:val="56"/>
              <w:szCs w:val="56"/>
              <w:lang w:val="en-US"/>
            </w:rPr>
          </w:pPr>
          <w:r>
            <w:rPr>
              <w:noProof/>
              <w:spacing w:val="-10"/>
              <w:kern w:val="28"/>
              <w:sz w:val="56"/>
              <w:szCs w:val="56"/>
            </w:rPr>
            <w:br w:type="page"/>
          </w:r>
        </w:p>
      </w:sdtContent>
    </w:sdt>
    <w:p w:rsidR="00D065B3" w:rsidRPr="001C7FCD" w:rsidRDefault="00D065B3" w:rsidP="00EF409F">
      <w:pPr>
        <w:pStyle w:val="TOCHeading"/>
        <w:rPr>
          <w:rFonts w:asciiTheme="minorHAnsi" w:hAnsiTheme="minorHAnsi" w:cstheme="minorHAnsi"/>
        </w:rPr>
      </w:pPr>
      <w:r w:rsidRPr="001C7FCD">
        <w:rPr>
          <w:rFonts w:asciiTheme="minorHAnsi" w:hAnsiTheme="minorHAnsi" w:cstheme="minorHAnsi"/>
        </w:rPr>
        <w:lastRenderedPageBreak/>
        <w:t>Table of Content</w:t>
      </w:r>
    </w:p>
    <w:p w:rsidR="00FC0759" w:rsidRDefault="00A11CB1">
      <w:pPr>
        <w:pStyle w:val="TOC1"/>
        <w:rPr>
          <w:rFonts w:asciiTheme="minorHAnsi" w:eastAsiaTheme="minorEastAsia" w:hAnsiTheme="minorHAnsi" w:cstheme="minorBidi"/>
          <w:b w:val="0"/>
          <w:noProof/>
          <w:color w:val="auto"/>
          <w:szCs w:val="24"/>
        </w:rPr>
      </w:pPr>
      <w:r w:rsidRPr="001C7FCD">
        <w:rPr>
          <w:rFonts w:asciiTheme="minorHAnsi" w:hAnsiTheme="minorHAnsi" w:cstheme="minorHAnsi"/>
          <w:b w:val="0"/>
          <w:bCs/>
        </w:rPr>
        <w:fldChar w:fldCharType="begin"/>
      </w:r>
      <w:r w:rsidR="009B7998" w:rsidRPr="001C7FCD">
        <w:rPr>
          <w:rFonts w:asciiTheme="minorHAnsi" w:hAnsiTheme="minorHAnsi" w:cstheme="minorHAnsi"/>
          <w:bCs/>
        </w:rPr>
        <w:instrText xml:space="preserve"> TOC \o "1-3" \h \z \u </w:instrText>
      </w:r>
      <w:r w:rsidRPr="001C7FCD">
        <w:rPr>
          <w:rFonts w:asciiTheme="minorHAnsi" w:hAnsiTheme="minorHAnsi" w:cstheme="minorHAnsi"/>
          <w:b w:val="0"/>
          <w:bCs/>
        </w:rPr>
        <w:fldChar w:fldCharType="separate"/>
      </w:r>
      <w:hyperlink w:anchor="_Toc42621243" w:history="1">
        <w:r w:rsidR="00FC0759" w:rsidRPr="002C746C">
          <w:rPr>
            <w:rStyle w:val="Hyperlink"/>
            <w:rFonts w:cstheme="minorHAnsi"/>
            <w:noProof/>
          </w:rPr>
          <w:t>Introduction</w:t>
        </w:r>
        <w:r w:rsidR="00FC0759">
          <w:rPr>
            <w:noProof/>
            <w:webHidden/>
          </w:rPr>
          <w:tab/>
        </w:r>
        <w:r w:rsidR="00FC0759">
          <w:rPr>
            <w:noProof/>
            <w:webHidden/>
          </w:rPr>
          <w:fldChar w:fldCharType="begin"/>
        </w:r>
        <w:r w:rsidR="00FC0759">
          <w:rPr>
            <w:noProof/>
            <w:webHidden/>
          </w:rPr>
          <w:instrText xml:space="preserve"> PAGEREF _Toc42621243 \h </w:instrText>
        </w:r>
        <w:r w:rsidR="00FC0759">
          <w:rPr>
            <w:noProof/>
            <w:webHidden/>
          </w:rPr>
        </w:r>
        <w:r w:rsidR="00FC0759">
          <w:rPr>
            <w:noProof/>
            <w:webHidden/>
          </w:rPr>
          <w:fldChar w:fldCharType="separate"/>
        </w:r>
        <w:r w:rsidR="006F54B6">
          <w:rPr>
            <w:noProof/>
            <w:webHidden/>
          </w:rPr>
          <w:t>3</w:t>
        </w:r>
        <w:r w:rsidR="00FC0759">
          <w:rPr>
            <w:noProof/>
            <w:webHidden/>
          </w:rPr>
          <w:fldChar w:fldCharType="end"/>
        </w:r>
      </w:hyperlink>
    </w:p>
    <w:p w:rsidR="00FC0759" w:rsidRDefault="00D348A0">
      <w:pPr>
        <w:pStyle w:val="TOC1"/>
        <w:rPr>
          <w:rFonts w:asciiTheme="minorHAnsi" w:eastAsiaTheme="minorEastAsia" w:hAnsiTheme="minorHAnsi" w:cstheme="minorBidi"/>
          <w:b w:val="0"/>
          <w:noProof/>
          <w:color w:val="auto"/>
          <w:szCs w:val="24"/>
        </w:rPr>
      </w:pPr>
      <w:hyperlink w:anchor="_Toc42621244" w:history="1">
        <w:r w:rsidR="00FC0759" w:rsidRPr="002C746C">
          <w:rPr>
            <w:rStyle w:val="Hyperlink"/>
            <w:rFonts w:cstheme="minorHAnsi"/>
            <w:noProof/>
          </w:rPr>
          <w:t>Literature Review</w:t>
        </w:r>
        <w:r w:rsidR="00FC0759">
          <w:rPr>
            <w:noProof/>
            <w:webHidden/>
          </w:rPr>
          <w:tab/>
        </w:r>
        <w:r w:rsidR="00FC0759">
          <w:rPr>
            <w:noProof/>
            <w:webHidden/>
          </w:rPr>
          <w:fldChar w:fldCharType="begin"/>
        </w:r>
        <w:r w:rsidR="00FC0759">
          <w:rPr>
            <w:noProof/>
            <w:webHidden/>
          </w:rPr>
          <w:instrText xml:space="preserve"> PAGEREF _Toc42621244 \h </w:instrText>
        </w:r>
        <w:r w:rsidR="00FC0759">
          <w:rPr>
            <w:noProof/>
            <w:webHidden/>
          </w:rPr>
        </w:r>
        <w:r w:rsidR="00FC0759">
          <w:rPr>
            <w:noProof/>
            <w:webHidden/>
          </w:rPr>
          <w:fldChar w:fldCharType="separate"/>
        </w:r>
        <w:r w:rsidR="006F54B6">
          <w:rPr>
            <w:noProof/>
            <w:webHidden/>
          </w:rPr>
          <w:t>4</w:t>
        </w:r>
        <w:r w:rsidR="00FC0759">
          <w:rPr>
            <w:noProof/>
            <w:webHidden/>
          </w:rPr>
          <w:fldChar w:fldCharType="end"/>
        </w:r>
      </w:hyperlink>
    </w:p>
    <w:p w:rsidR="00FC0759" w:rsidRDefault="00D348A0">
      <w:pPr>
        <w:pStyle w:val="TOC1"/>
        <w:rPr>
          <w:rFonts w:asciiTheme="minorHAnsi" w:eastAsiaTheme="minorEastAsia" w:hAnsiTheme="minorHAnsi" w:cstheme="minorBidi"/>
          <w:b w:val="0"/>
          <w:noProof/>
          <w:color w:val="auto"/>
          <w:szCs w:val="24"/>
        </w:rPr>
      </w:pPr>
      <w:hyperlink w:anchor="_Toc42621245" w:history="1">
        <w:r w:rsidR="00FC0759" w:rsidRPr="002C746C">
          <w:rPr>
            <w:rStyle w:val="Hyperlink"/>
            <w:rFonts w:cstheme="minorHAnsi"/>
            <w:noProof/>
          </w:rPr>
          <w:t>Dataset</w:t>
        </w:r>
        <w:r w:rsidR="00FC0759">
          <w:rPr>
            <w:noProof/>
            <w:webHidden/>
          </w:rPr>
          <w:tab/>
        </w:r>
        <w:r w:rsidR="00FC0759">
          <w:rPr>
            <w:noProof/>
            <w:webHidden/>
          </w:rPr>
          <w:fldChar w:fldCharType="begin"/>
        </w:r>
        <w:r w:rsidR="00FC0759">
          <w:rPr>
            <w:noProof/>
            <w:webHidden/>
          </w:rPr>
          <w:instrText xml:space="preserve"> PAGEREF _Toc42621245 \h </w:instrText>
        </w:r>
        <w:r w:rsidR="00FC0759">
          <w:rPr>
            <w:noProof/>
            <w:webHidden/>
          </w:rPr>
        </w:r>
        <w:r w:rsidR="00FC0759">
          <w:rPr>
            <w:noProof/>
            <w:webHidden/>
          </w:rPr>
          <w:fldChar w:fldCharType="separate"/>
        </w:r>
        <w:r w:rsidR="006F54B6">
          <w:rPr>
            <w:noProof/>
            <w:webHidden/>
          </w:rPr>
          <w:t>6</w:t>
        </w:r>
        <w:r w:rsidR="00FC0759">
          <w:rPr>
            <w:noProof/>
            <w:webHidden/>
          </w:rPr>
          <w:fldChar w:fldCharType="end"/>
        </w:r>
      </w:hyperlink>
    </w:p>
    <w:p w:rsidR="00FC0759" w:rsidRDefault="00D348A0">
      <w:pPr>
        <w:pStyle w:val="TOC1"/>
        <w:rPr>
          <w:rFonts w:asciiTheme="minorHAnsi" w:eastAsiaTheme="minorEastAsia" w:hAnsiTheme="minorHAnsi" w:cstheme="minorBidi"/>
          <w:b w:val="0"/>
          <w:noProof/>
          <w:color w:val="auto"/>
          <w:szCs w:val="24"/>
        </w:rPr>
      </w:pPr>
      <w:hyperlink w:anchor="_Toc42621246" w:history="1">
        <w:r w:rsidR="00FC0759" w:rsidRPr="002C746C">
          <w:rPr>
            <w:rStyle w:val="Hyperlink"/>
            <w:rFonts w:cstheme="minorHAnsi"/>
            <w:noProof/>
          </w:rPr>
          <w:t>Approach</w:t>
        </w:r>
        <w:r w:rsidR="00FC0759">
          <w:rPr>
            <w:noProof/>
            <w:webHidden/>
          </w:rPr>
          <w:tab/>
        </w:r>
        <w:r w:rsidR="00FC0759">
          <w:rPr>
            <w:noProof/>
            <w:webHidden/>
          </w:rPr>
          <w:fldChar w:fldCharType="begin"/>
        </w:r>
        <w:r w:rsidR="00FC0759">
          <w:rPr>
            <w:noProof/>
            <w:webHidden/>
          </w:rPr>
          <w:instrText xml:space="preserve"> PAGEREF _Toc42621246 \h </w:instrText>
        </w:r>
        <w:r w:rsidR="00FC0759">
          <w:rPr>
            <w:noProof/>
            <w:webHidden/>
          </w:rPr>
        </w:r>
        <w:r w:rsidR="00FC0759">
          <w:rPr>
            <w:noProof/>
            <w:webHidden/>
          </w:rPr>
          <w:fldChar w:fldCharType="separate"/>
        </w:r>
        <w:r w:rsidR="006F54B6">
          <w:rPr>
            <w:noProof/>
            <w:webHidden/>
          </w:rPr>
          <w:t>13</w:t>
        </w:r>
        <w:r w:rsidR="00FC0759">
          <w:rPr>
            <w:noProof/>
            <w:webHidden/>
          </w:rPr>
          <w:fldChar w:fldCharType="end"/>
        </w:r>
      </w:hyperlink>
    </w:p>
    <w:p w:rsidR="00811FE5" w:rsidRPr="001C7FCD" w:rsidRDefault="00A11CB1" w:rsidP="006C2040">
      <w:pPr>
        <w:rPr>
          <w:rFonts w:asciiTheme="minorHAnsi" w:hAnsiTheme="minorHAnsi" w:cstheme="minorHAnsi"/>
        </w:rPr>
        <w:sectPr w:rsidR="00811FE5" w:rsidRPr="001C7FCD" w:rsidSect="000C6039">
          <w:headerReference w:type="default" r:id="rId10"/>
          <w:pgSz w:w="12240" w:h="15840"/>
          <w:pgMar w:top="2160" w:right="1440" w:bottom="2070" w:left="1440" w:header="709" w:footer="1003" w:gutter="0"/>
          <w:pgNumType w:start="1"/>
          <w:cols w:space="708"/>
          <w:titlePg/>
          <w:docGrid w:linePitch="360"/>
        </w:sectPr>
      </w:pPr>
      <w:r w:rsidRPr="001C7FCD">
        <w:rPr>
          <w:rFonts w:asciiTheme="minorHAnsi" w:eastAsiaTheme="majorEastAsia" w:hAnsiTheme="minorHAnsi" w:cstheme="minorHAnsi"/>
          <w:b/>
          <w:bCs/>
          <w:color w:val="000000" w:themeColor="text1"/>
          <w:sz w:val="24"/>
          <w:szCs w:val="26"/>
        </w:rPr>
        <w:fldChar w:fldCharType="end"/>
      </w:r>
    </w:p>
    <w:p w:rsidR="00297C4C" w:rsidRPr="001C7FCD" w:rsidRDefault="005F5196" w:rsidP="00595F22">
      <w:pPr>
        <w:pStyle w:val="Heading1"/>
        <w:rPr>
          <w:rFonts w:asciiTheme="minorHAnsi" w:hAnsiTheme="minorHAnsi" w:cstheme="minorHAnsi"/>
        </w:rPr>
      </w:pPr>
      <w:bookmarkStart w:id="0" w:name="_Toc42621243"/>
      <w:r w:rsidRPr="001C7FCD">
        <w:rPr>
          <w:rFonts w:asciiTheme="minorHAnsi" w:hAnsiTheme="minorHAnsi" w:cstheme="minorHAnsi"/>
        </w:rPr>
        <w:lastRenderedPageBreak/>
        <w:t>Introduction</w:t>
      </w:r>
      <w:bookmarkEnd w:id="0"/>
    </w:p>
    <w:p w:rsidR="00FC0759" w:rsidRDefault="00FC0759" w:rsidP="005F5196">
      <w:pPr>
        <w:jc w:val="both"/>
        <w:rPr>
          <w:rFonts w:asciiTheme="minorHAnsi" w:hAnsiTheme="minorHAnsi" w:cstheme="minorHAnsi"/>
          <w:color w:val="353535"/>
          <w:sz w:val="21"/>
          <w:szCs w:val="21"/>
        </w:rPr>
      </w:pPr>
      <w:bookmarkStart w:id="1" w:name="_Toc442773185"/>
    </w:p>
    <w:p w:rsidR="005F5196" w:rsidRPr="001C7FCD" w:rsidRDefault="005F5196" w:rsidP="005F5196">
      <w:pPr>
        <w:jc w:val="both"/>
        <w:rPr>
          <w:rFonts w:asciiTheme="minorHAnsi" w:hAnsiTheme="minorHAnsi" w:cstheme="minorHAnsi"/>
          <w:color w:val="353535"/>
          <w:sz w:val="21"/>
          <w:szCs w:val="21"/>
        </w:rPr>
      </w:pPr>
      <w:r w:rsidRPr="001C7FCD">
        <w:rPr>
          <w:rFonts w:asciiTheme="minorHAnsi" w:hAnsiTheme="minorHAnsi" w:cstheme="minorHAnsi"/>
          <w:color w:val="353535"/>
          <w:sz w:val="21"/>
          <w:szCs w:val="21"/>
        </w:rPr>
        <w:t xml:space="preserve">Predicting stock market movement -before a trading day starts- has always been a very interesting subject. In this project, I found a dataset with two channels: News Reddit data and historical financial dataset of DJIA that’s used as an indication of stock market performance and movement. DJIA stands for Dow Jones Industrial Average. It is a price-weighted stock market index that measures 30 large companies listed on NYSE (New York Stock Exchange). It covers all types of industries except Transportation and Utilities. So, if in a day the trade market started when DJIA is higher than the day before, we say “the market is up today”! </w:t>
      </w:r>
    </w:p>
    <w:p w:rsidR="005F5196" w:rsidRPr="001C7FCD" w:rsidRDefault="005F5196" w:rsidP="005F5196">
      <w:pPr>
        <w:jc w:val="both"/>
        <w:rPr>
          <w:rFonts w:asciiTheme="minorHAnsi" w:hAnsiTheme="minorHAnsi" w:cstheme="minorHAnsi"/>
          <w:color w:val="353535"/>
          <w:sz w:val="21"/>
          <w:szCs w:val="21"/>
        </w:rPr>
      </w:pPr>
    </w:p>
    <w:p w:rsidR="005F5196" w:rsidRPr="001C7FCD" w:rsidRDefault="005F5196" w:rsidP="005F5196">
      <w:pPr>
        <w:jc w:val="both"/>
        <w:rPr>
          <w:rFonts w:asciiTheme="minorHAnsi" w:hAnsiTheme="minorHAnsi" w:cstheme="minorHAnsi"/>
          <w:color w:val="353535"/>
          <w:sz w:val="21"/>
          <w:szCs w:val="21"/>
        </w:rPr>
      </w:pPr>
      <w:r w:rsidRPr="001C7FCD">
        <w:rPr>
          <w:rFonts w:asciiTheme="minorHAnsi" w:hAnsiTheme="minorHAnsi" w:cstheme="minorHAnsi"/>
          <w:color w:val="353535"/>
          <w:sz w:val="21"/>
          <w:szCs w:val="21"/>
        </w:rPr>
        <w:t>Reddit News data was captured from Reddit World News website. A place for major news from around the world, excluding US-internal news. Registered members submit content to the site such as links, text posts, and images, which are then voted up or down by other members. Posts are organized by subject into user-created boards called "subreddits", which cover a variety of topics like news, science, movies, video games, music, books, fitness, food, and image-sharing. Submissions with more up-votes appear towards the top of their subreddit and, if they receive enough up-votes, ultimately on the site's front page. Our dataset has only the top 25 headlines are considered for a single date.</w:t>
      </w:r>
    </w:p>
    <w:p w:rsidR="005F5196" w:rsidRPr="001C7FCD" w:rsidRDefault="005F5196" w:rsidP="005F5196">
      <w:pPr>
        <w:jc w:val="both"/>
        <w:rPr>
          <w:rFonts w:asciiTheme="minorHAnsi" w:hAnsiTheme="minorHAnsi" w:cstheme="minorHAnsi"/>
          <w:color w:val="353535"/>
          <w:sz w:val="21"/>
          <w:szCs w:val="21"/>
        </w:rPr>
      </w:pPr>
    </w:p>
    <w:p w:rsidR="005F5196" w:rsidRPr="001C7FCD" w:rsidRDefault="005F5196" w:rsidP="005F5196">
      <w:pPr>
        <w:tabs>
          <w:tab w:val="left" w:pos="1843"/>
        </w:tabs>
        <w:jc w:val="both"/>
        <w:rPr>
          <w:rFonts w:asciiTheme="minorHAnsi" w:hAnsiTheme="minorHAnsi" w:cstheme="minorHAnsi"/>
          <w:color w:val="353535"/>
          <w:sz w:val="21"/>
          <w:szCs w:val="21"/>
        </w:rPr>
      </w:pPr>
      <w:r w:rsidRPr="001C7FCD">
        <w:rPr>
          <w:rFonts w:asciiTheme="minorHAnsi" w:hAnsiTheme="minorHAnsi" w:cstheme="minorHAnsi"/>
          <w:color w:val="353535"/>
          <w:sz w:val="21"/>
          <w:szCs w:val="21"/>
        </w:rPr>
        <w:t xml:space="preserve">It is important to mention that the world is changing rapidly and the traditional ways in analyzing financial data, plotting charts, building MS Excel sheets, and applying advanced formulas are not enough. There is huge amount of information scattered and dispersed around us in other forms like texts, videos, pictures, ... etc. that has impact on stock market performance as well. </w:t>
      </w:r>
      <w:r w:rsidRPr="001C7FCD">
        <w:rPr>
          <w:rFonts w:asciiTheme="minorHAnsi" w:hAnsiTheme="minorHAnsi" w:cstheme="minorHAnsi"/>
          <w:i/>
          <w:iCs/>
          <w:color w:val="353535"/>
          <w:sz w:val="21"/>
          <w:szCs w:val="21"/>
        </w:rPr>
        <w:t xml:space="preserve">This project is studying the impact of changes in world news on </w:t>
      </w:r>
      <w:r w:rsidR="006F54B6">
        <w:rPr>
          <w:rFonts w:asciiTheme="minorHAnsi" w:hAnsiTheme="minorHAnsi" w:cstheme="minorHAnsi"/>
          <w:i/>
          <w:iCs/>
          <w:color w:val="353535"/>
          <w:sz w:val="21"/>
          <w:szCs w:val="21"/>
        </w:rPr>
        <w:t xml:space="preserve">predicting </w:t>
      </w:r>
      <w:r w:rsidRPr="001C7FCD">
        <w:rPr>
          <w:rFonts w:asciiTheme="minorHAnsi" w:hAnsiTheme="minorHAnsi" w:cstheme="minorHAnsi"/>
          <w:i/>
          <w:iCs/>
          <w:color w:val="353535"/>
          <w:sz w:val="21"/>
          <w:szCs w:val="21"/>
        </w:rPr>
        <w:t>stock market performance. More questions would rise such as: are stock stats like average prices, moving averages, median, and mode enough to predict the market? What about measuring stock market performance accuracy, stability, and efficiency?</w:t>
      </w:r>
      <w:r w:rsidRPr="001C7FCD">
        <w:rPr>
          <w:rFonts w:asciiTheme="minorHAnsi" w:hAnsiTheme="minorHAnsi" w:cstheme="minorHAnsi"/>
          <w:color w:val="353535"/>
          <w:sz w:val="21"/>
          <w:szCs w:val="21"/>
        </w:rPr>
        <w:t xml:space="preserve"> </w:t>
      </w:r>
    </w:p>
    <w:p w:rsidR="005F5196" w:rsidRPr="001C7FCD" w:rsidRDefault="005F5196" w:rsidP="005F5196">
      <w:pPr>
        <w:jc w:val="both"/>
        <w:rPr>
          <w:rFonts w:asciiTheme="minorHAnsi" w:hAnsiTheme="minorHAnsi" w:cstheme="minorHAnsi"/>
          <w:color w:val="353535"/>
          <w:sz w:val="21"/>
          <w:szCs w:val="21"/>
        </w:rPr>
      </w:pPr>
    </w:p>
    <w:p w:rsidR="000C6039" w:rsidRPr="001C7FCD" w:rsidRDefault="005F5196" w:rsidP="005F5196">
      <w:pPr>
        <w:rPr>
          <w:rFonts w:asciiTheme="minorHAnsi" w:hAnsiTheme="minorHAnsi" w:cstheme="minorHAnsi"/>
          <w:color w:val="353535"/>
          <w:sz w:val="21"/>
          <w:szCs w:val="21"/>
        </w:rPr>
      </w:pPr>
      <w:r w:rsidRPr="001C7FCD">
        <w:rPr>
          <w:rFonts w:asciiTheme="minorHAnsi" w:hAnsiTheme="minorHAnsi" w:cstheme="minorHAnsi"/>
          <w:color w:val="353535"/>
          <w:sz w:val="21"/>
          <w:szCs w:val="21"/>
        </w:rPr>
        <w:t>The project will start with detailed initial analysis visualizing stock market time-series data, generate graphs to observe how prices change over time. Perform bivariate and multivariate analysis, do more visualizations and investigate variables correlation using R language. Then explore the data and check for balanced or imbalanced dataset using Weka. Clean Reddit News text to prepare for further analysis. Sentimental Analysis is the approach to sense the market performance; whether the world news is negative or positive using R or Python libraries. This shall help predicting DJIA stock prices using a binary classification prediction model on training and testing data sets. The project will use data from 2008-08-08 to 2014-12-31 as Training Set, and Test Set is then the following two years data (from 2015-01-02 to 2016-07-01). This is roughly an (70% - 30%) split. The project will use AUC (Area Under the Curve) and Confusion Metrix for model evaluation. To measure the market efficiency and forecast stock movements, add natural learning processing like 10-k form that can be trained on historical DJIA market prices.</w:t>
      </w:r>
    </w:p>
    <w:p w:rsidR="005F5196" w:rsidRPr="001C7FCD" w:rsidRDefault="005F5196">
      <w:pPr>
        <w:spacing w:after="0" w:line="240" w:lineRule="auto"/>
        <w:rPr>
          <w:rFonts w:asciiTheme="minorHAnsi" w:hAnsiTheme="minorHAnsi" w:cstheme="minorHAnsi"/>
          <w:color w:val="353535"/>
          <w:sz w:val="21"/>
          <w:szCs w:val="21"/>
        </w:rPr>
      </w:pPr>
      <w:r w:rsidRPr="001C7FCD">
        <w:rPr>
          <w:rFonts w:asciiTheme="minorHAnsi" w:hAnsiTheme="minorHAnsi" w:cstheme="minorHAnsi"/>
          <w:color w:val="353535"/>
          <w:sz w:val="21"/>
          <w:szCs w:val="21"/>
        </w:rPr>
        <w:br w:type="page"/>
      </w:r>
    </w:p>
    <w:p w:rsidR="00FF768B" w:rsidRPr="001C7FCD" w:rsidRDefault="005F5196" w:rsidP="003C67E6">
      <w:pPr>
        <w:pStyle w:val="Heading1"/>
        <w:rPr>
          <w:rFonts w:asciiTheme="minorHAnsi" w:hAnsiTheme="minorHAnsi" w:cstheme="minorHAnsi"/>
        </w:rPr>
      </w:pPr>
      <w:bookmarkStart w:id="2" w:name="_Toc42621244"/>
      <w:bookmarkEnd w:id="1"/>
      <w:r w:rsidRPr="001C7FCD">
        <w:rPr>
          <w:rFonts w:asciiTheme="minorHAnsi" w:hAnsiTheme="minorHAnsi" w:cstheme="minorHAnsi"/>
        </w:rPr>
        <w:lastRenderedPageBreak/>
        <w:t>Literature Review</w:t>
      </w:r>
      <w:bookmarkEnd w:id="2"/>
    </w:p>
    <w:p w:rsidR="00FF768B" w:rsidRPr="001C7FCD" w:rsidRDefault="00FF768B" w:rsidP="00FF768B">
      <w:pPr>
        <w:rPr>
          <w:rFonts w:asciiTheme="minorHAnsi" w:hAnsiTheme="minorHAnsi" w:cstheme="minorHAnsi"/>
        </w:rPr>
      </w:pPr>
      <w:r w:rsidRPr="001C7FCD">
        <w:rPr>
          <w:rFonts w:asciiTheme="minorHAnsi" w:hAnsiTheme="minorHAnsi" w:cstheme="minorHAnsi"/>
        </w:rPr>
        <w:t xml:space="preserve"> </w:t>
      </w:r>
    </w:p>
    <w:p w:rsidR="001C7FCD" w:rsidRPr="001C7FCD" w:rsidRDefault="001C7FCD" w:rsidP="001C7FCD">
      <w:pPr>
        <w:shd w:val="clear" w:color="auto" w:fill="FFFFFF"/>
        <w:jc w:val="both"/>
        <w:rPr>
          <w:rFonts w:asciiTheme="minorHAnsi" w:hAnsiTheme="minorHAnsi" w:cstheme="minorHAnsi"/>
          <w:i/>
          <w:iCs/>
          <w:color w:val="353535"/>
          <w:sz w:val="21"/>
          <w:szCs w:val="21"/>
        </w:rPr>
      </w:pPr>
      <w:r w:rsidRPr="001C7FCD">
        <w:rPr>
          <w:rFonts w:asciiTheme="minorHAnsi" w:hAnsiTheme="minorHAnsi" w:cstheme="minorHAnsi"/>
          <w:i/>
          <w:iCs/>
          <w:color w:val="353535"/>
          <w:sz w:val="21"/>
          <w:szCs w:val="21"/>
        </w:rPr>
        <w:t xml:space="preserve">Thesis is about studying the impact of changes in world news on </w:t>
      </w:r>
      <w:r w:rsidR="006F54B6">
        <w:rPr>
          <w:rFonts w:asciiTheme="minorHAnsi" w:hAnsiTheme="minorHAnsi" w:cstheme="minorHAnsi"/>
          <w:i/>
          <w:iCs/>
          <w:color w:val="353535"/>
          <w:sz w:val="21"/>
          <w:szCs w:val="21"/>
        </w:rPr>
        <w:t xml:space="preserve">predicting </w:t>
      </w:r>
      <w:r w:rsidRPr="001C7FCD">
        <w:rPr>
          <w:rFonts w:asciiTheme="minorHAnsi" w:hAnsiTheme="minorHAnsi" w:cstheme="minorHAnsi"/>
          <w:i/>
          <w:iCs/>
          <w:color w:val="353535"/>
          <w:sz w:val="21"/>
          <w:szCs w:val="21"/>
        </w:rPr>
        <w:t xml:space="preserve">stock market performance. Are stock stats such as average prices, median, and mode enough to predict the market? What about measuring stock market performance accuracy, stability, and efficiency? </w:t>
      </w:r>
    </w:p>
    <w:p w:rsidR="001C7FCD" w:rsidRPr="001C7FCD" w:rsidRDefault="001C7FCD" w:rsidP="001C7FCD">
      <w:pPr>
        <w:shd w:val="clear" w:color="auto" w:fill="FFFFFF"/>
        <w:jc w:val="both"/>
        <w:rPr>
          <w:rFonts w:asciiTheme="minorHAnsi" w:hAnsiTheme="minorHAnsi" w:cstheme="minorHAnsi"/>
          <w:color w:val="353535"/>
          <w:sz w:val="21"/>
          <w:szCs w:val="21"/>
        </w:rPr>
      </w:pPr>
    </w:p>
    <w:p w:rsidR="001C7FCD" w:rsidRPr="001C7FCD" w:rsidRDefault="001C7FCD" w:rsidP="001C7FCD">
      <w:pPr>
        <w:jc w:val="both"/>
        <w:rPr>
          <w:rFonts w:asciiTheme="minorHAnsi" w:hAnsiTheme="minorHAnsi" w:cstheme="minorHAnsi"/>
          <w:color w:val="353535"/>
          <w:sz w:val="21"/>
          <w:szCs w:val="21"/>
        </w:rPr>
      </w:pPr>
      <w:r w:rsidRPr="001C7FCD">
        <w:rPr>
          <w:rFonts w:asciiTheme="minorHAnsi" w:hAnsiTheme="minorHAnsi" w:cstheme="minorHAnsi"/>
          <w:color w:val="353535"/>
          <w:sz w:val="21"/>
          <w:szCs w:val="21"/>
        </w:rPr>
        <w:t xml:space="preserve">Many analyses have been conducted on DJIA performance and stock market valuation. All my reading and researches done were on the web. I started with the definition of DJIA, the companies consist of, how the stock index is priced, … etc. Also researched about Reddit World Global News, sentimental analyses, time-series analysis, and time-series modeling considering Wikipedia, Investopedia, InvestorFriend.com, and other business news on Linkedin, Yahoo Finance to libraries of universities and learning institutions. The most interesting business article I read was Dow Jones Industrial Average Valuation Analysis (Investorsfriend, 2017) that draws on Warren Buffett’s teachings. The analysis measures the fair value of DJIA and how its overpriced by 6% on April 2017considering other metrices not used by Dow Jones way of price-weighted method. So up until 2017, there was no sentiment analysis consideration in Warren’s Buffet method of teaching? It is a question I would like to gladly research on my leisure although I found it out of scope for this project.  </w:t>
      </w:r>
    </w:p>
    <w:p w:rsidR="001C7FCD" w:rsidRPr="001C7FCD" w:rsidRDefault="001C7FCD" w:rsidP="001C7FCD">
      <w:pPr>
        <w:jc w:val="both"/>
        <w:rPr>
          <w:rFonts w:asciiTheme="minorHAnsi" w:hAnsiTheme="minorHAnsi" w:cstheme="minorHAnsi"/>
          <w:color w:val="353535"/>
          <w:sz w:val="21"/>
          <w:szCs w:val="21"/>
        </w:rPr>
      </w:pPr>
    </w:p>
    <w:p w:rsidR="001C7FCD" w:rsidRPr="001C7FCD" w:rsidRDefault="001C7FCD" w:rsidP="001C7FCD">
      <w:pPr>
        <w:jc w:val="both"/>
        <w:rPr>
          <w:rFonts w:asciiTheme="minorHAnsi" w:hAnsiTheme="minorHAnsi" w:cstheme="minorHAnsi"/>
          <w:color w:val="353535"/>
          <w:sz w:val="21"/>
          <w:szCs w:val="21"/>
        </w:rPr>
      </w:pPr>
      <w:r w:rsidRPr="001C7FCD">
        <w:rPr>
          <w:rFonts w:asciiTheme="minorHAnsi" w:hAnsiTheme="minorHAnsi" w:cstheme="minorHAnsi"/>
          <w:color w:val="353535"/>
          <w:sz w:val="21"/>
          <w:szCs w:val="21"/>
        </w:rPr>
        <w:t xml:space="preserve">A complete Tutorial on Time Series Modeling in R is what I started with (Srivastava, 2016). I found the step by step style of this tutorial very beneficial. How to do time series analysis explained in a framework way. Visualize the time series, Stationaries the time series, Plot ACF / PACF charts and find optimal parameters, Build the ARMA or ARIMA model, and then make Predictions. After that, I browsed a little booklet Using R for Time Series Analysis (Coghlan, 2010). I found Coghlan followed the same framework steps Srivastava used and I shall use those resources in the next step of this project (coding). Another research resource that’s more recently written on Towards Data Science medium by (Koehrsen, 2018) An Introduction to Time Series Analysis in Python. What’s interesting in this research is using the Facebook Prophet package that’s available for R and Python released on 2017 for data scientists globally to enjoy. “Prophet is designed for analyzing time series with daily observations that display patterns on different time scales”. The research was about a GM and Tesla stock prices prediction comparison. It would have been so similar to my project if there was no sentimental analysis involved in my project. Detailed analysis was made and concluded that there’s no day to day stock prediction model can be relied on, but on the long term there can. I actually believe it make sense. Another research on the same website is End-to-End Project on Time Series Analysis and Forecasting with Python (Li, 2018). The researcher used retail sales time series data to predict future sale values based on previously observed values. Overall, the forecast aligned with sales real values showing upward trend capturing seasonality toward the end of the year (i.e., the current year).       </w:t>
      </w:r>
    </w:p>
    <w:p w:rsidR="001C7FCD" w:rsidRPr="001C7FCD" w:rsidRDefault="001C7FCD" w:rsidP="001C7FCD">
      <w:pPr>
        <w:jc w:val="both"/>
        <w:rPr>
          <w:rFonts w:asciiTheme="minorHAnsi" w:hAnsiTheme="minorHAnsi" w:cstheme="minorHAnsi"/>
          <w:color w:val="353535"/>
          <w:sz w:val="21"/>
          <w:szCs w:val="21"/>
        </w:rPr>
      </w:pPr>
    </w:p>
    <w:p w:rsidR="001C7FCD" w:rsidRPr="001C7FCD" w:rsidRDefault="001C7FCD" w:rsidP="001C7FCD">
      <w:pPr>
        <w:jc w:val="both"/>
        <w:rPr>
          <w:rFonts w:asciiTheme="minorHAnsi" w:hAnsiTheme="minorHAnsi" w:cstheme="minorHAnsi"/>
          <w:color w:val="353535"/>
          <w:sz w:val="21"/>
          <w:szCs w:val="21"/>
        </w:rPr>
      </w:pPr>
      <w:r w:rsidRPr="001C7FCD">
        <w:rPr>
          <w:rFonts w:asciiTheme="minorHAnsi" w:hAnsiTheme="minorHAnsi" w:cstheme="minorHAnsi"/>
          <w:color w:val="353535"/>
          <w:sz w:val="21"/>
          <w:szCs w:val="21"/>
        </w:rPr>
        <w:t xml:space="preserve">I had the pleasure of reading a master’s thesis design document on the web titled NLP and Sentiment Driven Automated Trading (Davda &amp; Mittal, 2008). The author and the developer argued and proved that trading using technical approaches shall lead to losses and using sentimental analysis will lead to efficient market performance. They used yahoo Finance Headlines data with </w:t>
      </w:r>
      <w:r w:rsidRPr="001C7FCD">
        <w:rPr>
          <w:rFonts w:asciiTheme="minorHAnsi" w:hAnsiTheme="minorHAnsi" w:cstheme="minorHAnsi"/>
          <w:color w:val="353535"/>
          <w:sz w:val="21"/>
          <w:szCs w:val="21"/>
        </w:rPr>
        <w:lastRenderedPageBreak/>
        <w:t>market prices from yahoo finance, built their own sentiment analyzer, normalized words and scored from -10 to +10 (bad to happy). Another document published for a conference for IEEE I found on Ryerson Library website, Using Sentimental Analysis in prediction of stock market investment (Khatri &amp; Srivastava, 2016). In this paper, the sentiment analysis was performed on Twitter data, comments were categorized to four categories: happy, up, down, reject. The polarity index with market data is supplied to an artificial neural network to predict the model. The study concluded that it’s better to invest in a company with high sentimental score than a high closing price. With the same conclusion and more sophisticated analysis, a research I found when I was browsing Ryerson Library titled Word sense disambiguation application in sentiment analysis of news headlines: an applied approach to FOREX market prediction (</w:t>
      </w:r>
      <w:proofErr w:type="spellStart"/>
      <w:r w:rsidRPr="001C7FCD">
        <w:rPr>
          <w:rFonts w:asciiTheme="minorHAnsi" w:hAnsiTheme="minorHAnsi" w:cstheme="minorHAnsi"/>
          <w:color w:val="353535"/>
          <w:sz w:val="21"/>
          <w:szCs w:val="21"/>
        </w:rPr>
        <w:t>Seifollahi</w:t>
      </w:r>
      <w:proofErr w:type="spellEnd"/>
      <w:r w:rsidRPr="001C7FCD">
        <w:rPr>
          <w:rFonts w:asciiTheme="minorHAnsi" w:hAnsiTheme="minorHAnsi" w:cstheme="minorHAnsi"/>
          <w:color w:val="353535"/>
          <w:sz w:val="21"/>
          <w:szCs w:val="21"/>
        </w:rPr>
        <w:t xml:space="preserve"> &amp; </w:t>
      </w:r>
      <w:proofErr w:type="spellStart"/>
      <w:r w:rsidRPr="001C7FCD">
        <w:rPr>
          <w:rFonts w:asciiTheme="minorHAnsi" w:hAnsiTheme="minorHAnsi" w:cstheme="minorHAnsi"/>
          <w:color w:val="353535"/>
          <w:sz w:val="21"/>
          <w:szCs w:val="21"/>
        </w:rPr>
        <w:t>Shajari</w:t>
      </w:r>
      <w:proofErr w:type="spellEnd"/>
      <w:r w:rsidRPr="001C7FCD">
        <w:rPr>
          <w:rFonts w:asciiTheme="minorHAnsi" w:hAnsiTheme="minorHAnsi" w:cstheme="minorHAnsi"/>
          <w:color w:val="353535"/>
          <w:sz w:val="21"/>
          <w:szCs w:val="21"/>
        </w:rPr>
        <w:t xml:space="preserve">, 2018). It is a valuable resource, emphasizes on sentiment analysis process and the importance of identifying words sense and avoid or even eliminate disambiguation. The researchers suggesting a system for FOREX to predict USD/EUR currency market prediction movement through social media news headlines word sentiment analysis. The main contribution was the introduction of novel approaches, similarity thresholds, verb normalization, and optimization measures to decrease execution times. Their system proposing outer perform (to the best of their knowledge) proposed market prediction accuracy from 83.33% to 91.67%. </w:t>
      </w:r>
    </w:p>
    <w:p w:rsidR="001C7FCD" w:rsidRPr="001C7FCD" w:rsidRDefault="001C7FCD" w:rsidP="001C7FCD">
      <w:pPr>
        <w:jc w:val="both"/>
        <w:rPr>
          <w:rFonts w:asciiTheme="minorHAnsi" w:hAnsiTheme="minorHAnsi" w:cstheme="minorHAnsi"/>
          <w:color w:val="353535"/>
          <w:sz w:val="21"/>
          <w:szCs w:val="21"/>
        </w:rPr>
      </w:pPr>
    </w:p>
    <w:p w:rsidR="001C7FCD" w:rsidRPr="001C7FCD" w:rsidRDefault="001C7FCD" w:rsidP="001C7FCD">
      <w:pPr>
        <w:jc w:val="both"/>
        <w:rPr>
          <w:rFonts w:asciiTheme="minorHAnsi" w:hAnsiTheme="minorHAnsi" w:cstheme="minorHAnsi"/>
          <w:color w:val="353535"/>
          <w:sz w:val="21"/>
          <w:szCs w:val="21"/>
        </w:rPr>
      </w:pPr>
      <w:r w:rsidRPr="001C7FCD">
        <w:rPr>
          <w:rFonts w:asciiTheme="minorHAnsi" w:hAnsiTheme="minorHAnsi" w:cstheme="minorHAnsi"/>
          <w:color w:val="353535"/>
          <w:sz w:val="21"/>
          <w:szCs w:val="21"/>
        </w:rPr>
        <w:t xml:space="preserve">All articles, thesis, document, and researches I read and studies share the same conclusion, sentimental analyses can give more insights on stock market prediction with analyzing market ratio (P/E price per earnings), earnings per share, ..etc of internal factors and external as well (like GDP). </w:t>
      </w:r>
    </w:p>
    <w:p w:rsidR="005F5196" w:rsidRPr="001C7FCD" w:rsidRDefault="005F5196">
      <w:pPr>
        <w:spacing w:after="0" w:line="240" w:lineRule="auto"/>
        <w:rPr>
          <w:rFonts w:asciiTheme="minorHAnsi" w:hAnsiTheme="minorHAnsi" w:cstheme="minorHAnsi"/>
        </w:rPr>
      </w:pPr>
      <w:r w:rsidRPr="001C7FCD">
        <w:rPr>
          <w:rFonts w:asciiTheme="minorHAnsi" w:hAnsiTheme="minorHAnsi" w:cstheme="minorHAnsi"/>
        </w:rPr>
        <w:br w:type="page"/>
      </w:r>
    </w:p>
    <w:p w:rsidR="00FF768B" w:rsidRPr="001C7FCD" w:rsidRDefault="005F5196" w:rsidP="003C67E6">
      <w:pPr>
        <w:pStyle w:val="Heading1"/>
        <w:rPr>
          <w:rFonts w:asciiTheme="minorHAnsi" w:hAnsiTheme="minorHAnsi" w:cstheme="minorHAnsi"/>
        </w:rPr>
      </w:pPr>
      <w:bookmarkStart w:id="3" w:name="_Toc42621245"/>
      <w:r w:rsidRPr="001C7FCD">
        <w:rPr>
          <w:rFonts w:asciiTheme="minorHAnsi" w:hAnsiTheme="minorHAnsi" w:cstheme="minorHAnsi"/>
        </w:rPr>
        <w:lastRenderedPageBreak/>
        <w:t>Dataset</w:t>
      </w:r>
      <w:bookmarkEnd w:id="3"/>
    </w:p>
    <w:p w:rsidR="005F5196" w:rsidRPr="001C7FCD" w:rsidRDefault="005F5196" w:rsidP="005F5196">
      <w:pPr>
        <w:shd w:val="clear" w:color="auto" w:fill="FFFFFF"/>
        <w:rPr>
          <w:rFonts w:asciiTheme="minorHAnsi" w:hAnsiTheme="minorHAnsi" w:cstheme="minorHAnsi"/>
          <w:color w:val="353535"/>
          <w:sz w:val="21"/>
          <w:szCs w:val="21"/>
        </w:rPr>
      </w:pPr>
      <w:r w:rsidRPr="001C7FCD">
        <w:rPr>
          <w:rFonts w:asciiTheme="minorHAnsi" w:hAnsiTheme="minorHAnsi" w:cstheme="minorHAnsi"/>
          <w:color w:val="353535"/>
          <w:sz w:val="21"/>
          <w:szCs w:val="21"/>
        </w:rPr>
        <w:t xml:space="preserve">The dataset is eight years’ worth of data (from 2008-06-08 to 2016-07-01) of multivariate time series </w:t>
      </w:r>
      <w:r w:rsidR="006A0449" w:rsidRPr="001C7FCD">
        <w:rPr>
          <w:rFonts w:asciiTheme="minorHAnsi" w:hAnsiTheme="minorHAnsi" w:cstheme="minorHAnsi"/>
          <w:color w:val="353535"/>
          <w:sz w:val="21"/>
          <w:szCs w:val="21"/>
        </w:rPr>
        <w:t xml:space="preserve">stock data </w:t>
      </w:r>
      <w:r w:rsidRPr="001C7FCD">
        <w:rPr>
          <w:rFonts w:asciiTheme="minorHAnsi" w:hAnsiTheme="minorHAnsi" w:cstheme="minorHAnsi"/>
          <w:color w:val="353535"/>
          <w:sz w:val="21"/>
          <w:szCs w:val="21"/>
        </w:rPr>
        <w:t xml:space="preserve">and text data with daily news corresponding to trading days from Kaggle. </w:t>
      </w:r>
      <w:r w:rsidR="006A0449" w:rsidRPr="001C7FCD">
        <w:rPr>
          <w:rFonts w:asciiTheme="minorHAnsi" w:hAnsiTheme="minorHAnsi" w:cstheme="minorHAnsi"/>
          <w:color w:val="353535"/>
          <w:sz w:val="21"/>
          <w:szCs w:val="21"/>
        </w:rPr>
        <w:t xml:space="preserve">There are three files in this dataset. </w:t>
      </w:r>
      <w:r w:rsidRPr="001C7FCD">
        <w:rPr>
          <w:rFonts w:asciiTheme="minorHAnsi" w:hAnsiTheme="minorHAnsi" w:cstheme="minorHAnsi"/>
          <w:color w:val="353535"/>
          <w:sz w:val="21"/>
          <w:szCs w:val="21"/>
        </w:rPr>
        <w:t xml:space="preserve">You can check the details of the dataset from the following link: </w:t>
      </w:r>
      <w:hyperlink r:id="rId11" w:history="1">
        <w:r w:rsidRPr="001C7FCD">
          <w:rPr>
            <w:rStyle w:val="Hyperlink"/>
            <w:rFonts w:asciiTheme="minorHAnsi" w:hAnsiTheme="minorHAnsi" w:cstheme="minorHAnsi"/>
            <w:sz w:val="21"/>
            <w:szCs w:val="21"/>
          </w:rPr>
          <w:t>https://github.com/mayadakazem/Capstone-Project</w:t>
        </w:r>
      </w:hyperlink>
      <w:r w:rsidRPr="001C7FCD">
        <w:rPr>
          <w:rStyle w:val="Hyperlink"/>
          <w:rFonts w:asciiTheme="minorHAnsi" w:hAnsiTheme="minorHAnsi" w:cstheme="minorHAnsi"/>
          <w:sz w:val="21"/>
          <w:szCs w:val="21"/>
        </w:rPr>
        <w:t xml:space="preserve"> </w:t>
      </w:r>
    </w:p>
    <w:p w:rsidR="005F5196" w:rsidRPr="001C7FCD" w:rsidRDefault="005F5196" w:rsidP="006A0449">
      <w:pPr>
        <w:pStyle w:val="ListParagraph"/>
        <w:numPr>
          <w:ilvl w:val="0"/>
          <w:numId w:val="12"/>
        </w:numPr>
        <w:shd w:val="clear" w:color="auto" w:fill="FFFFFF"/>
        <w:jc w:val="both"/>
        <w:rPr>
          <w:rFonts w:asciiTheme="minorHAnsi" w:hAnsiTheme="minorHAnsi" w:cstheme="minorHAnsi"/>
          <w:sz w:val="21"/>
          <w:szCs w:val="21"/>
        </w:rPr>
      </w:pPr>
      <w:r w:rsidRPr="001C7FCD">
        <w:rPr>
          <w:rFonts w:asciiTheme="minorHAnsi" w:hAnsiTheme="minorHAnsi" w:cstheme="minorHAnsi"/>
          <w:color w:val="353535"/>
          <w:sz w:val="21"/>
          <w:szCs w:val="21"/>
        </w:rPr>
        <w:t>Stock Data</w:t>
      </w:r>
      <w:r w:rsidR="006A0449" w:rsidRPr="001C7FCD">
        <w:rPr>
          <w:rFonts w:asciiTheme="minorHAnsi" w:hAnsiTheme="minorHAnsi" w:cstheme="minorHAnsi"/>
          <w:color w:val="353535"/>
          <w:sz w:val="21"/>
          <w:szCs w:val="21"/>
        </w:rPr>
        <w:t xml:space="preserve"> File</w:t>
      </w:r>
      <w:r w:rsidRPr="001C7FCD">
        <w:rPr>
          <w:rFonts w:asciiTheme="minorHAnsi" w:hAnsiTheme="minorHAnsi" w:cstheme="minorHAnsi"/>
          <w:color w:val="353535"/>
          <w:sz w:val="21"/>
          <w:szCs w:val="21"/>
        </w:rPr>
        <w:t xml:space="preserve">: </w:t>
      </w:r>
      <w:r w:rsidRPr="001C7FCD">
        <w:rPr>
          <w:rFonts w:asciiTheme="minorHAnsi" w:hAnsiTheme="minorHAnsi" w:cstheme="minorHAnsi"/>
          <w:sz w:val="21"/>
          <w:szCs w:val="21"/>
        </w:rPr>
        <w:t xml:space="preserve">It is historical DJIA stock prices with </w:t>
      </w:r>
      <w:r w:rsidRPr="001C7FCD">
        <w:rPr>
          <w:rFonts w:asciiTheme="minorHAnsi" w:hAnsiTheme="minorHAnsi" w:cstheme="minorHAnsi"/>
          <w:color w:val="353535"/>
          <w:sz w:val="21"/>
          <w:szCs w:val="21"/>
        </w:rPr>
        <w:t xml:space="preserve">7 columns and 1,989 rows downloaded directly from yahoo Finance. Each row represents a trading day at the NYSE. </w:t>
      </w:r>
      <w:r w:rsidRPr="001C7FCD">
        <w:rPr>
          <w:rFonts w:asciiTheme="minorHAnsi" w:hAnsiTheme="minorHAnsi" w:cstheme="minorHAnsi"/>
          <w:sz w:val="21"/>
          <w:szCs w:val="21"/>
        </w:rPr>
        <w:t xml:space="preserve">Stock prices of open, high, low, close values are in USD so there is </w:t>
      </w:r>
      <w:r w:rsidRPr="001C7FCD">
        <w:rPr>
          <w:rFonts w:asciiTheme="minorHAnsi" w:hAnsiTheme="minorHAnsi" w:cstheme="minorHAnsi"/>
          <w:b/>
          <w:bCs/>
          <w:sz w:val="21"/>
          <w:szCs w:val="21"/>
        </w:rPr>
        <w:t>no</w:t>
      </w:r>
      <w:r w:rsidRPr="001C7FCD">
        <w:rPr>
          <w:rFonts w:asciiTheme="minorHAnsi" w:hAnsiTheme="minorHAnsi" w:cstheme="minorHAnsi"/>
          <w:sz w:val="21"/>
          <w:szCs w:val="21"/>
        </w:rPr>
        <w:t xml:space="preserve"> Currency column. </w:t>
      </w:r>
    </w:p>
    <w:p w:rsidR="005F5196" w:rsidRPr="001C7FCD" w:rsidRDefault="005F5196" w:rsidP="006A0449">
      <w:pPr>
        <w:pStyle w:val="ListParagraph"/>
        <w:numPr>
          <w:ilvl w:val="0"/>
          <w:numId w:val="12"/>
        </w:numPr>
        <w:shd w:val="clear" w:color="auto" w:fill="FFFFFF"/>
        <w:rPr>
          <w:rFonts w:asciiTheme="minorHAnsi" w:hAnsiTheme="minorHAnsi" w:cstheme="minorHAnsi"/>
          <w:color w:val="353535"/>
          <w:sz w:val="21"/>
          <w:szCs w:val="21"/>
        </w:rPr>
      </w:pPr>
      <w:r w:rsidRPr="001C7FCD">
        <w:rPr>
          <w:rFonts w:asciiTheme="minorHAnsi" w:hAnsiTheme="minorHAnsi" w:cstheme="minorHAnsi"/>
          <w:color w:val="353535"/>
          <w:sz w:val="21"/>
          <w:szCs w:val="21"/>
        </w:rPr>
        <w:t>News Data</w:t>
      </w:r>
      <w:r w:rsidR="006A0449" w:rsidRPr="001C7FCD">
        <w:rPr>
          <w:rFonts w:asciiTheme="minorHAnsi" w:hAnsiTheme="minorHAnsi" w:cstheme="minorHAnsi"/>
          <w:color w:val="353535"/>
          <w:sz w:val="21"/>
          <w:szCs w:val="21"/>
        </w:rPr>
        <w:t xml:space="preserve"> File</w:t>
      </w:r>
      <w:r w:rsidRPr="001C7FCD">
        <w:rPr>
          <w:rFonts w:asciiTheme="minorHAnsi" w:hAnsiTheme="minorHAnsi" w:cstheme="minorHAnsi"/>
          <w:color w:val="353535"/>
          <w:sz w:val="21"/>
          <w:szCs w:val="21"/>
        </w:rPr>
        <w:t xml:space="preserve">: It is </w:t>
      </w:r>
      <w:r w:rsidRPr="001C7FCD">
        <w:rPr>
          <w:rFonts w:asciiTheme="minorHAnsi" w:hAnsiTheme="minorHAnsi" w:cstheme="minorHAnsi"/>
          <w:sz w:val="21"/>
          <w:szCs w:val="21"/>
        </w:rPr>
        <w:t xml:space="preserve">historical Reddit News headlines ranked by reddit users' votes, and only the top 25 headlines are considered for a single date; i.e., for each date, there are 25 rows of headlines sorted by how “hot” they are as Top1. This dataset has two columns and </w:t>
      </w:r>
      <w:r w:rsidRPr="001C7FCD">
        <w:rPr>
          <w:rFonts w:asciiTheme="minorHAnsi" w:hAnsiTheme="minorHAnsi" w:cstheme="minorHAnsi"/>
          <w:color w:val="353535"/>
          <w:sz w:val="21"/>
          <w:szCs w:val="21"/>
        </w:rPr>
        <w:t xml:space="preserve">73,608 rows. </w:t>
      </w:r>
    </w:p>
    <w:p w:rsidR="006A0449" w:rsidRPr="001C7FCD" w:rsidRDefault="006A0449" w:rsidP="006A0449">
      <w:pPr>
        <w:pStyle w:val="ListParagraph"/>
        <w:numPr>
          <w:ilvl w:val="0"/>
          <w:numId w:val="12"/>
        </w:numPr>
        <w:shd w:val="clear" w:color="auto" w:fill="FFFFFF"/>
        <w:rPr>
          <w:rFonts w:asciiTheme="minorHAnsi" w:hAnsiTheme="minorHAnsi" w:cstheme="minorHAnsi"/>
          <w:color w:val="353535"/>
          <w:sz w:val="21"/>
          <w:szCs w:val="21"/>
        </w:rPr>
      </w:pPr>
      <w:r w:rsidRPr="001C7FCD">
        <w:rPr>
          <w:rFonts w:asciiTheme="minorHAnsi" w:hAnsiTheme="minorHAnsi" w:cstheme="minorHAnsi"/>
          <w:sz w:val="21"/>
          <w:szCs w:val="21"/>
        </w:rPr>
        <w:t xml:space="preserve">Combined Data File: This file has 27 columns of data the provider created from the above two files. For efficient use of data and fast sentiment data analysis, she included the Top 25 headlines as columns to have one row for each business day. Also, processed Stock data with News data to include one output attribute called Label that indicated when DJIA close price was up or the same, then Label is (1) and when DJIA close price was down, then Label is zero. </w:t>
      </w:r>
    </w:p>
    <w:p w:rsidR="005F5196" w:rsidRPr="001C7FCD" w:rsidRDefault="005F5196" w:rsidP="005F5196">
      <w:pPr>
        <w:shd w:val="clear" w:color="auto" w:fill="FFFFFF"/>
        <w:jc w:val="both"/>
        <w:rPr>
          <w:rFonts w:asciiTheme="minorHAnsi" w:hAnsiTheme="minorHAnsi" w:cstheme="minorHAnsi"/>
          <w:sz w:val="21"/>
          <w:szCs w:val="21"/>
        </w:rPr>
      </w:pPr>
      <w:r w:rsidRPr="001C7FCD">
        <w:rPr>
          <w:rFonts w:asciiTheme="minorHAnsi" w:hAnsiTheme="minorHAnsi" w:cstheme="minorHAnsi"/>
          <w:sz w:val="21"/>
          <w:szCs w:val="21"/>
        </w:rPr>
        <w:t xml:space="preserve">In </w:t>
      </w:r>
      <w:r w:rsidR="00663321" w:rsidRPr="001C7FCD">
        <w:rPr>
          <w:rFonts w:asciiTheme="minorHAnsi" w:hAnsiTheme="minorHAnsi" w:cstheme="minorHAnsi"/>
          <w:sz w:val="21"/>
          <w:szCs w:val="21"/>
        </w:rPr>
        <w:t>all</w:t>
      </w:r>
      <w:r w:rsidRPr="001C7FCD">
        <w:rPr>
          <w:rFonts w:asciiTheme="minorHAnsi" w:hAnsiTheme="minorHAnsi" w:cstheme="minorHAnsi"/>
          <w:sz w:val="21"/>
          <w:szCs w:val="21"/>
        </w:rPr>
        <w:t xml:space="preserve"> files, data is sorted descending by Date. More details regarding the dataset files are as follows: </w:t>
      </w:r>
    </w:p>
    <w:p w:rsidR="005F5196" w:rsidRPr="001C7FCD" w:rsidRDefault="005F5196" w:rsidP="005F5196">
      <w:pPr>
        <w:shd w:val="clear" w:color="auto" w:fill="FFFFFF"/>
        <w:jc w:val="both"/>
        <w:rPr>
          <w:rFonts w:asciiTheme="minorHAnsi" w:hAnsiTheme="minorHAnsi" w:cstheme="minorHAnsi"/>
          <w:sz w:val="21"/>
          <w:szCs w:val="21"/>
        </w:rPr>
      </w:pPr>
    </w:p>
    <w:tbl>
      <w:tblPr>
        <w:tblStyle w:val="GridTable5Dark1"/>
        <w:tblW w:w="0" w:type="auto"/>
        <w:tblLook w:val="04A0" w:firstRow="1" w:lastRow="0" w:firstColumn="1" w:lastColumn="0" w:noHBand="0" w:noVBand="1"/>
      </w:tblPr>
      <w:tblGrid>
        <w:gridCol w:w="2336"/>
        <w:gridCol w:w="2336"/>
        <w:gridCol w:w="2336"/>
        <w:gridCol w:w="2336"/>
      </w:tblGrid>
      <w:tr w:rsidR="005F5196" w:rsidRPr="001C7FCD" w:rsidTr="00A81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5F5196" w:rsidRPr="001C7FCD" w:rsidRDefault="005F5196" w:rsidP="00A8100B">
            <w:pPr>
              <w:pStyle w:val="NoSpacing"/>
              <w:rPr>
                <w:rFonts w:asciiTheme="minorHAnsi" w:hAnsiTheme="minorHAnsi" w:cstheme="minorHAnsi"/>
              </w:rPr>
            </w:pPr>
            <w:r w:rsidRPr="001C7FCD">
              <w:rPr>
                <w:rFonts w:asciiTheme="minorHAnsi" w:hAnsiTheme="minorHAnsi" w:cstheme="minorHAnsi"/>
                <w:b w:val="0"/>
                <w:bCs w:val="0"/>
                <w:sz w:val="21"/>
                <w:szCs w:val="21"/>
              </w:rPr>
              <w:t>DJIA_table.csv</w:t>
            </w:r>
            <w:r w:rsidR="00CA2993" w:rsidRPr="001C7FCD">
              <w:rPr>
                <w:rFonts w:asciiTheme="minorHAnsi" w:hAnsiTheme="minorHAnsi" w:cstheme="minorHAnsi"/>
                <w:b w:val="0"/>
                <w:bCs w:val="0"/>
                <w:sz w:val="21"/>
                <w:szCs w:val="21"/>
              </w:rPr>
              <w:t xml:space="preserve"> (Stock Data) </w:t>
            </w:r>
          </w:p>
        </w:tc>
        <w:tc>
          <w:tcPr>
            <w:tcW w:w="2336" w:type="dxa"/>
          </w:tcPr>
          <w:p w:rsidR="005F5196" w:rsidRPr="001C7FCD" w:rsidRDefault="005F5196"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Attribute Description</w:t>
            </w:r>
          </w:p>
        </w:tc>
        <w:tc>
          <w:tcPr>
            <w:tcW w:w="2336" w:type="dxa"/>
          </w:tcPr>
          <w:p w:rsidR="005F5196" w:rsidRPr="001C7FCD" w:rsidRDefault="005F5196"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Attribute Type</w:t>
            </w:r>
          </w:p>
        </w:tc>
        <w:tc>
          <w:tcPr>
            <w:tcW w:w="2336" w:type="dxa"/>
          </w:tcPr>
          <w:p w:rsidR="005F5196" w:rsidRPr="001C7FCD" w:rsidRDefault="005F5196"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Comments</w:t>
            </w:r>
          </w:p>
        </w:tc>
      </w:tr>
      <w:tr w:rsidR="005F5196" w:rsidRPr="001C7FCD" w:rsidTr="00A81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5F5196" w:rsidRPr="001C7FCD" w:rsidRDefault="005F5196" w:rsidP="00A8100B">
            <w:pPr>
              <w:pStyle w:val="NoSpacing"/>
              <w:rPr>
                <w:rFonts w:asciiTheme="minorHAnsi" w:hAnsiTheme="minorHAnsi" w:cstheme="minorHAnsi"/>
              </w:rPr>
            </w:pPr>
            <w:r w:rsidRPr="001C7FCD">
              <w:rPr>
                <w:rFonts w:asciiTheme="minorHAnsi" w:hAnsiTheme="minorHAnsi" w:cstheme="minorHAnsi"/>
                <w:sz w:val="21"/>
                <w:szCs w:val="21"/>
              </w:rPr>
              <w:t>Date</w:t>
            </w:r>
          </w:p>
        </w:tc>
        <w:tc>
          <w:tcPr>
            <w:tcW w:w="2336" w:type="dxa"/>
          </w:tcPr>
          <w:p w:rsidR="005F5196" w:rsidRPr="001C7FCD" w:rsidRDefault="005F5196" w:rsidP="00A8100B">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Stock traded date for each business day the stock was traded</w:t>
            </w:r>
          </w:p>
        </w:tc>
        <w:tc>
          <w:tcPr>
            <w:tcW w:w="2336" w:type="dxa"/>
          </w:tcPr>
          <w:p w:rsidR="005F5196" w:rsidRPr="001C7FCD" w:rsidRDefault="005F5196" w:rsidP="005F5196">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 xml:space="preserve">Date with format </w:t>
            </w:r>
          </w:p>
          <w:p w:rsidR="005F5196" w:rsidRPr="001C7FCD" w:rsidRDefault="005F5196" w:rsidP="005F5196">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C7FCD">
              <w:rPr>
                <w:rFonts w:asciiTheme="minorHAnsi" w:hAnsiTheme="minorHAnsi" w:cstheme="minorHAnsi"/>
                <w:sz w:val="21"/>
                <w:szCs w:val="21"/>
              </w:rPr>
              <w:t>yyyy</w:t>
            </w:r>
            <w:proofErr w:type="spellEnd"/>
            <w:r w:rsidRPr="001C7FCD">
              <w:rPr>
                <w:rFonts w:asciiTheme="minorHAnsi" w:hAnsiTheme="minorHAnsi" w:cstheme="minorHAnsi"/>
                <w:sz w:val="21"/>
                <w:szCs w:val="21"/>
              </w:rPr>
              <w:t>-mm-dd</w:t>
            </w:r>
          </w:p>
        </w:tc>
        <w:tc>
          <w:tcPr>
            <w:tcW w:w="2336" w:type="dxa"/>
          </w:tcPr>
          <w:p w:rsidR="005F5196" w:rsidRPr="001C7FCD" w:rsidRDefault="005F5196" w:rsidP="005F5196">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2016-07-01</w:t>
            </w:r>
          </w:p>
          <w:p w:rsidR="005F5196" w:rsidRPr="001C7FCD" w:rsidRDefault="005F5196" w:rsidP="005F5196">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(In U.S.A. July first is a working day)</w:t>
            </w:r>
          </w:p>
        </w:tc>
      </w:tr>
      <w:tr w:rsidR="005F5196" w:rsidRPr="001C7FCD" w:rsidTr="00A810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5F5196" w:rsidRPr="001C7FCD" w:rsidRDefault="005F5196" w:rsidP="00A8100B">
            <w:pPr>
              <w:pStyle w:val="NoSpacing"/>
              <w:rPr>
                <w:rFonts w:asciiTheme="minorHAnsi" w:hAnsiTheme="minorHAnsi" w:cstheme="minorHAnsi"/>
              </w:rPr>
            </w:pPr>
            <w:r w:rsidRPr="001C7FCD">
              <w:rPr>
                <w:rFonts w:asciiTheme="minorHAnsi" w:hAnsiTheme="minorHAnsi" w:cstheme="minorHAnsi"/>
                <w:sz w:val="21"/>
                <w:szCs w:val="21"/>
              </w:rPr>
              <w:t>Open</w:t>
            </w:r>
          </w:p>
        </w:tc>
        <w:tc>
          <w:tcPr>
            <w:tcW w:w="2336" w:type="dxa"/>
          </w:tcPr>
          <w:p w:rsidR="005F5196" w:rsidRPr="001C7FCD" w:rsidRDefault="005F5196" w:rsidP="00A8100B">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price of the stock at market open</w:t>
            </w:r>
          </w:p>
        </w:tc>
        <w:tc>
          <w:tcPr>
            <w:tcW w:w="2336" w:type="dxa"/>
          </w:tcPr>
          <w:p w:rsidR="005F5196" w:rsidRPr="001C7FCD" w:rsidRDefault="005F5196" w:rsidP="00A8100B">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Number (float)</w:t>
            </w:r>
          </w:p>
        </w:tc>
        <w:tc>
          <w:tcPr>
            <w:tcW w:w="2336" w:type="dxa"/>
          </w:tcPr>
          <w:p w:rsidR="005F5196" w:rsidRPr="001C7FCD" w:rsidRDefault="005F5196" w:rsidP="005F5196">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Example: 17924.24</w:t>
            </w:r>
          </w:p>
          <w:p w:rsidR="005F5196" w:rsidRPr="001C7FCD" w:rsidRDefault="005F5196" w:rsidP="005F5196">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(This is the first traded price of DJIA on 2016-07-01)</w:t>
            </w:r>
          </w:p>
        </w:tc>
      </w:tr>
      <w:tr w:rsidR="005F5196" w:rsidRPr="001C7FCD" w:rsidTr="00F17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rsidR="005F5196" w:rsidRPr="001C7FCD" w:rsidRDefault="005F5196" w:rsidP="005F5196">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High</w:t>
            </w:r>
          </w:p>
        </w:tc>
        <w:tc>
          <w:tcPr>
            <w:tcW w:w="2336" w:type="dxa"/>
          </w:tcPr>
          <w:p w:rsidR="005F5196" w:rsidRPr="001C7FCD" w:rsidRDefault="005F5196" w:rsidP="005F5196">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Highest price reached in the day</w:t>
            </w:r>
          </w:p>
        </w:tc>
        <w:tc>
          <w:tcPr>
            <w:tcW w:w="2336" w:type="dxa"/>
          </w:tcPr>
          <w:p w:rsidR="005F5196" w:rsidRPr="001C7FCD" w:rsidRDefault="005F5196" w:rsidP="005F5196">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Number (float)</w:t>
            </w:r>
          </w:p>
        </w:tc>
        <w:tc>
          <w:tcPr>
            <w:tcW w:w="2336" w:type="dxa"/>
          </w:tcPr>
          <w:p w:rsidR="005F5196" w:rsidRPr="001C7FCD" w:rsidRDefault="005F5196" w:rsidP="005F5196">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Example: 18002.38</w:t>
            </w:r>
          </w:p>
          <w:p w:rsidR="005F5196" w:rsidRPr="001C7FCD" w:rsidRDefault="005F5196" w:rsidP="005F5196">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(This is the highest value traded on 2016-07-01)</w:t>
            </w:r>
          </w:p>
        </w:tc>
      </w:tr>
      <w:tr w:rsidR="005F5196" w:rsidRPr="001C7FCD" w:rsidTr="006D3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rsidR="005F5196" w:rsidRPr="001C7FCD" w:rsidRDefault="005F5196" w:rsidP="005F5196">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lastRenderedPageBreak/>
              <w:t>Low</w:t>
            </w:r>
          </w:p>
        </w:tc>
        <w:tc>
          <w:tcPr>
            <w:tcW w:w="2336" w:type="dxa"/>
            <w:vAlign w:val="top"/>
          </w:tcPr>
          <w:p w:rsidR="005F5196" w:rsidRPr="001C7FCD" w:rsidRDefault="005F5196" w:rsidP="005F5196">
            <w:pPr>
              <w:shd w:val="clear" w:color="auto" w:fill="FFFFFF"/>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Lowest stock price reached in the day</w:t>
            </w:r>
          </w:p>
        </w:tc>
        <w:tc>
          <w:tcPr>
            <w:tcW w:w="2336" w:type="dxa"/>
            <w:vAlign w:val="top"/>
          </w:tcPr>
          <w:p w:rsidR="005F5196" w:rsidRPr="001C7FCD" w:rsidRDefault="005F5196" w:rsidP="005F5196">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Number (float)</w:t>
            </w:r>
          </w:p>
        </w:tc>
        <w:tc>
          <w:tcPr>
            <w:tcW w:w="2336" w:type="dxa"/>
            <w:vAlign w:val="top"/>
          </w:tcPr>
          <w:p w:rsidR="005F5196" w:rsidRPr="001C7FCD" w:rsidRDefault="005F5196" w:rsidP="005F5196">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Example: 17916.91</w:t>
            </w:r>
          </w:p>
          <w:p w:rsidR="005F5196" w:rsidRPr="001C7FCD" w:rsidRDefault="005F5196" w:rsidP="005F5196">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(This is the lowest value traded on 2016-07-01)</w:t>
            </w:r>
          </w:p>
        </w:tc>
      </w:tr>
      <w:tr w:rsidR="005F5196" w:rsidRPr="001C7FCD" w:rsidTr="006D3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rsidR="005F5196" w:rsidRPr="001C7FCD" w:rsidRDefault="005F5196" w:rsidP="005F5196">
            <w:pPr>
              <w:spacing w:before="158" w:after="158" w:line="330" w:lineRule="atLeast"/>
              <w:textAlignment w:val="baseline"/>
              <w:rPr>
                <w:rFonts w:asciiTheme="minorHAnsi" w:hAnsiTheme="minorHAnsi" w:cstheme="minorHAnsi"/>
                <w:szCs w:val="22"/>
              </w:rPr>
            </w:pPr>
            <w:r w:rsidRPr="001C7FCD">
              <w:rPr>
                <w:rFonts w:asciiTheme="minorHAnsi" w:hAnsiTheme="minorHAnsi" w:cstheme="minorHAnsi"/>
                <w:szCs w:val="22"/>
              </w:rPr>
              <w:t>Close</w:t>
            </w:r>
          </w:p>
        </w:tc>
        <w:tc>
          <w:tcPr>
            <w:tcW w:w="2336" w:type="dxa"/>
            <w:vAlign w:val="top"/>
          </w:tcPr>
          <w:p w:rsidR="005F5196" w:rsidRPr="001C7FCD" w:rsidRDefault="005F5196" w:rsidP="005F5196">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price of the stock at market close</w:t>
            </w:r>
          </w:p>
        </w:tc>
        <w:tc>
          <w:tcPr>
            <w:tcW w:w="2336" w:type="dxa"/>
            <w:vAlign w:val="top"/>
          </w:tcPr>
          <w:p w:rsidR="005F5196" w:rsidRPr="001C7FCD" w:rsidRDefault="005F5196" w:rsidP="005F5196">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Number (float) </w:t>
            </w:r>
          </w:p>
        </w:tc>
        <w:tc>
          <w:tcPr>
            <w:tcW w:w="2336" w:type="dxa"/>
            <w:vAlign w:val="top"/>
          </w:tcPr>
          <w:p w:rsidR="005F5196" w:rsidRPr="001C7FCD" w:rsidRDefault="005F5196" w:rsidP="005F5196">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Example: 17949.36 </w:t>
            </w:r>
          </w:p>
          <w:p w:rsidR="005F5196" w:rsidRPr="001C7FCD" w:rsidRDefault="005F5196" w:rsidP="005F5196">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(This is the market closing value on 2016-07-01) </w:t>
            </w:r>
          </w:p>
        </w:tc>
      </w:tr>
      <w:tr w:rsidR="005F5196" w:rsidRPr="001C7FCD" w:rsidTr="006D3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rsidR="005F5196" w:rsidRPr="001C7FCD" w:rsidRDefault="005F5196" w:rsidP="005F5196">
            <w:pPr>
              <w:spacing w:before="158" w:after="158" w:line="330" w:lineRule="atLeast"/>
              <w:textAlignment w:val="baseline"/>
              <w:rPr>
                <w:rFonts w:asciiTheme="minorHAnsi" w:hAnsiTheme="minorHAnsi" w:cstheme="minorHAnsi"/>
                <w:szCs w:val="22"/>
              </w:rPr>
            </w:pPr>
            <w:r w:rsidRPr="001C7FCD">
              <w:rPr>
                <w:rFonts w:asciiTheme="minorHAnsi" w:hAnsiTheme="minorHAnsi" w:cstheme="minorHAnsi"/>
                <w:szCs w:val="22"/>
              </w:rPr>
              <w:t>Volume</w:t>
            </w:r>
            <w:r w:rsidR="00CA2993" w:rsidRPr="001C7FCD">
              <w:rPr>
                <w:rFonts w:asciiTheme="minorHAnsi" w:hAnsiTheme="minorHAnsi" w:cstheme="minorHAnsi"/>
                <w:szCs w:val="22"/>
              </w:rPr>
              <w:t xml:space="preserve"> </w:t>
            </w:r>
          </w:p>
        </w:tc>
        <w:tc>
          <w:tcPr>
            <w:tcW w:w="2336" w:type="dxa"/>
            <w:vAlign w:val="top"/>
          </w:tcPr>
          <w:p w:rsidR="005F5196" w:rsidRPr="001C7FCD" w:rsidRDefault="005F5196" w:rsidP="005F5196">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Number of shares traded</w:t>
            </w:r>
          </w:p>
        </w:tc>
        <w:tc>
          <w:tcPr>
            <w:tcW w:w="2336" w:type="dxa"/>
            <w:vAlign w:val="top"/>
          </w:tcPr>
          <w:p w:rsidR="005F5196" w:rsidRPr="001C7FCD" w:rsidRDefault="005F5196" w:rsidP="005F5196">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Number (Integer)</w:t>
            </w:r>
          </w:p>
        </w:tc>
        <w:tc>
          <w:tcPr>
            <w:tcW w:w="2336" w:type="dxa"/>
            <w:vAlign w:val="top"/>
          </w:tcPr>
          <w:p w:rsidR="005F5196" w:rsidRPr="001C7FCD" w:rsidRDefault="005F5196" w:rsidP="005F5196">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Example: 82160000</w:t>
            </w:r>
          </w:p>
          <w:p w:rsidR="005F5196" w:rsidRPr="001C7FCD" w:rsidRDefault="005F5196" w:rsidP="005F5196">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(Total Volume traded on NYSE on 2016-07-01)</w:t>
            </w:r>
          </w:p>
        </w:tc>
      </w:tr>
      <w:tr w:rsidR="002712A1" w:rsidRPr="001C7FCD" w:rsidTr="006D3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rsidR="002712A1" w:rsidRPr="001C7FCD" w:rsidRDefault="002712A1" w:rsidP="002712A1">
            <w:pPr>
              <w:spacing w:before="158" w:after="158" w:line="330" w:lineRule="atLeast"/>
              <w:textAlignment w:val="baseline"/>
              <w:rPr>
                <w:rFonts w:asciiTheme="minorHAnsi" w:hAnsiTheme="minorHAnsi" w:cstheme="minorHAnsi"/>
                <w:szCs w:val="22"/>
              </w:rPr>
            </w:pPr>
            <w:r w:rsidRPr="001C7FCD">
              <w:rPr>
                <w:rFonts w:asciiTheme="minorHAnsi" w:hAnsiTheme="minorHAnsi" w:cstheme="minorHAnsi"/>
                <w:szCs w:val="22"/>
              </w:rPr>
              <w:t>Adj Close</w:t>
            </w:r>
          </w:p>
        </w:tc>
        <w:tc>
          <w:tcPr>
            <w:tcW w:w="2336" w:type="dxa"/>
            <w:vAlign w:val="top"/>
          </w:tcPr>
          <w:p w:rsidR="002712A1" w:rsidRPr="001C7FCD" w:rsidRDefault="002712A1" w:rsidP="002712A1">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price of DJIA at market close</w:t>
            </w:r>
          </w:p>
        </w:tc>
        <w:tc>
          <w:tcPr>
            <w:tcW w:w="2336" w:type="dxa"/>
            <w:vAlign w:val="top"/>
          </w:tcPr>
          <w:p w:rsidR="002712A1" w:rsidRPr="001C7FCD" w:rsidRDefault="002712A1" w:rsidP="002712A1">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Number (float)</w:t>
            </w:r>
          </w:p>
        </w:tc>
        <w:tc>
          <w:tcPr>
            <w:tcW w:w="2336" w:type="dxa"/>
            <w:vAlign w:val="top"/>
          </w:tcPr>
          <w:p w:rsidR="002712A1" w:rsidRPr="001C7FCD" w:rsidRDefault="002712A1" w:rsidP="002712A1">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This is considered market value of DJIA on 2016-07-01</w:t>
            </w:r>
          </w:p>
        </w:tc>
      </w:tr>
    </w:tbl>
    <w:p w:rsidR="005F5196" w:rsidRPr="001C7FCD" w:rsidRDefault="005F5196" w:rsidP="005F5196">
      <w:pPr>
        <w:shd w:val="clear" w:color="auto" w:fill="FFFFFF"/>
        <w:jc w:val="both"/>
        <w:rPr>
          <w:rFonts w:asciiTheme="minorHAnsi" w:hAnsiTheme="minorHAnsi" w:cstheme="minorHAnsi"/>
          <w:sz w:val="21"/>
          <w:szCs w:val="21"/>
        </w:rPr>
      </w:pPr>
    </w:p>
    <w:tbl>
      <w:tblPr>
        <w:tblStyle w:val="GridTable5Dark1"/>
        <w:tblW w:w="0" w:type="auto"/>
        <w:tblLook w:val="04A0" w:firstRow="1" w:lastRow="0" w:firstColumn="1" w:lastColumn="0" w:noHBand="0" w:noVBand="1"/>
      </w:tblPr>
      <w:tblGrid>
        <w:gridCol w:w="2336"/>
        <w:gridCol w:w="2336"/>
        <w:gridCol w:w="2336"/>
        <w:gridCol w:w="2336"/>
      </w:tblGrid>
      <w:tr w:rsidR="002712A1" w:rsidRPr="001C7FCD" w:rsidTr="00A81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2712A1" w:rsidRPr="001C7FCD" w:rsidRDefault="002712A1" w:rsidP="00A8100B">
            <w:pPr>
              <w:pStyle w:val="NoSpacing"/>
              <w:rPr>
                <w:rFonts w:asciiTheme="minorHAnsi" w:hAnsiTheme="minorHAnsi" w:cstheme="minorHAnsi"/>
                <w:szCs w:val="22"/>
              </w:rPr>
            </w:pPr>
            <w:r w:rsidRPr="001C7FCD">
              <w:rPr>
                <w:rFonts w:asciiTheme="minorHAnsi" w:hAnsiTheme="minorHAnsi" w:cstheme="minorHAnsi"/>
                <w:b w:val="0"/>
                <w:bCs w:val="0"/>
                <w:szCs w:val="22"/>
              </w:rPr>
              <w:t>RedditNews.csv</w:t>
            </w:r>
            <w:r w:rsidR="00CA2993" w:rsidRPr="001C7FCD">
              <w:rPr>
                <w:rFonts w:asciiTheme="minorHAnsi" w:hAnsiTheme="minorHAnsi" w:cstheme="minorHAnsi"/>
                <w:b w:val="0"/>
                <w:bCs w:val="0"/>
                <w:szCs w:val="22"/>
              </w:rPr>
              <w:t xml:space="preserve"> (News Data)</w:t>
            </w:r>
          </w:p>
        </w:tc>
        <w:tc>
          <w:tcPr>
            <w:tcW w:w="2336" w:type="dxa"/>
          </w:tcPr>
          <w:p w:rsidR="002712A1" w:rsidRPr="001C7FCD" w:rsidRDefault="00CA2993"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Attribute Description</w:t>
            </w:r>
          </w:p>
        </w:tc>
        <w:tc>
          <w:tcPr>
            <w:tcW w:w="2336" w:type="dxa"/>
          </w:tcPr>
          <w:p w:rsidR="002712A1" w:rsidRPr="001C7FCD" w:rsidRDefault="00CA2993"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Attribute Type</w:t>
            </w:r>
          </w:p>
        </w:tc>
        <w:tc>
          <w:tcPr>
            <w:tcW w:w="2336" w:type="dxa"/>
          </w:tcPr>
          <w:p w:rsidR="002712A1" w:rsidRPr="001C7FCD" w:rsidRDefault="00CA2993"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Comments</w:t>
            </w:r>
          </w:p>
        </w:tc>
      </w:tr>
      <w:tr w:rsidR="002712A1" w:rsidRPr="001C7FCD" w:rsidTr="00CC1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rsidR="002712A1" w:rsidRPr="001C7FCD" w:rsidRDefault="002712A1" w:rsidP="002712A1">
            <w:pPr>
              <w:spacing w:before="158" w:after="158" w:line="330" w:lineRule="atLeast"/>
              <w:textAlignment w:val="baseline"/>
              <w:rPr>
                <w:rFonts w:asciiTheme="minorHAnsi" w:hAnsiTheme="minorHAnsi" w:cstheme="minorHAnsi"/>
                <w:szCs w:val="22"/>
              </w:rPr>
            </w:pPr>
            <w:r w:rsidRPr="001C7FCD">
              <w:rPr>
                <w:rFonts w:asciiTheme="minorHAnsi" w:hAnsiTheme="minorHAnsi" w:cstheme="minorHAnsi"/>
                <w:szCs w:val="22"/>
              </w:rPr>
              <w:t>Date</w:t>
            </w:r>
          </w:p>
        </w:tc>
        <w:tc>
          <w:tcPr>
            <w:tcW w:w="2336" w:type="dxa"/>
            <w:vAlign w:val="top"/>
          </w:tcPr>
          <w:p w:rsidR="002712A1" w:rsidRPr="001C7FCD" w:rsidRDefault="002712A1" w:rsidP="002712A1">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Reddit News Date for each calendar day for the period from 2008-06-08 to 2016-07-01 </w:t>
            </w:r>
          </w:p>
        </w:tc>
        <w:tc>
          <w:tcPr>
            <w:tcW w:w="2336" w:type="dxa"/>
            <w:vAlign w:val="top"/>
          </w:tcPr>
          <w:p w:rsidR="002712A1" w:rsidRPr="001C7FCD" w:rsidRDefault="002712A1" w:rsidP="002712A1">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Date with format </w:t>
            </w:r>
          </w:p>
          <w:p w:rsidR="002712A1" w:rsidRPr="001C7FCD" w:rsidRDefault="002712A1" w:rsidP="002712A1">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roofErr w:type="spellStart"/>
            <w:r w:rsidRPr="001C7FCD">
              <w:rPr>
                <w:rFonts w:asciiTheme="minorHAnsi" w:hAnsiTheme="minorHAnsi" w:cstheme="minorHAnsi"/>
                <w:szCs w:val="22"/>
              </w:rPr>
              <w:t>yyyy</w:t>
            </w:r>
            <w:proofErr w:type="spellEnd"/>
            <w:r w:rsidRPr="001C7FCD">
              <w:rPr>
                <w:rFonts w:asciiTheme="minorHAnsi" w:hAnsiTheme="minorHAnsi" w:cstheme="minorHAnsi"/>
                <w:szCs w:val="22"/>
              </w:rPr>
              <w:t>-mm-dd</w:t>
            </w:r>
          </w:p>
        </w:tc>
        <w:tc>
          <w:tcPr>
            <w:tcW w:w="2336" w:type="dxa"/>
            <w:vAlign w:val="top"/>
          </w:tcPr>
          <w:p w:rsidR="002712A1" w:rsidRPr="001C7FCD" w:rsidRDefault="002712A1" w:rsidP="002712A1">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Example: 2016-07-01</w:t>
            </w:r>
          </w:p>
          <w:p w:rsidR="002712A1" w:rsidRPr="001C7FCD" w:rsidRDefault="002712A1" w:rsidP="002712A1">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Same date is repeated 25 times </w:t>
            </w:r>
          </w:p>
        </w:tc>
      </w:tr>
      <w:tr w:rsidR="002712A1" w:rsidRPr="001C7FCD" w:rsidTr="00925D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top"/>
          </w:tcPr>
          <w:p w:rsidR="002712A1" w:rsidRPr="001C7FCD" w:rsidRDefault="002712A1" w:rsidP="002712A1">
            <w:pPr>
              <w:spacing w:before="158" w:after="158" w:line="330" w:lineRule="atLeast"/>
              <w:textAlignment w:val="baseline"/>
              <w:rPr>
                <w:rFonts w:asciiTheme="minorHAnsi" w:hAnsiTheme="minorHAnsi" w:cstheme="minorHAnsi"/>
                <w:szCs w:val="22"/>
              </w:rPr>
            </w:pPr>
            <w:r w:rsidRPr="001C7FCD">
              <w:rPr>
                <w:rFonts w:asciiTheme="minorHAnsi" w:hAnsiTheme="minorHAnsi" w:cstheme="minorHAnsi"/>
                <w:szCs w:val="22"/>
              </w:rPr>
              <w:t xml:space="preserve">News </w:t>
            </w:r>
          </w:p>
        </w:tc>
        <w:tc>
          <w:tcPr>
            <w:tcW w:w="2336" w:type="dxa"/>
            <w:vAlign w:val="top"/>
          </w:tcPr>
          <w:p w:rsidR="002712A1" w:rsidRPr="001C7FCD" w:rsidRDefault="002712A1" w:rsidP="002712A1">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Reddit </w:t>
            </w:r>
            <w:r w:rsidR="00E1159A" w:rsidRPr="001C7FCD">
              <w:rPr>
                <w:rFonts w:asciiTheme="minorHAnsi" w:hAnsiTheme="minorHAnsi" w:cstheme="minorHAnsi"/>
                <w:szCs w:val="22"/>
              </w:rPr>
              <w:t xml:space="preserve">Global World </w:t>
            </w:r>
            <w:r w:rsidRPr="001C7FCD">
              <w:rPr>
                <w:rFonts w:asciiTheme="minorHAnsi" w:hAnsiTheme="minorHAnsi" w:cstheme="minorHAnsi"/>
                <w:szCs w:val="22"/>
              </w:rPr>
              <w:t xml:space="preserve">News Headlines </w:t>
            </w:r>
          </w:p>
        </w:tc>
        <w:tc>
          <w:tcPr>
            <w:tcW w:w="2336" w:type="dxa"/>
            <w:vAlign w:val="top"/>
          </w:tcPr>
          <w:p w:rsidR="002712A1" w:rsidRPr="001C7FCD" w:rsidRDefault="002712A1" w:rsidP="002712A1">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Text</w:t>
            </w:r>
          </w:p>
        </w:tc>
        <w:tc>
          <w:tcPr>
            <w:tcW w:w="2336" w:type="dxa"/>
            <w:vAlign w:val="top"/>
          </w:tcPr>
          <w:p w:rsidR="002712A1" w:rsidRPr="001C7FCD" w:rsidRDefault="002712A1" w:rsidP="002712A1">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Rows are sorted from highest headlines as voted by Reddit users (Top 1 to Top 25) for each date </w:t>
            </w:r>
          </w:p>
        </w:tc>
      </w:tr>
    </w:tbl>
    <w:p w:rsidR="00CA2993" w:rsidRPr="001C7FCD" w:rsidRDefault="00CA2993" w:rsidP="005F5196">
      <w:pPr>
        <w:shd w:val="clear" w:color="auto" w:fill="FFFFFF"/>
        <w:jc w:val="both"/>
        <w:rPr>
          <w:rFonts w:asciiTheme="minorHAnsi" w:hAnsiTheme="minorHAnsi" w:cstheme="minorHAnsi"/>
          <w:sz w:val="21"/>
          <w:szCs w:val="21"/>
        </w:rPr>
      </w:pPr>
    </w:p>
    <w:p w:rsidR="003C67E6" w:rsidRPr="001C7FCD" w:rsidRDefault="003C67E6" w:rsidP="005F5196">
      <w:pPr>
        <w:shd w:val="clear" w:color="auto" w:fill="FFFFFF"/>
        <w:jc w:val="both"/>
        <w:rPr>
          <w:rFonts w:asciiTheme="minorHAnsi" w:hAnsiTheme="minorHAnsi" w:cstheme="minorHAnsi"/>
          <w:sz w:val="21"/>
          <w:szCs w:val="21"/>
        </w:rPr>
      </w:pPr>
    </w:p>
    <w:p w:rsidR="003C67E6" w:rsidRPr="001C7FCD" w:rsidRDefault="003C67E6" w:rsidP="005F5196">
      <w:pPr>
        <w:shd w:val="clear" w:color="auto" w:fill="FFFFFF"/>
        <w:jc w:val="both"/>
        <w:rPr>
          <w:rFonts w:asciiTheme="minorHAnsi" w:hAnsiTheme="minorHAnsi" w:cstheme="minorHAnsi"/>
          <w:sz w:val="21"/>
          <w:szCs w:val="21"/>
        </w:rPr>
      </w:pPr>
    </w:p>
    <w:p w:rsidR="003C67E6" w:rsidRPr="001C7FCD" w:rsidRDefault="003C67E6" w:rsidP="005F5196">
      <w:pPr>
        <w:shd w:val="clear" w:color="auto" w:fill="FFFFFF"/>
        <w:jc w:val="both"/>
        <w:rPr>
          <w:rFonts w:asciiTheme="minorHAnsi" w:hAnsiTheme="minorHAnsi" w:cstheme="minorHAnsi"/>
          <w:sz w:val="21"/>
          <w:szCs w:val="21"/>
        </w:rPr>
      </w:pPr>
    </w:p>
    <w:tbl>
      <w:tblPr>
        <w:tblStyle w:val="GridTable5Dark1"/>
        <w:tblW w:w="0" w:type="auto"/>
        <w:tblLook w:val="04A0" w:firstRow="1" w:lastRow="0" w:firstColumn="1" w:lastColumn="0" w:noHBand="0" w:noVBand="1"/>
      </w:tblPr>
      <w:tblGrid>
        <w:gridCol w:w="2481"/>
        <w:gridCol w:w="2336"/>
        <w:gridCol w:w="2336"/>
        <w:gridCol w:w="2336"/>
      </w:tblGrid>
      <w:tr w:rsidR="00CA2993" w:rsidRPr="001C7FCD" w:rsidTr="00A81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CA2993" w:rsidRPr="001C7FCD" w:rsidRDefault="00CA2993" w:rsidP="00A8100B">
            <w:pPr>
              <w:pStyle w:val="NoSpacing"/>
              <w:rPr>
                <w:rFonts w:asciiTheme="minorHAnsi" w:hAnsiTheme="minorHAnsi" w:cstheme="minorHAnsi"/>
              </w:rPr>
            </w:pPr>
            <w:r w:rsidRPr="001C7FCD">
              <w:rPr>
                <w:rFonts w:asciiTheme="minorHAnsi" w:hAnsiTheme="minorHAnsi" w:cstheme="minorHAnsi"/>
                <w:b w:val="0"/>
                <w:bCs w:val="0"/>
                <w:sz w:val="21"/>
                <w:szCs w:val="21"/>
              </w:rPr>
              <w:lastRenderedPageBreak/>
              <w:t>CombinedNewsDJIA.csv</w:t>
            </w:r>
          </w:p>
        </w:tc>
        <w:tc>
          <w:tcPr>
            <w:tcW w:w="2336" w:type="dxa"/>
          </w:tcPr>
          <w:p w:rsidR="00CA2993" w:rsidRPr="001C7FCD" w:rsidRDefault="00CA2993"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Attribute Description</w:t>
            </w:r>
          </w:p>
        </w:tc>
        <w:tc>
          <w:tcPr>
            <w:tcW w:w="2336" w:type="dxa"/>
          </w:tcPr>
          <w:p w:rsidR="00CA2993" w:rsidRPr="001C7FCD" w:rsidRDefault="00CA2993"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Attribute Type</w:t>
            </w:r>
          </w:p>
        </w:tc>
        <w:tc>
          <w:tcPr>
            <w:tcW w:w="2336" w:type="dxa"/>
          </w:tcPr>
          <w:p w:rsidR="00CA2993" w:rsidRPr="001C7FCD" w:rsidRDefault="00CA2993" w:rsidP="00A8100B">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Comments</w:t>
            </w:r>
          </w:p>
        </w:tc>
      </w:tr>
      <w:tr w:rsidR="00E1159A" w:rsidRPr="001C7FCD" w:rsidTr="00A81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Date</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Stock traded date for each business day the stock was traded</w:t>
            </w:r>
          </w:p>
        </w:tc>
        <w:tc>
          <w:tcPr>
            <w:tcW w:w="2336" w:type="dxa"/>
          </w:tcPr>
          <w:p w:rsidR="00E1159A" w:rsidRPr="001C7FCD" w:rsidRDefault="00E1159A" w:rsidP="00E1159A">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Date with format </w:t>
            </w:r>
          </w:p>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roofErr w:type="spellStart"/>
            <w:r w:rsidRPr="001C7FCD">
              <w:rPr>
                <w:rFonts w:asciiTheme="minorHAnsi" w:hAnsiTheme="minorHAnsi" w:cstheme="minorHAnsi"/>
                <w:szCs w:val="22"/>
              </w:rPr>
              <w:t>yyyy</w:t>
            </w:r>
            <w:proofErr w:type="spellEnd"/>
            <w:r w:rsidRPr="001C7FCD">
              <w:rPr>
                <w:rFonts w:asciiTheme="minorHAnsi" w:hAnsiTheme="minorHAnsi" w:cstheme="minorHAnsi"/>
                <w:szCs w:val="22"/>
              </w:rPr>
              <w:t>-mm-dd</w:t>
            </w:r>
          </w:p>
        </w:tc>
        <w:tc>
          <w:tcPr>
            <w:tcW w:w="2336" w:type="dxa"/>
          </w:tcPr>
          <w:p w:rsidR="00E1159A" w:rsidRPr="001C7FCD" w:rsidRDefault="00E1159A" w:rsidP="00E1159A">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2016-07-01</w:t>
            </w:r>
          </w:p>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(In U.S.A. July first is a working day)</w:t>
            </w:r>
          </w:p>
        </w:tc>
      </w:tr>
      <w:tr w:rsidR="00E1159A" w:rsidRPr="001C7FCD" w:rsidTr="004F06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 xml:space="preserve">Label </w:t>
            </w:r>
          </w:p>
        </w:tc>
        <w:tc>
          <w:tcPr>
            <w:tcW w:w="2336" w:type="dxa"/>
            <w:vAlign w:val="top"/>
          </w:tcPr>
          <w:p w:rsidR="00E1159A" w:rsidRPr="001C7FCD" w:rsidRDefault="00E1159A" w:rsidP="00E1159A">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Output Variable that has two values; either 0 or 1 </w:t>
            </w:r>
          </w:p>
        </w:tc>
        <w:tc>
          <w:tcPr>
            <w:tcW w:w="2336" w:type="dxa"/>
            <w:vAlign w:val="top"/>
          </w:tcPr>
          <w:p w:rsidR="00E1159A" w:rsidRPr="001C7FCD" w:rsidRDefault="00E1159A" w:rsidP="00E1159A">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Numeric / Binary </w:t>
            </w:r>
          </w:p>
        </w:tc>
        <w:tc>
          <w:tcPr>
            <w:tcW w:w="2336" w:type="dxa"/>
            <w:vAlign w:val="top"/>
          </w:tcPr>
          <w:p w:rsidR="00E1159A" w:rsidRPr="001C7FCD" w:rsidRDefault="00E1159A" w:rsidP="00E1159A">
            <w:pPr>
              <w:shd w:val="clear" w:color="auto" w:fill="FFFFFF"/>
              <w:spacing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"1" when DJIA Adj Close value rose or stayed as the same;</w:t>
            </w:r>
          </w:p>
          <w:p w:rsidR="00E1159A" w:rsidRPr="001C7FCD" w:rsidRDefault="00E1159A" w:rsidP="00E1159A">
            <w:pPr>
              <w:shd w:val="clear" w:color="auto" w:fill="FFFFFF"/>
              <w:spacing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"0" when DJIA Adj Close value decreased. </w:t>
            </w:r>
          </w:p>
        </w:tc>
      </w:tr>
      <w:tr w:rsidR="00E1159A" w:rsidRPr="001C7FCD" w:rsidTr="00A81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Top 1</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Reddit Global World News headline</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Text</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Highest headline as voted by Reddit users</w:t>
            </w:r>
          </w:p>
          <w:p w:rsidR="003C6AB2" w:rsidRPr="001C7FCD" w:rsidRDefault="003C6AB2"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Example: </w:t>
            </w:r>
          </w:p>
          <w:p w:rsidR="003C6AB2" w:rsidRPr="001C7FCD" w:rsidRDefault="003C6AB2"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“A 117-year-old woman in Mexico City finally received her birth </w:t>
            </w:r>
            <w:proofErr w:type="gramStart"/>
            <w:r w:rsidRPr="001C7FCD">
              <w:rPr>
                <w:rFonts w:asciiTheme="minorHAnsi" w:hAnsiTheme="minorHAnsi" w:cstheme="minorHAnsi"/>
                <w:szCs w:val="22"/>
              </w:rPr>
              <w:t>certificate, and</w:t>
            </w:r>
            <w:proofErr w:type="gramEnd"/>
            <w:r w:rsidRPr="001C7FCD">
              <w:rPr>
                <w:rFonts w:asciiTheme="minorHAnsi" w:hAnsiTheme="minorHAnsi" w:cstheme="minorHAnsi"/>
                <w:szCs w:val="22"/>
              </w:rPr>
              <w:t xml:space="preserve"> died a few hours later. Trinidad Alvarez Lira had waited years for proof that she had been born in 1898.”</w:t>
            </w:r>
          </w:p>
        </w:tc>
      </w:tr>
      <w:tr w:rsidR="00E1159A" w:rsidRPr="001C7FCD" w:rsidTr="00A810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 xml:space="preserve">Top 2 </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Reddit Global World News headline</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Text</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Second highest headline as voted by Reddit users </w:t>
            </w:r>
          </w:p>
        </w:tc>
      </w:tr>
      <w:tr w:rsidR="00E1159A" w:rsidRPr="001C7FCD" w:rsidTr="00A81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Top 3</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Reddit Global World News headline</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Text</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 xml:space="preserve">Third highest headline as voted by Reddit users </w:t>
            </w:r>
          </w:p>
        </w:tc>
      </w:tr>
      <w:tr w:rsidR="00E1159A" w:rsidRPr="001C7FCD" w:rsidTr="00A810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r>
      <w:tr w:rsidR="00E1159A" w:rsidRPr="001C7FCD" w:rsidTr="00A81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r>
      <w:tr w:rsidR="00E1159A" w:rsidRPr="001C7FCD" w:rsidTr="00A810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c>
          <w:tcPr>
            <w:tcW w:w="2336" w:type="dxa"/>
          </w:tcPr>
          <w:p w:rsidR="00E1159A" w:rsidRPr="001C7FCD" w:rsidRDefault="00E1159A" w:rsidP="00E1159A">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w:t>
            </w:r>
          </w:p>
        </w:tc>
      </w:tr>
      <w:tr w:rsidR="00E1159A" w:rsidRPr="001C7FCD" w:rsidTr="00A81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1159A" w:rsidRPr="001C7FCD" w:rsidRDefault="00E1159A" w:rsidP="00E1159A">
            <w:pPr>
              <w:pStyle w:val="NoSpacing"/>
              <w:rPr>
                <w:rFonts w:asciiTheme="minorHAnsi" w:hAnsiTheme="minorHAnsi" w:cstheme="minorHAnsi"/>
                <w:szCs w:val="22"/>
              </w:rPr>
            </w:pPr>
            <w:r w:rsidRPr="001C7FCD">
              <w:rPr>
                <w:rFonts w:asciiTheme="minorHAnsi" w:hAnsiTheme="minorHAnsi" w:cstheme="minorHAnsi"/>
                <w:szCs w:val="22"/>
              </w:rPr>
              <w:t>Top 25</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Reddit Global World News headline</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Text</w:t>
            </w:r>
          </w:p>
        </w:tc>
        <w:tc>
          <w:tcPr>
            <w:tcW w:w="2336" w:type="dxa"/>
          </w:tcPr>
          <w:p w:rsidR="00E1159A" w:rsidRPr="001C7FCD" w:rsidRDefault="00E1159A" w:rsidP="00E1159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1C7FCD">
              <w:rPr>
                <w:rFonts w:asciiTheme="minorHAnsi" w:hAnsiTheme="minorHAnsi" w:cstheme="minorHAnsi"/>
                <w:szCs w:val="22"/>
              </w:rPr>
              <w:t>25</w:t>
            </w:r>
            <w:r w:rsidRPr="001C7FCD">
              <w:rPr>
                <w:rFonts w:asciiTheme="minorHAnsi" w:hAnsiTheme="minorHAnsi" w:cstheme="minorHAnsi"/>
                <w:szCs w:val="22"/>
                <w:vertAlign w:val="superscript"/>
              </w:rPr>
              <w:t>th</w:t>
            </w:r>
            <w:r w:rsidRPr="001C7FCD">
              <w:rPr>
                <w:rFonts w:asciiTheme="minorHAnsi" w:hAnsiTheme="minorHAnsi" w:cstheme="minorHAnsi"/>
                <w:szCs w:val="22"/>
              </w:rPr>
              <w:t xml:space="preserve"> highest headline as voted by Reddit users </w:t>
            </w:r>
          </w:p>
        </w:tc>
      </w:tr>
    </w:tbl>
    <w:p w:rsidR="005F5196" w:rsidRPr="001C7FCD" w:rsidRDefault="005F5196" w:rsidP="005F5196">
      <w:pPr>
        <w:rPr>
          <w:rFonts w:asciiTheme="minorHAnsi" w:hAnsiTheme="minorHAnsi" w:cstheme="minorHAnsi"/>
          <w:sz w:val="21"/>
          <w:szCs w:val="21"/>
        </w:rPr>
      </w:pPr>
    </w:p>
    <w:p w:rsidR="00144C33" w:rsidRPr="001C7FCD" w:rsidRDefault="00144C33">
      <w:pPr>
        <w:spacing w:after="0" w:line="240" w:lineRule="auto"/>
        <w:rPr>
          <w:rFonts w:asciiTheme="minorHAnsi" w:hAnsiTheme="minorHAnsi" w:cstheme="minorHAnsi"/>
          <w:sz w:val="21"/>
          <w:szCs w:val="21"/>
        </w:rPr>
      </w:pPr>
      <w:r w:rsidRPr="001C7FCD">
        <w:rPr>
          <w:rFonts w:asciiTheme="minorHAnsi" w:hAnsiTheme="minorHAnsi" w:cstheme="minorHAnsi"/>
          <w:sz w:val="21"/>
          <w:szCs w:val="21"/>
        </w:rPr>
        <w:br w:type="page"/>
      </w:r>
    </w:p>
    <w:p w:rsidR="005F5196" w:rsidRPr="001C7FCD" w:rsidRDefault="005F5196" w:rsidP="005F5196">
      <w:pPr>
        <w:rPr>
          <w:rFonts w:asciiTheme="minorHAnsi" w:hAnsiTheme="minorHAnsi" w:cstheme="minorHAnsi"/>
          <w:sz w:val="21"/>
          <w:szCs w:val="21"/>
        </w:rPr>
      </w:pPr>
      <w:r w:rsidRPr="001C7FCD">
        <w:rPr>
          <w:rFonts w:asciiTheme="minorHAnsi" w:hAnsiTheme="minorHAnsi" w:cstheme="minorHAnsi"/>
          <w:sz w:val="21"/>
          <w:szCs w:val="21"/>
        </w:rPr>
        <w:lastRenderedPageBreak/>
        <w:t xml:space="preserve">Here’s some </w:t>
      </w:r>
      <w:r w:rsidR="00144C33" w:rsidRPr="001C7FCD">
        <w:rPr>
          <w:rFonts w:asciiTheme="minorHAnsi" w:hAnsiTheme="minorHAnsi" w:cstheme="minorHAnsi"/>
          <w:sz w:val="21"/>
          <w:szCs w:val="21"/>
        </w:rPr>
        <w:t>D</w:t>
      </w:r>
      <w:r w:rsidRPr="001C7FCD">
        <w:rPr>
          <w:rFonts w:asciiTheme="minorHAnsi" w:hAnsiTheme="minorHAnsi" w:cstheme="minorHAnsi"/>
          <w:sz w:val="21"/>
          <w:szCs w:val="21"/>
        </w:rPr>
        <w:t xml:space="preserve">escriptive </w:t>
      </w:r>
      <w:r w:rsidR="00144C33" w:rsidRPr="001C7FCD">
        <w:rPr>
          <w:rFonts w:asciiTheme="minorHAnsi" w:hAnsiTheme="minorHAnsi" w:cstheme="minorHAnsi"/>
          <w:sz w:val="21"/>
          <w:szCs w:val="21"/>
        </w:rPr>
        <w:t>A</w:t>
      </w:r>
      <w:r w:rsidRPr="001C7FCD">
        <w:rPr>
          <w:rFonts w:asciiTheme="minorHAnsi" w:hAnsiTheme="minorHAnsi" w:cstheme="minorHAnsi"/>
          <w:sz w:val="21"/>
          <w:szCs w:val="21"/>
        </w:rPr>
        <w:t xml:space="preserve">nalysis to the dataset: </w:t>
      </w:r>
    </w:p>
    <w:tbl>
      <w:tblPr>
        <w:tblStyle w:val="GridTable5Dark1"/>
        <w:tblW w:w="0" w:type="auto"/>
        <w:tblLook w:val="04A0" w:firstRow="1" w:lastRow="0" w:firstColumn="1" w:lastColumn="0" w:noHBand="0" w:noVBand="1"/>
      </w:tblPr>
      <w:tblGrid>
        <w:gridCol w:w="1542"/>
        <w:gridCol w:w="1468"/>
        <w:gridCol w:w="1650"/>
        <w:gridCol w:w="1630"/>
        <w:gridCol w:w="1727"/>
        <w:gridCol w:w="1513"/>
      </w:tblGrid>
      <w:tr w:rsidR="00205273" w:rsidRPr="001C7FCD"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205273" w:rsidRPr="001C7FCD" w:rsidRDefault="00205273" w:rsidP="00205273">
            <w:pPr>
              <w:pStyle w:val="NoSpacing"/>
              <w:rPr>
                <w:rFonts w:asciiTheme="minorHAnsi" w:hAnsiTheme="minorHAnsi" w:cstheme="minorHAnsi"/>
              </w:rPr>
            </w:pPr>
            <w:r w:rsidRPr="001C7FCD">
              <w:rPr>
                <w:rFonts w:asciiTheme="minorHAnsi" w:hAnsiTheme="minorHAnsi" w:cstheme="minorHAnsi"/>
                <w:sz w:val="21"/>
                <w:szCs w:val="21"/>
              </w:rPr>
              <w:t>Attribute</w:t>
            </w:r>
          </w:p>
        </w:tc>
        <w:tc>
          <w:tcPr>
            <w:tcW w:w="1468" w:type="dxa"/>
          </w:tcPr>
          <w:p w:rsidR="00205273" w:rsidRPr="001C7FCD" w:rsidRDefault="00205273" w:rsidP="00205273">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Data Type</w:t>
            </w:r>
          </w:p>
        </w:tc>
        <w:tc>
          <w:tcPr>
            <w:tcW w:w="1650" w:type="dxa"/>
          </w:tcPr>
          <w:p w:rsidR="00205273" w:rsidRPr="001C7FCD" w:rsidRDefault="00205273" w:rsidP="00205273">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7FCD">
              <w:rPr>
                <w:rFonts w:asciiTheme="minorHAnsi" w:hAnsiTheme="minorHAnsi" w:cstheme="minorHAnsi"/>
                <w:sz w:val="21"/>
                <w:szCs w:val="21"/>
              </w:rPr>
              <w:t>Minimum</w:t>
            </w:r>
          </w:p>
        </w:tc>
        <w:tc>
          <w:tcPr>
            <w:tcW w:w="1630" w:type="dxa"/>
          </w:tcPr>
          <w:p w:rsidR="00205273" w:rsidRPr="001C7FCD" w:rsidRDefault="00205273" w:rsidP="00205273">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Maximum</w:t>
            </w:r>
          </w:p>
        </w:tc>
        <w:tc>
          <w:tcPr>
            <w:tcW w:w="1727" w:type="dxa"/>
            <w:vAlign w:val="top"/>
          </w:tcPr>
          <w:p w:rsidR="00205273" w:rsidRPr="001C7FCD" w:rsidRDefault="00205273" w:rsidP="00205273">
            <w:pPr>
              <w:spacing w:before="158" w:after="158" w:line="330" w:lineRule="atLeast"/>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Mean</w:t>
            </w:r>
          </w:p>
        </w:tc>
        <w:tc>
          <w:tcPr>
            <w:tcW w:w="1513" w:type="dxa"/>
            <w:vAlign w:val="top"/>
          </w:tcPr>
          <w:p w:rsidR="00205273" w:rsidRPr="001C7FCD" w:rsidRDefault="00205273" w:rsidP="00205273">
            <w:pPr>
              <w:spacing w:before="158" w:after="158" w:line="330" w:lineRule="atLeast"/>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Std. Deviation</w:t>
            </w:r>
          </w:p>
        </w:tc>
      </w:tr>
      <w:tr w:rsidR="00205273" w:rsidRPr="001C7FCD"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Date</w:t>
            </w:r>
          </w:p>
        </w:tc>
        <w:tc>
          <w:tcPr>
            <w:tcW w:w="1468"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Date</w:t>
            </w:r>
          </w:p>
        </w:tc>
        <w:tc>
          <w:tcPr>
            <w:tcW w:w="165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2008-06-08</w:t>
            </w:r>
          </w:p>
        </w:tc>
        <w:tc>
          <w:tcPr>
            <w:tcW w:w="163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2016-07-01</w:t>
            </w:r>
          </w:p>
        </w:tc>
        <w:tc>
          <w:tcPr>
            <w:tcW w:w="1727"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2012-06-19</w:t>
            </w:r>
          </w:p>
        </w:tc>
        <w:tc>
          <w:tcPr>
            <w:tcW w:w="1513"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 xml:space="preserve">Eight years data - dates are from 2008-06-08 to 2016-07-01  </w:t>
            </w:r>
          </w:p>
        </w:tc>
      </w:tr>
      <w:tr w:rsidR="00205273" w:rsidRPr="001C7FCD" w:rsidTr="0020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Open</w:t>
            </w:r>
          </w:p>
        </w:tc>
        <w:tc>
          <w:tcPr>
            <w:tcW w:w="1468"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Quantitative / Numeric</w:t>
            </w:r>
          </w:p>
        </w:tc>
        <w:tc>
          <w:tcPr>
            <w:tcW w:w="1650"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6,547.01</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630"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18,315.06</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727"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13,459.12</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513"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3,143.28</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r>
      <w:tr w:rsidR="00205273" w:rsidRPr="001C7FCD"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High</w:t>
            </w:r>
          </w:p>
        </w:tc>
        <w:tc>
          <w:tcPr>
            <w:tcW w:w="1468"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Quantitative / Numeric</w:t>
            </w:r>
          </w:p>
        </w:tc>
        <w:tc>
          <w:tcPr>
            <w:tcW w:w="165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6,709.61</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63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18,351.36</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727"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13,541.30</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13"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3,136.27</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205273" w:rsidRPr="001C7FCD" w:rsidTr="0020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Low</w:t>
            </w:r>
          </w:p>
        </w:tc>
        <w:tc>
          <w:tcPr>
            <w:tcW w:w="1468"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Quantitative / Numeric</w:t>
            </w:r>
          </w:p>
        </w:tc>
        <w:tc>
          <w:tcPr>
            <w:tcW w:w="1650"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6,469.95</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630"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18,272.56</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727"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13,372.93</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513"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3,150.42</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r>
      <w:tr w:rsidR="00205273" w:rsidRPr="001C7FCD"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Close</w:t>
            </w:r>
          </w:p>
        </w:tc>
        <w:tc>
          <w:tcPr>
            <w:tcW w:w="1468"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Quantitative / Numeric</w:t>
            </w:r>
          </w:p>
        </w:tc>
        <w:tc>
          <w:tcPr>
            <w:tcW w:w="165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6,547.05</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63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18,312.39</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727"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13,463.03</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13"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3,144.01</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205273" w:rsidRPr="001C7FCD" w:rsidTr="0020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Volume</w:t>
            </w:r>
          </w:p>
        </w:tc>
        <w:tc>
          <w:tcPr>
            <w:tcW w:w="1468"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Quantitative / Numeric</w:t>
            </w:r>
          </w:p>
        </w:tc>
        <w:tc>
          <w:tcPr>
            <w:tcW w:w="1650"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8,410,000.00</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630"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674,920,000.00</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727"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162,810,970.34</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513"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93,923,426.68</w:t>
            </w:r>
          </w:p>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r>
      <w:tr w:rsidR="00205273" w:rsidRPr="001C7FCD"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Adj Close</w:t>
            </w:r>
          </w:p>
        </w:tc>
        <w:tc>
          <w:tcPr>
            <w:tcW w:w="1468"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Quantitative / Numeric</w:t>
            </w:r>
          </w:p>
        </w:tc>
        <w:tc>
          <w:tcPr>
            <w:tcW w:w="165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6,547.05</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63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18,312.39</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727"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13,463.03</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13"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3,144.01</w:t>
            </w:r>
          </w:p>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205273" w:rsidRPr="001C7FCD" w:rsidTr="0020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News</w:t>
            </w:r>
            <w:r w:rsidR="00A04E05" w:rsidRPr="001C7FCD">
              <w:rPr>
                <w:rFonts w:asciiTheme="minorHAnsi" w:hAnsiTheme="minorHAnsi" w:cstheme="minorHAnsi"/>
                <w:sz w:val="21"/>
                <w:szCs w:val="21"/>
              </w:rPr>
              <w:t xml:space="preserve">, Top1, Top2, </w:t>
            </w:r>
            <w:proofErr w:type="gramStart"/>
            <w:r w:rsidR="00A04E05" w:rsidRPr="001C7FCD">
              <w:rPr>
                <w:rFonts w:asciiTheme="minorHAnsi" w:hAnsiTheme="minorHAnsi" w:cstheme="minorHAnsi"/>
                <w:sz w:val="21"/>
                <w:szCs w:val="21"/>
              </w:rPr>
              <w:t>… ,</w:t>
            </w:r>
            <w:proofErr w:type="gramEnd"/>
            <w:r w:rsidR="00A04E05" w:rsidRPr="001C7FCD">
              <w:rPr>
                <w:rFonts w:asciiTheme="minorHAnsi" w:hAnsiTheme="minorHAnsi" w:cstheme="minorHAnsi"/>
                <w:sz w:val="21"/>
                <w:szCs w:val="21"/>
              </w:rPr>
              <w:t xml:space="preserve"> Top 25 </w:t>
            </w:r>
          </w:p>
        </w:tc>
        <w:tc>
          <w:tcPr>
            <w:tcW w:w="1468"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 xml:space="preserve">Qualitative / Text  </w:t>
            </w:r>
          </w:p>
        </w:tc>
        <w:tc>
          <w:tcPr>
            <w:tcW w:w="1650"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630"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727"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c>
          <w:tcPr>
            <w:tcW w:w="1513" w:type="dxa"/>
            <w:vAlign w:val="top"/>
          </w:tcPr>
          <w:p w:rsidR="00205273" w:rsidRPr="001C7FCD" w:rsidRDefault="00205273" w:rsidP="00205273">
            <w:pPr>
              <w:spacing w:before="158" w:after="158" w:line="330" w:lineRule="atLeast"/>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1"/>
                <w:szCs w:val="21"/>
              </w:rPr>
            </w:pPr>
          </w:p>
        </w:tc>
      </w:tr>
      <w:tr w:rsidR="00205273" w:rsidRPr="001C7FCD"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top"/>
          </w:tcPr>
          <w:p w:rsidR="00205273" w:rsidRPr="001C7FCD" w:rsidRDefault="00205273" w:rsidP="00205273">
            <w:pPr>
              <w:spacing w:before="158" w:after="158" w:line="330" w:lineRule="atLeast"/>
              <w:textAlignment w:val="baseline"/>
              <w:rPr>
                <w:rFonts w:asciiTheme="minorHAnsi" w:hAnsiTheme="minorHAnsi" w:cstheme="minorHAnsi"/>
                <w:sz w:val="21"/>
                <w:szCs w:val="21"/>
              </w:rPr>
            </w:pPr>
            <w:r w:rsidRPr="001C7FCD">
              <w:rPr>
                <w:rFonts w:asciiTheme="minorHAnsi" w:hAnsiTheme="minorHAnsi" w:cstheme="minorHAnsi"/>
                <w:sz w:val="21"/>
                <w:szCs w:val="21"/>
              </w:rPr>
              <w:t xml:space="preserve">Label </w:t>
            </w:r>
          </w:p>
        </w:tc>
        <w:tc>
          <w:tcPr>
            <w:tcW w:w="1468"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1C7FCD">
              <w:rPr>
                <w:rFonts w:asciiTheme="minorHAnsi" w:hAnsiTheme="minorHAnsi" w:cstheme="minorHAnsi"/>
                <w:sz w:val="21"/>
                <w:szCs w:val="21"/>
              </w:rPr>
              <w:t xml:space="preserve">Qualitative / Nominal (0,1) </w:t>
            </w:r>
          </w:p>
        </w:tc>
        <w:tc>
          <w:tcPr>
            <w:tcW w:w="165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630"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727"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13" w:type="dxa"/>
            <w:vAlign w:val="top"/>
          </w:tcPr>
          <w:p w:rsidR="00205273" w:rsidRPr="001C7FCD" w:rsidRDefault="00205273" w:rsidP="00205273">
            <w:pPr>
              <w:spacing w:before="158" w:after="158" w:line="33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bl>
    <w:p w:rsidR="005F5196" w:rsidRPr="001C7FCD" w:rsidRDefault="005F5196" w:rsidP="005F5196">
      <w:pPr>
        <w:rPr>
          <w:rFonts w:asciiTheme="minorHAnsi" w:hAnsiTheme="minorHAnsi" w:cstheme="minorHAnsi"/>
          <w:sz w:val="21"/>
          <w:szCs w:val="21"/>
        </w:rPr>
      </w:pPr>
    </w:p>
    <w:p w:rsidR="00205273" w:rsidRPr="001C7FCD" w:rsidRDefault="00205273" w:rsidP="005F5196">
      <w:pPr>
        <w:rPr>
          <w:rFonts w:asciiTheme="minorHAnsi" w:hAnsiTheme="minorHAnsi" w:cstheme="minorHAnsi"/>
          <w:sz w:val="21"/>
          <w:szCs w:val="21"/>
        </w:rPr>
      </w:pPr>
    </w:p>
    <w:p w:rsidR="00882ABE" w:rsidRPr="001C7FCD" w:rsidRDefault="00882ABE" w:rsidP="005F5196">
      <w:pPr>
        <w:rPr>
          <w:rFonts w:asciiTheme="minorHAnsi" w:hAnsiTheme="minorHAnsi" w:cstheme="minorHAnsi"/>
          <w:sz w:val="21"/>
          <w:szCs w:val="21"/>
        </w:rPr>
      </w:pPr>
    </w:p>
    <w:p w:rsidR="00882ABE" w:rsidRPr="001C7FCD" w:rsidRDefault="00882ABE" w:rsidP="005F5196">
      <w:pPr>
        <w:rPr>
          <w:rFonts w:asciiTheme="minorHAnsi" w:hAnsiTheme="minorHAnsi" w:cstheme="minorHAnsi"/>
          <w:sz w:val="21"/>
          <w:szCs w:val="21"/>
        </w:rPr>
      </w:pPr>
    </w:p>
    <w:p w:rsidR="00882ABE" w:rsidRPr="001C7FCD" w:rsidRDefault="00882ABE" w:rsidP="005F5196">
      <w:pPr>
        <w:rPr>
          <w:rFonts w:asciiTheme="minorHAnsi" w:hAnsiTheme="minorHAnsi" w:cstheme="minorHAnsi"/>
          <w:sz w:val="21"/>
          <w:szCs w:val="21"/>
        </w:rPr>
      </w:pPr>
    </w:p>
    <w:p w:rsidR="00882ABE" w:rsidRPr="001C7FCD" w:rsidRDefault="00882ABE" w:rsidP="005F5196">
      <w:pPr>
        <w:rPr>
          <w:rFonts w:asciiTheme="minorHAnsi" w:hAnsiTheme="minorHAnsi" w:cstheme="minorHAnsi"/>
          <w:sz w:val="21"/>
          <w:szCs w:val="21"/>
        </w:rPr>
      </w:pPr>
    </w:p>
    <w:p w:rsidR="00882ABE" w:rsidRPr="001C7FCD" w:rsidRDefault="00882ABE" w:rsidP="005F5196">
      <w:pPr>
        <w:rPr>
          <w:rFonts w:asciiTheme="minorHAnsi" w:hAnsiTheme="minorHAnsi" w:cstheme="minorHAnsi"/>
          <w:sz w:val="21"/>
          <w:szCs w:val="21"/>
        </w:rPr>
      </w:pPr>
    </w:p>
    <w:p w:rsidR="00205273" w:rsidRPr="001C7FCD" w:rsidRDefault="00144C33" w:rsidP="005F5196">
      <w:pPr>
        <w:rPr>
          <w:rFonts w:asciiTheme="minorHAnsi" w:hAnsiTheme="minorHAnsi" w:cstheme="minorHAnsi"/>
          <w:sz w:val="21"/>
          <w:szCs w:val="21"/>
        </w:rPr>
      </w:pPr>
      <w:r w:rsidRPr="001C7FCD">
        <w:rPr>
          <w:rFonts w:asciiTheme="minorHAnsi" w:hAnsiTheme="minorHAnsi" w:cstheme="minorHAnsi"/>
          <w:noProof/>
        </w:rPr>
        <w:drawing>
          <wp:inline distT="0" distB="0" distL="0" distR="0" wp14:anchorId="7EEC878C" wp14:editId="4C97DA1D">
            <wp:extent cx="5057775" cy="2697480"/>
            <wp:effectExtent l="0" t="0" r="0" b="0"/>
            <wp:docPr id="1" name="Chart 1">
              <a:extLst xmlns:a="http://schemas.openxmlformats.org/drawingml/2006/main">
                <a:ext uri="{FF2B5EF4-FFF2-40B4-BE49-F238E27FC236}">
                  <a16:creationId xmlns:a16="http://schemas.microsoft.com/office/drawing/2014/main" id="{0B9DC3AE-15E4-094E-B831-55F092544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05273" w:rsidRPr="001C7FCD" w:rsidRDefault="00205273" w:rsidP="005F5196">
      <w:pPr>
        <w:rPr>
          <w:rFonts w:asciiTheme="minorHAnsi" w:hAnsiTheme="minorHAnsi" w:cstheme="minorHAnsi"/>
          <w:sz w:val="21"/>
          <w:szCs w:val="21"/>
        </w:rPr>
      </w:pPr>
    </w:p>
    <w:p w:rsidR="00882ABE" w:rsidRPr="001C7FCD" w:rsidRDefault="00882ABE" w:rsidP="005F5196">
      <w:pPr>
        <w:rPr>
          <w:rFonts w:asciiTheme="minorHAnsi" w:hAnsiTheme="minorHAnsi" w:cstheme="minorHAnsi"/>
          <w:sz w:val="21"/>
          <w:szCs w:val="21"/>
        </w:rPr>
      </w:pPr>
    </w:p>
    <w:p w:rsidR="001E39DA" w:rsidRPr="001C7FCD" w:rsidRDefault="001E39DA" w:rsidP="005F5196">
      <w:pPr>
        <w:rPr>
          <w:rFonts w:asciiTheme="minorHAnsi" w:hAnsiTheme="minorHAnsi" w:cstheme="minorHAnsi"/>
          <w:sz w:val="21"/>
          <w:szCs w:val="21"/>
        </w:rPr>
      </w:pPr>
      <w:r w:rsidRPr="001C7FCD">
        <w:rPr>
          <w:rFonts w:asciiTheme="minorHAnsi" w:hAnsiTheme="minorHAnsi" w:cstheme="minorHAnsi"/>
          <w:noProof/>
        </w:rPr>
        <w:drawing>
          <wp:inline distT="0" distB="0" distL="0" distR="0" wp14:anchorId="0D4F672B" wp14:editId="34B0A6B4">
            <wp:extent cx="4972050" cy="2668905"/>
            <wp:effectExtent l="0" t="0" r="0" b="0"/>
            <wp:docPr id="2" name="Chart 2">
              <a:extLst xmlns:a="http://schemas.openxmlformats.org/drawingml/2006/main">
                <a:ext uri="{FF2B5EF4-FFF2-40B4-BE49-F238E27FC236}">
                  <a16:creationId xmlns:a16="http://schemas.microsoft.com/office/drawing/2014/main" id="{9EF82AE8-99C3-C142-A58D-E1D206427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05273" w:rsidRPr="001C7FCD" w:rsidRDefault="00205273" w:rsidP="005F5196">
      <w:pPr>
        <w:rPr>
          <w:rFonts w:asciiTheme="minorHAnsi" w:hAnsiTheme="minorHAnsi" w:cstheme="minorHAnsi"/>
          <w:sz w:val="21"/>
          <w:szCs w:val="21"/>
        </w:rPr>
      </w:pPr>
    </w:p>
    <w:p w:rsidR="005F5196" w:rsidRPr="001C7FCD" w:rsidRDefault="005F5196" w:rsidP="005F5196">
      <w:pPr>
        <w:rPr>
          <w:rFonts w:asciiTheme="minorHAnsi" w:hAnsiTheme="minorHAnsi" w:cstheme="minorHAnsi"/>
          <w:color w:val="353535"/>
          <w:sz w:val="21"/>
          <w:szCs w:val="21"/>
        </w:rPr>
      </w:pPr>
      <w:r w:rsidRPr="001C7FCD">
        <w:rPr>
          <w:rFonts w:asciiTheme="minorHAnsi" w:hAnsiTheme="minorHAnsi" w:cstheme="minorHAnsi"/>
          <w:color w:val="353535"/>
          <w:sz w:val="21"/>
          <w:szCs w:val="21"/>
        </w:rPr>
        <w:br w:type="page"/>
      </w:r>
      <w:r w:rsidR="00882ABE" w:rsidRPr="001C7FCD">
        <w:rPr>
          <w:rFonts w:asciiTheme="minorHAnsi" w:hAnsiTheme="minorHAnsi" w:cstheme="minorHAnsi"/>
          <w:noProof/>
        </w:rPr>
        <w:lastRenderedPageBreak/>
        <w:drawing>
          <wp:inline distT="0" distB="0" distL="0" distR="0" wp14:anchorId="3EA8120D" wp14:editId="589D11E1">
            <wp:extent cx="4760595" cy="2463165"/>
            <wp:effectExtent l="0" t="0" r="1905" b="635"/>
            <wp:docPr id="3" name="Chart 3">
              <a:extLst xmlns:a="http://schemas.openxmlformats.org/drawingml/2006/main">
                <a:ext uri="{FF2B5EF4-FFF2-40B4-BE49-F238E27FC236}">
                  <a16:creationId xmlns:a16="http://schemas.microsoft.com/office/drawing/2014/main" id="{B5446576-DF78-9B49-BC90-9B5B82381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F768B" w:rsidRPr="001C7FCD" w:rsidRDefault="00FF768B" w:rsidP="003E4578">
      <w:pPr>
        <w:rPr>
          <w:rFonts w:asciiTheme="minorHAnsi" w:hAnsiTheme="minorHAnsi" w:cstheme="minorHAnsi"/>
        </w:rPr>
      </w:pPr>
      <w:r w:rsidRPr="001C7FCD">
        <w:rPr>
          <w:rFonts w:asciiTheme="minorHAnsi" w:hAnsiTheme="minorHAnsi" w:cstheme="minorHAnsi"/>
        </w:rPr>
        <w:t xml:space="preserve"> </w:t>
      </w:r>
    </w:p>
    <w:p w:rsidR="00882ABE" w:rsidRPr="001C7FCD" w:rsidRDefault="00882ABE" w:rsidP="003E4578">
      <w:pPr>
        <w:rPr>
          <w:rFonts w:asciiTheme="minorHAnsi" w:hAnsiTheme="minorHAnsi" w:cstheme="minorHAnsi"/>
        </w:rPr>
      </w:pPr>
    </w:p>
    <w:p w:rsidR="00882ABE" w:rsidRPr="001C7FCD" w:rsidRDefault="00EC6873" w:rsidP="003E4578">
      <w:pPr>
        <w:rPr>
          <w:rFonts w:asciiTheme="minorHAnsi" w:hAnsiTheme="minorHAnsi" w:cstheme="minorHAnsi"/>
        </w:rPr>
      </w:pPr>
      <w:r w:rsidRPr="001C7FCD">
        <w:rPr>
          <w:rFonts w:asciiTheme="minorHAnsi" w:hAnsiTheme="minorHAnsi" w:cstheme="minorHAnsi"/>
          <w:noProof/>
        </w:rPr>
        <w:drawing>
          <wp:inline distT="0" distB="0" distL="0" distR="0" wp14:anchorId="1DE1B1CD" wp14:editId="148E535B">
            <wp:extent cx="5190435" cy="3234162"/>
            <wp:effectExtent l="0" t="0" r="4445" b="4445"/>
            <wp:docPr id="4" name="Chart 4">
              <a:extLst xmlns:a="http://schemas.openxmlformats.org/drawingml/2006/main">
                <a:ext uri="{FF2B5EF4-FFF2-40B4-BE49-F238E27FC236}">
                  <a16:creationId xmlns:a16="http://schemas.microsoft.com/office/drawing/2014/main" id="{DA4152DA-02CD-4D42-9CD6-60B7A43F6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C6873" w:rsidRPr="001C7FCD" w:rsidRDefault="00EC6873" w:rsidP="003E4578">
      <w:pPr>
        <w:rPr>
          <w:rFonts w:asciiTheme="minorHAnsi" w:hAnsiTheme="minorHAnsi" w:cstheme="minorHAnsi"/>
        </w:rPr>
      </w:pPr>
    </w:p>
    <w:p w:rsidR="00EC6873" w:rsidRPr="001C7FCD" w:rsidRDefault="003A7FBF" w:rsidP="003E4578">
      <w:pPr>
        <w:rPr>
          <w:rFonts w:asciiTheme="minorHAnsi" w:hAnsiTheme="minorHAnsi" w:cstheme="minorHAnsi"/>
        </w:rPr>
      </w:pPr>
      <w:r w:rsidRPr="001C7FCD">
        <w:rPr>
          <w:rFonts w:asciiTheme="minorHAnsi" w:hAnsiTheme="minorHAnsi" w:cstheme="minorHAnsi"/>
          <w:noProof/>
        </w:rPr>
        <w:lastRenderedPageBreak/>
        <w:drawing>
          <wp:inline distT="0" distB="0" distL="0" distR="0" wp14:anchorId="2BB39824" wp14:editId="7419B43B">
            <wp:extent cx="5450746" cy="4164969"/>
            <wp:effectExtent l="0" t="0" r="10795" b="13335"/>
            <wp:docPr id="5" name="Chart 5">
              <a:extLst xmlns:a="http://schemas.openxmlformats.org/drawingml/2006/main">
                <a:ext uri="{FF2B5EF4-FFF2-40B4-BE49-F238E27FC236}">
                  <a16:creationId xmlns:a16="http://schemas.microsoft.com/office/drawing/2014/main" id="{74C6CD5C-DA7B-A245-B6E4-81FD8341B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308D2" w:rsidRPr="001C7FCD" w:rsidRDefault="00A308D2" w:rsidP="003E4578">
      <w:pPr>
        <w:rPr>
          <w:rFonts w:asciiTheme="minorHAnsi" w:hAnsiTheme="minorHAnsi" w:cstheme="minorHAnsi"/>
        </w:rPr>
      </w:pPr>
    </w:p>
    <w:p w:rsidR="00DD4A78" w:rsidRPr="001C7FCD" w:rsidRDefault="00DD4A78" w:rsidP="003E4578">
      <w:pPr>
        <w:rPr>
          <w:rFonts w:asciiTheme="minorHAnsi" w:hAnsiTheme="minorHAnsi" w:cstheme="minorHAnsi"/>
        </w:rPr>
      </w:pPr>
      <w:r w:rsidRPr="001C7FCD">
        <w:rPr>
          <w:rFonts w:asciiTheme="minorHAnsi" w:hAnsiTheme="minorHAnsi" w:cstheme="minorHAnsi"/>
          <w:noProof/>
        </w:rPr>
        <w:drawing>
          <wp:inline distT="0" distB="0" distL="0" distR="0" wp14:anchorId="71FC80CB" wp14:editId="53B6B0C0">
            <wp:extent cx="5503545" cy="2846070"/>
            <wp:effectExtent l="0" t="0" r="0" b="0"/>
            <wp:docPr id="6" name="Chart 6">
              <a:extLst xmlns:a="http://schemas.openxmlformats.org/drawingml/2006/main">
                <a:ext uri="{FF2B5EF4-FFF2-40B4-BE49-F238E27FC236}">
                  <a16:creationId xmlns:a16="http://schemas.microsoft.com/office/drawing/2014/main" id="{8D3FA069-F57F-9240-82E7-9B88AAE5C3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308D2" w:rsidRPr="001C7FCD" w:rsidRDefault="00DD4A78" w:rsidP="00A67F85">
      <w:pPr>
        <w:pStyle w:val="Subtitle"/>
        <w:rPr>
          <w:rFonts w:asciiTheme="minorHAnsi" w:hAnsiTheme="minorHAnsi" w:cstheme="minorHAnsi"/>
        </w:rPr>
      </w:pPr>
      <w:r w:rsidRPr="001C7FCD">
        <w:rPr>
          <w:rFonts w:asciiTheme="minorHAnsi" w:hAnsiTheme="minorHAnsi" w:cstheme="minorHAnsi"/>
        </w:rPr>
        <w:br w:type="page"/>
      </w:r>
    </w:p>
    <w:p w:rsidR="00FF768B" w:rsidRPr="001C7FCD" w:rsidRDefault="00E96FF4" w:rsidP="003C67E6">
      <w:pPr>
        <w:pStyle w:val="Heading1"/>
        <w:rPr>
          <w:rFonts w:asciiTheme="minorHAnsi" w:hAnsiTheme="minorHAnsi" w:cstheme="minorHAnsi"/>
        </w:rPr>
      </w:pPr>
      <w:bookmarkStart w:id="4" w:name="_Toc42621246"/>
      <w:r w:rsidRPr="001C7FCD">
        <w:rPr>
          <w:rFonts w:asciiTheme="minorHAnsi" w:hAnsiTheme="minorHAnsi" w:cstheme="minorHAnsi"/>
        </w:rPr>
        <w:lastRenderedPageBreak/>
        <w:t>Approach</w:t>
      </w:r>
      <w:bookmarkEnd w:id="4"/>
      <w:r w:rsidRPr="001C7FCD">
        <w:rPr>
          <w:rFonts w:asciiTheme="minorHAnsi" w:hAnsiTheme="minorHAnsi" w:cstheme="minorHAnsi"/>
        </w:rPr>
        <w:t xml:space="preserve"> </w:t>
      </w:r>
    </w:p>
    <w:p w:rsidR="00E96FF4" w:rsidRPr="001C7FCD" w:rsidRDefault="00E96FF4" w:rsidP="0062303C">
      <w:pPr>
        <w:pStyle w:val="NoSpacing"/>
        <w:rPr>
          <w:rFonts w:asciiTheme="minorHAnsi" w:hAnsiTheme="minorHAnsi" w:cstheme="minorHAnsi"/>
        </w:rPr>
      </w:pPr>
    </w:p>
    <w:p w:rsidR="00A67F85" w:rsidRPr="001C7FCD" w:rsidRDefault="00E96FF4" w:rsidP="003C67E6">
      <w:pPr>
        <w:pStyle w:val="NoSpacing"/>
        <w:rPr>
          <w:rFonts w:asciiTheme="minorHAnsi" w:hAnsiTheme="minorHAnsi" w:cstheme="minorHAnsi"/>
          <w:sz w:val="21"/>
          <w:szCs w:val="21"/>
        </w:rPr>
      </w:pPr>
      <w:r w:rsidRPr="001C7FCD">
        <w:rPr>
          <w:rFonts w:asciiTheme="minorHAnsi" w:hAnsiTheme="minorHAnsi" w:cstheme="minorHAnsi"/>
          <w:sz w:val="21"/>
          <w:szCs w:val="21"/>
        </w:rPr>
        <w:t>The flow chart below explains on high level the project approach to predict DJIA market movement using eight years (from 08-08-2008 to 07-01-2016) combined data of DJIA stock prices and Reddit headlines news data.</w:t>
      </w:r>
    </w:p>
    <w:p w:rsidR="00A67F85" w:rsidRPr="001C7FCD" w:rsidRDefault="00A67F85" w:rsidP="00A67F85">
      <w:pPr>
        <w:shd w:val="clear" w:color="auto" w:fill="FFFFFF"/>
        <w:rPr>
          <w:rFonts w:asciiTheme="minorHAnsi" w:hAnsiTheme="minorHAnsi" w:cstheme="minorHAnsi"/>
          <w:color w:val="353535"/>
          <w:sz w:val="21"/>
          <w:szCs w:val="21"/>
        </w:rPr>
      </w:pPr>
      <w:r w:rsidRPr="001C7FCD">
        <w:rPr>
          <w:rFonts w:asciiTheme="minorHAnsi" w:hAnsiTheme="minorHAnsi" w:cstheme="minorHAnsi"/>
          <w:noProof/>
          <w:color w:val="353535"/>
          <w:sz w:val="21"/>
          <w:szCs w:val="21"/>
        </w:rPr>
        <mc:AlternateContent>
          <mc:Choice Requires="wps">
            <w:drawing>
              <wp:anchor distT="0" distB="0" distL="114300" distR="114300" simplePos="0" relativeHeight="251660288" behindDoc="0" locked="0" layoutInCell="1" allowOverlap="1" wp14:anchorId="190D3B87" wp14:editId="2BB17071">
                <wp:simplePos x="0" y="0"/>
                <wp:positionH relativeFrom="column">
                  <wp:posOffset>1943100</wp:posOffset>
                </wp:positionH>
                <wp:positionV relativeFrom="paragraph">
                  <wp:posOffset>30480</wp:posOffset>
                </wp:positionV>
                <wp:extent cx="1628775" cy="434340"/>
                <wp:effectExtent l="0" t="0" r="9525" b="10160"/>
                <wp:wrapNone/>
                <wp:docPr id="7" name="Rectangle 7"/>
                <wp:cNvGraphicFramePr/>
                <a:graphic xmlns:a="http://schemas.openxmlformats.org/drawingml/2006/main">
                  <a:graphicData uri="http://schemas.microsoft.com/office/word/2010/wordprocessingShape">
                    <wps:wsp>
                      <wps:cNvSpPr/>
                      <wps:spPr>
                        <a:xfrm>
                          <a:off x="0" y="0"/>
                          <a:ext cx="1628775"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D3B87" id="Rectangle 7" o:spid="_x0000_s1026" style="position:absolute;margin-left:153pt;margin-top:2.4pt;width:128.25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" fillcolor="#004c9b [3204]" strokecolor="#00254d [1604]" strokeweight="1pt">
                <v:textbox>
                  <w:txbxContent>
                    <w:p w:rsidR="00A67F85" w:rsidRDefault="00A67F85" w:rsidP="00A67F85">
                      <w:pPr>
                        <w:jc w:val="center"/>
                      </w:pPr>
                      <w:r>
                        <w:t>START</w:t>
                      </w:r>
                    </w:p>
                  </w:txbxContent>
                </v:textbox>
              </v:rect>
            </w:pict>
          </mc:Fallback>
        </mc:AlternateContent>
      </w:r>
    </w:p>
    <w:p w:rsidR="00FF768B" w:rsidRPr="006F54B6" w:rsidRDefault="00975FD6" w:rsidP="006F54B6">
      <w:pPr>
        <w:rPr>
          <w:rFonts w:asciiTheme="minorHAnsi" w:hAnsiTheme="minorHAnsi" w:cstheme="minorHAnsi"/>
          <w:color w:val="353535"/>
          <w:sz w:val="21"/>
          <w:szCs w:val="21"/>
        </w:rPr>
      </w:pPr>
      <w:r w:rsidRPr="001C7FCD">
        <w:rPr>
          <w:rFonts w:asciiTheme="minorHAnsi" w:hAnsiTheme="minorHAnsi" w:cstheme="minorHAnsi"/>
          <w:noProof/>
          <w:color w:val="353535"/>
          <w:sz w:val="21"/>
          <w:szCs w:val="21"/>
        </w:rPr>
        <mc:AlternateContent>
          <mc:Choice Requires="wps">
            <w:drawing>
              <wp:anchor distT="0" distB="0" distL="114300" distR="114300" simplePos="0" relativeHeight="251672576" behindDoc="0" locked="0" layoutInCell="1" allowOverlap="1" wp14:anchorId="2722F6C2" wp14:editId="03612C80">
                <wp:simplePos x="0" y="0"/>
                <wp:positionH relativeFrom="column">
                  <wp:posOffset>1299982</wp:posOffset>
                </wp:positionH>
                <wp:positionV relativeFrom="paragraph">
                  <wp:posOffset>5574030</wp:posOffset>
                </wp:positionV>
                <wp:extent cx="5715" cy="548640"/>
                <wp:effectExtent l="0" t="0" r="6985" b="10160"/>
                <wp:wrapNone/>
                <wp:docPr id="24" name="Straight Connector 24"/>
                <wp:cNvGraphicFramePr/>
                <a:graphic xmlns:a="http://schemas.openxmlformats.org/drawingml/2006/main">
                  <a:graphicData uri="http://schemas.microsoft.com/office/word/2010/wordprocessingShape">
                    <wps:wsp>
                      <wps:cNvCnPr/>
                      <wps:spPr>
                        <a:xfrm flipH="1">
                          <a:off x="0" y="0"/>
                          <a:ext cx="5715"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C2695" id="Straight Connector 2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5pt,438.9pt" to="102.8pt,48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" strokecolor="#004c9b [3204]" strokeweight=".5pt">
                <v:stroke joinstyle="miter"/>
              </v:line>
            </w:pict>
          </mc:Fallback>
        </mc:AlternateContent>
      </w:r>
      <w:r w:rsidRPr="001C7FCD">
        <w:rPr>
          <w:rFonts w:asciiTheme="minorHAnsi" w:hAnsiTheme="minorHAnsi" w:cstheme="minorHAnsi"/>
          <w:noProof/>
          <w:color w:val="353535"/>
          <w:sz w:val="21"/>
          <w:szCs w:val="21"/>
        </w:rPr>
        <mc:AlternateContent>
          <mc:Choice Requires="wps">
            <w:drawing>
              <wp:anchor distT="0" distB="0" distL="114300" distR="114300" simplePos="0" relativeHeight="251669504" behindDoc="0" locked="0" layoutInCell="1" allowOverlap="1" wp14:anchorId="7613393A" wp14:editId="5A875CAE">
                <wp:simplePos x="0" y="0"/>
                <wp:positionH relativeFrom="column">
                  <wp:posOffset>68580</wp:posOffset>
                </wp:positionH>
                <wp:positionV relativeFrom="paragraph">
                  <wp:posOffset>5340848</wp:posOffset>
                </wp:positionV>
                <wp:extent cx="1228725" cy="451485"/>
                <wp:effectExtent l="0" t="0" r="3175" b="5715"/>
                <wp:wrapNone/>
                <wp:docPr id="21" name="Oval 21"/>
                <wp:cNvGraphicFramePr/>
                <a:graphic xmlns:a="http://schemas.openxmlformats.org/drawingml/2006/main">
                  <a:graphicData uri="http://schemas.microsoft.com/office/word/2010/wordprocessingShape">
                    <wps:wsp>
                      <wps:cNvSpPr/>
                      <wps:spPr>
                        <a:xfrm>
                          <a:off x="0" y="0"/>
                          <a:ext cx="1228725" cy="4514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 xml:space="preserve">Sentiment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13393A" id="Oval 21" o:spid="_x0000_s1027" style="position:absolute;margin-left:5.4pt;margin-top:420.55pt;width:96.75pt;height:35.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" fillcolor="#004c9b [3204]" strokecolor="#00254d [1604]" strokeweight="1pt">
                <v:stroke joinstyle="miter"/>
                <v:textbox>
                  <w:txbxContent>
                    <w:p w:rsidR="00A67F85" w:rsidRDefault="00A67F85" w:rsidP="00A67F85">
                      <w:pPr>
                        <w:jc w:val="center"/>
                      </w:pPr>
                      <w:r>
                        <w:t xml:space="preserve">Sentiment </w:t>
                      </w:r>
                    </w:p>
                  </w:txbxContent>
                </v:textbox>
              </v:oval>
            </w:pict>
          </mc:Fallback>
        </mc:AlternateContent>
      </w:r>
      <w:r w:rsidRPr="001C7FCD">
        <w:rPr>
          <w:rFonts w:asciiTheme="minorHAnsi" w:hAnsiTheme="minorHAnsi" w:cstheme="minorHAnsi"/>
          <w:noProof/>
          <w:color w:val="353535"/>
          <w:sz w:val="21"/>
          <w:szCs w:val="21"/>
        </w:rPr>
        <mc:AlternateContent>
          <mc:Choice Requires="wps">
            <w:drawing>
              <wp:anchor distT="0" distB="0" distL="114300" distR="114300" simplePos="0" relativeHeight="251683840" behindDoc="0" locked="0" layoutInCell="1" allowOverlap="1" wp14:anchorId="185CFE11" wp14:editId="428B9922">
                <wp:simplePos x="0" y="0"/>
                <wp:positionH relativeFrom="column">
                  <wp:posOffset>1309816</wp:posOffset>
                </wp:positionH>
                <wp:positionV relativeFrom="paragraph">
                  <wp:posOffset>5819259</wp:posOffset>
                </wp:positionV>
                <wp:extent cx="776005" cy="45719"/>
                <wp:effectExtent l="0" t="25400" r="11430" b="56515"/>
                <wp:wrapNone/>
                <wp:docPr id="41" name="Straight Arrow Connector 41"/>
                <wp:cNvGraphicFramePr/>
                <a:graphic xmlns:a="http://schemas.openxmlformats.org/drawingml/2006/main">
                  <a:graphicData uri="http://schemas.microsoft.com/office/word/2010/wordprocessingShape">
                    <wps:wsp>
                      <wps:cNvCnPr/>
                      <wps:spPr>
                        <a:xfrm>
                          <a:off x="0" y="0"/>
                          <a:ext cx="7760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75AACD" id="_x0000_t32" coordsize="21600,21600" o:spt="32" o:oned="t" path="m,l21600,21600e" filled="f">
                <v:path arrowok="t" fillok="f" o:connecttype="none"/>
                <o:lock v:ext="edit" shapetype="t"/>
              </v:shapetype>
              <v:shape id="Straight Arrow Connector 41" o:spid="_x0000_s1026" type="#_x0000_t32" style="position:absolute;margin-left:103.15pt;margin-top:458.2pt;width:61.1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" strokecolor="#004c9b [3204]" strokeweight=".5pt">
                <v:stroke endarrow="block" joinstyle="miter"/>
              </v:shape>
            </w:pict>
          </mc:Fallback>
        </mc:AlternateContent>
      </w:r>
      <w:r w:rsidRPr="001C7FCD">
        <w:rPr>
          <w:rFonts w:asciiTheme="minorHAnsi" w:hAnsiTheme="minorHAnsi" w:cstheme="minorHAnsi"/>
          <w:noProof/>
          <w:color w:val="353535"/>
          <w:sz w:val="21"/>
          <w:szCs w:val="21"/>
        </w:rPr>
        <mc:AlternateContent>
          <mc:Choice Requires="wps">
            <w:drawing>
              <wp:anchor distT="0" distB="0" distL="114300" distR="114300" simplePos="0" relativeHeight="251670528" behindDoc="0" locked="0" layoutInCell="1" allowOverlap="1" wp14:anchorId="41F4CA92" wp14:editId="670C12FC">
                <wp:simplePos x="0" y="0"/>
                <wp:positionH relativeFrom="column">
                  <wp:posOffset>74295</wp:posOffset>
                </wp:positionH>
                <wp:positionV relativeFrom="paragraph">
                  <wp:posOffset>5591947</wp:posOffset>
                </wp:positionV>
                <wp:extent cx="0" cy="554355"/>
                <wp:effectExtent l="0" t="0" r="0" b="4445"/>
                <wp:wrapNone/>
                <wp:docPr id="22" name="Straight Connector 22"/>
                <wp:cNvGraphicFramePr/>
                <a:graphic xmlns:a="http://schemas.openxmlformats.org/drawingml/2006/main">
                  <a:graphicData uri="http://schemas.microsoft.com/office/word/2010/wordprocessingShape">
                    <wps:wsp>
                      <wps:cNvCnPr/>
                      <wps:spPr>
                        <a:xfrm>
                          <a:off x="0" y="0"/>
                          <a:ext cx="0" cy="554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8EA56"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85pt,440.3pt" to="5.85pt,48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" strokecolor="#004c9b [3204]" strokeweight=".5pt">
                <v:stroke joinstyle="miter"/>
              </v:line>
            </w:pict>
          </mc:Fallback>
        </mc:AlternateContent>
      </w:r>
      <w:r w:rsidRPr="001C7FCD">
        <w:rPr>
          <w:rFonts w:asciiTheme="minorHAnsi" w:hAnsiTheme="minorHAnsi" w:cstheme="minorHAnsi"/>
          <w:noProof/>
          <w:color w:val="353535"/>
          <w:sz w:val="21"/>
          <w:szCs w:val="21"/>
        </w:rPr>
        <mc:AlternateContent>
          <mc:Choice Requires="wps">
            <w:drawing>
              <wp:anchor distT="0" distB="0" distL="114300" distR="114300" simplePos="0" relativeHeight="251673600" behindDoc="0" locked="0" layoutInCell="1" allowOverlap="1" wp14:anchorId="5541467B" wp14:editId="4439BCF7">
                <wp:simplePos x="0" y="0"/>
                <wp:positionH relativeFrom="column">
                  <wp:posOffset>80010</wp:posOffset>
                </wp:positionH>
                <wp:positionV relativeFrom="paragraph">
                  <wp:posOffset>5924687</wp:posOffset>
                </wp:positionV>
                <wp:extent cx="1228725" cy="451485"/>
                <wp:effectExtent l="0" t="0" r="3175" b="5715"/>
                <wp:wrapNone/>
                <wp:docPr id="27" name="Oval 27"/>
                <wp:cNvGraphicFramePr/>
                <a:graphic xmlns:a="http://schemas.openxmlformats.org/drawingml/2006/main">
                  <a:graphicData uri="http://schemas.microsoft.com/office/word/2010/wordprocessingShape">
                    <wps:wsp>
                      <wps:cNvSpPr/>
                      <wps:spPr>
                        <a:xfrm>
                          <a:off x="0" y="0"/>
                          <a:ext cx="1228725" cy="4514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Analyzer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41467B" id="Oval 27" o:spid="_x0000_s1028" style="position:absolute;margin-left:6.3pt;margin-top:466.5pt;width:96.75pt;height:35.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" fillcolor="#004c9b [3204]" strokecolor="#00254d [1604]" strokeweight="1pt">
                <v:stroke joinstyle="miter"/>
                <v:textbox>
                  <w:txbxContent>
                    <w:p w:rsidR="00A67F85" w:rsidRDefault="00A67F85" w:rsidP="00A67F85">
                      <w:pPr>
                        <w:jc w:val="center"/>
                      </w:pPr>
                      <w:r>
                        <w:t>Analyzer</w:t>
                      </w:r>
                    </w:p>
                  </w:txbxContent>
                </v:textbox>
              </v:oval>
            </w:pict>
          </mc:Fallback>
        </mc:AlternateContent>
      </w:r>
      <w:r w:rsidR="007439AF" w:rsidRPr="001C7FCD">
        <w:rPr>
          <w:rFonts w:asciiTheme="minorHAnsi" w:hAnsiTheme="minorHAnsi" w:cstheme="minorHAnsi"/>
          <w:noProof/>
          <w:color w:val="353535"/>
          <w:sz w:val="21"/>
          <w:szCs w:val="21"/>
        </w:rPr>
        <mc:AlternateContent>
          <mc:Choice Requires="wps">
            <w:drawing>
              <wp:anchor distT="0" distB="0" distL="114300" distR="114300" simplePos="0" relativeHeight="251671552" behindDoc="0" locked="0" layoutInCell="1" allowOverlap="1" wp14:anchorId="047B86F0" wp14:editId="11F4646E">
                <wp:simplePos x="0" y="0"/>
                <wp:positionH relativeFrom="column">
                  <wp:posOffset>2091690</wp:posOffset>
                </wp:positionH>
                <wp:positionV relativeFrom="paragraph">
                  <wp:posOffset>7199631</wp:posOffset>
                </wp:positionV>
                <wp:extent cx="1703070" cy="297180"/>
                <wp:effectExtent l="0" t="0" r="0" b="0"/>
                <wp:wrapNone/>
                <wp:docPr id="23" name="Rectangle 23"/>
                <wp:cNvGraphicFramePr/>
                <a:graphic xmlns:a="http://schemas.openxmlformats.org/drawingml/2006/main">
                  <a:graphicData uri="http://schemas.microsoft.com/office/word/2010/wordprocessingShape">
                    <wps:wsp>
                      <wps:cNvSpPr/>
                      <wps:spPr>
                        <a:xfrm>
                          <a:off x="0" y="0"/>
                          <a:ext cx="170307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B86F0" id="Rectangle 23" o:spid="_x0000_s1029" style="position:absolute;margin-left:164.7pt;margin-top:566.9pt;width:134.1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" fillcolor="#004c9b [3204]" strokecolor="#00254d [1604]" strokeweight="1pt">
                <v:textbox>
                  <w:txbxContent>
                    <w:p w:rsidR="00A67F85" w:rsidRDefault="00A67F85" w:rsidP="00A67F85">
                      <w:pPr>
                        <w:jc w:val="center"/>
                      </w:pPr>
                      <w:r>
                        <w:t>Stop</w:t>
                      </w:r>
                    </w:p>
                  </w:txbxContent>
                </v:textbox>
              </v:rect>
            </w:pict>
          </mc:Fallback>
        </mc:AlternateContent>
      </w:r>
      <w:r w:rsidR="00D8406F" w:rsidRPr="001C7FCD">
        <w:rPr>
          <w:rFonts w:asciiTheme="minorHAnsi" w:hAnsiTheme="minorHAnsi" w:cstheme="minorHAnsi"/>
          <w:noProof/>
          <w:color w:val="353535"/>
          <w:sz w:val="21"/>
          <w:szCs w:val="21"/>
        </w:rPr>
        <mc:AlternateContent>
          <mc:Choice Requires="wps">
            <w:drawing>
              <wp:anchor distT="0" distB="0" distL="114300" distR="114300" simplePos="0" relativeHeight="251685888" behindDoc="0" locked="0" layoutInCell="1" allowOverlap="1" wp14:anchorId="51335855" wp14:editId="39D09CB1">
                <wp:simplePos x="0" y="0"/>
                <wp:positionH relativeFrom="column">
                  <wp:posOffset>2937510</wp:posOffset>
                </wp:positionH>
                <wp:positionV relativeFrom="paragraph">
                  <wp:posOffset>6657975</wp:posOffset>
                </wp:positionV>
                <wp:extent cx="0" cy="537210"/>
                <wp:effectExtent l="63500" t="0" r="25400" b="21590"/>
                <wp:wrapNone/>
                <wp:docPr id="43" name="Straight Arrow Connector 43"/>
                <wp:cNvGraphicFramePr/>
                <a:graphic xmlns:a="http://schemas.openxmlformats.org/drawingml/2006/main">
                  <a:graphicData uri="http://schemas.microsoft.com/office/word/2010/wordprocessingShape">
                    <wps:wsp>
                      <wps:cNvCnPr/>
                      <wps:spPr>
                        <a:xfrm>
                          <a:off x="0" y="0"/>
                          <a:ext cx="0" cy="5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3F636" id="Straight Arrow Connector 43" o:spid="_x0000_s1026" type="#_x0000_t32" style="position:absolute;margin-left:231.3pt;margin-top:524.25pt;width:0;height:42.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" strokecolor="#004c9b [3204]" strokeweight=".5pt">
                <v:stroke endarrow="block" joinstyle="miter"/>
              </v:shape>
            </w:pict>
          </mc:Fallback>
        </mc:AlternateContent>
      </w:r>
      <w:r w:rsidR="00D8406F" w:rsidRPr="001C7FCD">
        <w:rPr>
          <w:rFonts w:asciiTheme="minorHAnsi" w:hAnsiTheme="minorHAnsi" w:cstheme="minorHAnsi"/>
          <w:noProof/>
          <w:color w:val="353535"/>
          <w:sz w:val="21"/>
          <w:szCs w:val="21"/>
        </w:rPr>
        <mc:AlternateContent>
          <mc:Choice Requires="wps">
            <w:drawing>
              <wp:anchor distT="0" distB="0" distL="114300" distR="114300" simplePos="0" relativeHeight="251674624" behindDoc="0" locked="0" layoutInCell="1" allowOverlap="1" wp14:anchorId="67BD8F20" wp14:editId="6E289D2F">
                <wp:simplePos x="0" y="0"/>
                <wp:positionH relativeFrom="column">
                  <wp:posOffset>2085975</wp:posOffset>
                </wp:positionH>
                <wp:positionV relativeFrom="paragraph">
                  <wp:posOffset>6370955</wp:posOffset>
                </wp:positionV>
                <wp:extent cx="1703070" cy="468630"/>
                <wp:effectExtent l="0" t="0" r="0" b="1270"/>
                <wp:wrapNone/>
                <wp:docPr id="28" name="Rectangle 28"/>
                <wp:cNvGraphicFramePr/>
                <a:graphic xmlns:a="http://schemas.openxmlformats.org/drawingml/2006/main">
                  <a:graphicData uri="http://schemas.microsoft.com/office/word/2010/wordprocessingShape">
                    <wps:wsp>
                      <wps:cNvSpPr/>
                      <wps:spPr>
                        <a:xfrm>
                          <a:off x="0" y="0"/>
                          <a:ext cx="1703070" cy="468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 xml:space="preserve">Data Model and Prediction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D8F20" id="Rectangle 28" o:spid="_x0000_s1030" style="position:absolute;margin-left:164.25pt;margin-top:501.65pt;width:134.1pt;height:3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" fillcolor="#004c9b [3204]" strokecolor="#00254d [1604]" strokeweight="1pt">
                <v:textbox>
                  <w:txbxContent>
                    <w:p w:rsidR="00A67F85" w:rsidRDefault="00A67F85" w:rsidP="00A67F85">
                      <w:pPr>
                        <w:jc w:val="center"/>
                      </w:pPr>
                      <w:r>
                        <w:t xml:space="preserve">Data Model and Prediction </w:t>
                      </w:r>
                    </w:p>
                  </w:txbxContent>
                </v:textbox>
              </v:rect>
            </w:pict>
          </mc:Fallback>
        </mc:AlternateContent>
      </w:r>
      <w:r w:rsidR="00D8406F" w:rsidRPr="001C7FCD">
        <w:rPr>
          <w:rFonts w:asciiTheme="minorHAnsi" w:hAnsiTheme="minorHAnsi" w:cstheme="minorHAnsi"/>
          <w:noProof/>
          <w:color w:val="353535"/>
          <w:sz w:val="21"/>
          <w:szCs w:val="21"/>
        </w:rPr>
        <mc:AlternateContent>
          <mc:Choice Requires="wps">
            <w:drawing>
              <wp:anchor distT="0" distB="0" distL="114300" distR="114300" simplePos="0" relativeHeight="251684864" behindDoc="0" locked="0" layoutInCell="1" allowOverlap="1" wp14:anchorId="1318125D" wp14:editId="1D852805">
                <wp:simplePos x="0" y="0"/>
                <wp:positionH relativeFrom="column">
                  <wp:posOffset>2910205</wp:posOffset>
                </wp:positionH>
                <wp:positionV relativeFrom="paragraph">
                  <wp:posOffset>5835650</wp:posOffset>
                </wp:positionV>
                <wp:extent cx="0" cy="537210"/>
                <wp:effectExtent l="63500" t="0" r="38100" b="34290"/>
                <wp:wrapNone/>
                <wp:docPr id="42" name="Straight Arrow Connector 42"/>
                <wp:cNvGraphicFramePr/>
                <a:graphic xmlns:a="http://schemas.openxmlformats.org/drawingml/2006/main">
                  <a:graphicData uri="http://schemas.microsoft.com/office/word/2010/wordprocessingShape">
                    <wps:wsp>
                      <wps:cNvCnPr/>
                      <wps:spPr>
                        <a:xfrm>
                          <a:off x="0" y="0"/>
                          <a:ext cx="0" cy="5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E71CB" id="Straight Arrow Connector 42" o:spid="_x0000_s1026" type="#_x0000_t32" style="position:absolute;margin-left:229.15pt;margin-top:459.5pt;width:0;height:42.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" strokecolor="#004c9b [3204]" strokeweight=".5pt">
                <v:stroke endarrow="block" joinstyle="miter"/>
              </v:shape>
            </w:pict>
          </mc:Fallback>
        </mc:AlternateContent>
      </w:r>
      <w:r w:rsidR="00D8406F" w:rsidRPr="001C7FCD">
        <w:rPr>
          <w:rFonts w:asciiTheme="minorHAnsi" w:hAnsiTheme="minorHAnsi" w:cstheme="minorHAnsi"/>
          <w:noProof/>
          <w:color w:val="353535"/>
          <w:sz w:val="21"/>
          <w:szCs w:val="21"/>
        </w:rPr>
        <mc:AlternateContent>
          <mc:Choice Requires="wps">
            <w:drawing>
              <wp:anchor distT="0" distB="0" distL="114300" distR="114300" simplePos="0" relativeHeight="251667456" behindDoc="0" locked="0" layoutInCell="1" allowOverlap="1" wp14:anchorId="15FB6DBC" wp14:editId="69AD75B3">
                <wp:simplePos x="0" y="0"/>
                <wp:positionH relativeFrom="column">
                  <wp:posOffset>2085975</wp:posOffset>
                </wp:positionH>
                <wp:positionV relativeFrom="paragraph">
                  <wp:posOffset>5576571</wp:posOffset>
                </wp:positionV>
                <wp:extent cx="1674495" cy="502920"/>
                <wp:effectExtent l="0" t="0" r="1905" b="5080"/>
                <wp:wrapNone/>
                <wp:docPr id="19" name="Rectangle 19"/>
                <wp:cNvGraphicFramePr/>
                <a:graphic xmlns:a="http://schemas.openxmlformats.org/drawingml/2006/main">
                  <a:graphicData uri="http://schemas.microsoft.com/office/word/2010/wordprocessingShape">
                    <wps:wsp>
                      <wps:cNvSpPr/>
                      <wps:spPr>
                        <a:xfrm>
                          <a:off x="0" y="0"/>
                          <a:ext cx="1674495"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 xml:space="preserve">Sentiment and Weight Determination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B6DBC" id="Rectangle 19" o:spid="_x0000_s1031" style="position:absolute;margin-left:164.25pt;margin-top:439.1pt;width:131.85pt;height:3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" fillcolor="#004c9b [3204]" strokecolor="#00254d [1604]" strokeweight="1pt">
                <v:textbox>
                  <w:txbxContent>
                    <w:p w:rsidR="00A67F85" w:rsidRDefault="00A67F85" w:rsidP="00A67F85">
                      <w:pPr>
                        <w:jc w:val="center"/>
                      </w:pPr>
                      <w:r>
                        <w:t xml:space="preserve">Sentiment and Weight Determination </w:t>
                      </w:r>
                    </w:p>
                  </w:txbxContent>
                </v:textbox>
              </v:rect>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75648" behindDoc="0" locked="0" layoutInCell="1" allowOverlap="1" wp14:anchorId="007E87B8" wp14:editId="11295392">
                <wp:simplePos x="0" y="0"/>
                <wp:positionH relativeFrom="column">
                  <wp:posOffset>2760345</wp:posOffset>
                </wp:positionH>
                <wp:positionV relativeFrom="paragraph">
                  <wp:posOffset>151765</wp:posOffset>
                </wp:positionV>
                <wp:extent cx="0" cy="5372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5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039F8" id="Straight Arrow Connector 30" o:spid="_x0000_s1026" type="#_x0000_t32" style="position:absolute;margin-left:217.35pt;margin-top:11.95pt;width:0;height:4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" strokecolor="#004c9b [3204]" strokeweight=".5pt">
                <v:stroke endarrow="block" joinstyle="miter"/>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81792" behindDoc="0" locked="0" layoutInCell="1" allowOverlap="1" wp14:anchorId="7977C494" wp14:editId="02BD647B">
                <wp:simplePos x="0" y="0"/>
                <wp:positionH relativeFrom="column">
                  <wp:posOffset>1274445</wp:posOffset>
                </wp:positionH>
                <wp:positionV relativeFrom="paragraph">
                  <wp:posOffset>1016635</wp:posOffset>
                </wp:positionV>
                <wp:extent cx="765810" cy="45085"/>
                <wp:effectExtent l="0" t="25400" r="21590" b="69215"/>
                <wp:wrapNone/>
                <wp:docPr id="39" name="Straight Arrow Connector 39"/>
                <wp:cNvGraphicFramePr/>
                <a:graphic xmlns:a="http://schemas.openxmlformats.org/drawingml/2006/main">
                  <a:graphicData uri="http://schemas.microsoft.com/office/word/2010/wordprocessingShape">
                    <wps:wsp>
                      <wps:cNvCnPr/>
                      <wps:spPr>
                        <a:xfrm>
                          <a:off x="0" y="0"/>
                          <a:ext cx="76581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68DDF" id="Straight Arrow Connector 39" o:spid="_x0000_s1026" type="#_x0000_t32" style="position:absolute;margin-left:100.35pt;margin-top:80.05pt;width:60.3pt;height: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" strokecolor="#004c9b [3204]" strokeweight=".5pt">
                <v:stroke endarrow="block" joinstyle="miter"/>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82816" behindDoc="0" locked="0" layoutInCell="1" allowOverlap="1" wp14:anchorId="36C4848C" wp14:editId="2C1DBBBD">
                <wp:simplePos x="0" y="0"/>
                <wp:positionH relativeFrom="column">
                  <wp:posOffset>3417569</wp:posOffset>
                </wp:positionH>
                <wp:positionV relativeFrom="paragraph">
                  <wp:posOffset>1040130</wp:posOffset>
                </wp:positionV>
                <wp:extent cx="875665" cy="45719"/>
                <wp:effectExtent l="25400" t="25400" r="13335" b="69215"/>
                <wp:wrapNone/>
                <wp:docPr id="40" name="Straight Arrow Connector 40"/>
                <wp:cNvGraphicFramePr/>
                <a:graphic xmlns:a="http://schemas.openxmlformats.org/drawingml/2006/main">
                  <a:graphicData uri="http://schemas.microsoft.com/office/word/2010/wordprocessingShape">
                    <wps:wsp>
                      <wps:cNvCnPr/>
                      <wps:spPr>
                        <a:xfrm flipH="1">
                          <a:off x="0" y="0"/>
                          <a:ext cx="8756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4DCBC" id="Straight Arrow Connector 40" o:spid="_x0000_s1026" type="#_x0000_t32" style="position:absolute;margin-left:269.1pt;margin-top:81.9pt;width:68.9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" strokecolor="#004c9b [3204]" strokeweight=".5pt">
                <v:stroke endarrow="block" joinstyle="miter"/>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63360" behindDoc="0" locked="0" layoutInCell="1" allowOverlap="1" wp14:anchorId="0BB81A14" wp14:editId="30CD31A1">
                <wp:simplePos x="0" y="0"/>
                <wp:positionH relativeFrom="column">
                  <wp:posOffset>1881505</wp:posOffset>
                </wp:positionH>
                <wp:positionV relativeFrom="paragraph">
                  <wp:posOffset>694691</wp:posOffset>
                </wp:positionV>
                <wp:extent cx="1724660" cy="708660"/>
                <wp:effectExtent l="12700" t="0" r="27940" b="15240"/>
                <wp:wrapNone/>
                <wp:docPr id="15" name="Data 15"/>
                <wp:cNvGraphicFramePr/>
                <a:graphic xmlns:a="http://schemas.openxmlformats.org/drawingml/2006/main">
                  <a:graphicData uri="http://schemas.microsoft.com/office/word/2010/wordprocessingShape">
                    <wps:wsp>
                      <wps:cNvSpPr/>
                      <wps:spPr>
                        <a:xfrm>
                          <a:off x="0" y="0"/>
                          <a:ext cx="1724660" cy="70866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 xml:space="preserve">Combined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81A14" id="_x0000_t111" coordsize="21600,21600" o:spt="111" path="m4321,l21600,,17204,21600,,21600xe">
                <v:stroke joinstyle="miter"/>
                <v:path gradientshapeok="t" o:connecttype="custom" o:connectlocs="12961,0;10800,0;2161,10800;8602,21600;10800,21600;19402,10800" textboxrect="4321,0,17204,21600"/>
              </v:shapetype>
              <v:shape id="Data 15" o:spid="_x0000_s1032" type="#_x0000_t111" style="position:absolute;margin-left:148.15pt;margin-top:54.7pt;width:135.8pt;height:5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" fillcolor="#004c9b [3204]" strokecolor="#00254d [1604]" strokeweight="1pt">
                <v:textbox>
                  <w:txbxContent>
                    <w:p w:rsidR="00A67F85" w:rsidRDefault="00A67F85" w:rsidP="00A67F85">
                      <w:pPr>
                        <w:jc w:val="center"/>
                      </w:pPr>
                      <w:r>
                        <w:t xml:space="preserve">Combined Data </w:t>
                      </w:r>
                    </w:p>
                  </w:txbxContent>
                </v:textbox>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61312" behindDoc="0" locked="0" layoutInCell="1" allowOverlap="1" wp14:anchorId="4AF5C873" wp14:editId="5217D13F">
                <wp:simplePos x="0" y="0"/>
                <wp:positionH relativeFrom="column">
                  <wp:posOffset>57150</wp:posOffset>
                </wp:positionH>
                <wp:positionV relativeFrom="paragraph">
                  <wp:posOffset>688975</wp:posOffset>
                </wp:positionV>
                <wp:extent cx="1440180" cy="777240"/>
                <wp:effectExtent l="0" t="0" r="7620" b="10160"/>
                <wp:wrapNone/>
                <wp:docPr id="8" name="Multidocument 8"/>
                <wp:cNvGraphicFramePr/>
                <a:graphic xmlns:a="http://schemas.openxmlformats.org/drawingml/2006/main">
                  <a:graphicData uri="http://schemas.microsoft.com/office/word/2010/wordprocessingShape">
                    <wps:wsp>
                      <wps:cNvSpPr/>
                      <wps:spPr>
                        <a:xfrm>
                          <a:off x="0" y="0"/>
                          <a:ext cx="1440180" cy="7772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Stock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F5C87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8" o:spid="_x0000_s1033" type="#_x0000_t115" style="position:absolute;margin-left:4.5pt;margin-top:54.25pt;width:113.4pt;height:6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" fillcolor="#004c9b [3204]" strokecolor="#00254d [1604]" strokeweight="1pt">
                <v:textbox>
                  <w:txbxContent>
                    <w:p w:rsidR="00A67F85" w:rsidRDefault="00A67F85" w:rsidP="00A67F85">
                      <w:pPr>
                        <w:jc w:val="center"/>
                      </w:pPr>
                      <w:r>
                        <w:t>Stock Data</w:t>
                      </w:r>
                    </w:p>
                  </w:txbxContent>
                </v:textbox>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62336" behindDoc="0" locked="0" layoutInCell="1" allowOverlap="1" wp14:anchorId="76C3462F" wp14:editId="3C687348">
                <wp:simplePos x="0" y="0"/>
                <wp:positionH relativeFrom="column">
                  <wp:posOffset>4291965</wp:posOffset>
                </wp:positionH>
                <wp:positionV relativeFrom="paragraph">
                  <wp:posOffset>697230</wp:posOffset>
                </wp:positionV>
                <wp:extent cx="1440180" cy="720090"/>
                <wp:effectExtent l="0" t="0" r="7620" b="16510"/>
                <wp:wrapNone/>
                <wp:docPr id="14" name="Multidocument 14"/>
                <wp:cNvGraphicFramePr/>
                <a:graphic xmlns:a="http://schemas.openxmlformats.org/drawingml/2006/main">
                  <a:graphicData uri="http://schemas.microsoft.com/office/word/2010/wordprocessingShape">
                    <wps:wsp>
                      <wps:cNvSpPr/>
                      <wps:spPr>
                        <a:xfrm>
                          <a:off x="0" y="0"/>
                          <a:ext cx="1440180" cy="72009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Reddit News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3462F" id="Multidocument 14" o:spid="_x0000_s1034" type="#_x0000_t115" style="position:absolute;margin-left:337.95pt;margin-top:54.9pt;width:113.4pt;height:5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" fillcolor="#004c9b [3204]" strokecolor="#00254d [1604]" strokeweight="1pt">
                <v:textbox>
                  <w:txbxContent>
                    <w:p w:rsidR="00A67F85" w:rsidRDefault="00A67F85" w:rsidP="00A67F85">
                      <w:pPr>
                        <w:jc w:val="center"/>
                      </w:pPr>
                      <w:r>
                        <w:t>Reddit News Data</w:t>
                      </w:r>
                    </w:p>
                  </w:txbxContent>
                </v:textbox>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79744" behindDoc="0" locked="0" layoutInCell="1" allowOverlap="1" wp14:anchorId="0E1B74E4" wp14:editId="4E5FF93D">
                <wp:simplePos x="0" y="0"/>
                <wp:positionH relativeFrom="column">
                  <wp:posOffset>2886075</wp:posOffset>
                </wp:positionH>
                <wp:positionV relativeFrom="paragraph">
                  <wp:posOffset>5040630</wp:posOffset>
                </wp:positionV>
                <wp:extent cx="0" cy="537210"/>
                <wp:effectExtent l="63500" t="0" r="38100" b="34290"/>
                <wp:wrapNone/>
                <wp:docPr id="37" name="Straight Arrow Connector 37"/>
                <wp:cNvGraphicFramePr/>
                <a:graphic xmlns:a="http://schemas.openxmlformats.org/drawingml/2006/main">
                  <a:graphicData uri="http://schemas.microsoft.com/office/word/2010/wordprocessingShape">
                    <wps:wsp>
                      <wps:cNvCnPr/>
                      <wps:spPr>
                        <a:xfrm>
                          <a:off x="0" y="0"/>
                          <a:ext cx="0" cy="5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40125" id="Straight Arrow Connector 37" o:spid="_x0000_s1026" type="#_x0000_t32" style="position:absolute;margin-left:227.25pt;margin-top:396.9pt;width:0;height:42.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" strokecolor="#004c9b [3204]" strokeweight=".5pt">
                <v:stroke endarrow="block" joinstyle="miter"/>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68480" behindDoc="0" locked="0" layoutInCell="1" allowOverlap="1" wp14:anchorId="52E96BA8" wp14:editId="5FD3E558">
                <wp:simplePos x="0" y="0"/>
                <wp:positionH relativeFrom="column">
                  <wp:posOffset>2034540</wp:posOffset>
                </wp:positionH>
                <wp:positionV relativeFrom="paragraph">
                  <wp:posOffset>4569460</wp:posOffset>
                </wp:positionV>
                <wp:extent cx="1703070" cy="662940"/>
                <wp:effectExtent l="0" t="0" r="11430" b="10160"/>
                <wp:wrapNone/>
                <wp:docPr id="20" name="Rectangle 20"/>
                <wp:cNvGraphicFramePr/>
                <a:graphic xmlns:a="http://schemas.openxmlformats.org/drawingml/2006/main">
                  <a:graphicData uri="http://schemas.microsoft.com/office/word/2010/wordprocessingShape">
                    <wps:wsp>
                      <wps:cNvSpPr/>
                      <wps:spPr>
                        <a:xfrm>
                          <a:off x="0" y="0"/>
                          <a:ext cx="170307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 xml:space="preserve">Text Data Disambiguation / Cleaning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96BA8" id="Rectangle 20" o:spid="_x0000_s1035" style="position:absolute;margin-left:160.2pt;margin-top:359.8pt;width:134.1pt;height:5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" fillcolor="#004c9b [3204]" strokecolor="#00254d [1604]" strokeweight="1pt">
                <v:textbox>
                  <w:txbxContent>
                    <w:p w:rsidR="00A67F85" w:rsidRDefault="00A67F85" w:rsidP="00A67F85">
                      <w:pPr>
                        <w:jc w:val="center"/>
                      </w:pPr>
                      <w:r>
                        <w:t xml:space="preserve">Text Data Disambiguation / Cleaning  </w:t>
                      </w:r>
                    </w:p>
                  </w:txbxContent>
                </v:textbox>
              </v:rect>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66432" behindDoc="0" locked="0" layoutInCell="1" allowOverlap="1" wp14:anchorId="5F124E96" wp14:editId="5C5DC6BA">
                <wp:simplePos x="0" y="0"/>
                <wp:positionH relativeFrom="column">
                  <wp:posOffset>1960245</wp:posOffset>
                </wp:positionH>
                <wp:positionV relativeFrom="paragraph">
                  <wp:posOffset>3669030</wp:posOffset>
                </wp:positionV>
                <wp:extent cx="1703070" cy="531495"/>
                <wp:effectExtent l="0" t="0" r="11430" b="14605"/>
                <wp:wrapNone/>
                <wp:docPr id="18" name="Rectangle 18"/>
                <wp:cNvGraphicFramePr/>
                <a:graphic xmlns:a="http://schemas.openxmlformats.org/drawingml/2006/main">
                  <a:graphicData uri="http://schemas.microsoft.com/office/word/2010/wordprocessingShape">
                    <wps:wsp>
                      <wps:cNvSpPr/>
                      <wps:spPr>
                        <a:xfrm>
                          <a:off x="0" y="0"/>
                          <a:ext cx="170307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 xml:space="preserve">Stop Words Removal &amp; Tokenization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24E96" id="Rectangle 18" o:spid="_x0000_s1036" style="position:absolute;margin-left:154.35pt;margin-top:288.9pt;width:134.1pt;height:4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" fillcolor="#004c9b [3204]" strokecolor="#00254d [1604]" strokeweight="1pt">
                <v:textbox>
                  <w:txbxContent>
                    <w:p w:rsidR="00A67F85" w:rsidRDefault="00A67F85" w:rsidP="00A67F85">
                      <w:pPr>
                        <w:jc w:val="center"/>
                      </w:pPr>
                      <w:r>
                        <w:t xml:space="preserve">Stop Words Removal &amp; Tokenization </w:t>
                      </w:r>
                    </w:p>
                  </w:txbxContent>
                </v:textbox>
              </v:rect>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80768" behindDoc="0" locked="0" layoutInCell="1" allowOverlap="1" wp14:anchorId="149DBF8A" wp14:editId="02C9CF2D">
                <wp:simplePos x="0" y="0"/>
                <wp:positionH relativeFrom="column">
                  <wp:posOffset>2811780</wp:posOffset>
                </wp:positionH>
                <wp:positionV relativeFrom="paragraph">
                  <wp:posOffset>3131820</wp:posOffset>
                </wp:positionV>
                <wp:extent cx="0" cy="5372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5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DD91C" id="Straight Arrow Connector 38" o:spid="_x0000_s1026" type="#_x0000_t32" style="position:absolute;margin-left:221.4pt;margin-top:246.6pt;width:0;height:42.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" strokecolor="#004c9b [3204]" strokeweight=".5pt">
                <v:stroke endarrow="block" joinstyle="miter"/>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78720" behindDoc="0" locked="0" layoutInCell="1" allowOverlap="1" wp14:anchorId="131DB41D" wp14:editId="759369F1">
                <wp:simplePos x="0" y="0"/>
                <wp:positionH relativeFrom="column">
                  <wp:posOffset>2749550</wp:posOffset>
                </wp:positionH>
                <wp:positionV relativeFrom="paragraph">
                  <wp:posOffset>2228850</wp:posOffset>
                </wp:positionV>
                <wp:extent cx="0" cy="537210"/>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5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8C35A" id="Straight Arrow Connector 36" o:spid="_x0000_s1026" type="#_x0000_t32" style="position:absolute;margin-left:216.5pt;margin-top:175.5pt;width:0;height:42.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" strokecolor="#004c9b [3204]" strokeweight=".5pt">
                <v:stroke endarrow="block" joinstyle="miter"/>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77696" behindDoc="0" locked="0" layoutInCell="1" allowOverlap="1" wp14:anchorId="3354363E" wp14:editId="40B1AD62">
                <wp:simplePos x="0" y="0"/>
                <wp:positionH relativeFrom="column">
                  <wp:posOffset>2766695</wp:posOffset>
                </wp:positionH>
                <wp:positionV relativeFrom="paragraph">
                  <wp:posOffset>1285875</wp:posOffset>
                </wp:positionV>
                <wp:extent cx="0" cy="537210"/>
                <wp:effectExtent l="63500" t="0" r="38100" b="34290"/>
                <wp:wrapNone/>
                <wp:docPr id="35" name="Straight Arrow Connector 35"/>
                <wp:cNvGraphicFramePr/>
                <a:graphic xmlns:a="http://schemas.openxmlformats.org/drawingml/2006/main">
                  <a:graphicData uri="http://schemas.microsoft.com/office/word/2010/wordprocessingShape">
                    <wps:wsp>
                      <wps:cNvCnPr/>
                      <wps:spPr>
                        <a:xfrm>
                          <a:off x="0" y="0"/>
                          <a:ext cx="0" cy="5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86F54" id="Straight Arrow Connector 35" o:spid="_x0000_s1026" type="#_x0000_t32" style="position:absolute;margin-left:217.85pt;margin-top:101.25pt;width:0;height:42.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" strokecolor="#004c9b [3204]" strokeweight=".5pt">
                <v:stroke endarrow="block" joinstyle="miter"/>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76672" behindDoc="0" locked="0" layoutInCell="1" allowOverlap="1" wp14:anchorId="7B555FAA" wp14:editId="1543FF83">
                <wp:simplePos x="0" y="0"/>
                <wp:positionH relativeFrom="column">
                  <wp:posOffset>2886075</wp:posOffset>
                </wp:positionH>
                <wp:positionV relativeFrom="paragraph">
                  <wp:posOffset>4040505</wp:posOffset>
                </wp:positionV>
                <wp:extent cx="0" cy="537210"/>
                <wp:effectExtent l="63500" t="0" r="38100" b="34290"/>
                <wp:wrapNone/>
                <wp:docPr id="34" name="Straight Arrow Connector 34"/>
                <wp:cNvGraphicFramePr/>
                <a:graphic xmlns:a="http://schemas.openxmlformats.org/drawingml/2006/main">
                  <a:graphicData uri="http://schemas.microsoft.com/office/word/2010/wordprocessingShape">
                    <wps:wsp>
                      <wps:cNvCnPr/>
                      <wps:spPr>
                        <a:xfrm>
                          <a:off x="0" y="0"/>
                          <a:ext cx="0" cy="5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365D0" id="Straight Arrow Connector 34" o:spid="_x0000_s1026" type="#_x0000_t32" style="position:absolute;margin-left:227.25pt;margin-top:318.15pt;width:0;height:4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" strokecolor="#004c9b [3204]" strokeweight=".5pt">
                <v:stroke endarrow="block" joinstyle="miter"/>
              </v:shape>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65408" behindDoc="0" locked="0" layoutInCell="1" allowOverlap="1" wp14:anchorId="6CADF6B7" wp14:editId="68DEB82C">
                <wp:simplePos x="0" y="0"/>
                <wp:positionH relativeFrom="column">
                  <wp:posOffset>1931670</wp:posOffset>
                </wp:positionH>
                <wp:positionV relativeFrom="paragraph">
                  <wp:posOffset>2771775</wp:posOffset>
                </wp:positionV>
                <wp:extent cx="1703070" cy="531495"/>
                <wp:effectExtent l="0" t="0" r="11430" b="14605"/>
                <wp:wrapNone/>
                <wp:docPr id="17" name="Rectangle 17"/>
                <wp:cNvGraphicFramePr/>
                <a:graphic xmlns:a="http://schemas.openxmlformats.org/drawingml/2006/main">
                  <a:graphicData uri="http://schemas.microsoft.com/office/word/2010/wordprocessingShape">
                    <wps:wsp>
                      <wps:cNvSpPr/>
                      <wps:spPr>
                        <a:xfrm>
                          <a:off x="0" y="0"/>
                          <a:ext cx="170307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 xml:space="preserve"> Descriptive Data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DF6B7" id="Rectangle 17" o:spid="_x0000_s1037" style="position:absolute;margin-left:152.1pt;margin-top:218.25pt;width:134.1pt;height:4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" fillcolor="#004c9b [3204]" strokecolor="#00254d [1604]" strokeweight="1pt">
                <v:textbox>
                  <w:txbxContent>
                    <w:p w:rsidR="00A67F85" w:rsidRDefault="00A67F85" w:rsidP="00A67F85">
                      <w:pPr>
                        <w:jc w:val="center"/>
                      </w:pPr>
                      <w:r>
                        <w:t xml:space="preserve"> Descriptive Data Analysis  </w:t>
                      </w:r>
                    </w:p>
                  </w:txbxContent>
                </v:textbox>
              </v:rect>
            </w:pict>
          </mc:Fallback>
        </mc:AlternateContent>
      </w:r>
      <w:r w:rsidR="00A67F85" w:rsidRPr="001C7FCD">
        <w:rPr>
          <w:rFonts w:asciiTheme="minorHAnsi" w:hAnsiTheme="minorHAnsi" w:cstheme="minorHAnsi"/>
          <w:noProof/>
          <w:color w:val="353535"/>
          <w:sz w:val="21"/>
          <w:szCs w:val="21"/>
        </w:rPr>
        <mc:AlternateContent>
          <mc:Choice Requires="wps">
            <w:drawing>
              <wp:anchor distT="0" distB="0" distL="114300" distR="114300" simplePos="0" relativeHeight="251664384" behindDoc="0" locked="0" layoutInCell="1" allowOverlap="1" wp14:anchorId="434C6D31" wp14:editId="6605B848">
                <wp:simplePos x="0" y="0"/>
                <wp:positionH relativeFrom="column">
                  <wp:posOffset>1903095</wp:posOffset>
                </wp:positionH>
                <wp:positionV relativeFrom="paragraph">
                  <wp:posOffset>1819910</wp:posOffset>
                </wp:positionV>
                <wp:extent cx="1703070" cy="531495"/>
                <wp:effectExtent l="0" t="0" r="11430" b="14605"/>
                <wp:wrapNone/>
                <wp:docPr id="9" name="Rectangle 9"/>
                <wp:cNvGraphicFramePr/>
                <a:graphic xmlns:a="http://schemas.openxmlformats.org/drawingml/2006/main">
                  <a:graphicData uri="http://schemas.microsoft.com/office/word/2010/wordprocessingShape">
                    <wps:wsp>
                      <wps:cNvSpPr/>
                      <wps:spPr>
                        <a:xfrm>
                          <a:off x="0" y="0"/>
                          <a:ext cx="170307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F85" w:rsidRDefault="00A67F85" w:rsidP="00A67F85">
                            <w:pPr>
                              <w:jc w:val="center"/>
                            </w:pPr>
                            <w:r>
                              <w:t xml:space="preserve">Data Exploration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C6D31" id="Rectangle 9" o:spid="_x0000_s1038" style="position:absolute;margin-left:149.85pt;margin-top:143.3pt;width:134.1pt;height:4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" fillcolor="#004c9b [3204]" strokecolor="#00254d [1604]" strokeweight="1pt">
                <v:textbox>
                  <w:txbxContent>
                    <w:p w:rsidR="00A67F85" w:rsidRDefault="00A67F85" w:rsidP="00A67F85">
                      <w:pPr>
                        <w:jc w:val="center"/>
                      </w:pPr>
                      <w:r>
                        <w:t xml:space="preserve">Data Exploration </w:t>
                      </w:r>
                    </w:p>
                  </w:txbxContent>
                </v:textbox>
              </v:rect>
            </w:pict>
          </mc:Fallback>
        </mc:AlternateContent>
      </w:r>
    </w:p>
    <w:sectPr w:rsidR="00FF768B" w:rsidRPr="006F54B6" w:rsidSect="00297C4C">
      <w:footerReference w:type="default" r:id="rId1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348A0" w:rsidRDefault="00D348A0" w:rsidP="00B52108">
      <w:r>
        <w:separator/>
      </w:r>
    </w:p>
    <w:p w:rsidR="00D348A0" w:rsidRDefault="00D348A0"/>
  </w:endnote>
  <w:endnote w:type="continuationSeparator" w:id="0">
    <w:p w:rsidR="00D348A0" w:rsidRDefault="00D348A0" w:rsidP="00B52108">
      <w:r>
        <w:continuationSeparator/>
      </w:r>
    </w:p>
    <w:p w:rsidR="00D348A0" w:rsidRDefault="00D34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EndPr/>
    <w:sdtContent>
      <w:p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348A0" w:rsidRDefault="00D348A0" w:rsidP="00B52108">
      <w:r>
        <w:separator/>
      </w:r>
    </w:p>
    <w:p w:rsidR="00D348A0" w:rsidRDefault="00D348A0"/>
  </w:footnote>
  <w:footnote w:type="continuationSeparator" w:id="0">
    <w:p w:rsidR="00D348A0" w:rsidRDefault="00D348A0" w:rsidP="00B52108">
      <w:r>
        <w:continuationSeparator/>
      </w:r>
    </w:p>
    <w:p w:rsidR="00D348A0" w:rsidRDefault="00D348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2847" w:rsidRDefault="00BB2847" w:rsidP="00BB2847">
    <w:pPr>
      <w:spacing w:after="0"/>
      <w:jc w:val="right"/>
      <w:rPr>
        <w:rFonts w:cs="Arial"/>
        <w:b/>
        <w:sz w:val="20"/>
        <w:szCs w:val="20"/>
      </w:rPr>
    </w:pPr>
  </w:p>
  <w:p w:rsidR="008F3CE6" w:rsidRPr="00BB2847" w:rsidRDefault="006F54B6" w:rsidP="00403063">
    <w:pPr>
      <w:spacing w:after="0"/>
      <w:jc w:val="right"/>
      <w:rPr>
        <w:rFonts w:cs="Arial"/>
        <w:b/>
        <w:sz w:val="20"/>
        <w:szCs w:val="20"/>
      </w:rPr>
    </w:pPr>
    <w:r>
      <w:rPr>
        <w:rFonts w:cs="Arial"/>
        <w:b/>
        <w:sz w:val="20"/>
        <w:szCs w:val="20"/>
      </w:rPr>
      <w:t>Sentiment Analysis Impact on Market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A10F8A"/>
    <w:multiLevelType w:val="hybridMultilevel"/>
    <w:tmpl w:val="35DEF0D0"/>
    <w:lvl w:ilvl="0" w:tplc="11CE8B6C">
      <w:start w:val="1"/>
      <w:numFmt w:val="decimal"/>
      <w:lvlText w:val="%1-"/>
      <w:lvlJc w:val="left"/>
      <w:pPr>
        <w:ind w:left="720" w:hanging="360"/>
      </w:pPr>
      <w:rPr>
        <w:rFonts w:hint="default"/>
        <w:color w:val="3535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8666D"/>
    <w:rsid w:val="000B6ECA"/>
    <w:rsid w:val="000C6039"/>
    <w:rsid w:val="000C6E1F"/>
    <w:rsid w:val="000F2E32"/>
    <w:rsid w:val="000F4FFC"/>
    <w:rsid w:val="000F6CF3"/>
    <w:rsid w:val="0010617A"/>
    <w:rsid w:val="00144C33"/>
    <w:rsid w:val="00151336"/>
    <w:rsid w:val="00195753"/>
    <w:rsid w:val="001C24B1"/>
    <w:rsid w:val="001C7FCD"/>
    <w:rsid w:val="001D3D92"/>
    <w:rsid w:val="001E39DA"/>
    <w:rsid w:val="0020419D"/>
    <w:rsid w:val="00205273"/>
    <w:rsid w:val="00211D4A"/>
    <w:rsid w:val="00236CE7"/>
    <w:rsid w:val="00254E3D"/>
    <w:rsid w:val="002712A1"/>
    <w:rsid w:val="00290E72"/>
    <w:rsid w:val="00297AE9"/>
    <w:rsid w:val="00297C4C"/>
    <w:rsid w:val="002C635D"/>
    <w:rsid w:val="003041DF"/>
    <w:rsid w:val="0033721A"/>
    <w:rsid w:val="00337368"/>
    <w:rsid w:val="00352714"/>
    <w:rsid w:val="003723E4"/>
    <w:rsid w:val="003731F8"/>
    <w:rsid w:val="003A7FBF"/>
    <w:rsid w:val="003B7188"/>
    <w:rsid w:val="003C67E6"/>
    <w:rsid w:val="003C6AB2"/>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E5C44"/>
    <w:rsid w:val="005E7822"/>
    <w:rsid w:val="005F36FE"/>
    <w:rsid w:val="005F5196"/>
    <w:rsid w:val="00616BFC"/>
    <w:rsid w:val="0062303C"/>
    <w:rsid w:val="00643C68"/>
    <w:rsid w:val="00651B88"/>
    <w:rsid w:val="00654E36"/>
    <w:rsid w:val="00663321"/>
    <w:rsid w:val="006900BD"/>
    <w:rsid w:val="006A0449"/>
    <w:rsid w:val="006A2BFD"/>
    <w:rsid w:val="006B0608"/>
    <w:rsid w:val="006B090D"/>
    <w:rsid w:val="006C2040"/>
    <w:rsid w:val="006C7065"/>
    <w:rsid w:val="006F54B6"/>
    <w:rsid w:val="00704BCF"/>
    <w:rsid w:val="007439AF"/>
    <w:rsid w:val="00747BDE"/>
    <w:rsid w:val="00751BA9"/>
    <w:rsid w:val="00796FA4"/>
    <w:rsid w:val="007A4BB3"/>
    <w:rsid w:val="007B680C"/>
    <w:rsid w:val="007C69FD"/>
    <w:rsid w:val="007D430C"/>
    <w:rsid w:val="007F091D"/>
    <w:rsid w:val="007F1B9E"/>
    <w:rsid w:val="00811A06"/>
    <w:rsid w:val="00811FE5"/>
    <w:rsid w:val="008354C2"/>
    <w:rsid w:val="0084659C"/>
    <w:rsid w:val="00857246"/>
    <w:rsid w:val="00882ABE"/>
    <w:rsid w:val="008925C4"/>
    <w:rsid w:val="008E7B03"/>
    <w:rsid w:val="008F3CE6"/>
    <w:rsid w:val="00911728"/>
    <w:rsid w:val="0091438A"/>
    <w:rsid w:val="00924FD0"/>
    <w:rsid w:val="009404DE"/>
    <w:rsid w:val="009620E0"/>
    <w:rsid w:val="00975FD6"/>
    <w:rsid w:val="0098666D"/>
    <w:rsid w:val="00990245"/>
    <w:rsid w:val="009B7998"/>
    <w:rsid w:val="009F1E14"/>
    <w:rsid w:val="00A04E05"/>
    <w:rsid w:val="00A11CB1"/>
    <w:rsid w:val="00A308D2"/>
    <w:rsid w:val="00A47477"/>
    <w:rsid w:val="00A565DD"/>
    <w:rsid w:val="00A67F85"/>
    <w:rsid w:val="00A86CBC"/>
    <w:rsid w:val="00A87C3B"/>
    <w:rsid w:val="00A91614"/>
    <w:rsid w:val="00AA5EB3"/>
    <w:rsid w:val="00AB4117"/>
    <w:rsid w:val="00B1555D"/>
    <w:rsid w:val="00B218A5"/>
    <w:rsid w:val="00B259D8"/>
    <w:rsid w:val="00B359AC"/>
    <w:rsid w:val="00B379A5"/>
    <w:rsid w:val="00B52108"/>
    <w:rsid w:val="00B64317"/>
    <w:rsid w:val="00B9366B"/>
    <w:rsid w:val="00BA12BF"/>
    <w:rsid w:val="00BB11FE"/>
    <w:rsid w:val="00BB2847"/>
    <w:rsid w:val="00BC2CDC"/>
    <w:rsid w:val="00BE7F7F"/>
    <w:rsid w:val="00BF3576"/>
    <w:rsid w:val="00C02626"/>
    <w:rsid w:val="00C1605F"/>
    <w:rsid w:val="00C46A33"/>
    <w:rsid w:val="00C84396"/>
    <w:rsid w:val="00C86BF2"/>
    <w:rsid w:val="00CA2993"/>
    <w:rsid w:val="00D065B3"/>
    <w:rsid w:val="00D33016"/>
    <w:rsid w:val="00D348A0"/>
    <w:rsid w:val="00D50231"/>
    <w:rsid w:val="00D555A6"/>
    <w:rsid w:val="00D61463"/>
    <w:rsid w:val="00D70AA0"/>
    <w:rsid w:val="00D8406F"/>
    <w:rsid w:val="00DA12B0"/>
    <w:rsid w:val="00DC17D3"/>
    <w:rsid w:val="00DC51E3"/>
    <w:rsid w:val="00DD4A78"/>
    <w:rsid w:val="00E0503B"/>
    <w:rsid w:val="00E1159A"/>
    <w:rsid w:val="00E12539"/>
    <w:rsid w:val="00E4406A"/>
    <w:rsid w:val="00E57830"/>
    <w:rsid w:val="00E62D23"/>
    <w:rsid w:val="00E7161F"/>
    <w:rsid w:val="00E76FE3"/>
    <w:rsid w:val="00E943C4"/>
    <w:rsid w:val="00E96FF4"/>
    <w:rsid w:val="00EA6E89"/>
    <w:rsid w:val="00EB41C0"/>
    <w:rsid w:val="00EC6873"/>
    <w:rsid w:val="00EE4683"/>
    <w:rsid w:val="00EF409F"/>
    <w:rsid w:val="00F047A9"/>
    <w:rsid w:val="00F12059"/>
    <w:rsid w:val="00F2016C"/>
    <w:rsid w:val="00F226C7"/>
    <w:rsid w:val="00F43300"/>
    <w:rsid w:val="00F57E7B"/>
    <w:rsid w:val="00F62212"/>
    <w:rsid w:val="00FA569B"/>
    <w:rsid w:val="00FC0759"/>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6D186"/>
  <w15:docId w15:val="{66E04395-2CD2-AB41-99AE-BDDB87BC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6A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adakazem/Capstone-Project"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yadakazem/Library/Containers/com.microsoft.Word/Data/Downloads/Report-Template-Word%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mayadakazem/Desktop/Capstone_Project/Stock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yadakazem/Desktop/Capstone_Project/Stock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yadakazem/Desktop/Capstone_Project/Stock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yadakazem/Desktop/Capstone_Project/Stock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ayadakazem/Desktop/Capstone_Project/Stock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ayadakazem/Desktop/Capstone_Project/Combined_News_DJI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DJIA Open Prices from 08-08-2008 to 07-01-2016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Stock_Data!$B$1</c:f>
              <c:strCache>
                <c:ptCount val="1"/>
                <c:pt idx="0">
                  <c:v>Open</c:v>
                </c:pt>
              </c:strCache>
            </c:strRef>
          </c:tx>
          <c:spPr>
            <a:solidFill>
              <a:schemeClr val="accent1"/>
            </a:solidFill>
            <a:ln>
              <a:noFill/>
            </a:ln>
            <a:effectLst/>
          </c:spPr>
          <c:cat>
            <c:numRef>
              <c:f>Stock_Data!$A$2:$A$1990</c:f>
              <c:numCache>
                <c:formatCode>m/d/yy</c:formatCode>
                <c:ptCount val="1989"/>
                <c:pt idx="0">
                  <c:v>42552</c:v>
                </c:pt>
                <c:pt idx="1">
                  <c:v>42551</c:v>
                </c:pt>
                <c:pt idx="2">
                  <c:v>42550</c:v>
                </c:pt>
                <c:pt idx="3">
                  <c:v>42549</c:v>
                </c:pt>
                <c:pt idx="4">
                  <c:v>42548</c:v>
                </c:pt>
                <c:pt idx="5">
                  <c:v>42545</c:v>
                </c:pt>
                <c:pt idx="6">
                  <c:v>42544</c:v>
                </c:pt>
                <c:pt idx="7">
                  <c:v>42543</c:v>
                </c:pt>
                <c:pt idx="8">
                  <c:v>42542</c:v>
                </c:pt>
                <c:pt idx="9">
                  <c:v>42541</c:v>
                </c:pt>
                <c:pt idx="10">
                  <c:v>42538</c:v>
                </c:pt>
                <c:pt idx="11">
                  <c:v>42537</c:v>
                </c:pt>
                <c:pt idx="12">
                  <c:v>42536</c:v>
                </c:pt>
                <c:pt idx="13">
                  <c:v>42535</c:v>
                </c:pt>
                <c:pt idx="14">
                  <c:v>42534</c:v>
                </c:pt>
                <c:pt idx="15">
                  <c:v>42531</c:v>
                </c:pt>
                <c:pt idx="16">
                  <c:v>42530</c:v>
                </c:pt>
                <c:pt idx="17">
                  <c:v>42529</c:v>
                </c:pt>
                <c:pt idx="18">
                  <c:v>42528</c:v>
                </c:pt>
                <c:pt idx="19">
                  <c:v>42527</c:v>
                </c:pt>
                <c:pt idx="20">
                  <c:v>42524</c:v>
                </c:pt>
                <c:pt idx="21">
                  <c:v>42523</c:v>
                </c:pt>
                <c:pt idx="22">
                  <c:v>42522</c:v>
                </c:pt>
                <c:pt idx="23">
                  <c:v>42521</c:v>
                </c:pt>
                <c:pt idx="24">
                  <c:v>42517</c:v>
                </c:pt>
                <c:pt idx="25">
                  <c:v>42516</c:v>
                </c:pt>
                <c:pt idx="26">
                  <c:v>42515</c:v>
                </c:pt>
                <c:pt idx="27">
                  <c:v>42514</c:v>
                </c:pt>
                <c:pt idx="28">
                  <c:v>42513</c:v>
                </c:pt>
                <c:pt idx="29">
                  <c:v>42510</c:v>
                </c:pt>
                <c:pt idx="30">
                  <c:v>42509</c:v>
                </c:pt>
                <c:pt idx="31">
                  <c:v>42508</c:v>
                </c:pt>
                <c:pt idx="32">
                  <c:v>42507</c:v>
                </c:pt>
                <c:pt idx="33">
                  <c:v>42506</c:v>
                </c:pt>
                <c:pt idx="34">
                  <c:v>42503</c:v>
                </c:pt>
                <c:pt idx="35">
                  <c:v>42502</c:v>
                </c:pt>
                <c:pt idx="36">
                  <c:v>42501</c:v>
                </c:pt>
                <c:pt idx="37">
                  <c:v>42500</c:v>
                </c:pt>
                <c:pt idx="38">
                  <c:v>42499</c:v>
                </c:pt>
                <c:pt idx="39">
                  <c:v>42496</c:v>
                </c:pt>
                <c:pt idx="40">
                  <c:v>42495</c:v>
                </c:pt>
                <c:pt idx="41">
                  <c:v>42494</c:v>
                </c:pt>
                <c:pt idx="42">
                  <c:v>42493</c:v>
                </c:pt>
                <c:pt idx="43">
                  <c:v>42492</c:v>
                </c:pt>
                <c:pt idx="44">
                  <c:v>42489</c:v>
                </c:pt>
                <c:pt idx="45">
                  <c:v>42488</c:v>
                </c:pt>
                <c:pt idx="46">
                  <c:v>42487</c:v>
                </c:pt>
                <c:pt idx="47">
                  <c:v>42486</c:v>
                </c:pt>
                <c:pt idx="48">
                  <c:v>42485</c:v>
                </c:pt>
                <c:pt idx="49">
                  <c:v>42482</c:v>
                </c:pt>
                <c:pt idx="50">
                  <c:v>42481</c:v>
                </c:pt>
                <c:pt idx="51">
                  <c:v>42480</c:v>
                </c:pt>
                <c:pt idx="52">
                  <c:v>42479</c:v>
                </c:pt>
                <c:pt idx="53">
                  <c:v>42478</c:v>
                </c:pt>
                <c:pt idx="54">
                  <c:v>42475</c:v>
                </c:pt>
                <c:pt idx="55">
                  <c:v>42474</c:v>
                </c:pt>
                <c:pt idx="56">
                  <c:v>42473</c:v>
                </c:pt>
                <c:pt idx="57">
                  <c:v>42472</c:v>
                </c:pt>
                <c:pt idx="58">
                  <c:v>42471</c:v>
                </c:pt>
                <c:pt idx="59">
                  <c:v>42468</c:v>
                </c:pt>
                <c:pt idx="60">
                  <c:v>42467</c:v>
                </c:pt>
                <c:pt idx="61">
                  <c:v>42466</c:v>
                </c:pt>
                <c:pt idx="62">
                  <c:v>42465</c:v>
                </c:pt>
                <c:pt idx="63">
                  <c:v>42464</c:v>
                </c:pt>
                <c:pt idx="64">
                  <c:v>42461</c:v>
                </c:pt>
                <c:pt idx="65">
                  <c:v>42460</c:v>
                </c:pt>
                <c:pt idx="66">
                  <c:v>42459</c:v>
                </c:pt>
                <c:pt idx="67">
                  <c:v>42458</c:v>
                </c:pt>
                <c:pt idx="68">
                  <c:v>42457</c:v>
                </c:pt>
                <c:pt idx="69">
                  <c:v>42453</c:v>
                </c:pt>
                <c:pt idx="70">
                  <c:v>42452</c:v>
                </c:pt>
                <c:pt idx="71">
                  <c:v>42451</c:v>
                </c:pt>
                <c:pt idx="72">
                  <c:v>42450</c:v>
                </c:pt>
                <c:pt idx="73">
                  <c:v>42447</c:v>
                </c:pt>
                <c:pt idx="74">
                  <c:v>42446</c:v>
                </c:pt>
                <c:pt idx="75">
                  <c:v>42445</c:v>
                </c:pt>
                <c:pt idx="76">
                  <c:v>42444</c:v>
                </c:pt>
                <c:pt idx="77">
                  <c:v>42443</c:v>
                </c:pt>
                <c:pt idx="78">
                  <c:v>42440</c:v>
                </c:pt>
                <c:pt idx="79">
                  <c:v>42439</c:v>
                </c:pt>
                <c:pt idx="80">
                  <c:v>42438</c:v>
                </c:pt>
                <c:pt idx="81">
                  <c:v>42437</c:v>
                </c:pt>
                <c:pt idx="82">
                  <c:v>42436</c:v>
                </c:pt>
                <c:pt idx="83">
                  <c:v>42433</c:v>
                </c:pt>
                <c:pt idx="84">
                  <c:v>42432</c:v>
                </c:pt>
                <c:pt idx="85">
                  <c:v>42431</c:v>
                </c:pt>
                <c:pt idx="86">
                  <c:v>42430</c:v>
                </c:pt>
                <c:pt idx="87">
                  <c:v>42429</c:v>
                </c:pt>
                <c:pt idx="88">
                  <c:v>42426</c:v>
                </c:pt>
                <c:pt idx="89">
                  <c:v>42425</c:v>
                </c:pt>
                <c:pt idx="90">
                  <c:v>42424</c:v>
                </c:pt>
                <c:pt idx="91">
                  <c:v>42423</c:v>
                </c:pt>
                <c:pt idx="92">
                  <c:v>42422</c:v>
                </c:pt>
                <c:pt idx="93">
                  <c:v>42419</c:v>
                </c:pt>
                <c:pt idx="94">
                  <c:v>42418</c:v>
                </c:pt>
                <c:pt idx="95">
                  <c:v>42417</c:v>
                </c:pt>
                <c:pt idx="96">
                  <c:v>42416</c:v>
                </c:pt>
                <c:pt idx="97">
                  <c:v>42412</c:v>
                </c:pt>
                <c:pt idx="98">
                  <c:v>42411</c:v>
                </c:pt>
                <c:pt idx="99">
                  <c:v>42410</c:v>
                </c:pt>
                <c:pt idx="100">
                  <c:v>42409</c:v>
                </c:pt>
                <c:pt idx="101">
                  <c:v>42408</c:v>
                </c:pt>
                <c:pt idx="102">
                  <c:v>42405</c:v>
                </c:pt>
                <c:pt idx="103">
                  <c:v>42404</c:v>
                </c:pt>
                <c:pt idx="104">
                  <c:v>42403</c:v>
                </c:pt>
                <c:pt idx="105">
                  <c:v>42402</c:v>
                </c:pt>
                <c:pt idx="106">
                  <c:v>42401</c:v>
                </c:pt>
                <c:pt idx="107">
                  <c:v>42398</c:v>
                </c:pt>
                <c:pt idx="108">
                  <c:v>42397</c:v>
                </c:pt>
                <c:pt idx="109">
                  <c:v>42396</c:v>
                </c:pt>
                <c:pt idx="110">
                  <c:v>42395</c:v>
                </c:pt>
                <c:pt idx="111">
                  <c:v>42394</c:v>
                </c:pt>
                <c:pt idx="112">
                  <c:v>42391</c:v>
                </c:pt>
                <c:pt idx="113">
                  <c:v>42390</c:v>
                </c:pt>
                <c:pt idx="114">
                  <c:v>42389</c:v>
                </c:pt>
                <c:pt idx="115">
                  <c:v>42388</c:v>
                </c:pt>
                <c:pt idx="116">
                  <c:v>42384</c:v>
                </c:pt>
                <c:pt idx="117">
                  <c:v>42383</c:v>
                </c:pt>
                <c:pt idx="118">
                  <c:v>42382</c:v>
                </c:pt>
                <c:pt idx="119">
                  <c:v>42381</c:v>
                </c:pt>
                <c:pt idx="120">
                  <c:v>42380</c:v>
                </c:pt>
                <c:pt idx="121">
                  <c:v>42377</c:v>
                </c:pt>
                <c:pt idx="122">
                  <c:v>42376</c:v>
                </c:pt>
                <c:pt idx="123">
                  <c:v>42375</c:v>
                </c:pt>
                <c:pt idx="124">
                  <c:v>42374</c:v>
                </c:pt>
                <c:pt idx="125">
                  <c:v>42373</c:v>
                </c:pt>
                <c:pt idx="126">
                  <c:v>42369</c:v>
                </c:pt>
                <c:pt idx="127">
                  <c:v>42368</c:v>
                </c:pt>
                <c:pt idx="128">
                  <c:v>42367</c:v>
                </c:pt>
                <c:pt idx="129">
                  <c:v>42366</c:v>
                </c:pt>
                <c:pt idx="130">
                  <c:v>42362</c:v>
                </c:pt>
                <c:pt idx="131">
                  <c:v>42361</c:v>
                </c:pt>
                <c:pt idx="132">
                  <c:v>42360</c:v>
                </c:pt>
                <c:pt idx="133">
                  <c:v>42359</c:v>
                </c:pt>
                <c:pt idx="134">
                  <c:v>42356</c:v>
                </c:pt>
                <c:pt idx="135">
                  <c:v>42355</c:v>
                </c:pt>
                <c:pt idx="136">
                  <c:v>42354</c:v>
                </c:pt>
                <c:pt idx="137">
                  <c:v>42353</c:v>
                </c:pt>
                <c:pt idx="138">
                  <c:v>42352</c:v>
                </c:pt>
                <c:pt idx="139">
                  <c:v>42349</c:v>
                </c:pt>
                <c:pt idx="140">
                  <c:v>42348</c:v>
                </c:pt>
                <c:pt idx="141">
                  <c:v>42347</c:v>
                </c:pt>
                <c:pt idx="142">
                  <c:v>42346</c:v>
                </c:pt>
                <c:pt idx="143">
                  <c:v>42345</c:v>
                </c:pt>
                <c:pt idx="144">
                  <c:v>42342</c:v>
                </c:pt>
                <c:pt idx="145">
                  <c:v>42341</c:v>
                </c:pt>
                <c:pt idx="146">
                  <c:v>42340</c:v>
                </c:pt>
                <c:pt idx="147">
                  <c:v>42339</c:v>
                </c:pt>
                <c:pt idx="148">
                  <c:v>42338</c:v>
                </c:pt>
                <c:pt idx="149">
                  <c:v>42335</c:v>
                </c:pt>
                <c:pt idx="150">
                  <c:v>42333</c:v>
                </c:pt>
                <c:pt idx="151">
                  <c:v>42332</c:v>
                </c:pt>
                <c:pt idx="152">
                  <c:v>42331</c:v>
                </c:pt>
                <c:pt idx="153">
                  <c:v>42328</c:v>
                </c:pt>
                <c:pt idx="154">
                  <c:v>42327</c:v>
                </c:pt>
                <c:pt idx="155">
                  <c:v>42326</c:v>
                </c:pt>
                <c:pt idx="156">
                  <c:v>42325</c:v>
                </c:pt>
                <c:pt idx="157">
                  <c:v>42324</c:v>
                </c:pt>
                <c:pt idx="158">
                  <c:v>42321</c:v>
                </c:pt>
                <c:pt idx="159">
                  <c:v>42320</c:v>
                </c:pt>
                <c:pt idx="160">
                  <c:v>42319</c:v>
                </c:pt>
                <c:pt idx="161">
                  <c:v>42318</c:v>
                </c:pt>
                <c:pt idx="162">
                  <c:v>42317</c:v>
                </c:pt>
                <c:pt idx="163">
                  <c:v>42314</c:v>
                </c:pt>
                <c:pt idx="164">
                  <c:v>42313</c:v>
                </c:pt>
                <c:pt idx="165">
                  <c:v>42312</c:v>
                </c:pt>
                <c:pt idx="166">
                  <c:v>42311</c:v>
                </c:pt>
                <c:pt idx="167">
                  <c:v>42310</c:v>
                </c:pt>
                <c:pt idx="168">
                  <c:v>42307</c:v>
                </c:pt>
                <c:pt idx="169">
                  <c:v>42306</c:v>
                </c:pt>
                <c:pt idx="170">
                  <c:v>42305</c:v>
                </c:pt>
                <c:pt idx="171">
                  <c:v>42304</c:v>
                </c:pt>
                <c:pt idx="172">
                  <c:v>42303</c:v>
                </c:pt>
                <c:pt idx="173">
                  <c:v>42300</c:v>
                </c:pt>
                <c:pt idx="174">
                  <c:v>42299</c:v>
                </c:pt>
                <c:pt idx="175">
                  <c:v>42298</c:v>
                </c:pt>
                <c:pt idx="176">
                  <c:v>42297</c:v>
                </c:pt>
                <c:pt idx="177">
                  <c:v>42296</c:v>
                </c:pt>
                <c:pt idx="178">
                  <c:v>42293</c:v>
                </c:pt>
                <c:pt idx="179">
                  <c:v>42292</c:v>
                </c:pt>
                <c:pt idx="180">
                  <c:v>42291</c:v>
                </c:pt>
                <c:pt idx="181">
                  <c:v>42290</c:v>
                </c:pt>
                <c:pt idx="182">
                  <c:v>42289</c:v>
                </c:pt>
                <c:pt idx="183">
                  <c:v>42286</c:v>
                </c:pt>
                <c:pt idx="184">
                  <c:v>42285</c:v>
                </c:pt>
                <c:pt idx="185">
                  <c:v>42284</c:v>
                </c:pt>
                <c:pt idx="186">
                  <c:v>42283</c:v>
                </c:pt>
                <c:pt idx="187">
                  <c:v>42282</c:v>
                </c:pt>
                <c:pt idx="188">
                  <c:v>42279</c:v>
                </c:pt>
                <c:pt idx="189">
                  <c:v>42278</c:v>
                </c:pt>
                <c:pt idx="190">
                  <c:v>42277</c:v>
                </c:pt>
                <c:pt idx="191">
                  <c:v>42276</c:v>
                </c:pt>
                <c:pt idx="192">
                  <c:v>42275</c:v>
                </c:pt>
                <c:pt idx="193">
                  <c:v>42272</c:v>
                </c:pt>
                <c:pt idx="194">
                  <c:v>42271</c:v>
                </c:pt>
                <c:pt idx="195">
                  <c:v>42270</c:v>
                </c:pt>
                <c:pt idx="196">
                  <c:v>42269</c:v>
                </c:pt>
                <c:pt idx="197">
                  <c:v>42268</c:v>
                </c:pt>
                <c:pt idx="198">
                  <c:v>42265</c:v>
                </c:pt>
                <c:pt idx="199">
                  <c:v>42264</c:v>
                </c:pt>
                <c:pt idx="200">
                  <c:v>42263</c:v>
                </c:pt>
                <c:pt idx="201">
                  <c:v>42262</c:v>
                </c:pt>
                <c:pt idx="202">
                  <c:v>42261</c:v>
                </c:pt>
                <c:pt idx="203">
                  <c:v>42258</c:v>
                </c:pt>
                <c:pt idx="204">
                  <c:v>42257</c:v>
                </c:pt>
                <c:pt idx="205">
                  <c:v>42256</c:v>
                </c:pt>
                <c:pt idx="206">
                  <c:v>42255</c:v>
                </c:pt>
                <c:pt idx="207">
                  <c:v>42251</c:v>
                </c:pt>
                <c:pt idx="208">
                  <c:v>42250</c:v>
                </c:pt>
                <c:pt idx="209">
                  <c:v>42249</c:v>
                </c:pt>
                <c:pt idx="210">
                  <c:v>42248</c:v>
                </c:pt>
                <c:pt idx="211">
                  <c:v>42247</c:v>
                </c:pt>
                <c:pt idx="212">
                  <c:v>42244</c:v>
                </c:pt>
                <c:pt idx="213">
                  <c:v>42243</c:v>
                </c:pt>
                <c:pt idx="214">
                  <c:v>42242</c:v>
                </c:pt>
                <c:pt idx="215">
                  <c:v>42241</c:v>
                </c:pt>
                <c:pt idx="216">
                  <c:v>42240</c:v>
                </c:pt>
                <c:pt idx="217">
                  <c:v>42237</c:v>
                </c:pt>
                <c:pt idx="218">
                  <c:v>42236</c:v>
                </c:pt>
                <c:pt idx="219">
                  <c:v>42235</c:v>
                </c:pt>
                <c:pt idx="220">
                  <c:v>42234</c:v>
                </c:pt>
                <c:pt idx="221">
                  <c:v>42233</c:v>
                </c:pt>
                <c:pt idx="222">
                  <c:v>42230</c:v>
                </c:pt>
                <c:pt idx="223">
                  <c:v>42229</c:v>
                </c:pt>
                <c:pt idx="224">
                  <c:v>42228</c:v>
                </c:pt>
                <c:pt idx="225">
                  <c:v>42227</c:v>
                </c:pt>
                <c:pt idx="226">
                  <c:v>42226</c:v>
                </c:pt>
                <c:pt idx="227">
                  <c:v>42223</c:v>
                </c:pt>
                <c:pt idx="228">
                  <c:v>42222</c:v>
                </c:pt>
                <c:pt idx="229">
                  <c:v>42221</c:v>
                </c:pt>
                <c:pt idx="230">
                  <c:v>42220</c:v>
                </c:pt>
                <c:pt idx="231">
                  <c:v>42219</c:v>
                </c:pt>
                <c:pt idx="232">
                  <c:v>42216</c:v>
                </c:pt>
                <c:pt idx="233">
                  <c:v>42215</c:v>
                </c:pt>
                <c:pt idx="234">
                  <c:v>42214</c:v>
                </c:pt>
                <c:pt idx="235">
                  <c:v>42213</c:v>
                </c:pt>
                <c:pt idx="236">
                  <c:v>42212</c:v>
                </c:pt>
                <c:pt idx="237">
                  <c:v>42209</c:v>
                </c:pt>
                <c:pt idx="238">
                  <c:v>42208</c:v>
                </c:pt>
                <c:pt idx="239">
                  <c:v>42207</c:v>
                </c:pt>
                <c:pt idx="240">
                  <c:v>42206</c:v>
                </c:pt>
                <c:pt idx="241">
                  <c:v>42205</c:v>
                </c:pt>
                <c:pt idx="242">
                  <c:v>42202</c:v>
                </c:pt>
                <c:pt idx="243">
                  <c:v>42201</c:v>
                </c:pt>
                <c:pt idx="244">
                  <c:v>42200</c:v>
                </c:pt>
                <c:pt idx="245">
                  <c:v>42199</c:v>
                </c:pt>
                <c:pt idx="246">
                  <c:v>42198</c:v>
                </c:pt>
                <c:pt idx="247">
                  <c:v>42195</c:v>
                </c:pt>
                <c:pt idx="248">
                  <c:v>42194</c:v>
                </c:pt>
                <c:pt idx="249">
                  <c:v>42193</c:v>
                </c:pt>
                <c:pt idx="250">
                  <c:v>42192</c:v>
                </c:pt>
                <c:pt idx="251">
                  <c:v>42191</c:v>
                </c:pt>
                <c:pt idx="252">
                  <c:v>42187</c:v>
                </c:pt>
                <c:pt idx="253">
                  <c:v>42186</c:v>
                </c:pt>
                <c:pt idx="254">
                  <c:v>42185</c:v>
                </c:pt>
                <c:pt idx="255">
                  <c:v>42184</c:v>
                </c:pt>
                <c:pt idx="256">
                  <c:v>42181</c:v>
                </c:pt>
                <c:pt idx="257">
                  <c:v>42180</c:v>
                </c:pt>
                <c:pt idx="258">
                  <c:v>42179</c:v>
                </c:pt>
                <c:pt idx="259">
                  <c:v>42178</c:v>
                </c:pt>
                <c:pt idx="260">
                  <c:v>42177</c:v>
                </c:pt>
                <c:pt idx="261">
                  <c:v>42174</c:v>
                </c:pt>
                <c:pt idx="262">
                  <c:v>42173</c:v>
                </c:pt>
                <c:pt idx="263">
                  <c:v>42172</c:v>
                </c:pt>
                <c:pt idx="264">
                  <c:v>42171</c:v>
                </c:pt>
                <c:pt idx="265">
                  <c:v>42170</c:v>
                </c:pt>
                <c:pt idx="266">
                  <c:v>42167</c:v>
                </c:pt>
                <c:pt idx="267">
                  <c:v>42166</c:v>
                </c:pt>
                <c:pt idx="268">
                  <c:v>42165</c:v>
                </c:pt>
                <c:pt idx="269">
                  <c:v>42164</c:v>
                </c:pt>
                <c:pt idx="270">
                  <c:v>42163</c:v>
                </c:pt>
                <c:pt idx="271">
                  <c:v>42160</c:v>
                </c:pt>
                <c:pt idx="272">
                  <c:v>42159</c:v>
                </c:pt>
                <c:pt idx="273">
                  <c:v>42158</c:v>
                </c:pt>
                <c:pt idx="274">
                  <c:v>42157</c:v>
                </c:pt>
                <c:pt idx="275">
                  <c:v>42156</c:v>
                </c:pt>
                <c:pt idx="276">
                  <c:v>42153</c:v>
                </c:pt>
                <c:pt idx="277">
                  <c:v>42152</c:v>
                </c:pt>
                <c:pt idx="278">
                  <c:v>42151</c:v>
                </c:pt>
                <c:pt idx="279">
                  <c:v>42150</c:v>
                </c:pt>
                <c:pt idx="280">
                  <c:v>42146</c:v>
                </c:pt>
                <c:pt idx="281">
                  <c:v>42145</c:v>
                </c:pt>
                <c:pt idx="282">
                  <c:v>42144</c:v>
                </c:pt>
                <c:pt idx="283">
                  <c:v>42143</c:v>
                </c:pt>
                <c:pt idx="284">
                  <c:v>42142</c:v>
                </c:pt>
                <c:pt idx="285">
                  <c:v>42139</c:v>
                </c:pt>
                <c:pt idx="286">
                  <c:v>42138</c:v>
                </c:pt>
                <c:pt idx="287">
                  <c:v>42137</c:v>
                </c:pt>
                <c:pt idx="288">
                  <c:v>42136</c:v>
                </c:pt>
                <c:pt idx="289">
                  <c:v>42135</c:v>
                </c:pt>
                <c:pt idx="290">
                  <c:v>42132</c:v>
                </c:pt>
                <c:pt idx="291">
                  <c:v>42131</c:v>
                </c:pt>
                <c:pt idx="292">
                  <c:v>42130</c:v>
                </c:pt>
                <c:pt idx="293">
                  <c:v>42129</c:v>
                </c:pt>
                <c:pt idx="294">
                  <c:v>42128</c:v>
                </c:pt>
                <c:pt idx="295">
                  <c:v>42125</c:v>
                </c:pt>
                <c:pt idx="296">
                  <c:v>42124</c:v>
                </c:pt>
                <c:pt idx="297">
                  <c:v>42123</c:v>
                </c:pt>
                <c:pt idx="298">
                  <c:v>42122</c:v>
                </c:pt>
                <c:pt idx="299">
                  <c:v>42121</c:v>
                </c:pt>
                <c:pt idx="300">
                  <c:v>42118</c:v>
                </c:pt>
                <c:pt idx="301">
                  <c:v>42117</c:v>
                </c:pt>
                <c:pt idx="302">
                  <c:v>42116</c:v>
                </c:pt>
                <c:pt idx="303">
                  <c:v>42115</c:v>
                </c:pt>
                <c:pt idx="304">
                  <c:v>42114</c:v>
                </c:pt>
                <c:pt idx="305">
                  <c:v>42111</c:v>
                </c:pt>
                <c:pt idx="306">
                  <c:v>42110</c:v>
                </c:pt>
                <c:pt idx="307">
                  <c:v>42109</c:v>
                </c:pt>
                <c:pt idx="308">
                  <c:v>42108</c:v>
                </c:pt>
                <c:pt idx="309">
                  <c:v>42107</c:v>
                </c:pt>
                <c:pt idx="310">
                  <c:v>42104</c:v>
                </c:pt>
                <c:pt idx="311">
                  <c:v>42103</c:v>
                </c:pt>
                <c:pt idx="312">
                  <c:v>42102</c:v>
                </c:pt>
                <c:pt idx="313">
                  <c:v>42101</c:v>
                </c:pt>
                <c:pt idx="314">
                  <c:v>42100</c:v>
                </c:pt>
                <c:pt idx="315">
                  <c:v>42096</c:v>
                </c:pt>
                <c:pt idx="316">
                  <c:v>42095</c:v>
                </c:pt>
                <c:pt idx="317">
                  <c:v>42094</c:v>
                </c:pt>
                <c:pt idx="318">
                  <c:v>42093</c:v>
                </c:pt>
                <c:pt idx="319">
                  <c:v>42090</c:v>
                </c:pt>
                <c:pt idx="320">
                  <c:v>42089</c:v>
                </c:pt>
                <c:pt idx="321">
                  <c:v>42088</c:v>
                </c:pt>
                <c:pt idx="322">
                  <c:v>42087</c:v>
                </c:pt>
                <c:pt idx="323">
                  <c:v>42086</c:v>
                </c:pt>
                <c:pt idx="324">
                  <c:v>42083</c:v>
                </c:pt>
                <c:pt idx="325">
                  <c:v>42082</c:v>
                </c:pt>
                <c:pt idx="326">
                  <c:v>42081</c:v>
                </c:pt>
                <c:pt idx="327">
                  <c:v>42080</c:v>
                </c:pt>
                <c:pt idx="328">
                  <c:v>42079</c:v>
                </c:pt>
                <c:pt idx="329">
                  <c:v>42076</c:v>
                </c:pt>
                <c:pt idx="330">
                  <c:v>42075</c:v>
                </c:pt>
                <c:pt idx="331">
                  <c:v>42074</c:v>
                </c:pt>
                <c:pt idx="332">
                  <c:v>42073</c:v>
                </c:pt>
                <c:pt idx="333">
                  <c:v>42072</c:v>
                </c:pt>
                <c:pt idx="334">
                  <c:v>42069</c:v>
                </c:pt>
                <c:pt idx="335">
                  <c:v>42068</c:v>
                </c:pt>
                <c:pt idx="336">
                  <c:v>42067</c:v>
                </c:pt>
                <c:pt idx="337">
                  <c:v>42066</c:v>
                </c:pt>
                <c:pt idx="338">
                  <c:v>42065</c:v>
                </c:pt>
                <c:pt idx="339">
                  <c:v>42062</c:v>
                </c:pt>
                <c:pt idx="340">
                  <c:v>42061</c:v>
                </c:pt>
                <c:pt idx="341">
                  <c:v>42060</c:v>
                </c:pt>
                <c:pt idx="342">
                  <c:v>42059</c:v>
                </c:pt>
                <c:pt idx="343">
                  <c:v>42058</c:v>
                </c:pt>
                <c:pt idx="344">
                  <c:v>42055</c:v>
                </c:pt>
                <c:pt idx="345">
                  <c:v>42054</c:v>
                </c:pt>
                <c:pt idx="346">
                  <c:v>42053</c:v>
                </c:pt>
                <c:pt idx="347">
                  <c:v>42052</c:v>
                </c:pt>
                <c:pt idx="348">
                  <c:v>42048</c:v>
                </c:pt>
                <c:pt idx="349">
                  <c:v>42047</c:v>
                </c:pt>
                <c:pt idx="350">
                  <c:v>42046</c:v>
                </c:pt>
                <c:pt idx="351">
                  <c:v>42045</c:v>
                </c:pt>
                <c:pt idx="352">
                  <c:v>42044</c:v>
                </c:pt>
                <c:pt idx="353">
                  <c:v>42041</c:v>
                </c:pt>
                <c:pt idx="354">
                  <c:v>42040</c:v>
                </c:pt>
                <c:pt idx="355">
                  <c:v>42039</c:v>
                </c:pt>
                <c:pt idx="356">
                  <c:v>42038</c:v>
                </c:pt>
                <c:pt idx="357">
                  <c:v>42037</c:v>
                </c:pt>
                <c:pt idx="358">
                  <c:v>42034</c:v>
                </c:pt>
                <c:pt idx="359">
                  <c:v>42033</c:v>
                </c:pt>
                <c:pt idx="360">
                  <c:v>42032</c:v>
                </c:pt>
                <c:pt idx="361">
                  <c:v>42031</c:v>
                </c:pt>
                <c:pt idx="362">
                  <c:v>42030</c:v>
                </c:pt>
                <c:pt idx="363">
                  <c:v>42027</c:v>
                </c:pt>
                <c:pt idx="364">
                  <c:v>42026</c:v>
                </c:pt>
                <c:pt idx="365">
                  <c:v>42025</c:v>
                </c:pt>
                <c:pt idx="366">
                  <c:v>42024</c:v>
                </c:pt>
                <c:pt idx="367">
                  <c:v>42020</c:v>
                </c:pt>
                <c:pt idx="368">
                  <c:v>42019</c:v>
                </c:pt>
                <c:pt idx="369">
                  <c:v>42018</c:v>
                </c:pt>
                <c:pt idx="370">
                  <c:v>42017</c:v>
                </c:pt>
                <c:pt idx="371">
                  <c:v>42016</c:v>
                </c:pt>
                <c:pt idx="372">
                  <c:v>42013</c:v>
                </c:pt>
                <c:pt idx="373">
                  <c:v>42012</c:v>
                </c:pt>
                <c:pt idx="374">
                  <c:v>42011</c:v>
                </c:pt>
                <c:pt idx="375">
                  <c:v>42010</c:v>
                </c:pt>
                <c:pt idx="376">
                  <c:v>42009</c:v>
                </c:pt>
                <c:pt idx="377">
                  <c:v>42006</c:v>
                </c:pt>
                <c:pt idx="378">
                  <c:v>42004</c:v>
                </c:pt>
                <c:pt idx="379">
                  <c:v>42003</c:v>
                </c:pt>
                <c:pt idx="380">
                  <c:v>42002</c:v>
                </c:pt>
                <c:pt idx="381">
                  <c:v>41999</c:v>
                </c:pt>
                <c:pt idx="382">
                  <c:v>41997</c:v>
                </c:pt>
                <c:pt idx="383">
                  <c:v>41996</c:v>
                </c:pt>
                <c:pt idx="384">
                  <c:v>41995</c:v>
                </c:pt>
                <c:pt idx="385">
                  <c:v>41992</c:v>
                </c:pt>
                <c:pt idx="386">
                  <c:v>41991</c:v>
                </c:pt>
                <c:pt idx="387">
                  <c:v>41990</c:v>
                </c:pt>
                <c:pt idx="388">
                  <c:v>41989</c:v>
                </c:pt>
                <c:pt idx="389">
                  <c:v>41988</c:v>
                </c:pt>
                <c:pt idx="390">
                  <c:v>41985</c:v>
                </c:pt>
                <c:pt idx="391">
                  <c:v>41984</c:v>
                </c:pt>
                <c:pt idx="392">
                  <c:v>41983</c:v>
                </c:pt>
                <c:pt idx="393">
                  <c:v>41982</c:v>
                </c:pt>
                <c:pt idx="394">
                  <c:v>41981</c:v>
                </c:pt>
                <c:pt idx="395">
                  <c:v>41978</c:v>
                </c:pt>
                <c:pt idx="396">
                  <c:v>41977</c:v>
                </c:pt>
                <c:pt idx="397">
                  <c:v>41976</c:v>
                </c:pt>
                <c:pt idx="398">
                  <c:v>41975</c:v>
                </c:pt>
                <c:pt idx="399">
                  <c:v>41974</c:v>
                </c:pt>
                <c:pt idx="400">
                  <c:v>41971</c:v>
                </c:pt>
                <c:pt idx="401">
                  <c:v>41969</c:v>
                </c:pt>
                <c:pt idx="402">
                  <c:v>41968</c:v>
                </c:pt>
                <c:pt idx="403">
                  <c:v>41967</c:v>
                </c:pt>
                <c:pt idx="404">
                  <c:v>41964</c:v>
                </c:pt>
                <c:pt idx="405">
                  <c:v>41963</c:v>
                </c:pt>
                <c:pt idx="406">
                  <c:v>41962</c:v>
                </c:pt>
                <c:pt idx="407">
                  <c:v>41961</c:v>
                </c:pt>
                <c:pt idx="408">
                  <c:v>41960</c:v>
                </c:pt>
                <c:pt idx="409">
                  <c:v>41957</c:v>
                </c:pt>
                <c:pt idx="410">
                  <c:v>41956</c:v>
                </c:pt>
                <c:pt idx="411">
                  <c:v>41955</c:v>
                </c:pt>
                <c:pt idx="412">
                  <c:v>41954</c:v>
                </c:pt>
                <c:pt idx="413">
                  <c:v>41953</c:v>
                </c:pt>
                <c:pt idx="414">
                  <c:v>41950</c:v>
                </c:pt>
                <c:pt idx="415">
                  <c:v>41949</c:v>
                </c:pt>
                <c:pt idx="416">
                  <c:v>41948</c:v>
                </c:pt>
                <c:pt idx="417">
                  <c:v>41947</c:v>
                </c:pt>
                <c:pt idx="418">
                  <c:v>41946</c:v>
                </c:pt>
                <c:pt idx="419">
                  <c:v>41943</c:v>
                </c:pt>
                <c:pt idx="420">
                  <c:v>41942</c:v>
                </c:pt>
                <c:pt idx="421">
                  <c:v>41941</c:v>
                </c:pt>
                <c:pt idx="422">
                  <c:v>41940</c:v>
                </c:pt>
                <c:pt idx="423">
                  <c:v>41939</c:v>
                </c:pt>
                <c:pt idx="424">
                  <c:v>41936</c:v>
                </c:pt>
                <c:pt idx="425">
                  <c:v>41935</c:v>
                </c:pt>
                <c:pt idx="426">
                  <c:v>41934</c:v>
                </c:pt>
                <c:pt idx="427">
                  <c:v>41933</c:v>
                </c:pt>
                <c:pt idx="428">
                  <c:v>41932</c:v>
                </c:pt>
                <c:pt idx="429">
                  <c:v>41929</c:v>
                </c:pt>
                <c:pt idx="430">
                  <c:v>41928</c:v>
                </c:pt>
                <c:pt idx="431">
                  <c:v>41927</c:v>
                </c:pt>
                <c:pt idx="432">
                  <c:v>41926</c:v>
                </c:pt>
                <c:pt idx="433">
                  <c:v>41925</c:v>
                </c:pt>
                <c:pt idx="434">
                  <c:v>41922</c:v>
                </c:pt>
                <c:pt idx="435">
                  <c:v>41921</c:v>
                </c:pt>
                <c:pt idx="436">
                  <c:v>41920</c:v>
                </c:pt>
                <c:pt idx="437">
                  <c:v>41919</c:v>
                </c:pt>
                <c:pt idx="438">
                  <c:v>41918</c:v>
                </c:pt>
                <c:pt idx="439">
                  <c:v>41915</c:v>
                </c:pt>
                <c:pt idx="440">
                  <c:v>41914</c:v>
                </c:pt>
                <c:pt idx="441">
                  <c:v>41913</c:v>
                </c:pt>
                <c:pt idx="442">
                  <c:v>41912</c:v>
                </c:pt>
                <c:pt idx="443">
                  <c:v>41911</c:v>
                </c:pt>
                <c:pt idx="444">
                  <c:v>41908</c:v>
                </c:pt>
                <c:pt idx="445">
                  <c:v>41907</c:v>
                </c:pt>
                <c:pt idx="446">
                  <c:v>41906</c:v>
                </c:pt>
                <c:pt idx="447">
                  <c:v>41905</c:v>
                </c:pt>
                <c:pt idx="448">
                  <c:v>41904</c:v>
                </c:pt>
                <c:pt idx="449">
                  <c:v>41901</c:v>
                </c:pt>
                <c:pt idx="450">
                  <c:v>41900</c:v>
                </c:pt>
                <c:pt idx="451">
                  <c:v>41899</c:v>
                </c:pt>
                <c:pt idx="452">
                  <c:v>41898</c:v>
                </c:pt>
                <c:pt idx="453">
                  <c:v>41897</c:v>
                </c:pt>
                <c:pt idx="454">
                  <c:v>41894</c:v>
                </c:pt>
                <c:pt idx="455">
                  <c:v>41893</c:v>
                </c:pt>
                <c:pt idx="456">
                  <c:v>41892</c:v>
                </c:pt>
                <c:pt idx="457">
                  <c:v>41891</c:v>
                </c:pt>
                <c:pt idx="458">
                  <c:v>41890</c:v>
                </c:pt>
                <c:pt idx="459">
                  <c:v>41887</c:v>
                </c:pt>
                <c:pt idx="460">
                  <c:v>41886</c:v>
                </c:pt>
                <c:pt idx="461">
                  <c:v>41885</c:v>
                </c:pt>
                <c:pt idx="462">
                  <c:v>41884</c:v>
                </c:pt>
                <c:pt idx="463">
                  <c:v>41880</c:v>
                </c:pt>
                <c:pt idx="464">
                  <c:v>41879</c:v>
                </c:pt>
                <c:pt idx="465">
                  <c:v>41878</c:v>
                </c:pt>
                <c:pt idx="466">
                  <c:v>41877</c:v>
                </c:pt>
                <c:pt idx="467">
                  <c:v>41876</c:v>
                </c:pt>
                <c:pt idx="468">
                  <c:v>41873</c:v>
                </c:pt>
                <c:pt idx="469">
                  <c:v>41872</c:v>
                </c:pt>
                <c:pt idx="470">
                  <c:v>41871</c:v>
                </c:pt>
                <c:pt idx="471">
                  <c:v>41870</c:v>
                </c:pt>
                <c:pt idx="472">
                  <c:v>41869</c:v>
                </c:pt>
                <c:pt idx="473">
                  <c:v>41866</c:v>
                </c:pt>
                <c:pt idx="474">
                  <c:v>41865</c:v>
                </c:pt>
                <c:pt idx="475">
                  <c:v>41864</c:v>
                </c:pt>
                <c:pt idx="476">
                  <c:v>41863</c:v>
                </c:pt>
                <c:pt idx="477">
                  <c:v>41862</c:v>
                </c:pt>
                <c:pt idx="478">
                  <c:v>41859</c:v>
                </c:pt>
                <c:pt idx="479">
                  <c:v>41858</c:v>
                </c:pt>
                <c:pt idx="480">
                  <c:v>41857</c:v>
                </c:pt>
                <c:pt idx="481">
                  <c:v>41856</c:v>
                </c:pt>
                <c:pt idx="482">
                  <c:v>41855</c:v>
                </c:pt>
                <c:pt idx="483">
                  <c:v>41852</c:v>
                </c:pt>
                <c:pt idx="484">
                  <c:v>41851</c:v>
                </c:pt>
                <c:pt idx="485">
                  <c:v>41850</c:v>
                </c:pt>
                <c:pt idx="486">
                  <c:v>41849</c:v>
                </c:pt>
                <c:pt idx="487">
                  <c:v>41848</c:v>
                </c:pt>
                <c:pt idx="488">
                  <c:v>41845</c:v>
                </c:pt>
                <c:pt idx="489">
                  <c:v>41844</c:v>
                </c:pt>
                <c:pt idx="490">
                  <c:v>41843</c:v>
                </c:pt>
                <c:pt idx="491">
                  <c:v>41842</c:v>
                </c:pt>
                <c:pt idx="492">
                  <c:v>41841</c:v>
                </c:pt>
                <c:pt idx="493">
                  <c:v>41838</c:v>
                </c:pt>
                <c:pt idx="494">
                  <c:v>41837</c:v>
                </c:pt>
                <c:pt idx="495">
                  <c:v>41836</c:v>
                </c:pt>
                <c:pt idx="496">
                  <c:v>41835</c:v>
                </c:pt>
                <c:pt idx="497">
                  <c:v>41834</c:v>
                </c:pt>
                <c:pt idx="498">
                  <c:v>41831</c:v>
                </c:pt>
                <c:pt idx="499">
                  <c:v>41830</c:v>
                </c:pt>
                <c:pt idx="500">
                  <c:v>41829</c:v>
                </c:pt>
                <c:pt idx="501">
                  <c:v>41828</c:v>
                </c:pt>
                <c:pt idx="502">
                  <c:v>41827</c:v>
                </c:pt>
                <c:pt idx="503">
                  <c:v>41823</c:v>
                </c:pt>
                <c:pt idx="504">
                  <c:v>41822</c:v>
                </c:pt>
                <c:pt idx="505">
                  <c:v>41821</c:v>
                </c:pt>
                <c:pt idx="506">
                  <c:v>41820</c:v>
                </c:pt>
                <c:pt idx="507">
                  <c:v>41817</c:v>
                </c:pt>
                <c:pt idx="508">
                  <c:v>41816</c:v>
                </c:pt>
                <c:pt idx="509">
                  <c:v>41815</c:v>
                </c:pt>
                <c:pt idx="510">
                  <c:v>41814</c:v>
                </c:pt>
                <c:pt idx="511">
                  <c:v>41813</c:v>
                </c:pt>
                <c:pt idx="512">
                  <c:v>41810</c:v>
                </c:pt>
                <c:pt idx="513">
                  <c:v>41809</c:v>
                </c:pt>
                <c:pt idx="514">
                  <c:v>41808</c:v>
                </c:pt>
                <c:pt idx="515">
                  <c:v>41807</c:v>
                </c:pt>
                <c:pt idx="516">
                  <c:v>41806</c:v>
                </c:pt>
                <c:pt idx="517">
                  <c:v>41803</c:v>
                </c:pt>
                <c:pt idx="518">
                  <c:v>41802</c:v>
                </c:pt>
                <c:pt idx="519">
                  <c:v>41801</c:v>
                </c:pt>
                <c:pt idx="520">
                  <c:v>41800</c:v>
                </c:pt>
                <c:pt idx="521">
                  <c:v>41799</c:v>
                </c:pt>
                <c:pt idx="522">
                  <c:v>41796</c:v>
                </c:pt>
                <c:pt idx="523">
                  <c:v>41795</c:v>
                </c:pt>
                <c:pt idx="524">
                  <c:v>41794</c:v>
                </c:pt>
                <c:pt idx="525">
                  <c:v>41793</c:v>
                </c:pt>
                <c:pt idx="526">
                  <c:v>41792</c:v>
                </c:pt>
                <c:pt idx="527">
                  <c:v>41789</c:v>
                </c:pt>
                <c:pt idx="528">
                  <c:v>41788</c:v>
                </c:pt>
                <c:pt idx="529">
                  <c:v>41787</c:v>
                </c:pt>
                <c:pt idx="530">
                  <c:v>41786</c:v>
                </c:pt>
                <c:pt idx="531">
                  <c:v>41782</c:v>
                </c:pt>
                <c:pt idx="532">
                  <c:v>41781</c:v>
                </c:pt>
                <c:pt idx="533">
                  <c:v>41780</c:v>
                </c:pt>
                <c:pt idx="534">
                  <c:v>41779</c:v>
                </c:pt>
                <c:pt idx="535">
                  <c:v>41778</c:v>
                </c:pt>
                <c:pt idx="536">
                  <c:v>41775</c:v>
                </c:pt>
                <c:pt idx="537">
                  <c:v>41774</c:v>
                </c:pt>
                <c:pt idx="538">
                  <c:v>41773</c:v>
                </c:pt>
                <c:pt idx="539">
                  <c:v>41772</c:v>
                </c:pt>
                <c:pt idx="540">
                  <c:v>41771</c:v>
                </c:pt>
                <c:pt idx="541">
                  <c:v>41768</c:v>
                </c:pt>
                <c:pt idx="542">
                  <c:v>41767</c:v>
                </c:pt>
                <c:pt idx="543">
                  <c:v>41766</c:v>
                </c:pt>
                <c:pt idx="544">
                  <c:v>41765</c:v>
                </c:pt>
                <c:pt idx="545">
                  <c:v>41764</c:v>
                </c:pt>
                <c:pt idx="546">
                  <c:v>41761</c:v>
                </c:pt>
                <c:pt idx="547">
                  <c:v>41760</c:v>
                </c:pt>
                <c:pt idx="548">
                  <c:v>41759</c:v>
                </c:pt>
                <c:pt idx="549">
                  <c:v>41758</c:v>
                </c:pt>
                <c:pt idx="550">
                  <c:v>41757</c:v>
                </c:pt>
                <c:pt idx="551">
                  <c:v>41754</c:v>
                </c:pt>
                <c:pt idx="552">
                  <c:v>41753</c:v>
                </c:pt>
                <c:pt idx="553">
                  <c:v>41752</c:v>
                </c:pt>
                <c:pt idx="554">
                  <c:v>41751</c:v>
                </c:pt>
                <c:pt idx="555">
                  <c:v>41750</c:v>
                </c:pt>
                <c:pt idx="556">
                  <c:v>41746</c:v>
                </c:pt>
                <c:pt idx="557">
                  <c:v>41745</c:v>
                </c:pt>
                <c:pt idx="558">
                  <c:v>41744</c:v>
                </c:pt>
                <c:pt idx="559">
                  <c:v>41743</c:v>
                </c:pt>
                <c:pt idx="560">
                  <c:v>41740</c:v>
                </c:pt>
                <c:pt idx="561">
                  <c:v>41739</c:v>
                </c:pt>
                <c:pt idx="562">
                  <c:v>41738</c:v>
                </c:pt>
                <c:pt idx="563">
                  <c:v>41737</c:v>
                </c:pt>
                <c:pt idx="564">
                  <c:v>41736</c:v>
                </c:pt>
                <c:pt idx="565">
                  <c:v>41733</c:v>
                </c:pt>
                <c:pt idx="566">
                  <c:v>41732</c:v>
                </c:pt>
                <c:pt idx="567">
                  <c:v>41731</c:v>
                </c:pt>
                <c:pt idx="568">
                  <c:v>41730</c:v>
                </c:pt>
                <c:pt idx="569">
                  <c:v>41729</c:v>
                </c:pt>
                <c:pt idx="570">
                  <c:v>41726</c:v>
                </c:pt>
                <c:pt idx="571">
                  <c:v>41725</c:v>
                </c:pt>
                <c:pt idx="572">
                  <c:v>41724</c:v>
                </c:pt>
                <c:pt idx="573">
                  <c:v>41723</c:v>
                </c:pt>
                <c:pt idx="574">
                  <c:v>41722</c:v>
                </c:pt>
                <c:pt idx="575">
                  <c:v>41719</c:v>
                </c:pt>
                <c:pt idx="576">
                  <c:v>41718</c:v>
                </c:pt>
                <c:pt idx="577">
                  <c:v>41717</c:v>
                </c:pt>
                <c:pt idx="578">
                  <c:v>41716</c:v>
                </c:pt>
                <c:pt idx="579">
                  <c:v>41715</c:v>
                </c:pt>
                <c:pt idx="580">
                  <c:v>41712</c:v>
                </c:pt>
                <c:pt idx="581">
                  <c:v>41711</c:v>
                </c:pt>
                <c:pt idx="582">
                  <c:v>41710</c:v>
                </c:pt>
                <c:pt idx="583">
                  <c:v>41709</c:v>
                </c:pt>
                <c:pt idx="584">
                  <c:v>41708</c:v>
                </c:pt>
                <c:pt idx="585">
                  <c:v>41705</c:v>
                </c:pt>
                <c:pt idx="586">
                  <c:v>41704</c:v>
                </c:pt>
                <c:pt idx="587">
                  <c:v>41703</c:v>
                </c:pt>
                <c:pt idx="588">
                  <c:v>41702</c:v>
                </c:pt>
                <c:pt idx="589">
                  <c:v>41701</c:v>
                </c:pt>
                <c:pt idx="590">
                  <c:v>41698</c:v>
                </c:pt>
                <c:pt idx="591">
                  <c:v>41697</c:v>
                </c:pt>
                <c:pt idx="592">
                  <c:v>41696</c:v>
                </c:pt>
                <c:pt idx="593">
                  <c:v>41695</c:v>
                </c:pt>
                <c:pt idx="594">
                  <c:v>41694</c:v>
                </c:pt>
                <c:pt idx="595">
                  <c:v>41691</c:v>
                </c:pt>
                <c:pt idx="596">
                  <c:v>41690</c:v>
                </c:pt>
                <c:pt idx="597">
                  <c:v>41689</c:v>
                </c:pt>
                <c:pt idx="598">
                  <c:v>41688</c:v>
                </c:pt>
                <c:pt idx="599">
                  <c:v>41684</c:v>
                </c:pt>
                <c:pt idx="600">
                  <c:v>41683</c:v>
                </c:pt>
                <c:pt idx="601">
                  <c:v>41682</c:v>
                </c:pt>
                <c:pt idx="602">
                  <c:v>41681</c:v>
                </c:pt>
                <c:pt idx="603">
                  <c:v>41680</c:v>
                </c:pt>
                <c:pt idx="604">
                  <c:v>41677</c:v>
                </c:pt>
                <c:pt idx="605">
                  <c:v>41676</c:v>
                </c:pt>
                <c:pt idx="606">
                  <c:v>41675</c:v>
                </c:pt>
                <c:pt idx="607">
                  <c:v>41674</c:v>
                </c:pt>
                <c:pt idx="608">
                  <c:v>41673</c:v>
                </c:pt>
                <c:pt idx="609">
                  <c:v>41670</c:v>
                </c:pt>
                <c:pt idx="610">
                  <c:v>41669</c:v>
                </c:pt>
                <c:pt idx="611">
                  <c:v>41668</c:v>
                </c:pt>
                <c:pt idx="612">
                  <c:v>41667</c:v>
                </c:pt>
                <c:pt idx="613">
                  <c:v>41666</c:v>
                </c:pt>
                <c:pt idx="614">
                  <c:v>41663</c:v>
                </c:pt>
                <c:pt idx="615">
                  <c:v>41662</c:v>
                </c:pt>
                <c:pt idx="616">
                  <c:v>41661</c:v>
                </c:pt>
                <c:pt idx="617">
                  <c:v>41660</c:v>
                </c:pt>
                <c:pt idx="618">
                  <c:v>41656</c:v>
                </c:pt>
                <c:pt idx="619">
                  <c:v>41655</c:v>
                </c:pt>
                <c:pt idx="620">
                  <c:v>41654</c:v>
                </c:pt>
                <c:pt idx="621">
                  <c:v>41653</c:v>
                </c:pt>
                <c:pt idx="622">
                  <c:v>41652</c:v>
                </c:pt>
                <c:pt idx="623">
                  <c:v>41649</c:v>
                </c:pt>
                <c:pt idx="624">
                  <c:v>41648</c:v>
                </c:pt>
                <c:pt idx="625">
                  <c:v>41647</c:v>
                </c:pt>
                <c:pt idx="626">
                  <c:v>41646</c:v>
                </c:pt>
                <c:pt idx="627">
                  <c:v>41645</c:v>
                </c:pt>
                <c:pt idx="628">
                  <c:v>41642</c:v>
                </c:pt>
                <c:pt idx="629">
                  <c:v>41641</c:v>
                </c:pt>
                <c:pt idx="630">
                  <c:v>41639</c:v>
                </c:pt>
                <c:pt idx="631">
                  <c:v>41638</c:v>
                </c:pt>
                <c:pt idx="632">
                  <c:v>41635</c:v>
                </c:pt>
                <c:pt idx="633">
                  <c:v>41634</c:v>
                </c:pt>
                <c:pt idx="634">
                  <c:v>41632</c:v>
                </c:pt>
                <c:pt idx="635">
                  <c:v>41631</c:v>
                </c:pt>
                <c:pt idx="636">
                  <c:v>41628</c:v>
                </c:pt>
                <c:pt idx="637">
                  <c:v>41627</c:v>
                </c:pt>
                <c:pt idx="638">
                  <c:v>41626</c:v>
                </c:pt>
                <c:pt idx="639">
                  <c:v>41625</c:v>
                </c:pt>
                <c:pt idx="640">
                  <c:v>41624</c:v>
                </c:pt>
                <c:pt idx="641">
                  <c:v>41621</c:v>
                </c:pt>
                <c:pt idx="642">
                  <c:v>41620</c:v>
                </c:pt>
                <c:pt idx="643">
                  <c:v>41619</c:v>
                </c:pt>
                <c:pt idx="644">
                  <c:v>41618</c:v>
                </c:pt>
                <c:pt idx="645">
                  <c:v>41617</c:v>
                </c:pt>
                <c:pt idx="646">
                  <c:v>41614</c:v>
                </c:pt>
                <c:pt idx="647">
                  <c:v>41613</c:v>
                </c:pt>
                <c:pt idx="648">
                  <c:v>41612</c:v>
                </c:pt>
                <c:pt idx="649">
                  <c:v>41611</c:v>
                </c:pt>
                <c:pt idx="650">
                  <c:v>41610</c:v>
                </c:pt>
                <c:pt idx="651">
                  <c:v>41607</c:v>
                </c:pt>
                <c:pt idx="652">
                  <c:v>41605</c:v>
                </c:pt>
                <c:pt idx="653">
                  <c:v>41604</c:v>
                </c:pt>
                <c:pt idx="654">
                  <c:v>41603</c:v>
                </c:pt>
                <c:pt idx="655">
                  <c:v>41600</c:v>
                </c:pt>
                <c:pt idx="656">
                  <c:v>41599</c:v>
                </c:pt>
                <c:pt idx="657">
                  <c:v>41598</c:v>
                </c:pt>
                <c:pt idx="658">
                  <c:v>41597</c:v>
                </c:pt>
                <c:pt idx="659">
                  <c:v>41596</c:v>
                </c:pt>
                <c:pt idx="660">
                  <c:v>41593</c:v>
                </c:pt>
                <c:pt idx="661">
                  <c:v>41592</c:v>
                </c:pt>
                <c:pt idx="662">
                  <c:v>41591</c:v>
                </c:pt>
                <c:pt idx="663">
                  <c:v>41590</c:v>
                </c:pt>
                <c:pt idx="664">
                  <c:v>41589</c:v>
                </c:pt>
                <c:pt idx="665">
                  <c:v>41586</c:v>
                </c:pt>
                <c:pt idx="666">
                  <c:v>41585</c:v>
                </c:pt>
                <c:pt idx="667">
                  <c:v>41584</c:v>
                </c:pt>
                <c:pt idx="668">
                  <c:v>41583</c:v>
                </c:pt>
                <c:pt idx="669">
                  <c:v>41582</c:v>
                </c:pt>
                <c:pt idx="670">
                  <c:v>41579</c:v>
                </c:pt>
                <c:pt idx="671">
                  <c:v>41578</c:v>
                </c:pt>
                <c:pt idx="672">
                  <c:v>41577</c:v>
                </c:pt>
                <c:pt idx="673">
                  <c:v>41576</c:v>
                </c:pt>
                <c:pt idx="674">
                  <c:v>41575</c:v>
                </c:pt>
                <c:pt idx="675">
                  <c:v>41572</c:v>
                </c:pt>
                <c:pt idx="676">
                  <c:v>41571</c:v>
                </c:pt>
                <c:pt idx="677">
                  <c:v>41570</c:v>
                </c:pt>
                <c:pt idx="678">
                  <c:v>41569</c:v>
                </c:pt>
                <c:pt idx="679">
                  <c:v>41568</c:v>
                </c:pt>
                <c:pt idx="680">
                  <c:v>41565</c:v>
                </c:pt>
                <c:pt idx="681">
                  <c:v>41564</c:v>
                </c:pt>
                <c:pt idx="682">
                  <c:v>41563</c:v>
                </c:pt>
                <c:pt idx="683">
                  <c:v>41562</c:v>
                </c:pt>
                <c:pt idx="684">
                  <c:v>41561</c:v>
                </c:pt>
                <c:pt idx="685">
                  <c:v>41558</c:v>
                </c:pt>
                <c:pt idx="686">
                  <c:v>41557</c:v>
                </c:pt>
                <c:pt idx="687">
                  <c:v>41556</c:v>
                </c:pt>
                <c:pt idx="688">
                  <c:v>41555</c:v>
                </c:pt>
                <c:pt idx="689">
                  <c:v>41554</c:v>
                </c:pt>
                <c:pt idx="690">
                  <c:v>41551</c:v>
                </c:pt>
                <c:pt idx="691">
                  <c:v>41550</c:v>
                </c:pt>
                <c:pt idx="692">
                  <c:v>41549</c:v>
                </c:pt>
                <c:pt idx="693">
                  <c:v>41548</c:v>
                </c:pt>
                <c:pt idx="694">
                  <c:v>41547</c:v>
                </c:pt>
                <c:pt idx="695">
                  <c:v>41544</c:v>
                </c:pt>
                <c:pt idx="696">
                  <c:v>41543</c:v>
                </c:pt>
                <c:pt idx="697">
                  <c:v>41542</c:v>
                </c:pt>
                <c:pt idx="698">
                  <c:v>41541</c:v>
                </c:pt>
                <c:pt idx="699">
                  <c:v>41540</c:v>
                </c:pt>
                <c:pt idx="700">
                  <c:v>41537</c:v>
                </c:pt>
                <c:pt idx="701">
                  <c:v>41536</c:v>
                </c:pt>
                <c:pt idx="702">
                  <c:v>41535</c:v>
                </c:pt>
                <c:pt idx="703">
                  <c:v>41534</c:v>
                </c:pt>
                <c:pt idx="704">
                  <c:v>41533</c:v>
                </c:pt>
                <c:pt idx="705">
                  <c:v>41530</c:v>
                </c:pt>
                <c:pt idx="706">
                  <c:v>41529</c:v>
                </c:pt>
                <c:pt idx="707">
                  <c:v>41528</c:v>
                </c:pt>
                <c:pt idx="708">
                  <c:v>41527</c:v>
                </c:pt>
                <c:pt idx="709">
                  <c:v>41526</c:v>
                </c:pt>
                <c:pt idx="710">
                  <c:v>41523</c:v>
                </c:pt>
                <c:pt idx="711">
                  <c:v>41522</c:v>
                </c:pt>
                <c:pt idx="712">
                  <c:v>41521</c:v>
                </c:pt>
                <c:pt idx="713">
                  <c:v>41520</c:v>
                </c:pt>
                <c:pt idx="714">
                  <c:v>41516</c:v>
                </c:pt>
                <c:pt idx="715">
                  <c:v>41515</c:v>
                </c:pt>
                <c:pt idx="716">
                  <c:v>41514</c:v>
                </c:pt>
                <c:pt idx="717">
                  <c:v>41513</c:v>
                </c:pt>
                <c:pt idx="718">
                  <c:v>41512</c:v>
                </c:pt>
                <c:pt idx="719">
                  <c:v>41509</c:v>
                </c:pt>
                <c:pt idx="720">
                  <c:v>41508</c:v>
                </c:pt>
                <c:pt idx="721">
                  <c:v>41507</c:v>
                </c:pt>
                <c:pt idx="722">
                  <c:v>41506</c:v>
                </c:pt>
                <c:pt idx="723">
                  <c:v>41505</c:v>
                </c:pt>
                <c:pt idx="724">
                  <c:v>41502</c:v>
                </c:pt>
                <c:pt idx="725">
                  <c:v>41501</c:v>
                </c:pt>
                <c:pt idx="726">
                  <c:v>41500</c:v>
                </c:pt>
                <c:pt idx="727">
                  <c:v>41499</c:v>
                </c:pt>
                <c:pt idx="728">
                  <c:v>41498</c:v>
                </c:pt>
                <c:pt idx="729">
                  <c:v>41495</c:v>
                </c:pt>
                <c:pt idx="730">
                  <c:v>41494</c:v>
                </c:pt>
                <c:pt idx="731">
                  <c:v>41493</c:v>
                </c:pt>
                <c:pt idx="732">
                  <c:v>41492</c:v>
                </c:pt>
                <c:pt idx="733">
                  <c:v>41491</c:v>
                </c:pt>
                <c:pt idx="734">
                  <c:v>41488</c:v>
                </c:pt>
                <c:pt idx="735">
                  <c:v>41487</c:v>
                </c:pt>
                <c:pt idx="736">
                  <c:v>41486</c:v>
                </c:pt>
                <c:pt idx="737">
                  <c:v>41485</c:v>
                </c:pt>
                <c:pt idx="738">
                  <c:v>41484</c:v>
                </c:pt>
                <c:pt idx="739">
                  <c:v>41481</c:v>
                </c:pt>
                <c:pt idx="740">
                  <c:v>41480</c:v>
                </c:pt>
                <c:pt idx="741">
                  <c:v>41479</c:v>
                </c:pt>
                <c:pt idx="742">
                  <c:v>41478</c:v>
                </c:pt>
                <c:pt idx="743">
                  <c:v>41477</c:v>
                </c:pt>
                <c:pt idx="744">
                  <c:v>41474</c:v>
                </c:pt>
                <c:pt idx="745">
                  <c:v>41473</c:v>
                </c:pt>
                <c:pt idx="746">
                  <c:v>41472</c:v>
                </c:pt>
                <c:pt idx="747">
                  <c:v>41471</c:v>
                </c:pt>
                <c:pt idx="748">
                  <c:v>41470</c:v>
                </c:pt>
                <c:pt idx="749">
                  <c:v>41467</c:v>
                </c:pt>
                <c:pt idx="750">
                  <c:v>41466</c:v>
                </c:pt>
                <c:pt idx="751">
                  <c:v>41465</c:v>
                </c:pt>
                <c:pt idx="752">
                  <c:v>41464</c:v>
                </c:pt>
                <c:pt idx="753">
                  <c:v>41463</c:v>
                </c:pt>
                <c:pt idx="754">
                  <c:v>41460</c:v>
                </c:pt>
                <c:pt idx="755">
                  <c:v>41458</c:v>
                </c:pt>
                <c:pt idx="756">
                  <c:v>41457</c:v>
                </c:pt>
                <c:pt idx="757">
                  <c:v>41456</c:v>
                </c:pt>
                <c:pt idx="758">
                  <c:v>41453</c:v>
                </c:pt>
                <c:pt idx="759">
                  <c:v>41452</c:v>
                </c:pt>
                <c:pt idx="760">
                  <c:v>41451</c:v>
                </c:pt>
                <c:pt idx="761">
                  <c:v>41450</c:v>
                </c:pt>
                <c:pt idx="762">
                  <c:v>41449</c:v>
                </c:pt>
                <c:pt idx="763">
                  <c:v>41446</c:v>
                </c:pt>
                <c:pt idx="764">
                  <c:v>41445</c:v>
                </c:pt>
                <c:pt idx="765">
                  <c:v>41444</c:v>
                </c:pt>
                <c:pt idx="766">
                  <c:v>41443</c:v>
                </c:pt>
                <c:pt idx="767">
                  <c:v>41442</c:v>
                </c:pt>
                <c:pt idx="768">
                  <c:v>41439</c:v>
                </c:pt>
                <c:pt idx="769">
                  <c:v>41438</c:v>
                </c:pt>
                <c:pt idx="770">
                  <c:v>41437</c:v>
                </c:pt>
                <c:pt idx="771">
                  <c:v>41436</c:v>
                </c:pt>
                <c:pt idx="772">
                  <c:v>41435</c:v>
                </c:pt>
                <c:pt idx="773">
                  <c:v>41432</c:v>
                </c:pt>
                <c:pt idx="774">
                  <c:v>41431</c:v>
                </c:pt>
                <c:pt idx="775">
                  <c:v>41430</c:v>
                </c:pt>
                <c:pt idx="776">
                  <c:v>41429</c:v>
                </c:pt>
                <c:pt idx="777">
                  <c:v>41428</c:v>
                </c:pt>
                <c:pt idx="778">
                  <c:v>41425</c:v>
                </c:pt>
                <c:pt idx="779">
                  <c:v>41424</c:v>
                </c:pt>
                <c:pt idx="780">
                  <c:v>41423</c:v>
                </c:pt>
                <c:pt idx="781">
                  <c:v>41422</c:v>
                </c:pt>
                <c:pt idx="782">
                  <c:v>41418</c:v>
                </c:pt>
                <c:pt idx="783">
                  <c:v>41417</c:v>
                </c:pt>
                <c:pt idx="784">
                  <c:v>41416</c:v>
                </c:pt>
                <c:pt idx="785">
                  <c:v>41415</c:v>
                </c:pt>
                <c:pt idx="786">
                  <c:v>41414</c:v>
                </c:pt>
                <c:pt idx="787">
                  <c:v>41411</c:v>
                </c:pt>
                <c:pt idx="788">
                  <c:v>41410</c:v>
                </c:pt>
                <c:pt idx="789">
                  <c:v>41409</c:v>
                </c:pt>
                <c:pt idx="790">
                  <c:v>41408</c:v>
                </c:pt>
                <c:pt idx="791">
                  <c:v>41407</c:v>
                </c:pt>
                <c:pt idx="792">
                  <c:v>41404</c:v>
                </c:pt>
                <c:pt idx="793">
                  <c:v>41403</c:v>
                </c:pt>
                <c:pt idx="794">
                  <c:v>41402</c:v>
                </c:pt>
                <c:pt idx="795">
                  <c:v>41401</c:v>
                </c:pt>
                <c:pt idx="796">
                  <c:v>41400</c:v>
                </c:pt>
                <c:pt idx="797">
                  <c:v>41397</c:v>
                </c:pt>
                <c:pt idx="798">
                  <c:v>41396</c:v>
                </c:pt>
                <c:pt idx="799">
                  <c:v>41395</c:v>
                </c:pt>
                <c:pt idx="800">
                  <c:v>41394</c:v>
                </c:pt>
                <c:pt idx="801">
                  <c:v>41393</c:v>
                </c:pt>
                <c:pt idx="802">
                  <c:v>41390</c:v>
                </c:pt>
                <c:pt idx="803">
                  <c:v>41389</c:v>
                </c:pt>
                <c:pt idx="804">
                  <c:v>41388</c:v>
                </c:pt>
                <c:pt idx="805">
                  <c:v>41387</c:v>
                </c:pt>
                <c:pt idx="806">
                  <c:v>41386</c:v>
                </c:pt>
                <c:pt idx="807">
                  <c:v>41383</c:v>
                </c:pt>
                <c:pt idx="808">
                  <c:v>41382</c:v>
                </c:pt>
                <c:pt idx="809">
                  <c:v>41381</c:v>
                </c:pt>
                <c:pt idx="810">
                  <c:v>41380</c:v>
                </c:pt>
                <c:pt idx="811">
                  <c:v>41379</c:v>
                </c:pt>
                <c:pt idx="812">
                  <c:v>41376</c:v>
                </c:pt>
                <c:pt idx="813">
                  <c:v>41375</c:v>
                </c:pt>
                <c:pt idx="814">
                  <c:v>41374</c:v>
                </c:pt>
                <c:pt idx="815">
                  <c:v>41373</c:v>
                </c:pt>
                <c:pt idx="816">
                  <c:v>41372</c:v>
                </c:pt>
                <c:pt idx="817">
                  <c:v>41369</c:v>
                </c:pt>
                <c:pt idx="818">
                  <c:v>41368</c:v>
                </c:pt>
                <c:pt idx="819">
                  <c:v>41367</c:v>
                </c:pt>
                <c:pt idx="820">
                  <c:v>41366</c:v>
                </c:pt>
                <c:pt idx="821">
                  <c:v>41365</c:v>
                </c:pt>
                <c:pt idx="822">
                  <c:v>41361</c:v>
                </c:pt>
                <c:pt idx="823">
                  <c:v>41360</c:v>
                </c:pt>
                <c:pt idx="824">
                  <c:v>41359</c:v>
                </c:pt>
                <c:pt idx="825">
                  <c:v>41358</c:v>
                </c:pt>
                <c:pt idx="826">
                  <c:v>41355</c:v>
                </c:pt>
                <c:pt idx="827">
                  <c:v>41354</c:v>
                </c:pt>
                <c:pt idx="828">
                  <c:v>41353</c:v>
                </c:pt>
                <c:pt idx="829">
                  <c:v>41352</c:v>
                </c:pt>
                <c:pt idx="830">
                  <c:v>41351</c:v>
                </c:pt>
                <c:pt idx="831">
                  <c:v>41348</c:v>
                </c:pt>
                <c:pt idx="832">
                  <c:v>41347</c:v>
                </c:pt>
                <c:pt idx="833">
                  <c:v>41346</c:v>
                </c:pt>
                <c:pt idx="834">
                  <c:v>41345</c:v>
                </c:pt>
                <c:pt idx="835">
                  <c:v>41344</c:v>
                </c:pt>
                <c:pt idx="836">
                  <c:v>41341</c:v>
                </c:pt>
                <c:pt idx="837">
                  <c:v>41340</c:v>
                </c:pt>
                <c:pt idx="838">
                  <c:v>41339</c:v>
                </c:pt>
                <c:pt idx="839">
                  <c:v>41338</c:v>
                </c:pt>
                <c:pt idx="840">
                  <c:v>41337</c:v>
                </c:pt>
                <c:pt idx="841">
                  <c:v>41334</c:v>
                </c:pt>
                <c:pt idx="842">
                  <c:v>41333</c:v>
                </c:pt>
                <c:pt idx="843">
                  <c:v>41332</c:v>
                </c:pt>
                <c:pt idx="844">
                  <c:v>41331</c:v>
                </c:pt>
                <c:pt idx="845">
                  <c:v>41330</c:v>
                </c:pt>
                <c:pt idx="846">
                  <c:v>41327</c:v>
                </c:pt>
                <c:pt idx="847">
                  <c:v>41326</c:v>
                </c:pt>
                <c:pt idx="848">
                  <c:v>41325</c:v>
                </c:pt>
                <c:pt idx="849">
                  <c:v>41324</c:v>
                </c:pt>
                <c:pt idx="850">
                  <c:v>41320</c:v>
                </c:pt>
                <c:pt idx="851">
                  <c:v>41319</c:v>
                </c:pt>
                <c:pt idx="852">
                  <c:v>41318</c:v>
                </c:pt>
                <c:pt idx="853">
                  <c:v>41317</c:v>
                </c:pt>
                <c:pt idx="854">
                  <c:v>41316</c:v>
                </c:pt>
                <c:pt idx="855">
                  <c:v>41313</c:v>
                </c:pt>
                <c:pt idx="856">
                  <c:v>41312</c:v>
                </c:pt>
                <c:pt idx="857">
                  <c:v>41311</c:v>
                </c:pt>
                <c:pt idx="858">
                  <c:v>41310</c:v>
                </c:pt>
                <c:pt idx="859">
                  <c:v>41309</c:v>
                </c:pt>
                <c:pt idx="860">
                  <c:v>41306</c:v>
                </c:pt>
                <c:pt idx="861">
                  <c:v>41305</c:v>
                </c:pt>
                <c:pt idx="862">
                  <c:v>41304</c:v>
                </c:pt>
                <c:pt idx="863">
                  <c:v>41303</c:v>
                </c:pt>
                <c:pt idx="864">
                  <c:v>41302</c:v>
                </c:pt>
                <c:pt idx="865">
                  <c:v>41299</c:v>
                </c:pt>
                <c:pt idx="866">
                  <c:v>41298</c:v>
                </c:pt>
                <c:pt idx="867">
                  <c:v>41297</c:v>
                </c:pt>
                <c:pt idx="868">
                  <c:v>41296</c:v>
                </c:pt>
                <c:pt idx="869">
                  <c:v>41292</c:v>
                </c:pt>
                <c:pt idx="870">
                  <c:v>41291</c:v>
                </c:pt>
                <c:pt idx="871">
                  <c:v>41290</c:v>
                </c:pt>
                <c:pt idx="872">
                  <c:v>41289</c:v>
                </c:pt>
                <c:pt idx="873">
                  <c:v>41288</c:v>
                </c:pt>
                <c:pt idx="874">
                  <c:v>41285</c:v>
                </c:pt>
                <c:pt idx="875">
                  <c:v>41284</c:v>
                </c:pt>
                <c:pt idx="876">
                  <c:v>41283</c:v>
                </c:pt>
                <c:pt idx="877">
                  <c:v>41282</c:v>
                </c:pt>
                <c:pt idx="878">
                  <c:v>41281</c:v>
                </c:pt>
                <c:pt idx="879">
                  <c:v>41278</c:v>
                </c:pt>
                <c:pt idx="880">
                  <c:v>41277</c:v>
                </c:pt>
                <c:pt idx="881">
                  <c:v>41276</c:v>
                </c:pt>
                <c:pt idx="882">
                  <c:v>41274</c:v>
                </c:pt>
                <c:pt idx="883">
                  <c:v>41271</c:v>
                </c:pt>
                <c:pt idx="884">
                  <c:v>41270</c:v>
                </c:pt>
                <c:pt idx="885">
                  <c:v>41269</c:v>
                </c:pt>
                <c:pt idx="886">
                  <c:v>41267</c:v>
                </c:pt>
                <c:pt idx="887">
                  <c:v>41264</c:v>
                </c:pt>
                <c:pt idx="888">
                  <c:v>41263</c:v>
                </c:pt>
                <c:pt idx="889">
                  <c:v>41262</c:v>
                </c:pt>
                <c:pt idx="890">
                  <c:v>41261</c:v>
                </c:pt>
                <c:pt idx="891">
                  <c:v>41260</c:v>
                </c:pt>
                <c:pt idx="892">
                  <c:v>41257</c:v>
                </c:pt>
                <c:pt idx="893">
                  <c:v>41256</c:v>
                </c:pt>
                <c:pt idx="894">
                  <c:v>41255</c:v>
                </c:pt>
                <c:pt idx="895">
                  <c:v>41254</c:v>
                </c:pt>
                <c:pt idx="896">
                  <c:v>41253</c:v>
                </c:pt>
                <c:pt idx="897">
                  <c:v>41250</c:v>
                </c:pt>
                <c:pt idx="898">
                  <c:v>41249</c:v>
                </c:pt>
                <c:pt idx="899">
                  <c:v>41248</c:v>
                </c:pt>
                <c:pt idx="900">
                  <c:v>41247</c:v>
                </c:pt>
                <c:pt idx="901">
                  <c:v>41246</c:v>
                </c:pt>
                <c:pt idx="902">
                  <c:v>41243</c:v>
                </c:pt>
                <c:pt idx="903">
                  <c:v>41242</c:v>
                </c:pt>
                <c:pt idx="904">
                  <c:v>41241</c:v>
                </c:pt>
                <c:pt idx="905">
                  <c:v>41240</c:v>
                </c:pt>
                <c:pt idx="906">
                  <c:v>41239</c:v>
                </c:pt>
                <c:pt idx="907">
                  <c:v>41236</c:v>
                </c:pt>
                <c:pt idx="908">
                  <c:v>41234</c:v>
                </c:pt>
                <c:pt idx="909">
                  <c:v>41233</c:v>
                </c:pt>
                <c:pt idx="910">
                  <c:v>41232</c:v>
                </c:pt>
                <c:pt idx="911">
                  <c:v>41229</c:v>
                </c:pt>
                <c:pt idx="912">
                  <c:v>41228</c:v>
                </c:pt>
                <c:pt idx="913">
                  <c:v>41227</c:v>
                </c:pt>
                <c:pt idx="914">
                  <c:v>41226</c:v>
                </c:pt>
                <c:pt idx="915">
                  <c:v>41225</c:v>
                </c:pt>
                <c:pt idx="916">
                  <c:v>41222</c:v>
                </c:pt>
                <c:pt idx="917">
                  <c:v>41221</c:v>
                </c:pt>
                <c:pt idx="918">
                  <c:v>41220</c:v>
                </c:pt>
                <c:pt idx="919">
                  <c:v>41219</c:v>
                </c:pt>
                <c:pt idx="920">
                  <c:v>41218</c:v>
                </c:pt>
                <c:pt idx="921">
                  <c:v>41215</c:v>
                </c:pt>
                <c:pt idx="922">
                  <c:v>41214</c:v>
                </c:pt>
                <c:pt idx="923">
                  <c:v>41213</c:v>
                </c:pt>
                <c:pt idx="924">
                  <c:v>41208</c:v>
                </c:pt>
                <c:pt idx="925">
                  <c:v>41207</c:v>
                </c:pt>
                <c:pt idx="926">
                  <c:v>41206</c:v>
                </c:pt>
                <c:pt idx="927">
                  <c:v>41205</c:v>
                </c:pt>
                <c:pt idx="928">
                  <c:v>41204</c:v>
                </c:pt>
                <c:pt idx="929">
                  <c:v>41201</c:v>
                </c:pt>
                <c:pt idx="930">
                  <c:v>41200</c:v>
                </c:pt>
                <c:pt idx="931">
                  <c:v>41199</c:v>
                </c:pt>
                <c:pt idx="932">
                  <c:v>41198</c:v>
                </c:pt>
                <c:pt idx="933">
                  <c:v>41197</c:v>
                </c:pt>
                <c:pt idx="934">
                  <c:v>41194</c:v>
                </c:pt>
                <c:pt idx="935">
                  <c:v>41193</c:v>
                </c:pt>
                <c:pt idx="936">
                  <c:v>41192</c:v>
                </c:pt>
                <c:pt idx="937">
                  <c:v>41191</c:v>
                </c:pt>
                <c:pt idx="938">
                  <c:v>41190</c:v>
                </c:pt>
                <c:pt idx="939">
                  <c:v>41187</c:v>
                </c:pt>
                <c:pt idx="940">
                  <c:v>41186</c:v>
                </c:pt>
                <c:pt idx="941">
                  <c:v>41185</c:v>
                </c:pt>
                <c:pt idx="942">
                  <c:v>41184</c:v>
                </c:pt>
                <c:pt idx="943">
                  <c:v>41183</c:v>
                </c:pt>
                <c:pt idx="944">
                  <c:v>41180</c:v>
                </c:pt>
                <c:pt idx="945">
                  <c:v>41179</c:v>
                </c:pt>
                <c:pt idx="946">
                  <c:v>41178</c:v>
                </c:pt>
                <c:pt idx="947">
                  <c:v>41177</c:v>
                </c:pt>
                <c:pt idx="948">
                  <c:v>41176</c:v>
                </c:pt>
                <c:pt idx="949">
                  <c:v>41173</c:v>
                </c:pt>
                <c:pt idx="950">
                  <c:v>41172</c:v>
                </c:pt>
                <c:pt idx="951">
                  <c:v>41171</c:v>
                </c:pt>
                <c:pt idx="952">
                  <c:v>41170</c:v>
                </c:pt>
                <c:pt idx="953">
                  <c:v>41169</c:v>
                </c:pt>
                <c:pt idx="954">
                  <c:v>41166</c:v>
                </c:pt>
                <c:pt idx="955">
                  <c:v>41165</c:v>
                </c:pt>
                <c:pt idx="956">
                  <c:v>41164</c:v>
                </c:pt>
                <c:pt idx="957">
                  <c:v>41163</c:v>
                </c:pt>
                <c:pt idx="958">
                  <c:v>41162</c:v>
                </c:pt>
                <c:pt idx="959">
                  <c:v>41159</c:v>
                </c:pt>
                <c:pt idx="960">
                  <c:v>41158</c:v>
                </c:pt>
                <c:pt idx="961">
                  <c:v>41157</c:v>
                </c:pt>
                <c:pt idx="962">
                  <c:v>41156</c:v>
                </c:pt>
                <c:pt idx="963">
                  <c:v>41152</c:v>
                </c:pt>
                <c:pt idx="964">
                  <c:v>41151</c:v>
                </c:pt>
                <c:pt idx="965">
                  <c:v>41150</c:v>
                </c:pt>
                <c:pt idx="966">
                  <c:v>41149</c:v>
                </c:pt>
                <c:pt idx="967">
                  <c:v>41148</c:v>
                </c:pt>
                <c:pt idx="968">
                  <c:v>41145</c:v>
                </c:pt>
                <c:pt idx="969">
                  <c:v>41144</c:v>
                </c:pt>
                <c:pt idx="970">
                  <c:v>41143</c:v>
                </c:pt>
                <c:pt idx="971">
                  <c:v>41142</c:v>
                </c:pt>
                <c:pt idx="972">
                  <c:v>41141</c:v>
                </c:pt>
                <c:pt idx="973">
                  <c:v>41138</c:v>
                </c:pt>
                <c:pt idx="974">
                  <c:v>41137</c:v>
                </c:pt>
                <c:pt idx="975">
                  <c:v>41136</c:v>
                </c:pt>
                <c:pt idx="976">
                  <c:v>41135</c:v>
                </c:pt>
                <c:pt idx="977">
                  <c:v>41134</c:v>
                </c:pt>
                <c:pt idx="978">
                  <c:v>41131</c:v>
                </c:pt>
                <c:pt idx="979">
                  <c:v>41130</c:v>
                </c:pt>
                <c:pt idx="980">
                  <c:v>41129</c:v>
                </c:pt>
                <c:pt idx="981">
                  <c:v>41128</c:v>
                </c:pt>
                <c:pt idx="982">
                  <c:v>41127</c:v>
                </c:pt>
                <c:pt idx="983">
                  <c:v>41124</c:v>
                </c:pt>
                <c:pt idx="984">
                  <c:v>41123</c:v>
                </c:pt>
                <c:pt idx="985">
                  <c:v>41122</c:v>
                </c:pt>
                <c:pt idx="986">
                  <c:v>41121</c:v>
                </c:pt>
                <c:pt idx="987">
                  <c:v>41120</c:v>
                </c:pt>
                <c:pt idx="988">
                  <c:v>41117</c:v>
                </c:pt>
                <c:pt idx="989">
                  <c:v>41116</c:v>
                </c:pt>
                <c:pt idx="990">
                  <c:v>41115</c:v>
                </c:pt>
                <c:pt idx="991">
                  <c:v>41114</c:v>
                </c:pt>
                <c:pt idx="992">
                  <c:v>41113</c:v>
                </c:pt>
                <c:pt idx="993">
                  <c:v>41110</c:v>
                </c:pt>
                <c:pt idx="994">
                  <c:v>41109</c:v>
                </c:pt>
                <c:pt idx="995">
                  <c:v>41108</c:v>
                </c:pt>
                <c:pt idx="996">
                  <c:v>41107</c:v>
                </c:pt>
                <c:pt idx="997">
                  <c:v>41106</c:v>
                </c:pt>
                <c:pt idx="998">
                  <c:v>41103</c:v>
                </c:pt>
                <c:pt idx="999">
                  <c:v>41102</c:v>
                </c:pt>
                <c:pt idx="1000">
                  <c:v>41101</c:v>
                </c:pt>
                <c:pt idx="1001">
                  <c:v>41100</c:v>
                </c:pt>
                <c:pt idx="1002">
                  <c:v>41099</c:v>
                </c:pt>
                <c:pt idx="1003">
                  <c:v>41096</c:v>
                </c:pt>
                <c:pt idx="1004">
                  <c:v>41095</c:v>
                </c:pt>
                <c:pt idx="1005">
                  <c:v>41093</c:v>
                </c:pt>
                <c:pt idx="1006">
                  <c:v>41092</c:v>
                </c:pt>
                <c:pt idx="1007">
                  <c:v>41089</c:v>
                </c:pt>
                <c:pt idx="1008">
                  <c:v>41088</c:v>
                </c:pt>
                <c:pt idx="1009">
                  <c:v>41087</c:v>
                </c:pt>
                <c:pt idx="1010">
                  <c:v>41086</c:v>
                </c:pt>
                <c:pt idx="1011">
                  <c:v>41085</c:v>
                </c:pt>
                <c:pt idx="1012">
                  <c:v>41082</c:v>
                </c:pt>
                <c:pt idx="1013">
                  <c:v>41081</c:v>
                </c:pt>
                <c:pt idx="1014">
                  <c:v>41080</c:v>
                </c:pt>
                <c:pt idx="1015">
                  <c:v>41079</c:v>
                </c:pt>
                <c:pt idx="1016">
                  <c:v>41078</c:v>
                </c:pt>
                <c:pt idx="1017">
                  <c:v>41075</c:v>
                </c:pt>
                <c:pt idx="1018">
                  <c:v>41074</c:v>
                </c:pt>
                <c:pt idx="1019">
                  <c:v>41073</c:v>
                </c:pt>
                <c:pt idx="1020">
                  <c:v>41072</c:v>
                </c:pt>
                <c:pt idx="1021">
                  <c:v>41071</c:v>
                </c:pt>
                <c:pt idx="1022">
                  <c:v>41068</c:v>
                </c:pt>
                <c:pt idx="1023">
                  <c:v>41067</c:v>
                </c:pt>
                <c:pt idx="1024">
                  <c:v>41066</c:v>
                </c:pt>
                <c:pt idx="1025">
                  <c:v>41065</c:v>
                </c:pt>
                <c:pt idx="1026">
                  <c:v>41064</c:v>
                </c:pt>
                <c:pt idx="1027">
                  <c:v>41061</c:v>
                </c:pt>
                <c:pt idx="1028">
                  <c:v>41060</c:v>
                </c:pt>
                <c:pt idx="1029">
                  <c:v>41059</c:v>
                </c:pt>
                <c:pt idx="1030">
                  <c:v>41058</c:v>
                </c:pt>
                <c:pt idx="1031">
                  <c:v>41054</c:v>
                </c:pt>
                <c:pt idx="1032">
                  <c:v>41053</c:v>
                </c:pt>
                <c:pt idx="1033">
                  <c:v>41052</c:v>
                </c:pt>
                <c:pt idx="1034">
                  <c:v>41051</c:v>
                </c:pt>
                <c:pt idx="1035">
                  <c:v>41050</c:v>
                </c:pt>
                <c:pt idx="1036">
                  <c:v>41047</c:v>
                </c:pt>
                <c:pt idx="1037">
                  <c:v>41046</c:v>
                </c:pt>
                <c:pt idx="1038">
                  <c:v>41045</c:v>
                </c:pt>
                <c:pt idx="1039">
                  <c:v>41044</c:v>
                </c:pt>
                <c:pt idx="1040">
                  <c:v>41043</c:v>
                </c:pt>
                <c:pt idx="1041">
                  <c:v>41040</c:v>
                </c:pt>
                <c:pt idx="1042">
                  <c:v>41039</c:v>
                </c:pt>
                <c:pt idx="1043">
                  <c:v>41038</c:v>
                </c:pt>
                <c:pt idx="1044">
                  <c:v>41037</c:v>
                </c:pt>
                <c:pt idx="1045">
                  <c:v>41036</c:v>
                </c:pt>
                <c:pt idx="1046">
                  <c:v>41033</c:v>
                </c:pt>
                <c:pt idx="1047">
                  <c:v>41032</c:v>
                </c:pt>
                <c:pt idx="1048">
                  <c:v>41031</c:v>
                </c:pt>
                <c:pt idx="1049">
                  <c:v>41030</c:v>
                </c:pt>
                <c:pt idx="1050">
                  <c:v>41029</c:v>
                </c:pt>
                <c:pt idx="1051">
                  <c:v>41026</c:v>
                </c:pt>
                <c:pt idx="1052">
                  <c:v>41025</c:v>
                </c:pt>
                <c:pt idx="1053">
                  <c:v>41024</c:v>
                </c:pt>
                <c:pt idx="1054">
                  <c:v>41023</c:v>
                </c:pt>
                <c:pt idx="1055">
                  <c:v>41022</c:v>
                </c:pt>
                <c:pt idx="1056">
                  <c:v>41019</c:v>
                </c:pt>
                <c:pt idx="1057">
                  <c:v>41018</c:v>
                </c:pt>
                <c:pt idx="1058">
                  <c:v>41017</c:v>
                </c:pt>
                <c:pt idx="1059">
                  <c:v>41016</c:v>
                </c:pt>
                <c:pt idx="1060">
                  <c:v>41015</c:v>
                </c:pt>
                <c:pt idx="1061">
                  <c:v>41012</c:v>
                </c:pt>
                <c:pt idx="1062">
                  <c:v>41011</c:v>
                </c:pt>
                <c:pt idx="1063">
                  <c:v>41010</c:v>
                </c:pt>
                <c:pt idx="1064">
                  <c:v>41009</c:v>
                </c:pt>
                <c:pt idx="1065">
                  <c:v>41008</c:v>
                </c:pt>
                <c:pt idx="1066">
                  <c:v>41004</c:v>
                </c:pt>
                <c:pt idx="1067">
                  <c:v>41003</c:v>
                </c:pt>
                <c:pt idx="1068">
                  <c:v>41002</c:v>
                </c:pt>
                <c:pt idx="1069">
                  <c:v>41001</c:v>
                </c:pt>
                <c:pt idx="1070">
                  <c:v>40998</c:v>
                </c:pt>
                <c:pt idx="1071">
                  <c:v>40997</c:v>
                </c:pt>
                <c:pt idx="1072">
                  <c:v>40996</c:v>
                </c:pt>
                <c:pt idx="1073">
                  <c:v>40995</c:v>
                </c:pt>
                <c:pt idx="1074">
                  <c:v>40994</c:v>
                </c:pt>
                <c:pt idx="1075">
                  <c:v>40991</c:v>
                </c:pt>
                <c:pt idx="1076">
                  <c:v>40990</c:v>
                </c:pt>
                <c:pt idx="1077">
                  <c:v>40989</c:v>
                </c:pt>
                <c:pt idx="1078">
                  <c:v>40988</c:v>
                </c:pt>
                <c:pt idx="1079">
                  <c:v>40987</c:v>
                </c:pt>
                <c:pt idx="1080">
                  <c:v>40984</c:v>
                </c:pt>
                <c:pt idx="1081">
                  <c:v>40983</c:v>
                </c:pt>
                <c:pt idx="1082">
                  <c:v>40982</c:v>
                </c:pt>
                <c:pt idx="1083">
                  <c:v>40981</c:v>
                </c:pt>
                <c:pt idx="1084">
                  <c:v>40980</c:v>
                </c:pt>
                <c:pt idx="1085">
                  <c:v>40977</c:v>
                </c:pt>
                <c:pt idx="1086">
                  <c:v>40976</c:v>
                </c:pt>
                <c:pt idx="1087">
                  <c:v>40975</c:v>
                </c:pt>
                <c:pt idx="1088">
                  <c:v>40974</c:v>
                </c:pt>
                <c:pt idx="1089">
                  <c:v>40973</c:v>
                </c:pt>
                <c:pt idx="1090">
                  <c:v>40970</c:v>
                </c:pt>
                <c:pt idx="1091">
                  <c:v>40969</c:v>
                </c:pt>
                <c:pt idx="1092">
                  <c:v>40968</c:v>
                </c:pt>
                <c:pt idx="1093">
                  <c:v>40967</c:v>
                </c:pt>
                <c:pt idx="1094">
                  <c:v>40966</c:v>
                </c:pt>
                <c:pt idx="1095">
                  <c:v>40963</c:v>
                </c:pt>
                <c:pt idx="1096">
                  <c:v>40962</c:v>
                </c:pt>
                <c:pt idx="1097">
                  <c:v>40961</c:v>
                </c:pt>
                <c:pt idx="1098">
                  <c:v>40960</c:v>
                </c:pt>
                <c:pt idx="1099">
                  <c:v>40956</c:v>
                </c:pt>
                <c:pt idx="1100">
                  <c:v>40955</c:v>
                </c:pt>
                <c:pt idx="1101">
                  <c:v>40954</c:v>
                </c:pt>
                <c:pt idx="1102">
                  <c:v>40953</c:v>
                </c:pt>
                <c:pt idx="1103">
                  <c:v>40952</c:v>
                </c:pt>
                <c:pt idx="1104">
                  <c:v>40949</c:v>
                </c:pt>
                <c:pt idx="1105">
                  <c:v>40948</c:v>
                </c:pt>
                <c:pt idx="1106">
                  <c:v>40947</c:v>
                </c:pt>
                <c:pt idx="1107">
                  <c:v>40946</c:v>
                </c:pt>
                <c:pt idx="1108">
                  <c:v>40945</c:v>
                </c:pt>
                <c:pt idx="1109">
                  <c:v>40942</c:v>
                </c:pt>
                <c:pt idx="1110">
                  <c:v>40941</c:v>
                </c:pt>
                <c:pt idx="1111">
                  <c:v>40940</c:v>
                </c:pt>
                <c:pt idx="1112">
                  <c:v>40939</c:v>
                </c:pt>
                <c:pt idx="1113">
                  <c:v>40938</c:v>
                </c:pt>
                <c:pt idx="1114">
                  <c:v>40935</c:v>
                </c:pt>
                <c:pt idx="1115">
                  <c:v>40934</c:v>
                </c:pt>
                <c:pt idx="1116">
                  <c:v>40933</c:v>
                </c:pt>
                <c:pt idx="1117">
                  <c:v>40932</c:v>
                </c:pt>
                <c:pt idx="1118">
                  <c:v>40931</c:v>
                </c:pt>
                <c:pt idx="1119">
                  <c:v>40928</c:v>
                </c:pt>
                <c:pt idx="1120">
                  <c:v>40927</c:v>
                </c:pt>
                <c:pt idx="1121">
                  <c:v>40926</c:v>
                </c:pt>
                <c:pt idx="1122">
                  <c:v>40925</c:v>
                </c:pt>
                <c:pt idx="1123">
                  <c:v>40921</c:v>
                </c:pt>
                <c:pt idx="1124">
                  <c:v>40920</c:v>
                </c:pt>
                <c:pt idx="1125">
                  <c:v>40919</c:v>
                </c:pt>
                <c:pt idx="1126">
                  <c:v>40918</c:v>
                </c:pt>
                <c:pt idx="1127">
                  <c:v>40917</c:v>
                </c:pt>
                <c:pt idx="1128">
                  <c:v>40914</c:v>
                </c:pt>
                <c:pt idx="1129">
                  <c:v>40913</c:v>
                </c:pt>
                <c:pt idx="1130">
                  <c:v>40912</c:v>
                </c:pt>
                <c:pt idx="1131">
                  <c:v>40911</c:v>
                </c:pt>
                <c:pt idx="1132">
                  <c:v>40907</c:v>
                </c:pt>
                <c:pt idx="1133">
                  <c:v>40906</c:v>
                </c:pt>
                <c:pt idx="1134">
                  <c:v>40905</c:v>
                </c:pt>
                <c:pt idx="1135">
                  <c:v>40904</c:v>
                </c:pt>
                <c:pt idx="1136">
                  <c:v>40900</c:v>
                </c:pt>
                <c:pt idx="1137">
                  <c:v>40899</c:v>
                </c:pt>
                <c:pt idx="1138">
                  <c:v>40898</c:v>
                </c:pt>
                <c:pt idx="1139">
                  <c:v>40897</c:v>
                </c:pt>
                <c:pt idx="1140">
                  <c:v>40896</c:v>
                </c:pt>
                <c:pt idx="1141">
                  <c:v>40893</c:v>
                </c:pt>
                <c:pt idx="1142">
                  <c:v>40892</c:v>
                </c:pt>
                <c:pt idx="1143">
                  <c:v>40891</c:v>
                </c:pt>
                <c:pt idx="1144">
                  <c:v>40890</c:v>
                </c:pt>
                <c:pt idx="1145">
                  <c:v>40889</c:v>
                </c:pt>
                <c:pt idx="1146">
                  <c:v>40886</c:v>
                </c:pt>
                <c:pt idx="1147">
                  <c:v>40885</c:v>
                </c:pt>
                <c:pt idx="1148">
                  <c:v>40884</c:v>
                </c:pt>
                <c:pt idx="1149">
                  <c:v>40883</c:v>
                </c:pt>
                <c:pt idx="1150">
                  <c:v>40882</c:v>
                </c:pt>
                <c:pt idx="1151">
                  <c:v>40879</c:v>
                </c:pt>
                <c:pt idx="1152">
                  <c:v>40878</c:v>
                </c:pt>
                <c:pt idx="1153">
                  <c:v>40877</c:v>
                </c:pt>
                <c:pt idx="1154">
                  <c:v>40876</c:v>
                </c:pt>
                <c:pt idx="1155">
                  <c:v>40875</c:v>
                </c:pt>
                <c:pt idx="1156">
                  <c:v>40872</c:v>
                </c:pt>
                <c:pt idx="1157">
                  <c:v>40870</c:v>
                </c:pt>
                <c:pt idx="1158">
                  <c:v>40869</c:v>
                </c:pt>
                <c:pt idx="1159">
                  <c:v>40868</c:v>
                </c:pt>
                <c:pt idx="1160">
                  <c:v>40865</c:v>
                </c:pt>
                <c:pt idx="1161">
                  <c:v>40864</c:v>
                </c:pt>
                <c:pt idx="1162">
                  <c:v>40863</c:v>
                </c:pt>
                <c:pt idx="1163">
                  <c:v>40862</c:v>
                </c:pt>
                <c:pt idx="1164">
                  <c:v>40861</c:v>
                </c:pt>
                <c:pt idx="1165">
                  <c:v>40858</c:v>
                </c:pt>
                <c:pt idx="1166">
                  <c:v>40857</c:v>
                </c:pt>
                <c:pt idx="1167">
                  <c:v>40856</c:v>
                </c:pt>
                <c:pt idx="1168">
                  <c:v>40855</c:v>
                </c:pt>
                <c:pt idx="1169">
                  <c:v>40854</c:v>
                </c:pt>
                <c:pt idx="1170">
                  <c:v>40851</c:v>
                </c:pt>
                <c:pt idx="1171">
                  <c:v>40850</c:v>
                </c:pt>
                <c:pt idx="1172">
                  <c:v>40849</c:v>
                </c:pt>
                <c:pt idx="1173">
                  <c:v>40848</c:v>
                </c:pt>
                <c:pt idx="1174">
                  <c:v>40847</c:v>
                </c:pt>
                <c:pt idx="1175">
                  <c:v>40844</c:v>
                </c:pt>
                <c:pt idx="1176">
                  <c:v>40843</c:v>
                </c:pt>
                <c:pt idx="1177">
                  <c:v>40842</c:v>
                </c:pt>
                <c:pt idx="1178">
                  <c:v>40841</c:v>
                </c:pt>
                <c:pt idx="1179">
                  <c:v>40840</c:v>
                </c:pt>
                <c:pt idx="1180">
                  <c:v>40837</c:v>
                </c:pt>
                <c:pt idx="1181">
                  <c:v>40836</c:v>
                </c:pt>
                <c:pt idx="1182">
                  <c:v>40835</c:v>
                </c:pt>
                <c:pt idx="1183">
                  <c:v>40834</c:v>
                </c:pt>
                <c:pt idx="1184">
                  <c:v>40833</c:v>
                </c:pt>
                <c:pt idx="1185">
                  <c:v>40830</c:v>
                </c:pt>
                <c:pt idx="1186">
                  <c:v>40829</c:v>
                </c:pt>
                <c:pt idx="1187">
                  <c:v>40828</c:v>
                </c:pt>
                <c:pt idx="1188">
                  <c:v>40827</c:v>
                </c:pt>
                <c:pt idx="1189">
                  <c:v>40826</c:v>
                </c:pt>
                <c:pt idx="1190">
                  <c:v>40823</c:v>
                </c:pt>
                <c:pt idx="1191">
                  <c:v>40822</c:v>
                </c:pt>
                <c:pt idx="1192">
                  <c:v>40821</c:v>
                </c:pt>
                <c:pt idx="1193">
                  <c:v>40820</c:v>
                </c:pt>
                <c:pt idx="1194">
                  <c:v>40819</c:v>
                </c:pt>
                <c:pt idx="1195">
                  <c:v>40816</c:v>
                </c:pt>
                <c:pt idx="1196">
                  <c:v>40815</c:v>
                </c:pt>
                <c:pt idx="1197">
                  <c:v>40814</c:v>
                </c:pt>
                <c:pt idx="1198">
                  <c:v>40813</c:v>
                </c:pt>
                <c:pt idx="1199">
                  <c:v>40812</c:v>
                </c:pt>
                <c:pt idx="1200">
                  <c:v>40809</c:v>
                </c:pt>
                <c:pt idx="1201">
                  <c:v>40808</c:v>
                </c:pt>
                <c:pt idx="1202">
                  <c:v>40807</c:v>
                </c:pt>
                <c:pt idx="1203">
                  <c:v>40806</c:v>
                </c:pt>
                <c:pt idx="1204">
                  <c:v>40805</c:v>
                </c:pt>
                <c:pt idx="1205">
                  <c:v>40802</c:v>
                </c:pt>
                <c:pt idx="1206">
                  <c:v>40801</c:v>
                </c:pt>
                <c:pt idx="1207">
                  <c:v>40800</c:v>
                </c:pt>
                <c:pt idx="1208">
                  <c:v>40799</c:v>
                </c:pt>
                <c:pt idx="1209">
                  <c:v>40798</c:v>
                </c:pt>
                <c:pt idx="1210">
                  <c:v>40795</c:v>
                </c:pt>
                <c:pt idx="1211">
                  <c:v>40794</c:v>
                </c:pt>
                <c:pt idx="1212">
                  <c:v>40793</c:v>
                </c:pt>
                <c:pt idx="1213">
                  <c:v>40792</c:v>
                </c:pt>
                <c:pt idx="1214">
                  <c:v>40788</c:v>
                </c:pt>
                <c:pt idx="1215">
                  <c:v>40787</c:v>
                </c:pt>
                <c:pt idx="1216">
                  <c:v>40786</c:v>
                </c:pt>
                <c:pt idx="1217">
                  <c:v>40785</c:v>
                </c:pt>
                <c:pt idx="1218">
                  <c:v>40784</c:v>
                </c:pt>
                <c:pt idx="1219">
                  <c:v>40781</c:v>
                </c:pt>
                <c:pt idx="1220">
                  <c:v>40780</c:v>
                </c:pt>
                <c:pt idx="1221">
                  <c:v>40779</c:v>
                </c:pt>
                <c:pt idx="1222">
                  <c:v>40778</c:v>
                </c:pt>
                <c:pt idx="1223">
                  <c:v>40777</c:v>
                </c:pt>
                <c:pt idx="1224">
                  <c:v>40774</c:v>
                </c:pt>
                <c:pt idx="1225">
                  <c:v>40773</c:v>
                </c:pt>
                <c:pt idx="1226">
                  <c:v>40772</c:v>
                </c:pt>
                <c:pt idx="1227">
                  <c:v>40771</c:v>
                </c:pt>
                <c:pt idx="1228">
                  <c:v>40770</c:v>
                </c:pt>
                <c:pt idx="1229">
                  <c:v>40767</c:v>
                </c:pt>
                <c:pt idx="1230">
                  <c:v>40766</c:v>
                </c:pt>
                <c:pt idx="1231">
                  <c:v>40765</c:v>
                </c:pt>
                <c:pt idx="1232">
                  <c:v>40764</c:v>
                </c:pt>
                <c:pt idx="1233">
                  <c:v>40763</c:v>
                </c:pt>
                <c:pt idx="1234">
                  <c:v>40760</c:v>
                </c:pt>
                <c:pt idx="1235">
                  <c:v>40759</c:v>
                </c:pt>
                <c:pt idx="1236">
                  <c:v>40758</c:v>
                </c:pt>
                <c:pt idx="1237">
                  <c:v>40757</c:v>
                </c:pt>
                <c:pt idx="1238">
                  <c:v>40756</c:v>
                </c:pt>
                <c:pt idx="1239">
                  <c:v>40753</c:v>
                </c:pt>
                <c:pt idx="1240">
                  <c:v>40752</c:v>
                </c:pt>
                <c:pt idx="1241">
                  <c:v>40751</c:v>
                </c:pt>
                <c:pt idx="1242">
                  <c:v>40750</c:v>
                </c:pt>
                <c:pt idx="1243">
                  <c:v>40749</c:v>
                </c:pt>
                <c:pt idx="1244">
                  <c:v>40746</c:v>
                </c:pt>
                <c:pt idx="1245">
                  <c:v>40745</c:v>
                </c:pt>
                <c:pt idx="1246">
                  <c:v>40744</c:v>
                </c:pt>
                <c:pt idx="1247">
                  <c:v>40743</c:v>
                </c:pt>
                <c:pt idx="1248">
                  <c:v>40742</c:v>
                </c:pt>
                <c:pt idx="1249">
                  <c:v>40739</c:v>
                </c:pt>
                <c:pt idx="1250">
                  <c:v>40738</c:v>
                </c:pt>
                <c:pt idx="1251">
                  <c:v>40737</c:v>
                </c:pt>
                <c:pt idx="1252">
                  <c:v>40736</c:v>
                </c:pt>
                <c:pt idx="1253">
                  <c:v>40735</c:v>
                </c:pt>
                <c:pt idx="1254">
                  <c:v>40732</c:v>
                </c:pt>
                <c:pt idx="1255">
                  <c:v>40731</c:v>
                </c:pt>
                <c:pt idx="1256">
                  <c:v>40730</c:v>
                </c:pt>
                <c:pt idx="1257">
                  <c:v>40729</c:v>
                </c:pt>
                <c:pt idx="1258">
                  <c:v>40725</c:v>
                </c:pt>
                <c:pt idx="1259">
                  <c:v>40724</c:v>
                </c:pt>
                <c:pt idx="1260">
                  <c:v>40723</c:v>
                </c:pt>
                <c:pt idx="1261">
                  <c:v>40722</c:v>
                </c:pt>
                <c:pt idx="1262">
                  <c:v>40721</c:v>
                </c:pt>
                <c:pt idx="1263">
                  <c:v>40718</c:v>
                </c:pt>
                <c:pt idx="1264">
                  <c:v>40717</c:v>
                </c:pt>
                <c:pt idx="1265">
                  <c:v>40716</c:v>
                </c:pt>
                <c:pt idx="1266">
                  <c:v>40715</c:v>
                </c:pt>
                <c:pt idx="1267">
                  <c:v>40714</c:v>
                </c:pt>
                <c:pt idx="1268">
                  <c:v>40711</c:v>
                </c:pt>
                <c:pt idx="1269">
                  <c:v>40710</c:v>
                </c:pt>
                <c:pt idx="1270">
                  <c:v>40709</c:v>
                </c:pt>
                <c:pt idx="1271">
                  <c:v>40708</c:v>
                </c:pt>
                <c:pt idx="1272">
                  <c:v>40707</c:v>
                </c:pt>
                <c:pt idx="1273">
                  <c:v>40704</c:v>
                </c:pt>
                <c:pt idx="1274">
                  <c:v>40703</c:v>
                </c:pt>
                <c:pt idx="1275">
                  <c:v>40702</c:v>
                </c:pt>
                <c:pt idx="1276">
                  <c:v>40701</c:v>
                </c:pt>
                <c:pt idx="1277">
                  <c:v>40700</c:v>
                </c:pt>
                <c:pt idx="1278">
                  <c:v>40697</c:v>
                </c:pt>
                <c:pt idx="1279">
                  <c:v>40696</c:v>
                </c:pt>
                <c:pt idx="1280">
                  <c:v>40695</c:v>
                </c:pt>
                <c:pt idx="1281">
                  <c:v>40694</c:v>
                </c:pt>
                <c:pt idx="1282">
                  <c:v>40690</c:v>
                </c:pt>
                <c:pt idx="1283">
                  <c:v>40689</c:v>
                </c:pt>
                <c:pt idx="1284">
                  <c:v>40688</c:v>
                </c:pt>
                <c:pt idx="1285">
                  <c:v>40687</c:v>
                </c:pt>
                <c:pt idx="1286">
                  <c:v>40686</c:v>
                </c:pt>
                <c:pt idx="1287">
                  <c:v>40683</c:v>
                </c:pt>
                <c:pt idx="1288">
                  <c:v>40682</c:v>
                </c:pt>
                <c:pt idx="1289">
                  <c:v>40681</c:v>
                </c:pt>
                <c:pt idx="1290">
                  <c:v>40680</c:v>
                </c:pt>
                <c:pt idx="1291">
                  <c:v>40679</c:v>
                </c:pt>
                <c:pt idx="1292">
                  <c:v>40676</c:v>
                </c:pt>
                <c:pt idx="1293">
                  <c:v>40675</c:v>
                </c:pt>
                <c:pt idx="1294">
                  <c:v>40674</c:v>
                </c:pt>
                <c:pt idx="1295">
                  <c:v>40673</c:v>
                </c:pt>
                <c:pt idx="1296">
                  <c:v>40672</c:v>
                </c:pt>
                <c:pt idx="1297">
                  <c:v>40669</c:v>
                </c:pt>
                <c:pt idx="1298">
                  <c:v>40668</c:v>
                </c:pt>
                <c:pt idx="1299">
                  <c:v>40667</c:v>
                </c:pt>
                <c:pt idx="1300">
                  <c:v>40666</c:v>
                </c:pt>
                <c:pt idx="1301">
                  <c:v>40665</c:v>
                </c:pt>
                <c:pt idx="1302">
                  <c:v>40662</c:v>
                </c:pt>
                <c:pt idx="1303">
                  <c:v>40661</c:v>
                </c:pt>
                <c:pt idx="1304">
                  <c:v>40660</c:v>
                </c:pt>
                <c:pt idx="1305">
                  <c:v>40659</c:v>
                </c:pt>
                <c:pt idx="1306">
                  <c:v>40658</c:v>
                </c:pt>
                <c:pt idx="1307">
                  <c:v>40654</c:v>
                </c:pt>
                <c:pt idx="1308">
                  <c:v>40653</c:v>
                </c:pt>
                <c:pt idx="1309">
                  <c:v>40652</c:v>
                </c:pt>
                <c:pt idx="1310">
                  <c:v>40651</c:v>
                </c:pt>
                <c:pt idx="1311">
                  <c:v>40648</c:v>
                </c:pt>
                <c:pt idx="1312">
                  <c:v>40647</c:v>
                </c:pt>
                <c:pt idx="1313">
                  <c:v>40646</c:v>
                </c:pt>
                <c:pt idx="1314">
                  <c:v>40645</c:v>
                </c:pt>
                <c:pt idx="1315">
                  <c:v>40644</c:v>
                </c:pt>
                <c:pt idx="1316">
                  <c:v>40641</c:v>
                </c:pt>
                <c:pt idx="1317">
                  <c:v>40640</c:v>
                </c:pt>
                <c:pt idx="1318">
                  <c:v>40639</c:v>
                </c:pt>
                <c:pt idx="1319">
                  <c:v>40638</c:v>
                </c:pt>
                <c:pt idx="1320">
                  <c:v>40637</c:v>
                </c:pt>
                <c:pt idx="1321">
                  <c:v>40634</c:v>
                </c:pt>
                <c:pt idx="1322">
                  <c:v>40633</c:v>
                </c:pt>
                <c:pt idx="1323">
                  <c:v>40632</c:v>
                </c:pt>
                <c:pt idx="1324">
                  <c:v>40631</c:v>
                </c:pt>
                <c:pt idx="1325">
                  <c:v>40630</c:v>
                </c:pt>
                <c:pt idx="1326">
                  <c:v>40627</c:v>
                </c:pt>
                <c:pt idx="1327">
                  <c:v>40626</c:v>
                </c:pt>
                <c:pt idx="1328">
                  <c:v>40625</c:v>
                </c:pt>
                <c:pt idx="1329">
                  <c:v>40624</c:v>
                </c:pt>
                <c:pt idx="1330">
                  <c:v>40623</c:v>
                </c:pt>
                <c:pt idx="1331">
                  <c:v>40620</c:v>
                </c:pt>
                <c:pt idx="1332">
                  <c:v>40619</c:v>
                </c:pt>
                <c:pt idx="1333">
                  <c:v>40618</c:v>
                </c:pt>
                <c:pt idx="1334">
                  <c:v>40617</c:v>
                </c:pt>
                <c:pt idx="1335">
                  <c:v>40616</c:v>
                </c:pt>
                <c:pt idx="1336">
                  <c:v>40613</c:v>
                </c:pt>
                <c:pt idx="1337">
                  <c:v>40612</c:v>
                </c:pt>
                <c:pt idx="1338">
                  <c:v>40611</c:v>
                </c:pt>
                <c:pt idx="1339">
                  <c:v>40610</c:v>
                </c:pt>
                <c:pt idx="1340">
                  <c:v>40609</c:v>
                </c:pt>
                <c:pt idx="1341">
                  <c:v>40606</c:v>
                </c:pt>
                <c:pt idx="1342">
                  <c:v>40605</c:v>
                </c:pt>
                <c:pt idx="1343">
                  <c:v>40604</c:v>
                </c:pt>
                <c:pt idx="1344">
                  <c:v>40603</c:v>
                </c:pt>
                <c:pt idx="1345">
                  <c:v>40602</c:v>
                </c:pt>
                <c:pt idx="1346">
                  <c:v>40599</c:v>
                </c:pt>
                <c:pt idx="1347">
                  <c:v>40598</c:v>
                </c:pt>
                <c:pt idx="1348">
                  <c:v>40597</c:v>
                </c:pt>
                <c:pt idx="1349">
                  <c:v>40596</c:v>
                </c:pt>
                <c:pt idx="1350">
                  <c:v>40592</c:v>
                </c:pt>
                <c:pt idx="1351">
                  <c:v>40591</c:v>
                </c:pt>
                <c:pt idx="1352">
                  <c:v>40590</c:v>
                </c:pt>
                <c:pt idx="1353">
                  <c:v>40589</c:v>
                </c:pt>
                <c:pt idx="1354">
                  <c:v>40588</c:v>
                </c:pt>
                <c:pt idx="1355">
                  <c:v>40585</c:v>
                </c:pt>
                <c:pt idx="1356">
                  <c:v>40584</c:v>
                </c:pt>
                <c:pt idx="1357">
                  <c:v>40583</c:v>
                </c:pt>
                <c:pt idx="1358">
                  <c:v>40582</c:v>
                </c:pt>
                <c:pt idx="1359">
                  <c:v>40581</c:v>
                </c:pt>
                <c:pt idx="1360">
                  <c:v>40578</c:v>
                </c:pt>
                <c:pt idx="1361">
                  <c:v>40577</c:v>
                </c:pt>
                <c:pt idx="1362">
                  <c:v>40576</c:v>
                </c:pt>
                <c:pt idx="1363">
                  <c:v>40575</c:v>
                </c:pt>
                <c:pt idx="1364">
                  <c:v>40574</c:v>
                </c:pt>
                <c:pt idx="1365">
                  <c:v>40571</c:v>
                </c:pt>
                <c:pt idx="1366">
                  <c:v>40570</c:v>
                </c:pt>
                <c:pt idx="1367">
                  <c:v>40569</c:v>
                </c:pt>
                <c:pt idx="1368">
                  <c:v>40568</c:v>
                </c:pt>
                <c:pt idx="1369">
                  <c:v>40567</c:v>
                </c:pt>
                <c:pt idx="1370">
                  <c:v>40564</c:v>
                </c:pt>
                <c:pt idx="1371">
                  <c:v>40563</c:v>
                </c:pt>
                <c:pt idx="1372">
                  <c:v>40562</c:v>
                </c:pt>
                <c:pt idx="1373">
                  <c:v>40561</c:v>
                </c:pt>
                <c:pt idx="1374">
                  <c:v>40557</c:v>
                </c:pt>
                <c:pt idx="1375">
                  <c:v>40556</c:v>
                </c:pt>
                <c:pt idx="1376">
                  <c:v>40555</c:v>
                </c:pt>
                <c:pt idx="1377">
                  <c:v>40554</c:v>
                </c:pt>
                <c:pt idx="1378">
                  <c:v>40553</c:v>
                </c:pt>
                <c:pt idx="1379">
                  <c:v>40550</c:v>
                </c:pt>
                <c:pt idx="1380">
                  <c:v>40549</c:v>
                </c:pt>
                <c:pt idx="1381">
                  <c:v>40548</c:v>
                </c:pt>
                <c:pt idx="1382">
                  <c:v>40547</c:v>
                </c:pt>
                <c:pt idx="1383">
                  <c:v>40546</c:v>
                </c:pt>
                <c:pt idx="1384">
                  <c:v>40543</c:v>
                </c:pt>
                <c:pt idx="1385">
                  <c:v>40542</c:v>
                </c:pt>
                <c:pt idx="1386">
                  <c:v>40541</c:v>
                </c:pt>
                <c:pt idx="1387">
                  <c:v>40540</c:v>
                </c:pt>
                <c:pt idx="1388">
                  <c:v>40539</c:v>
                </c:pt>
                <c:pt idx="1389">
                  <c:v>40535</c:v>
                </c:pt>
                <c:pt idx="1390">
                  <c:v>40534</c:v>
                </c:pt>
                <c:pt idx="1391">
                  <c:v>40533</c:v>
                </c:pt>
                <c:pt idx="1392">
                  <c:v>40532</c:v>
                </c:pt>
                <c:pt idx="1393">
                  <c:v>40529</c:v>
                </c:pt>
                <c:pt idx="1394">
                  <c:v>40528</c:v>
                </c:pt>
                <c:pt idx="1395">
                  <c:v>40527</c:v>
                </c:pt>
                <c:pt idx="1396">
                  <c:v>40526</c:v>
                </c:pt>
                <c:pt idx="1397">
                  <c:v>40525</c:v>
                </c:pt>
                <c:pt idx="1398">
                  <c:v>40522</c:v>
                </c:pt>
                <c:pt idx="1399">
                  <c:v>40521</c:v>
                </c:pt>
                <c:pt idx="1400">
                  <c:v>40520</c:v>
                </c:pt>
                <c:pt idx="1401">
                  <c:v>40519</c:v>
                </c:pt>
                <c:pt idx="1402">
                  <c:v>40518</c:v>
                </c:pt>
                <c:pt idx="1403">
                  <c:v>40515</c:v>
                </c:pt>
                <c:pt idx="1404">
                  <c:v>40514</c:v>
                </c:pt>
                <c:pt idx="1405">
                  <c:v>40513</c:v>
                </c:pt>
                <c:pt idx="1406">
                  <c:v>40512</c:v>
                </c:pt>
                <c:pt idx="1407">
                  <c:v>40511</c:v>
                </c:pt>
                <c:pt idx="1408">
                  <c:v>40508</c:v>
                </c:pt>
                <c:pt idx="1409">
                  <c:v>40506</c:v>
                </c:pt>
                <c:pt idx="1410">
                  <c:v>40505</c:v>
                </c:pt>
                <c:pt idx="1411">
                  <c:v>40504</c:v>
                </c:pt>
                <c:pt idx="1412">
                  <c:v>40501</c:v>
                </c:pt>
                <c:pt idx="1413">
                  <c:v>40500</c:v>
                </c:pt>
                <c:pt idx="1414">
                  <c:v>40499</c:v>
                </c:pt>
                <c:pt idx="1415">
                  <c:v>40498</c:v>
                </c:pt>
                <c:pt idx="1416">
                  <c:v>40497</c:v>
                </c:pt>
                <c:pt idx="1417">
                  <c:v>40494</c:v>
                </c:pt>
                <c:pt idx="1418">
                  <c:v>40493</c:v>
                </c:pt>
                <c:pt idx="1419">
                  <c:v>40492</c:v>
                </c:pt>
                <c:pt idx="1420">
                  <c:v>40491</c:v>
                </c:pt>
                <c:pt idx="1421">
                  <c:v>40490</c:v>
                </c:pt>
                <c:pt idx="1422">
                  <c:v>40487</c:v>
                </c:pt>
                <c:pt idx="1423">
                  <c:v>40486</c:v>
                </c:pt>
                <c:pt idx="1424">
                  <c:v>40485</c:v>
                </c:pt>
                <c:pt idx="1425">
                  <c:v>40484</c:v>
                </c:pt>
                <c:pt idx="1426">
                  <c:v>40483</c:v>
                </c:pt>
                <c:pt idx="1427">
                  <c:v>40480</c:v>
                </c:pt>
                <c:pt idx="1428">
                  <c:v>40479</c:v>
                </c:pt>
                <c:pt idx="1429">
                  <c:v>40478</c:v>
                </c:pt>
                <c:pt idx="1430">
                  <c:v>40477</c:v>
                </c:pt>
                <c:pt idx="1431">
                  <c:v>40476</c:v>
                </c:pt>
                <c:pt idx="1432">
                  <c:v>40473</c:v>
                </c:pt>
                <c:pt idx="1433">
                  <c:v>40472</c:v>
                </c:pt>
                <c:pt idx="1434">
                  <c:v>40471</c:v>
                </c:pt>
                <c:pt idx="1435">
                  <c:v>40470</c:v>
                </c:pt>
                <c:pt idx="1436">
                  <c:v>40469</c:v>
                </c:pt>
                <c:pt idx="1437">
                  <c:v>40466</c:v>
                </c:pt>
                <c:pt idx="1438">
                  <c:v>40465</c:v>
                </c:pt>
                <c:pt idx="1439">
                  <c:v>40464</c:v>
                </c:pt>
                <c:pt idx="1440">
                  <c:v>40463</c:v>
                </c:pt>
                <c:pt idx="1441">
                  <c:v>40462</c:v>
                </c:pt>
                <c:pt idx="1442">
                  <c:v>40459</c:v>
                </c:pt>
                <c:pt idx="1443">
                  <c:v>40458</c:v>
                </c:pt>
                <c:pt idx="1444">
                  <c:v>40457</c:v>
                </c:pt>
                <c:pt idx="1445">
                  <c:v>40456</c:v>
                </c:pt>
                <c:pt idx="1446">
                  <c:v>40455</c:v>
                </c:pt>
                <c:pt idx="1447">
                  <c:v>40452</c:v>
                </c:pt>
                <c:pt idx="1448">
                  <c:v>40451</c:v>
                </c:pt>
                <c:pt idx="1449">
                  <c:v>40450</c:v>
                </c:pt>
                <c:pt idx="1450">
                  <c:v>40449</c:v>
                </c:pt>
                <c:pt idx="1451">
                  <c:v>40448</c:v>
                </c:pt>
                <c:pt idx="1452">
                  <c:v>40445</c:v>
                </c:pt>
                <c:pt idx="1453">
                  <c:v>40444</c:v>
                </c:pt>
                <c:pt idx="1454">
                  <c:v>40443</c:v>
                </c:pt>
                <c:pt idx="1455">
                  <c:v>40442</c:v>
                </c:pt>
                <c:pt idx="1456">
                  <c:v>40441</c:v>
                </c:pt>
                <c:pt idx="1457">
                  <c:v>40438</c:v>
                </c:pt>
                <c:pt idx="1458">
                  <c:v>40437</c:v>
                </c:pt>
                <c:pt idx="1459">
                  <c:v>40436</c:v>
                </c:pt>
                <c:pt idx="1460">
                  <c:v>40435</c:v>
                </c:pt>
                <c:pt idx="1461">
                  <c:v>40434</c:v>
                </c:pt>
                <c:pt idx="1462">
                  <c:v>40431</c:v>
                </c:pt>
                <c:pt idx="1463">
                  <c:v>40430</c:v>
                </c:pt>
                <c:pt idx="1464">
                  <c:v>40429</c:v>
                </c:pt>
                <c:pt idx="1465">
                  <c:v>40428</c:v>
                </c:pt>
                <c:pt idx="1466">
                  <c:v>40424</c:v>
                </c:pt>
                <c:pt idx="1467">
                  <c:v>40423</c:v>
                </c:pt>
                <c:pt idx="1468">
                  <c:v>40422</c:v>
                </c:pt>
                <c:pt idx="1469">
                  <c:v>40421</c:v>
                </c:pt>
                <c:pt idx="1470">
                  <c:v>40420</c:v>
                </c:pt>
                <c:pt idx="1471">
                  <c:v>40417</c:v>
                </c:pt>
                <c:pt idx="1472">
                  <c:v>40416</c:v>
                </c:pt>
                <c:pt idx="1473">
                  <c:v>40415</c:v>
                </c:pt>
                <c:pt idx="1474">
                  <c:v>40414</c:v>
                </c:pt>
                <c:pt idx="1475">
                  <c:v>40413</c:v>
                </c:pt>
                <c:pt idx="1476">
                  <c:v>40410</c:v>
                </c:pt>
                <c:pt idx="1477">
                  <c:v>40409</c:v>
                </c:pt>
                <c:pt idx="1478">
                  <c:v>40408</c:v>
                </c:pt>
                <c:pt idx="1479">
                  <c:v>40407</c:v>
                </c:pt>
                <c:pt idx="1480">
                  <c:v>40406</c:v>
                </c:pt>
                <c:pt idx="1481">
                  <c:v>40403</c:v>
                </c:pt>
                <c:pt idx="1482">
                  <c:v>40402</c:v>
                </c:pt>
                <c:pt idx="1483">
                  <c:v>40401</c:v>
                </c:pt>
                <c:pt idx="1484">
                  <c:v>40400</c:v>
                </c:pt>
                <c:pt idx="1485">
                  <c:v>40399</c:v>
                </c:pt>
                <c:pt idx="1486">
                  <c:v>40396</c:v>
                </c:pt>
                <c:pt idx="1487">
                  <c:v>40395</c:v>
                </c:pt>
                <c:pt idx="1488">
                  <c:v>40394</c:v>
                </c:pt>
                <c:pt idx="1489">
                  <c:v>40393</c:v>
                </c:pt>
                <c:pt idx="1490">
                  <c:v>40392</c:v>
                </c:pt>
                <c:pt idx="1491">
                  <c:v>40389</c:v>
                </c:pt>
                <c:pt idx="1492">
                  <c:v>40388</c:v>
                </c:pt>
                <c:pt idx="1493">
                  <c:v>40387</c:v>
                </c:pt>
                <c:pt idx="1494">
                  <c:v>40386</c:v>
                </c:pt>
                <c:pt idx="1495">
                  <c:v>40385</c:v>
                </c:pt>
                <c:pt idx="1496">
                  <c:v>40382</c:v>
                </c:pt>
                <c:pt idx="1497">
                  <c:v>40381</c:v>
                </c:pt>
                <c:pt idx="1498">
                  <c:v>40380</c:v>
                </c:pt>
                <c:pt idx="1499">
                  <c:v>40379</c:v>
                </c:pt>
                <c:pt idx="1500">
                  <c:v>40378</c:v>
                </c:pt>
                <c:pt idx="1501">
                  <c:v>40375</c:v>
                </c:pt>
                <c:pt idx="1502">
                  <c:v>40374</c:v>
                </c:pt>
                <c:pt idx="1503">
                  <c:v>40373</c:v>
                </c:pt>
                <c:pt idx="1504">
                  <c:v>40372</c:v>
                </c:pt>
                <c:pt idx="1505">
                  <c:v>40371</c:v>
                </c:pt>
                <c:pt idx="1506">
                  <c:v>40368</c:v>
                </c:pt>
                <c:pt idx="1507">
                  <c:v>40367</c:v>
                </c:pt>
                <c:pt idx="1508">
                  <c:v>40366</c:v>
                </c:pt>
                <c:pt idx="1509">
                  <c:v>40365</c:v>
                </c:pt>
                <c:pt idx="1510">
                  <c:v>40361</c:v>
                </c:pt>
                <c:pt idx="1511">
                  <c:v>40360</c:v>
                </c:pt>
                <c:pt idx="1512">
                  <c:v>40359</c:v>
                </c:pt>
                <c:pt idx="1513">
                  <c:v>40358</c:v>
                </c:pt>
                <c:pt idx="1514">
                  <c:v>40357</c:v>
                </c:pt>
                <c:pt idx="1515">
                  <c:v>40354</c:v>
                </c:pt>
                <c:pt idx="1516">
                  <c:v>40353</c:v>
                </c:pt>
                <c:pt idx="1517">
                  <c:v>40352</c:v>
                </c:pt>
                <c:pt idx="1518">
                  <c:v>40351</c:v>
                </c:pt>
                <c:pt idx="1519">
                  <c:v>40350</c:v>
                </c:pt>
                <c:pt idx="1520">
                  <c:v>40347</c:v>
                </c:pt>
                <c:pt idx="1521">
                  <c:v>40346</c:v>
                </c:pt>
                <c:pt idx="1522">
                  <c:v>40345</c:v>
                </c:pt>
                <c:pt idx="1523">
                  <c:v>40344</c:v>
                </c:pt>
                <c:pt idx="1524">
                  <c:v>40343</c:v>
                </c:pt>
                <c:pt idx="1525">
                  <c:v>40340</c:v>
                </c:pt>
                <c:pt idx="1526">
                  <c:v>40339</c:v>
                </c:pt>
                <c:pt idx="1527">
                  <c:v>40338</c:v>
                </c:pt>
                <c:pt idx="1528">
                  <c:v>40337</c:v>
                </c:pt>
                <c:pt idx="1529">
                  <c:v>40336</c:v>
                </c:pt>
                <c:pt idx="1530">
                  <c:v>40333</c:v>
                </c:pt>
                <c:pt idx="1531">
                  <c:v>40332</c:v>
                </c:pt>
                <c:pt idx="1532">
                  <c:v>40331</c:v>
                </c:pt>
                <c:pt idx="1533">
                  <c:v>40330</c:v>
                </c:pt>
                <c:pt idx="1534">
                  <c:v>40326</c:v>
                </c:pt>
                <c:pt idx="1535">
                  <c:v>40325</c:v>
                </c:pt>
                <c:pt idx="1536">
                  <c:v>40324</c:v>
                </c:pt>
                <c:pt idx="1537">
                  <c:v>40323</c:v>
                </c:pt>
                <c:pt idx="1538">
                  <c:v>40322</c:v>
                </c:pt>
                <c:pt idx="1539">
                  <c:v>40319</c:v>
                </c:pt>
                <c:pt idx="1540">
                  <c:v>40318</c:v>
                </c:pt>
                <c:pt idx="1541">
                  <c:v>40317</c:v>
                </c:pt>
                <c:pt idx="1542">
                  <c:v>40316</c:v>
                </c:pt>
                <c:pt idx="1543">
                  <c:v>40315</c:v>
                </c:pt>
                <c:pt idx="1544">
                  <c:v>40312</c:v>
                </c:pt>
                <c:pt idx="1545">
                  <c:v>40311</c:v>
                </c:pt>
                <c:pt idx="1546">
                  <c:v>40310</c:v>
                </c:pt>
                <c:pt idx="1547">
                  <c:v>40309</c:v>
                </c:pt>
                <c:pt idx="1548">
                  <c:v>40308</c:v>
                </c:pt>
                <c:pt idx="1549">
                  <c:v>40305</c:v>
                </c:pt>
                <c:pt idx="1550">
                  <c:v>40304</c:v>
                </c:pt>
                <c:pt idx="1551">
                  <c:v>40303</c:v>
                </c:pt>
                <c:pt idx="1552">
                  <c:v>40302</c:v>
                </c:pt>
                <c:pt idx="1553">
                  <c:v>40301</c:v>
                </c:pt>
                <c:pt idx="1554">
                  <c:v>40298</c:v>
                </c:pt>
                <c:pt idx="1555">
                  <c:v>40297</c:v>
                </c:pt>
                <c:pt idx="1556">
                  <c:v>40296</c:v>
                </c:pt>
                <c:pt idx="1557">
                  <c:v>40295</c:v>
                </c:pt>
                <c:pt idx="1558">
                  <c:v>40294</c:v>
                </c:pt>
                <c:pt idx="1559">
                  <c:v>40291</c:v>
                </c:pt>
                <c:pt idx="1560">
                  <c:v>40290</c:v>
                </c:pt>
                <c:pt idx="1561">
                  <c:v>40289</c:v>
                </c:pt>
                <c:pt idx="1562">
                  <c:v>40288</c:v>
                </c:pt>
                <c:pt idx="1563">
                  <c:v>40287</c:v>
                </c:pt>
                <c:pt idx="1564">
                  <c:v>40284</c:v>
                </c:pt>
                <c:pt idx="1565">
                  <c:v>40283</c:v>
                </c:pt>
                <c:pt idx="1566">
                  <c:v>40282</c:v>
                </c:pt>
                <c:pt idx="1567">
                  <c:v>40281</c:v>
                </c:pt>
                <c:pt idx="1568">
                  <c:v>40280</c:v>
                </c:pt>
                <c:pt idx="1569">
                  <c:v>40277</c:v>
                </c:pt>
                <c:pt idx="1570">
                  <c:v>40276</c:v>
                </c:pt>
                <c:pt idx="1571">
                  <c:v>40275</c:v>
                </c:pt>
                <c:pt idx="1572">
                  <c:v>40274</c:v>
                </c:pt>
                <c:pt idx="1573">
                  <c:v>40273</c:v>
                </c:pt>
                <c:pt idx="1574">
                  <c:v>40269</c:v>
                </c:pt>
                <c:pt idx="1575">
                  <c:v>40268</c:v>
                </c:pt>
                <c:pt idx="1576">
                  <c:v>40267</c:v>
                </c:pt>
                <c:pt idx="1577">
                  <c:v>40266</c:v>
                </c:pt>
                <c:pt idx="1578">
                  <c:v>40263</c:v>
                </c:pt>
                <c:pt idx="1579">
                  <c:v>40262</c:v>
                </c:pt>
                <c:pt idx="1580">
                  <c:v>40261</c:v>
                </c:pt>
                <c:pt idx="1581">
                  <c:v>40260</c:v>
                </c:pt>
                <c:pt idx="1582">
                  <c:v>40259</c:v>
                </c:pt>
                <c:pt idx="1583">
                  <c:v>40256</c:v>
                </c:pt>
                <c:pt idx="1584">
                  <c:v>40255</c:v>
                </c:pt>
                <c:pt idx="1585">
                  <c:v>40254</c:v>
                </c:pt>
                <c:pt idx="1586">
                  <c:v>40253</c:v>
                </c:pt>
                <c:pt idx="1587">
                  <c:v>40252</c:v>
                </c:pt>
                <c:pt idx="1588">
                  <c:v>40249</c:v>
                </c:pt>
                <c:pt idx="1589">
                  <c:v>40248</c:v>
                </c:pt>
                <c:pt idx="1590">
                  <c:v>40247</c:v>
                </c:pt>
                <c:pt idx="1591">
                  <c:v>40246</c:v>
                </c:pt>
                <c:pt idx="1592">
                  <c:v>40245</c:v>
                </c:pt>
                <c:pt idx="1593">
                  <c:v>40242</c:v>
                </c:pt>
                <c:pt idx="1594">
                  <c:v>40241</c:v>
                </c:pt>
                <c:pt idx="1595">
                  <c:v>40240</c:v>
                </c:pt>
                <c:pt idx="1596">
                  <c:v>40239</c:v>
                </c:pt>
                <c:pt idx="1597">
                  <c:v>40238</c:v>
                </c:pt>
                <c:pt idx="1598">
                  <c:v>40235</c:v>
                </c:pt>
                <c:pt idx="1599">
                  <c:v>40234</c:v>
                </c:pt>
                <c:pt idx="1600">
                  <c:v>40233</c:v>
                </c:pt>
                <c:pt idx="1601">
                  <c:v>40232</c:v>
                </c:pt>
                <c:pt idx="1602">
                  <c:v>40231</c:v>
                </c:pt>
                <c:pt idx="1603">
                  <c:v>40228</c:v>
                </c:pt>
                <c:pt idx="1604">
                  <c:v>40227</c:v>
                </c:pt>
                <c:pt idx="1605">
                  <c:v>40226</c:v>
                </c:pt>
                <c:pt idx="1606">
                  <c:v>40225</c:v>
                </c:pt>
                <c:pt idx="1607">
                  <c:v>40221</c:v>
                </c:pt>
                <c:pt idx="1608">
                  <c:v>40220</c:v>
                </c:pt>
                <c:pt idx="1609">
                  <c:v>40219</c:v>
                </c:pt>
                <c:pt idx="1610">
                  <c:v>40218</c:v>
                </c:pt>
                <c:pt idx="1611">
                  <c:v>40217</c:v>
                </c:pt>
                <c:pt idx="1612">
                  <c:v>40214</c:v>
                </c:pt>
                <c:pt idx="1613">
                  <c:v>40213</c:v>
                </c:pt>
                <c:pt idx="1614">
                  <c:v>40212</c:v>
                </c:pt>
                <c:pt idx="1615">
                  <c:v>40211</c:v>
                </c:pt>
                <c:pt idx="1616">
                  <c:v>40210</c:v>
                </c:pt>
                <c:pt idx="1617">
                  <c:v>40207</c:v>
                </c:pt>
                <c:pt idx="1618">
                  <c:v>40206</c:v>
                </c:pt>
                <c:pt idx="1619">
                  <c:v>40205</c:v>
                </c:pt>
                <c:pt idx="1620">
                  <c:v>40204</c:v>
                </c:pt>
                <c:pt idx="1621">
                  <c:v>40203</c:v>
                </c:pt>
                <c:pt idx="1622">
                  <c:v>40200</c:v>
                </c:pt>
                <c:pt idx="1623">
                  <c:v>40199</c:v>
                </c:pt>
                <c:pt idx="1624">
                  <c:v>40198</c:v>
                </c:pt>
                <c:pt idx="1625">
                  <c:v>40197</c:v>
                </c:pt>
                <c:pt idx="1626">
                  <c:v>40193</c:v>
                </c:pt>
                <c:pt idx="1627">
                  <c:v>40192</c:v>
                </c:pt>
                <c:pt idx="1628">
                  <c:v>40191</c:v>
                </c:pt>
                <c:pt idx="1629">
                  <c:v>40190</c:v>
                </c:pt>
                <c:pt idx="1630">
                  <c:v>40189</c:v>
                </c:pt>
                <c:pt idx="1631">
                  <c:v>40186</c:v>
                </c:pt>
                <c:pt idx="1632">
                  <c:v>40185</c:v>
                </c:pt>
                <c:pt idx="1633">
                  <c:v>40184</c:v>
                </c:pt>
                <c:pt idx="1634">
                  <c:v>40183</c:v>
                </c:pt>
                <c:pt idx="1635">
                  <c:v>40182</c:v>
                </c:pt>
                <c:pt idx="1636">
                  <c:v>40178</c:v>
                </c:pt>
                <c:pt idx="1637">
                  <c:v>40177</c:v>
                </c:pt>
                <c:pt idx="1638">
                  <c:v>40176</c:v>
                </c:pt>
                <c:pt idx="1639">
                  <c:v>40175</c:v>
                </c:pt>
                <c:pt idx="1640">
                  <c:v>40171</c:v>
                </c:pt>
                <c:pt idx="1641">
                  <c:v>40170</c:v>
                </c:pt>
                <c:pt idx="1642">
                  <c:v>40169</c:v>
                </c:pt>
                <c:pt idx="1643">
                  <c:v>40168</c:v>
                </c:pt>
                <c:pt idx="1644">
                  <c:v>40165</c:v>
                </c:pt>
                <c:pt idx="1645">
                  <c:v>40164</c:v>
                </c:pt>
                <c:pt idx="1646">
                  <c:v>40163</c:v>
                </c:pt>
                <c:pt idx="1647">
                  <c:v>40162</c:v>
                </c:pt>
                <c:pt idx="1648">
                  <c:v>40161</c:v>
                </c:pt>
                <c:pt idx="1649">
                  <c:v>40158</c:v>
                </c:pt>
                <c:pt idx="1650">
                  <c:v>40157</c:v>
                </c:pt>
                <c:pt idx="1651">
                  <c:v>40156</c:v>
                </c:pt>
                <c:pt idx="1652">
                  <c:v>40155</c:v>
                </c:pt>
                <c:pt idx="1653">
                  <c:v>40154</c:v>
                </c:pt>
                <c:pt idx="1654">
                  <c:v>40151</c:v>
                </c:pt>
                <c:pt idx="1655">
                  <c:v>40150</c:v>
                </c:pt>
                <c:pt idx="1656">
                  <c:v>40149</c:v>
                </c:pt>
                <c:pt idx="1657">
                  <c:v>40148</c:v>
                </c:pt>
                <c:pt idx="1658">
                  <c:v>40147</c:v>
                </c:pt>
                <c:pt idx="1659">
                  <c:v>40144</c:v>
                </c:pt>
                <c:pt idx="1660">
                  <c:v>40142</c:v>
                </c:pt>
                <c:pt idx="1661">
                  <c:v>40141</c:v>
                </c:pt>
                <c:pt idx="1662">
                  <c:v>40140</c:v>
                </c:pt>
                <c:pt idx="1663">
                  <c:v>40137</c:v>
                </c:pt>
                <c:pt idx="1664">
                  <c:v>40136</c:v>
                </c:pt>
                <c:pt idx="1665">
                  <c:v>40135</c:v>
                </c:pt>
                <c:pt idx="1666">
                  <c:v>40134</c:v>
                </c:pt>
                <c:pt idx="1667">
                  <c:v>40133</c:v>
                </c:pt>
                <c:pt idx="1668">
                  <c:v>40130</c:v>
                </c:pt>
                <c:pt idx="1669">
                  <c:v>40129</c:v>
                </c:pt>
                <c:pt idx="1670">
                  <c:v>40128</c:v>
                </c:pt>
                <c:pt idx="1671">
                  <c:v>40127</c:v>
                </c:pt>
                <c:pt idx="1672">
                  <c:v>40126</c:v>
                </c:pt>
                <c:pt idx="1673">
                  <c:v>40123</c:v>
                </c:pt>
                <c:pt idx="1674">
                  <c:v>40122</c:v>
                </c:pt>
                <c:pt idx="1675">
                  <c:v>40121</c:v>
                </c:pt>
                <c:pt idx="1676">
                  <c:v>40120</c:v>
                </c:pt>
                <c:pt idx="1677">
                  <c:v>40119</c:v>
                </c:pt>
                <c:pt idx="1678">
                  <c:v>40116</c:v>
                </c:pt>
                <c:pt idx="1679">
                  <c:v>40115</c:v>
                </c:pt>
                <c:pt idx="1680">
                  <c:v>40114</c:v>
                </c:pt>
                <c:pt idx="1681">
                  <c:v>40113</c:v>
                </c:pt>
                <c:pt idx="1682">
                  <c:v>40112</c:v>
                </c:pt>
                <c:pt idx="1683">
                  <c:v>40109</c:v>
                </c:pt>
                <c:pt idx="1684">
                  <c:v>40108</c:v>
                </c:pt>
                <c:pt idx="1685">
                  <c:v>40107</c:v>
                </c:pt>
                <c:pt idx="1686">
                  <c:v>40106</c:v>
                </c:pt>
                <c:pt idx="1687">
                  <c:v>40105</c:v>
                </c:pt>
                <c:pt idx="1688">
                  <c:v>40102</c:v>
                </c:pt>
                <c:pt idx="1689">
                  <c:v>40101</c:v>
                </c:pt>
                <c:pt idx="1690">
                  <c:v>40100</c:v>
                </c:pt>
                <c:pt idx="1691">
                  <c:v>40099</c:v>
                </c:pt>
                <c:pt idx="1692">
                  <c:v>40098</c:v>
                </c:pt>
                <c:pt idx="1693">
                  <c:v>40095</c:v>
                </c:pt>
                <c:pt idx="1694">
                  <c:v>40094</c:v>
                </c:pt>
                <c:pt idx="1695">
                  <c:v>40093</c:v>
                </c:pt>
                <c:pt idx="1696">
                  <c:v>40092</c:v>
                </c:pt>
                <c:pt idx="1697">
                  <c:v>40091</c:v>
                </c:pt>
                <c:pt idx="1698">
                  <c:v>40088</c:v>
                </c:pt>
                <c:pt idx="1699">
                  <c:v>40087</c:v>
                </c:pt>
                <c:pt idx="1700">
                  <c:v>40086</c:v>
                </c:pt>
                <c:pt idx="1701">
                  <c:v>40085</c:v>
                </c:pt>
                <c:pt idx="1702">
                  <c:v>40084</c:v>
                </c:pt>
                <c:pt idx="1703">
                  <c:v>40081</c:v>
                </c:pt>
                <c:pt idx="1704">
                  <c:v>40080</c:v>
                </c:pt>
                <c:pt idx="1705">
                  <c:v>40079</c:v>
                </c:pt>
                <c:pt idx="1706">
                  <c:v>40078</c:v>
                </c:pt>
                <c:pt idx="1707">
                  <c:v>40077</c:v>
                </c:pt>
                <c:pt idx="1708">
                  <c:v>40074</c:v>
                </c:pt>
                <c:pt idx="1709">
                  <c:v>40073</c:v>
                </c:pt>
                <c:pt idx="1710">
                  <c:v>40072</c:v>
                </c:pt>
                <c:pt idx="1711">
                  <c:v>40071</c:v>
                </c:pt>
                <c:pt idx="1712">
                  <c:v>40070</c:v>
                </c:pt>
                <c:pt idx="1713">
                  <c:v>40067</c:v>
                </c:pt>
                <c:pt idx="1714">
                  <c:v>40066</c:v>
                </c:pt>
                <c:pt idx="1715">
                  <c:v>40065</c:v>
                </c:pt>
                <c:pt idx="1716">
                  <c:v>40064</c:v>
                </c:pt>
                <c:pt idx="1717">
                  <c:v>40060</c:v>
                </c:pt>
                <c:pt idx="1718">
                  <c:v>40059</c:v>
                </c:pt>
                <c:pt idx="1719">
                  <c:v>40058</c:v>
                </c:pt>
                <c:pt idx="1720">
                  <c:v>40057</c:v>
                </c:pt>
                <c:pt idx="1721">
                  <c:v>40056</c:v>
                </c:pt>
                <c:pt idx="1722">
                  <c:v>40053</c:v>
                </c:pt>
                <c:pt idx="1723">
                  <c:v>40052</c:v>
                </c:pt>
                <c:pt idx="1724">
                  <c:v>40051</c:v>
                </c:pt>
                <c:pt idx="1725">
                  <c:v>40050</c:v>
                </c:pt>
                <c:pt idx="1726">
                  <c:v>40049</c:v>
                </c:pt>
                <c:pt idx="1727">
                  <c:v>40046</c:v>
                </c:pt>
                <c:pt idx="1728">
                  <c:v>40045</c:v>
                </c:pt>
                <c:pt idx="1729">
                  <c:v>40044</c:v>
                </c:pt>
                <c:pt idx="1730">
                  <c:v>40043</c:v>
                </c:pt>
                <c:pt idx="1731">
                  <c:v>40042</c:v>
                </c:pt>
                <c:pt idx="1732">
                  <c:v>40039</c:v>
                </c:pt>
                <c:pt idx="1733">
                  <c:v>40038</c:v>
                </c:pt>
                <c:pt idx="1734">
                  <c:v>40037</c:v>
                </c:pt>
                <c:pt idx="1735">
                  <c:v>40036</c:v>
                </c:pt>
                <c:pt idx="1736">
                  <c:v>40035</c:v>
                </c:pt>
                <c:pt idx="1737">
                  <c:v>40032</c:v>
                </c:pt>
                <c:pt idx="1738">
                  <c:v>40031</c:v>
                </c:pt>
                <c:pt idx="1739">
                  <c:v>40030</c:v>
                </c:pt>
                <c:pt idx="1740">
                  <c:v>40029</c:v>
                </c:pt>
                <c:pt idx="1741">
                  <c:v>40028</c:v>
                </c:pt>
                <c:pt idx="1742">
                  <c:v>40025</c:v>
                </c:pt>
                <c:pt idx="1743">
                  <c:v>40024</c:v>
                </c:pt>
                <c:pt idx="1744">
                  <c:v>40023</c:v>
                </c:pt>
                <c:pt idx="1745">
                  <c:v>40022</c:v>
                </c:pt>
                <c:pt idx="1746">
                  <c:v>40021</c:v>
                </c:pt>
                <c:pt idx="1747">
                  <c:v>40018</c:v>
                </c:pt>
                <c:pt idx="1748">
                  <c:v>40017</c:v>
                </c:pt>
                <c:pt idx="1749">
                  <c:v>40016</c:v>
                </c:pt>
                <c:pt idx="1750">
                  <c:v>40015</c:v>
                </c:pt>
                <c:pt idx="1751">
                  <c:v>40014</c:v>
                </c:pt>
                <c:pt idx="1752">
                  <c:v>40011</c:v>
                </c:pt>
                <c:pt idx="1753">
                  <c:v>40010</c:v>
                </c:pt>
                <c:pt idx="1754">
                  <c:v>40009</c:v>
                </c:pt>
                <c:pt idx="1755">
                  <c:v>40008</c:v>
                </c:pt>
                <c:pt idx="1756">
                  <c:v>40007</c:v>
                </c:pt>
                <c:pt idx="1757">
                  <c:v>40004</c:v>
                </c:pt>
                <c:pt idx="1758">
                  <c:v>40003</c:v>
                </c:pt>
                <c:pt idx="1759">
                  <c:v>40002</c:v>
                </c:pt>
                <c:pt idx="1760">
                  <c:v>40001</c:v>
                </c:pt>
                <c:pt idx="1761">
                  <c:v>40000</c:v>
                </c:pt>
                <c:pt idx="1762">
                  <c:v>39996</c:v>
                </c:pt>
                <c:pt idx="1763">
                  <c:v>39995</c:v>
                </c:pt>
                <c:pt idx="1764">
                  <c:v>39994</c:v>
                </c:pt>
                <c:pt idx="1765">
                  <c:v>39993</c:v>
                </c:pt>
                <c:pt idx="1766">
                  <c:v>39990</c:v>
                </c:pt>
                <c:pt idx="1767">
                  <c:v>39989</c:v>
                </c:pt>
                <c:pt idx="1768">
                  <c:v>39988</c:v>
                </c:pt>
                <c:pt idx="1769">
                  <c:v>39987</c:v>
                </c:pt>
                <c:pt idx="1770">
                  <c:v>39986</c:v>
                </c:pt>
                <c:pt idx="1771">
                  <c:v>39983</c:v>
                </c:pt>
                <c:pt idx="1772">
                  <c:v>39982</c:v>
                </c:pt>
                <c:pt idx="1773">
                  <c:v>39981</c:v>
                </c:pt>
                <c:pt idx="1774">
                  <c:v>39980</c:v>
                </c:pt>
                <c:pt idx="1775">
                  <c:v>39979</c:v>
                </c:pt>
                <c:pt idx="1776">
                  <c:v>39976</c:v>
                </c:pt>
                <c:pt idx="1777">
                  <c:v>39975</c:v>
                </c:pt>
                <c:pt idx="1778">
                  <c:v>39974</c:v>
                </c:pt>
                <c:pt idx="1779">
                  <c:v>39973</c:v>
                </c:pt>
                <c:pt idx="1780">
                  <c:v>39972</c:v>
                </c:pt>
                <c:pt idx="1781">
                  <c:v>39969</c:v>
                </c:pt>
                <c:pt idx="1782">
                  <c:v>39968</c:v>
                </c:pt>
                <c:pt idx="1783">
                  <c:v>39967</c:v>
                </c:pt>
                <c:pt idx="1784">
                  <c:v>39966</c:v>
                </c:pt>
                <c:pt idx="1785">
                  <c:v>39965</c:v>
                </c:pt>
                <c:pt idx="1786">
                  <c:v>39962</c:v>
                </c:pt>
                <c:pt idx="1787">
                  <c:v>39961</c:v>
                </c:pt>
                <c:pt idx="1788">
                  <c:v>39960</c:v>
                </c:pt>
                <c:pt idx="1789">
                  <c:v>39959</c:v>
                </c:pt>
                <c:pt idx="1790">
                  <c:v>39955</c:v>
                </c:pt>
                <c:pt idx="1791">
                  <c:v>39954</c:v>
                </c:pt>
                <c:pt idx="1792">
                  <c:v>39953</c:v>
                </c:pt>
                <c:pt idx="1793">
                  <c:v>39952</c:v>
                </c:pt>
                <c:pt idx="1794">
                  <c:v>39951</c:v>
                </c:pt>
                <c:pt idx="1795">
                  <c:v>39948</c:v>
                </c:pt>
                <c:pt idx="1796">
                  <c:v>39947</c:v>
                </c:pt>
                <c:pt idx="1797">
                  <c:v>39946</c:v>
                </c:pt>
                <c:pt idx="1798">
                  <c:v>39945</c:v>
                </c:pt>
                <c:pt idx="1799">
                  <c:v>39944</c:v>
                </c:pt>
                <c:pt idx="1800">
                  <c:v>39941</c:v>
                </c:pt>
                <c:pt idx="1801">
                  <c:v>39940</c:v>
                </c:pt>
                <c:pt idx="1802">
                  <c:v>39939</c:v>
                </c:pt>
                <c:pt idx="1803">
                  <c:v>39938</c:v>
                </c:pt>
                <c:pt idx="1804">
                  <c:v>39937</c:v>
                </c:pt>
                <c:pt idx="1805">
                  <c:v>39934</c:v>
                </c:pt>
                <c:pt idx="1806">
                  <c:v>39933</c:v>
                </c:pt>
                <c:pt idx="1807">
                  <c:v>39932</c:v>
                </c:pt>
                <c:pt idx="1808">
                  <c:v>39931</c:v>
                </c:pt>
                <c:pt idx="1809">
                  <c:v>39930</c:v>
                </c:pt>
                <c:pt idx="1810">
                  <c:v>39927</c:v>
                </c:pt>
                <c:pt idx="1811">
                  <c:v>39926</c:v>
                </c:pt>
                <c:pt idx="1812">
                  <c:v>39925</c:v>
                </c:pt>
                <c:pt idx="1813">
                  <c:v>39924</c:v>
                </c:pt>
                <c:pt idx="1814">
                  <c:v>39923</c:v>
                </c:pt>
                <c:pt idx="1815">
                  <c:v>39920</c:v>
                </c:pt>
                <c:pt idx="1816">
                  <c:v>39919</c:v>
                </c:pt>
                <c:pt idx="1817">
                  <c:v>39918</c:v>
                </c:pt>
                <c:pt idx="1818">
                  <c:v>39917</c:v>
                </c:pt>
                <c:pt idx="1819">
                  <c:v>39916</c:v>
                </c:pt>
                <c:pt idx="1820">
                  <c:v>39912</c:v>
                </c:pt>
                <c:pt idx="1821">
                  <c:v>39911</c:v>
                </c:pt>
                <c:pt idx="1822">
                  <c:v>39910</c:v>
                </c:pt>
                <c:pt idx="1823">
                  <c:v>39909</c:v>
                </c:pt>
                <c:pt idx="1824">
                  <c:v>39906</c:v>
                </c:pt>
                <c:pt idx="1825">
                  <c:v>39905</c:v>
                </c:pt>
                <c:pt idx="1826">
                  <c:v>39904</c:v>
                </c:pt>
                <c:pt idx="1827">
                  <c:v>39903</c:v>
                </c:pt>
                <c:pt idx="1828">
                  <c:v>39902</c:v>
                </c:pt>
                <c:pt idx="1829">
                  <c:v>39899</c:v>
                </c:pt>
                <c:pt idx="1830">
                  <c:v>39898</c:v>
                </c:pt>
                <c:pt idx="1831">
                  <c:v>39897</c:v>
                </c:pt>
                <c:pt idx="1832">
                  <c:v>39896</c:v>
                </c:pt>
                <c:pt idx="1833">
                  <c:v>39895</c:v>
                </c:pt>
                <c:pt idx="1834">
                  <c:v>39892</c:v>
                </c:pt>
                <c:pt idx="1835">
                  <c:v>39891</c:v>
                </c:pt>
                <c:pt idx="1836">
                  <c:v>39890</c:v>
                </c:pt>
                <c:pt idx="1837">
                  <c:v>39889</c:v>
                </c:pt>
                <c:pt idx="1838">
                  <c:v>39888</c:v>
                </c:pt>
                <c:pt idx="1839">
                  <c:v>39885</c:v>
                </c:pt>
                <c:pt idx="1840">
                  <c:v>39884</c:v>
                </c:pt>
                <c:pt idx="1841">
                  <c:v>39883</c:v>
                </c:pt>
                <c:pt idx="1842">
                  <c:v>39882</c:v>
                </c:pt>
                <c:pt idx="1843">
                  <c:v>39881</c:v>
                </c:pt>
                <c:pt idx="1844">
                  <c:v>39878</c:v>
                </c:pt>
                <c:pt idx="1845">
                  <c:v>39877</c:v>
                </c:pt>
                <c:pt idx="1846">
                  <c:v>39876</c:v>
                </c:pt>
                <c:pt idx="1847">
                  <c:v>39875</c:v>
                </c:pt>
                <c:pt idx="1848">
                  <c:v>39874</c:v>
                </c:pt>
                <c:pt idx="1849">
                  <c:v>39871</c:v>
                </c:pt>
                <c:pt idx="1850">
                  <c:v>39870</c:v>
                </c:pt>
                <c:pt idx="1851">
                  <c:v>39869</c:v>
                </c:pt>
                <c:pt idx="1852">
                  <c:v>39868</c:v>
                </c:pt>
                <c:pt idx="1853">
                  <c:v>39867</c:v>
                </c:pt>
                <c:pt idx="1854">
                  <c:v>39864</c:v>
                </c:pt>
                <c:pt idx="1855">
                  <c:v>39863</c:v>
                </c:pt>
                <c:pt idx="1856">
                  <c:v>39862</c:v>
                </c:pt>
                <c:pt idx="1857">
                  <c:v>39861</c:v>
                </c:pt>
                <c:pt idx="1858">
                  <c:v>39857</c:v>
                </c:pt>
                <c:pt idx="1859">
                  <c:v>39856</c:v>
                </c:pt>
                <c:pt idx="1860">
                  <c:v>39855</c:v>
                </c:pt>
                <c:pt idx="1861">
                  <c:v>39854</c:v>
                </c:pt>
                <c:pt idx="1862">
                  <c:v>39853</c:v>
                </c:pt>
                <c:pt idx="1863">
                  <c:v>39850</c:v>
                </c:pt>
                <c:pt idx="1864">
                  <c:v>39849</c:v>
                </c:pt>
                <c:pt idx="1865">
                  <c:v>39848</c:v>
                </c:pt>
                <c:pt idx="1866">
                  <c:v>39847</c:v>
                </c:pt>
                <c:pt idx="1867">
                  <c:v>39846</c:v>
                </c:pt>
                <c:pt idx="1868">
                  <c:v>39843</c:v>
                </c:pt>
                <c:pt idx="1869">
                  <c:v>39842</c:v>
                </c:pt>
                <c:pt idx="1870">
                  <c:v>39841</c:v>
                </c:pt>
                <c:pt idx="1871">
                  <c:v>39840</c:v>
                </c:pt>
                <c:pt idx="1872">
                  <c:v>39839</c:v>
                </c:pt>
                <c:pt idx="1873">
                  <c:v>39836</c:v>
                </c:pt>
                <c:pt idx="1874">
                  <c:v>39835</c:v>
                </c:pt>
                <c:pt idx="1875">
                  <c:v>39834</c:v>
                </c:pt>
                <c:pt idx="1876">
                  <c:v>39833</c:v>
                </c:pt>
                <c:pt idx="1877">
                  <c:v>39829</c:v>
                </c:pt>
                <c:pt idx="1878">
                  <c:v>39828</c:v>
                </c:pt>
                <c:pt idx="1879">
                  <c:v>39827</c:v>
                </c:pt>
                <c:pt idx="1880">
                  <c:v>39826</c:v>
                </c:pt>
                <c:pt idx="1881">
                  <c:v>39825</c:v>
                </c:pt>
                <c:pt idx="1882">
                  <c:v>39822</c:v>
                </c:pt>
                <c:pt idx="1883">
                  <c:v>39821</c:v>
                </c:pt>
                <c:pt idx="1884">
                  <c:v>39820</c:v>
                </c:pt>
                <c:pt idx="1885">
                  <c:v>39819</c:v>
                </c:pt>
                <c:pt idx="1886">
                  <c:v>39818</c:v>
                </c:pt>
                <c:pt idx="1887">
                  <c:v>39815</c:v>
                </c:pt>
                <c:pt idx="1888">
                  <c:v>39813</c:v>
                </c:pt>
                <c:pt idx="1889">
                  <c:v>39812</c:v>
                </c:pt>
                <c:pt idx="1890">
                  <c:v>39811</c:v>
                </c:pt>
                <c:pt idx="1891">
                  <c:v>39808</c:v>
                </c:pt>
                <c:pt idx="1892">
                  <c:v>39806</c:v>
                </c:pt>
                <c:pt idx="1893">
                  <c:v>39805</c:v>
                </c:pt>
                <c:pt idx="1894">
                  <c:v>39804</c:v>
                </c:pt>
                <c:pt idx="1895">
                  <c:v>39801</c:v>
                </c:pt>
                <c:pt idx="1896">
                  <c:v>39800</c:v>
                </c:pt>
                <c:pt idx="1897">
                  <c:v>39799</c:v>
                </c:pt>
                <c:pt idx="1898">
                  <c:v>39798</c:v>
                </c:pt>
                <c:pt idx="1899">
                  <c:v>39797</c:v>
                </c:pt>
                <c:pt idx="1900">
                  <c:v>39794</c:v>
                </c:pt>
                <c:pt idx="1901">
                  <c:v>39793</c:v>
                </c:pt>
                <c:pt idx="1902">
                  <c:v>39792</c:v>
                </c:pt>
                <c:pt idx="1903">
                  <c:v>39791</c:v>
                </c:pt>
                <c:pt idx="1904">
                  <c:v>39790</c:v>
                </c:pt>
                <c:pt idx="1905">
                  <c:v>39787</c:v>
                </c:pt>
                <c:pt idx="1906">
                  <c:v>39786</c:v>
                </c:pt>
                <c:pt idx="1907">
                  <c:v>39785</c:v>
                </c:pt>
                <c:pt idx="1908">
                  <c:v>39784</c:v>
                </c:pt>
                <c:pt idx="1909">
                  <c:v>39783</c:v>
                </c:pt>
                <c:pt idx="1910">
                  <c:v>39780</c:v>
                </c:pt>
                <c:pt idx="1911">
                  <c:v>39778</c:v>
                </c:pt>
                <c:pt idx="1912">
                  <c:v>39777</c:v>
                </c:pt>
                <c:pt idx="1913">
                  <c:v>39776</c:v>
                </c:pt>
                <c:pt idx="1914">
                  <c:v>39773</c:v>
                </c:pt>
                <c:pt idx="1915">
                  <c:v>39772</c:v>
                </c:pt>
                <c:pt idx="1916">
                  <c:v>39771</c:v>
                </c:pt>
                <c:pt idx="1917">
                  <c:v>39770</c:v>
                </c:pt>
                <c:pt idx="1918">
                  <c:v>39769</c:v>
                </c:pt>
                <c:pt idx="1919">
                  <c:v>39766</c:v>
                </c:pt>
                <c:pt idx="1920">
                  <c:v>39765</c:v>
                </c:pt>
                <c:pt idx="1921">
                  <c:v>39764</c:v>
                </c:pt>
                <c:pt idx="1922">
                  <c:v>39763</c:v>
                </c:pt>
                <c:pt idx="1923">
                  <c:v>39762</c:v>
                </c:pt>
                <c:pt idx="1924">
                  <c:v>39759</c:v>
                </c:pt>
                <c:pt idx="1925">
                  <c:v>39758</c:v>
                </c:pt>
                <c:pt idx="1926">
                  <c:v>39757</c:v>
                </c:pt>
                <c:pt idx="1927">
                  <c:v>39756</c:v>
                </c:pt>
                <c:pt idx="1928">
                  <c:v>39755</c:v>
                </c:pt>
                <c:pt idx="1929">
                  <c:v>39752</c:v>
                </c:pt>
                <c:pt idx="1930">
                  <c:v>39751</c:v>
                </c:pt>
                <c:pt idx="1931">
                  <c:v>39750</c:v>
                </c:pt>
                <c:pt idx="1932">
                  <c:v>39749</c:v>
                </c:pt>
                <c:pt idx="1933">
                  <c:v>39748</c:v>
                </c:pt>
                <c:pt idx="1934">
                  <c:v>39745</c:v>
                </c:pt>
                <c:pt idx="1935">
                  <c:v>39744</c:v>
                </c:pt>
                <c:pt idx="1936">
                  <c:v>39743</c:v>
                </c:pt>
                <c:pt idx="1937">
                  <c:v>39742</c:v>
                </c:pt>
                <c:pt idx="1938">
                  <c:v>39741</c:v>
                </c:pt>
                <c:pt idx="1939">
                  <c:v>39738</c:v>
                </c:pt>
                <c:pt idx="1940">
                  <c:v>39737</c:v>
                </c:pt>
                <c:pt idx="1941">
                  <c:v>39736</c:v>
                </c:pt>
                <c:pt idx="1942">
                  <c:v>39735</c:v>
                </c:pt>
                <c:pt idx="1943">
                  <c:v>39734</c:v>
                </c:pt>
                <c:pt idx="1944">
                  <c:v>39731</c:v>
                </c:pt>
                <c:pt idx="1945">
                  <c:v>39730</c:v>
                </c:pt>
                <c:pt idx="1946">
                  <c:v>39729</c:v>
                </c:pt>
                <c:pt idx="1947">
                  <c:v>39728</c:v>
                </c:pt>
                <c:pt idx="1948">
                  <c:v>39727</c:v>
                </c:pt>
                <c:pt idx="1949">
                  <c:v>39724</c:v>
                </c:pt>
                <c:pt idx="1950">
                  <c:v>39723</c:v>
                </c:pt>
                <c:pt idx="1951">
                  <c:v>39722</c:v>
                </c:pt>
                <c:pt idx="1952">
                  <c:v>39721</c:v>
                </c:pt>
                <c:pt idx="1953">
                  <c:v>39720</c:v>
                </c:pt>
                <c:pt idx="1954">
                  <c:v>39717</c:v>
                </c:pt>
                <c:pt idx="1955">
                  <c:v>39716</c:v>
                </c:pt>
                <c:pt idx="1956">
                  <c:v>39715</c:v>
                </c:pt>
                <c:pt idx="1957">
                  <c:v>39714</c:v>
                </c:pt>
                <c:pt idx="1958">
                  <c:v>39713</c:v>
                </c:pt>
                <c:pt idx="1959">
                  <c:v>39710</c:v>
                </c:pt>
                <c:pt idx="1960">
                  <c:v>39709</c:v>
                </c:pt>
                <c:pt idx="1961">
                  <c:v>39708</c:v>
                </c:pt>
                <c:pt idx="1962">
                  <c:v>39707</c:v>
                </c:pt>
                <c:pt idx="1963">
                  <c:v>39706</c:v>
                </c:pt>
                <c:pt idx="1964">
                  <c:v>39703</c:v>
                </c:pt>
                <c:pt idx="1965">
                  <c:v>39702</c:v>
                </c:pt>
                <c:pt idx="1966">
                  <c:v>39701</c:v>
                </c:pt>
                <c:pt idx="1967">
                  <c:v>39700</c:v>
                </c:pt>
                <c:pt idx="1968">
                  <c:v>39699</c:v>
                </c:pt>
                <c:pt idx="1969">
                  <c:v>39696</c:v>
                </c:pt>
                <c:pt idx="1970">
                  <c:v>39695</c:v>
                </c:pt>
                <c:pt idx="1971">
                  <c:v>39694</c:v>
                </c:pt>
                <c:pt idx="1972">
                  <c:v>39693</c:v>
                </c:pt>
                <c:pt idx="1973">
                  <c:v>39689</c:v>
                </c:pt>
                <c:pt idx="1974">
                  <c:v>39688</c:v>
                </c:pt>
                <c:pt idx="1975">
                  <c:v>39687</c:v>
                </c:pt>
                <c:pt idx="1976">
                  <c:v>39686</c:v>
                </c:pt>
                <c:pt idx="1977">
                  <c:v>39685</c:v>
                </c:pt>
                <c:pt idx="1978">
                  <c:v>39682</c:v>
                </c:pt>
                <c:pt idx="1979">
                  <c:v>39681</c:v>
                </c:pt>
                <c:pt idx="1980">
                  <c:v>39680</c:v>
                </c:pt>
                <c:pt idx="1981">
                  <c:v>39679</c:v>
                </c:pt>
                <c:pt idx="1982">
                  <c:v>39678</c:v>
                </c:pt>
                <c:pt idx="1983">
                  <c:v>39675</c:v>
                </c:pt>
                <c:pt idx="1984">
                  <c:v>39674</c:v>
                </c:pt>
                <c:pt idx="1985">
                  <c:v>39673</c:v>
                </c:pt>
                <c:pt idx="1986">
                  <c:v>39672</c:v>
                </c:pt>
                <c:pt idx="1987">
                  <c:v>39671</c:v>
                </c:pt>
                <c:pt idx="1988">
                  <c:v>39668</c:v>
                </c:pt>
              </c:numCache>
            </c:numRef>
          </c:cat>
          <c:val>
            <c:numRef>
              <c:f>Stock_Data!$B$2:$B$1990</c:f>
              <c:numCache>
                <c:formatCode>General</c:formatCode>
                <c:ptCount val="1989"/>
                <c:pt idx="0">
                  <c:v>17924.240229999999</c:v>
                </c:pt>
                <c:pt idx="1">
                  <c:v>17712.759770000001</c:v>
                </c:pt>
                <c:pt idx="2">
                  <c:v>17456.019530000001</c:v>
                </c:pt>
                <c:pt idx="3">
                  <c:v>17190.509770000001</c:v>
                </c:pt>
                <c:pt idx="4">
                  <c:v>17355.210940000001</c:v>
                </c:pt>
                <c:pt idx="5">
                  <c:v>17946.630860000001</c:v>
                </c:pt>
                <c:pt idx="6">
                  <c:v>17844.109380000002</c:v>
                </c:pt>
                <c:pt idx="7">
                  <c:v>17832.66992</c:v>
                </c:pt>
                <c:pt idx="8">
                  <c:v>17827.33008</c:v>
                </c:pt>
                <c:pt idx="9">
                  <c:v>17736.869139999999</c:v>
                </c:pt>
                <c:pt idx="10">
                  <c:v>17733.439450000002</c:v>
                </c:pt>
                <c:pt idx="11">
                  <c:v>17602.230469999999</c:v>
                </c:pt>
                <c:pt idx="12">
                  <c:v>17703.650389999999</c:v>
                </c:pt>
                <c:pt idx="13">
                  <c:v>17710.769530000001</c:v>
                </c:pt>
                <c:pt idx="14">
                  <c:v>17830.5</c:v>
                </c:pt>
                <c:pt idx="15">
                  <c:v>17938.820309999999</c:v>
                </c:pt>
                <c:pt idx="16">
                  <c:v>17969.980469999999</c:v>
                </c:pt>
                <c:pt idx="17">
                  <c:v>17931.910159999999</c:v>
                </c:pt>
                <c:pt idx="18">
                  <c:v>17936.220700000002</c:v>
                </c:pt>
                <c:pt idx="19">
                  <c:v>17825.689450000002</c:v>
                </c:pt>
                <c:pt idx="20">
                  <c:v>17799.800780000001</c:v>
                </c:pt>
                <c:pt idx="21">
                  <c:v>17789.050780000001</c:v>
                </c:pt>
                <c:pt idx="22">
                  <c:v>17754.550780000001</c:v>
                </c:pt>
                <c:pt idx="23">
                  <c:v>17891.5</c:v>
                </c:pt>
                <c:pt idx="24">
                  <c:v>17826.849610000001</c:v>
                </c:pt>
                <c:pt idx="25">
                  <c:v>17859.519530000001</c:v>
                </c:pt>
                <c:pt idx="26">
                  <c:v>17735.089840000001</c:v>
                </c:pt>
                <c:pt idx="27">
                  <c:v>17525.189450000002</c:v>
                </c:pt>
                <c:pt idx="28">
                  <c:v>17507.039059999999</c:v>
                </c:pt>
                <c:pt idx="29">
                  <c:v>17437.320309999999</c:v>
                </c:pt>
                <c:pt idx="30">
                  <c:v>17514.160159999999</c:v>
                </c:pt>
                <c:pt idx="31">
                  <c:v>17501.279299999998</c:v>
                </c:pt>
                <c:pt idx="32">
                  <c:v>17701.460940000001</c:v>
                </c:pt>
                <c:pt idx="33">
                  <c:v>17531.759770000001</c:v>
                </c:pt>
                <c:pt idx="34">
                  <c:v>17711.119139999999</c:v>
                </c:pt>
                <c:pt idx="35">
                  <c:v>17711.119139999999</c:v>
                </c:pt>
                <c:pt idx="36">
                  <c:v>17919.029299999998</c:v>
                </c:pt>
                <c:pt idx="37">
                  <c:v>17726.660159999999</c:v>
                </c:pt>
                <c:pt idx="38">
                  <c:v>17743.849610000001</c:v>
                </c:pt>
                <c:pt idx="39">
                  <c:v>17650.300780000001</c:v>
                </c:pt>
                <c:pt idx="40">
                  <c:v>17664.480469999999</c:v>
                </c:pt>
                <c:pt idx="41">
                  <c:v>17735.019530000001</c:v>
                </c:pt>
                <c:pt idx="42">
                  <c:v>17870.75</c:v>
                </c:pt>
                <c:pt idx="43">
                  <c:v>17783.779299999998</c:v>
                </c:pt>
                <c:pt idx="44">
                  <c:v>17813.089840000001</c:v>
                </c:pt>
                <c:pt idx="45">
                  <c:v>18023.880860000001</c:v>
                </c:pt>
                <c:pt idx="46">
                  <c:v>17996.140630000002</c:v>
                </c:pt>
                <c:pt idx="47">
                  <c:v>17987.380860000001</c:v>
                </c:pt>
                <c:pt idx="48">
                  <c:v>17990.939450000002</c:v>
                </c:pt>
                <c:pt idx="49">
                  <c:v>17985.050780000001</c:v>
                </c:pt>
                <c:pt idx="50">
                  <c:v>18092.839840000001</c:v>
                </c:pt>
                <c:pt idx="51">
                  <c:v>18059.490229999999</c:v>
                </c:pt>
                <c:pt idx="52">
                  <c:v>18012.099610000001</c:v>
                </c:pt>
                <c:pt idx="53">
                  <c:v>17890.199219999999</c:v>
                </c:pt>
                <c:pt idx="54">
                  <c:v>17925.949219999999</c:v>
                </c:pt>
                <c:pt idx="55">
                  <c:v>17912.25</c:v>
                </c:pt>
                <c:pt idx="56">
                  <c:v>17741.660159999999</c:v>
                </c:pt>
                <c:pt idx="57">
                  <c:v>17571.339840000001</c:v>
                </c:pt>
                <c:pt idx="58">
                  <c:v>17586.480469999999</c:v>
                </c:pt>
                <c:pt idx="59">
                  <c:v>17555.390630000002</c:v>
                </c:pt>
                <c:pt idx="60">
                  <c:v>17687.279299999998</c:v>
                </c:pt>
                <c:pt idx="61">
                  <c:v>17605.449219999999</c:v>
                </c:pt>
                <c:pt idx="62">
                  <c:v>17718.029299999998</c:v>
                </c:pt>
                <c:pt idx="63">
                  <c:v>17799.390630000002</c:v>
                </c:pt>
                <c:pt idx="64">
                  <c:v>17661.740229999999</c:v>
                </c:pt>
                <c:pt idx="65">
                  <c:v>17716.050780000001</c:v>
                </c:pt>
                <c:pt idx="66">
                  <c:v>17652.359380000002</c:v>
                </c:pt>
                <c:pt idx="67">
                  <c:v>17512.58008</c:v>
                </c:pt>
                <c:pt idx="68">
                  <c:v>17526.08008</c:v>
                </c:pt>
                <c:pt idx="69">
                  <c:v>17485.33008</c:v>
                </c:pt>
                <c:pt idx="70">
                  <c:v>17588.810549999998</c:v>
                </c:pt>
                <c:pt idx="71">
                  <c:v>17602.710940000001</c:v>
                </c:pt>
                <c:pt idx="72">
                  <c:v>17589.699219999999</c:v>
                </c:pt>
                <c:pt idx="73">
                  <c:v>17481.490229999999</c:v>
                </c:pt>
                <c:pt idx="74">
                  <c:v>17321.380860000001</c:v>
                </c:pt>
                <c:pt idx="75">
                  <c:v>17249.339840000001</c:v>
                </c:pt>
                <c:pt idx="76">
                  <c:v>17217.150389999999</c:v>
                </c:pt>
                <c:pt idx="77">
                  <c:v>17207.490229999999</c:v>
                </c:pt>
                <c:pt idx="78">
                  <c:v>17014.990229999999</c:v>
                </c:pt>
                <c:pt idx="79">
                  <c:v>17006.050780000001</c:v>
                </c:pt>
                <c:pt idx="80">
                  <c:v>16969.16992</c:v>
                </c:pt>
                <c:pt idx="81">
                  <c:v>17050.66992</c:v>
                </c:pt>
                <c:pt idx="82">
                  <c:v>16991.289059999999</c:v>
                </c:pt>
                <c:pt idx="83">
                  <c:v>16945</c:v>
                </c:pt>
                <c:pt idx="84">
                  <c:v>16896.16992</c:v>
                </c:pt>
                <c:pt idx="85">
                  <c:v>16851.16992</c:v>
                </c:pt>
                <c:pt idx="86">
                  <c:v>16545.66992</c:v>
                </c:pt>
                <c:pt idx="87">
                  <c:v>16634.150389999999</c:v>
                </c:pt>
                <c:pt idx="88">
                  <c:v>16712.699219999999</c:v>
                </c:pt>
                <c:pt idx="89">
                  <c:v>16504.380860000001</c:v>
                </c:pt>
                <c:pt idx="90">
                  <c:v>16418.839840000001</c:v>
                </c:pt>
                <c:pt idx="91">
                  <c:v>16610.390630000002</c:v>
                </c:pt>
                <c:pt idx="92">
                  <c:v>16417.130860000001</c:v>
                </c:pt>
                <c:pt idx="93">
                  <c:v>16410.960940000001</c:v>
                </c:pt>
                <c:pt idx="94">
                  <c:v>16483.759770000001</c:v>
                </c:pt>
                <c:pt idx="95">
                  <c:v>16217.98047</c:v>
                </c:pt>
                <c:pt idx="96">
                  <c:v>16012.389649999999</c:v>
                </c:pt>
                <c:pt idx="97">
                  <c:v>15691.62012</c:v>
                </c:pt>
                <c:pt idx="98">
                  <c:v>15897.820309999999</c:v>
                </c:pt>
                <c:pt idx="99">
                  <c:v>16035.610350000001</c:v>
                </c:pt>
                <c:pt idx="100">
                  <c:v>16005.410159999999</c:v>
                </c:pt>
                <c:pt idx="101">
                  <c:v>16147.509770000001</c:v>
                </c:pt>
                <c:pt idx="102">
                  <c:v>16417.949219999999</c:v>
                </c:pt>
                <c:pt idx="103">
                  <c:v>16329.66992</c:v>
                </c:pt>
                <c:pt idx="104">
                  <c:v>16186.200199999999</c:v>
                </c:pt>
                <c:pt idx="105">
                  <c:v>16420.210940000001</c:v>
                </c:pt>
                <c:pt idx="106">
                  <c:v>16453.630860000001</c:v>
                </c:pt>
                <c:pt idx="107">
                  <c:v>16090.259770000001</c:v>
                </c:pt>
                <c:pt idx="108">
                  <c:v>15960.280269999999</c:v>
                </c:pt>
                <c:pt idx="109">
                  <c:v>16168.740229999999</c:v>
                </c:pt>
                <c:pt idx="110">
                  <c:v>15893.160159999999</c:v>
                </c:pt>
                <c:pt idx="111">
                  <c:v>16086.45996</c:v>
                </c:pt>
                <c:pt idx="112">
                  <c:v>15921.099609999999</c:v>
                </c:pt>
                <c:pt idx="113">
                  <c:v>15768.87012</c:v>
                </c:pt>
                <c:pt idx="114">
                  <c:v>15989.450199999999</c:v>
                </c:pt>
                <c:pt idx="115">
                  <c:v>16009.450199999999</c:v>
                </c:pt>
                <c:pt idx="116">
                  <c:v>16354.33008</c:v>
                </c:pt>
                <c:pt idx="117">
                  <c:v>16159.009770000001</c:v>
                </c:pt>
                <c:pt idx="118">
                  <c:v>16526.630860000001</c:v>
                </c:pt>
                <c:pt idx="119">
                  <c:v>16419.109380000002</c:v>
                </c:pt>
                <c:pt idx="120">
                  <c:v>16358.70996</c:v>
                </c:pt>
                <c:pt idx="121">
                  <c:v>16519.16992</c:v>
                </c:pt>
                <c:pt idx="122">
                  <c:v>16888.359380000002</c:v>
                </c:pt>
                <c:pt idx="123">
                  <c:v>17154.83008</c:v>
                </c:pt>
                <c:pt idx="124">
                  <c:v>17147.5</c:v>
                </c:pt>
                <c:pt idx="125">
                  <c:v>17405.480469999999</c:v>
                </c:pt>
                <c:pt idx="126">
                  <c:v>17590.660159999999</c:v>
                </c:pt>
                <c:pt idx="127">
                  <c:v>17711.939450000002</c:v>
                </c:pt>
                <c:pt idx="128">
                  <c:v>17547.369139999999</c:v>
                </c:pt>
                <c:pt idx="129">
                  <c:v>17535.660159999999</c:v>
                </c:pt>
                <c:pt idx="130">
                  <c:v>17593.259770000001</c:v>
                </c:pt>
                <c:pt idx="131">
                  <c:v>17427.630860000001</c:v>
                </c:pt>
                <c:pt idx="132">
                  <c:v>17253.550780000001</c:v>
                </c:pt>
                <c:pt idx="133">
                  <c:v>17154.939450000002</c:v>
                </c:pt>
                <c:pt idx="134">
                  <c:v>17495.039059999999</c:v>
                </c:pt>
                <c:pt idx="135">
                  <c:v>17756.539059999999</c:v>
                </c:pt>
                <c:pt idx="136">
                  <c:v>17530.849610000001</c:v>
                </c:pt>
                <c:pt idx="137">
                  <c:v>17374.779299999998</c:v>
                </c:pt>
                <c:pt idx="138">
                  <c:v>17277.109380000002</c:v>
                </c:pt>
                <c:pt idx="139">
                  <c:v>17574.75</c:v>
                </c:pt>
                <c:pt idx="140">
                  <c:v>17493.16992</c:v>
                </c:pt>
                <c:pt idx="141">
                  <c:v>17558.179690000001</c:v>
                </c:pt>
                <c:pt idx="142">
                  <c:v>17703.990229999999</c:v>
                </c:pt>
                <c:pt idx="143">
                  <c:v>17845.490229999999</c:v>
                </c:pt>
                <c:pt idx="144">
                  <c:v>17482.679690000001</c:v>
                </c:pt>
                <c:pt idx="145">
                  <c:v>17741.570309999999</c:v>
                </c:pt>
                <c:pt idx="146">
                  <c:v>17883.140630000002</c:v>
                </c:pt>
                <c:pt idx="147">
                  <c:v>17719.720700000002</c:v>
                </c:pt>
                <c:pt idx="148">
                  <c:v>17802.839840000001</c:v>
                </c:pt>
                <c:pt idx="149">
                  <c:v>17806.039059999999</c:v>
                </c:pt>
                <c:pt idx="150">
                  <c:v>17820.810549999998</c:v>
                </c:pt>
                <c:pt idx="151">
                  <c:v>17770.900389999999</c:v>
                </c:pt>
                <c:pt idx="152">
                  <c:v>17823.609380000002</c:v>
                </c:pt>
                <c:pt idx="153">
                  <c:v>17732.75</c:v>
                </c:pt>
                <c:pt idx="154">
                  <c:v>17739.83008</c:v>
                </c:pt>
                <c:pt idx="155">
                  <c:v>17485.490229999999</c:v>
                </c:pt>
                <c:pt idx="156">
                  <c:v>17486.990229999999</c:v>
                </c:pt>
                <c:pt idx="157">
                  <c:v>17229.939450000002</c:v>
                </c:pt>
                <c:pt idx="158">
                  <c:v>17439.25</c:v>
                </c:pt>
                <c:pt idx="159">
                  <c:v>17691.929690000001</c:v>
                </c:pt>
                <c:pt idx="160">
                  <c:v>17769.5</c:v>
                </c:pt>
                <c:pt idx="161">
                  <c:v>17724.130860000001</c:v>
                </c:pt>
                <c:pt idx="162">
                  <c:v>17900.779299999998</c:v>
                </c:pt>
                <c:pt idx="163">
                  <c:v>17855.220700000002</c:v>
                </c:pt>
                <c:pt idx="164">
                  <c:v>17871.25</c:v>
                </c:pt>
                <c:pt idx="165">
                  <c:v>17929.58008</c:v>
                </c:pt>
                <c:pt idx="166">
                  <c:v>17819.740229999999</c:v>
                </c:pt>
                <c:pt idx="167">
                  <c:v>17672.619139999999</c:v>
                </c:pt>
                <c:pt idx="168">
                  <c:v>17756.599610000001</c:v>
                </c:pt>
                <c:pt idx="169">
                  <c:v>17771.5</c:v>
                </c:pt>
                <c:pt idx="170">
                  <c:v>17586.689450000002</c:v>
                </c:pt>
                <c:pt idx="171">
                  <c:v>17608.890630000002</c:v>
                </c:pt>
                <c:pt idx="172">
                  <c:v>17649.570309999999</c:v>
                </c:pt>
                <c:pt idx="173">
                  <c:v>17525.109380000002</c:v>
                </c:pt>
                <c:pt idx="174">
                  <c:v>17180.880860000001</c:v>
                </c:pt>
                <c:pt idx="175">
                  <c:v>17225.929690000001</c:v>
                </c:pt>
                <c:pt idx="176">
                  <c:v>17228.470700000002</c:v>
                </c:pt>
                <c:pt idx="177">
                  <c:v>17209.429690000001</c:v>
                </c:pt>
                <c:pt idx="178">
                  <c:v>17141.75</c:v>
                </c:pt>
                <c:pt idx="179">
                  <c:v>16944.859380000002</c:v>
                </c:pt>
                <c:pt idx="180">
                  <c:v>17079.08008</c:v>
                </c:pt>
                <c:pt idx="181">
                  <c:v>17113.550780000001</c:v>
                </c:pt>
                <c:pt idx="182">
                  <c:v>17082.289059999999</c:v>
                </c:pt>
                <c:pt idx="183">
                  <c:v>17054.689450000002</c:v>
                </c:pt>
                <c:pt idx="184">
                  <c:v>16904.16992</c:v>
                </c:pt>
                <c:pt idx="185">
                  <c:v>16805.41992</c:v>
                </c:pt>
                <c:pt idx="186">
                  <c:v>16774.019530000001</c:v>
                </c:pt>
                <c:pt idx="187">
                  <c:v>16502.099610000001</c:v>
                </c:pt>
                <c:pt idx="188">
                  <c:v>16258.25</c:v>
                </c:pt>
                <c:pt idx="189">
                  <c:v>16278.62012</c:v>
                </c:pt>
                <c:pt idx="190">
                  <c:v>16057.08008</c:v>
                </c:pt>
                <c:pt idx="191">
                  <c:v>16001.759770000001</c:v>
                </c:pt>
                <c:pt idx="192">
                  <c:v>16313.259770000001</c:v>
                </c:pt>
                <c:pt idx="193">
                  <c:v>16205.070309999999</c:v>
                </c:pt>
                <c:pt idx="194">
                  <c:v>16257.110350000001</c:v>
                </c:pt>
                <c:pt idx="195">
                  <c:v>16332.809569999999</c:v>
                </c:pt>
                <c:pt idx="196">
                  <c:v>16477.449219999999</c:v>
                </c:pt>
                <c:pt idx="197">
                  <c:v>16406.099610000001</c:v>
                </c:pt>
                <c:pt idx="198">
                  <c:v>16674.740229999999</c:v>
                </c:pt>
                <c:pt idx="199">
                  <c:v>16738.08008</c:v>
                </c:pt>
                <c:pt idx="200">
                  <c:v>16599.509770000001</c:v>
                </c:pt>
                <c:pt idx="201">
                  <c:v>16382.58008</c:v>
                </c:pt>
                <c:pt idx="202">
                  <c:v>16450.859380000002</c:v>
                </c:pt>
                <c:pt idx="203">
                  <c:v>16330.400390000001</c:v>
                </c:pt>
                <c:pt idx="204">
                  <c:v>16252.570309999999</c:v>
                </c:pt>
                <c:pt idx="205">
                  <c:v>16505.039059999999</c:v>
                </c:pt>
                <c:pt idx="206">
                  <c:v>16109.929690000001</c:v>
                </c:pt>
                <c:pt idx="207">
                  <c:v>16371.759770000001</c:v>
                </c:pt>
                <c:pt idx="208">
                  <c:v>16364.339840000001</c:v>
                </c:pt>
                <c:pt idx="209">
                  <c:v>16058.349609999999</c:v>
                </c:pt>
                <c:pt idx="210">
                  <c:v>16528.029299999998</c:v>
                </c:pt>
                <c:pt idx="211">
                  <c:v>16632.019530000001</c:v>
                </c:pt>
                <c:pt idx="212">
                  <c:v>16649.41992</c:v>
                </c:pt>
                <c:pt idx="213">
                  <c:v>16285.509770000001</c:v>
                </c:pt>
                <c:pt idx="214">
                  <c:v>15676.259770000001</c:v>
                </c:pt>
                <c:pt idx="215">
                  <c:v>15882.26953</c:v>
                </c:pt>
                <c:pt idx="216">
                  <c:v>16459.75</c:v>
                </c:pt>
                <c:pt idx="217">
                  <c:v>16990.689450000002</c:v>
                </c:pt>
                <c:pt idx="218">
                  <c:v>17345.320309999999</c:v>
                </c:pt>
                <c:pt idx="219">
                  <c:v>17508.740229999999</c:v>
                </c:pt>
                <c:pt idx="220">
                  <c:v>17537.300780000001</c:v>
                </c:pt>
                <c:pt idx="221">
                  <c:v>17472.660159999999</c:v>
                </c:pt>
                <c:pt idx="222">
                  <c:v>17410.119139999999</c:v>
                </c:pt>
                <c:pt idx="223">
                  <c:v>17401.640630000002</c:v>
                </c:pt>
                <c:pt idx="224">
                  <c:v>17382.929690000001</c:v>
                </c:pt>
                <c:pt idx="225">
                  <c:v>17593.589840000001</c:v>
                </c:pt>
                <c:pt idx="226">
                  <c:v>17375.179690000001</c:v>
                </c:pt>
                <c:pt idx="227">
                  <c:v>17414.939450000002</c:v>
                </c:pt>
                <c:pt idx="228">
                  <c:v>17542.609380000002</c:v>
                </c:pt>
                <c:pt idx="229">
                  <c:v>17555.240229999999</c:v>
                </c:pt>
                <c:pt idx="230">
                  <c:v>17596.929690000001</c:v>
                </c:pt>
                <c:pt idx="231">
                  <c:v>17696.740229999999</c:v>
                </c:pt>
                <c:pt idx="232">
                  <c:v>17755.869139999999</c:v>
                </c:pt>
                <c:pt idx="233">
                  <c:v>17743.240229999999</c:v>
                </c:pt>
                <c:pt idx="234">
                  <c:v>17631.400389999999</c:v>
                </c:pt>
                <c:pt idx="235">
                  <c:v>17449.810549999998</c:v>
                </c:pt>
                <c:pt idx="236">
                  <c:v>17561.779299999998</c:v>
                </c:pt>
                <c:pt idx="237">
                  <c:v>17731.050780000001</c:v>
                </c:pt>
                <c:pt idx="238">
                  <c:v>17853.779299999998</c:v>
                </c:pt>
                <c:pt idx="239">
                  <c:v>17918.349610000001</c:v>
                </c:pt>
                <c:pt idx="240">
                  <c:v>18096.66992</c:v>
                </c:pt>
                <c:pt idx="241">
                  <c:v>18085.910159999999</c:v>
                </c:pt>
                <c:pt idx="242">
                  <c:v>18117.58008</c:v>
                </c:pt>
                <c:pt idx="243">
                  <c:v>18078.160159999999</c:v>
                </c:pt>
                <c:pt idx="244">
                  <c:v>18053.380860000001</c:v>
                </c:pt>
                <c:pt idx="245">
                  <c:v>17974.609380000002</c:v>
                </c:pt>
                <c:pt idx="246">
                  <c:v>17787.269530000001</c:v>
                </c:pt>
                <c:pt idx="247">
                  <c:v>17561.119139999999</c:v>
                </c:pt>
                <c:pt idx="248">
                  <c:v>17530.380860000001</c:v>
                </c:pt>
                <c:pt idx="249">
                  <c:v>17759.009770000001</c:v>
                </c:pt>
                <c:pt idx="250">
                  <c:v>17684.91992</c:v>
                </c:pt>
                <c:pt idx="251">
                  <c:v>17728.08008</c:v>
                </c:pt>
                <c:pt idx="252">
                  <c:v>17763.320309999999</c:v>
                </c:pt>
                <c:pt idx="253">
                  <c:v>17638.119139999999</c:v>
                </c:pt>
                <c:pt idx="254">
                  <c:v>17599.960940000001</c:v>
                </c:pt>
                <c:pt idx="255">
                  <c:v>17936.740229999999</c:v>
                </c:pt>
                <c:pt idx="256">
                  <c:v>17892.029299999998</c:v>
                </c:pt>
                <c:pt idx="257">
                  <c:v>17977.109380000002</c:v>
                </c:pt>
                <c:pt idx="258">
                  <c:v>18139.099610000001</c:v>
                </c:pt>
                <c:pt idx="259">
                  <c:v>18121.779299999998</c:v>
                </c:pt>
                <c:pt idx="260">
                  <c:v>18027.630860000001</c:v>
                </c:pt>
                <c:pt idx="261">
                  <c:v>18116.240229999999</c:v>
                </c:pt>
                <c:pt idx="262">
                  <c:v>17944.609380000002</c:v>
                </c:pt>
                <c:pt idx="263">
                  <c:v>17909.58008</c:v>
                </c:pt>
                <c:pt idx="264">
                  <c:v>17787.429690000001</c:v>
                </c:pt>
                <c:pt idx="265">
                  <c:v>17890.759770000001</c:v>
                </c:pt>
                <c:pt idx="266">
                  <c:v>18035.83008</c:v>
                </c:pt>
                <c:pt idx="267">
                  <c:v>18001.269530000001</c:v>
                </c:pt>
                <c:pt idx="268">
                  <c:v>17765.380860000001</c:v>
                </c:pt>
                <c:pt idx="269">
                  <c:v>17766.949219999999</c:v>
                </c:pt>
                <c:pt idx="270">
                  <c:v>17849.460940000001</c:v>
                </c:pt>
                <c:pt idx="271">
                  <c:v>17905.380860000001</c:v>
                </c:pt>
                <c:pt idx="272">
                  <c:v>18072.470700000002</c:v>
                </c:pt>
                <c:pt idx="273">
                  <c:v>18018.41992</c:v>
                </c:pt>
                <c:pt idx="274">
                  <c:v>18033.33008</c:v>
                </c:pt>
                <c:pt idx="275">
                  <c:v>18017.820309999999</c:v>
                </c:pt>
                <c:pt idx="276">
                  <c:v>18128.119139999999</c:v>
                </c:pt>
                <c:pt idx="277">
                  <c:v>18154.140630000002</c:v>
                </c:pt>
                <c:pt idx="278">
                  <c:v>18045.08008</c:v>
                </c:pt>
                <c:pt idx="279">
                  <c:v>18229.75</c:v>
                </c:pt>
                <c:pt idx="280">
                  <c:v>18286.869139999999</c:v>
                </c:pt>
                <c:pt idx="281">
                  <c:v>18285.869139999999</c:v>
                </c:pt>
                <c:pt idx="282">
                  <c:v>18315.060549999998</c:v>
                </c:pt>
                <c:pt idx="283">
                  <c:v>18300.480469999999</c:v>
                </c:pt>
                <c:pt idx="284">
                  <c:v>18267.25</c:v>
                </c:pt>
                <c:pt idx="285">
                  <c:v>18251.970700000002</c:v>
                </c:pt>
                <c:pt idx="286">
                  <c:v>18062.490229999999</c:v>
                </c:pt>
                <c:pt idx="287">
                  <c:v>18070.369139999999</c:v>
                </c:pt>
                <c:pt idx="288">
                  <c:v>18096.160159999999</c:v>
                </c:pt>
                <c:pt idx="289">
                  <c:v>18187.779299999998</c:v>
                </c:pt>
                <c:pt idx="290">
                  <c:v>17933.640630000002</c:v>
                </c:pt>
                <c:pt idx="291">
                  <c:v>17840.25</c:v>
                </c:pt>
                <c:pt idx="292">
                  <c:v>17934.810549999998</c:v>
                </c:pt>
                <c:pt idx="293">
                  <c:v>18062.529299999998</c:v>
                </c:pt>
                <c:pt idx="294">
                  <c:v>18026.019530000001</c:v>
                </c:pt>
                <c:pt idx="295">
                  <c:v>17859.269530000001</c:v>
                </c:pt>
                <c:pt idx="296">
                  <c:v>18033.33008</c:v>
                </c:pt>
                <c:pt idx="297">
                  <c:v>18093.689450000002</c:v>
                </c:pt>
                <c:pt idx="298">
                  <c:v>18035.900389999999</c:v>
                </c:pt>
                <c:pt idx="299">
                  <c:v>18097.890630000002</c:v>
                </c:pt>
                <c:pt idx="300">
                  <c:v>18056.41992</c:v>
                </c:pt>
                <c:pt idx="301">
                  <c:v>18031.900389999999</c:v>
                </c:pt>
                <c:pt idx="302">
                  <c:v>17950.820309999999</c:v>
                </c:pt>
                <c:pt idx="303">
                  <c:v>18034.230469999999</c:v>
                </c:pt>
                <c:pt idx="304">
                  <c:v>17841.179690000001</c:v>
                </c:pt>
                <c:pt idx="305">
                  <c:v>18102.560549999998</c:v>
                </c:pt>
                <c:pt idx="306">
                  <c:v>18106.269530000001</c:v>
                </c:pt>
                <c:pt idx="307">
                  <c:v>18045.710940000001</c:v>
                </c:pt>
                <c:pt idx="308">
                  <c:v>17979.109380000002</c:v>
                </c:pt>
                <c:pt idx="309">
                  <c:v>18052.320309999999</c:v>
                </c:pt>
                <c:pt idx="310">
                  <c:v>17956.730469999999</c:v>
                </c:pt>
                <c:pt idx="311">
                  <c:v>17902.509770000001</c:v>
                </c:pt>
                <c:pt idx="312">
                  <c:v>17877.619139999999</c:v>
                </c:pt>
                <c:pt idx="313">
                  <c:v>17884.320309999999</c:v>
                </c:pt>
                <c:pt idx="314">
                  <c:v>17755.5</c:v>
                </c:pt>
                <c:pt idx="315">
                  <c:v>17699.519530000001</c:v>
                </c:pt>
                <c:pt idx="316">
                  <c:v>17778.519530000001</c:v>
                </c:pt>
                <c:pt idx="317">
                  <c:v>17965.369139999999</c:v>
                </c:pt>
                <c:pt idx="318">
                  <c:v>17727.480469999999</c:v>
                </c:pt>
                <c:pt idx="319">
                  <c:v>17673.630860000001</c:v>
                </c:pt>
                <c:pt idx="320">
                  <c:v>17716.269530000001</c:v>
                </c:pt>
                <c:pt idx="321">
                  <c:v>18012.609380000002</c:v>
                </c:pt>
                <c:pt idx="322">
                  <c:v>18110.869139999999</c:v>
                </c:pt>
                <c:pt idx="323">
                  <c:v>18136.730469999999</c:v>
                </c:pt>
                <c:pt idx="324">
                  <c:v>17961.130860000001</c:v>
                </c:pt>
                <c:pt idx="325">
                  <c:v>18072.58008</c:v>
                </c:pt>
                <c:pt idx="326">
                  <c:v>17846.800780000001</c:v>
                </c:pt>
                <c:pt idx="327">
                  <c:v>17972.220700000002</c:v>
                </c:pt>
                <c:pt idx="328">
                  <c:v>17751.240229999999</c:v>
                </c:pt>
                <c:pt idx="329">
                  <c:v>17889.050780000001</c:v>
                </c:pt>
                <c:pt idx="330">
                  <c:v>17626.839840000001</c:v>
                </c:pt>
                <c:pt idx="331">
                  <c:v>17662.939450000002</c:v>
                </c:pt>
                <c:pt idx="332">
                  <c:v>17989.560549999998</c:v>
                </c:pt>
                <c:pt idx="333">
                  <c:v>17856.560549999998</c:v>
                </c:pt>
                <c:pt idx="334">
                  <c:v>18135.720700000002</c:v>
                </c:pt>
                <c:pt idx="335">
                  <c:v>18096.900389999999</c:v>
                </c:pt>
                <c:pt idx="336">
                  <c:v>18203.369139999999</c:v>
                </c:pt>
                <c:pt idx="337">
                  <c:v>18281.949219999999</c:v>
                </c:pt>
                <c:pt idx="338">
                  <c:v>18134.050780000001</c:v>
                </c:pt>
                <c:pt idx="339">
                  <c:v>18213.259770000001</c:v>
                </c:pt>
                <c:pt idx="340">
                  <c:v>18224.410159999999</c:v>
                </c:pt>
                <c:pt idx="341">
                  <c:v>18208.66992</c:v>
                </c:pt>
                <c:pt idx="342">
                  <c:v>18112.570309999999</c:v>
                </c:pt>
                <c:pt idx="343">
                  <c:v>18140.759770000001</c:v>
                </c:pt>
                <c:pt idx="344">
                  <c:v>17985.769530000001</c:v>
                </c:pt>
                <c:pt idx="345">
                  <c:v>18028.66992</c:v>
                </c:pt>
                <c:pt idx="346">
                  <c:v>18045.720700000002</c:v>
                </c:pt>
                <c:pt idx="347">
                  <c:v>18019.800780000001</c:v>
                </c:pt>
                <c:pt idx="348">
                  <c:v>17968.650389999999</c:v>
                </c:pt>
                <c:pt idx="349">
                  <c:v>17862.140630000002</c:v>
                </c:pt>
                <c:pt idx="350">
                  <c:v>17867.859380000002</c:v>
                </c:pt>
                <c:pt idx="351">
                  <c:v>17736.150389999999</c:v>
                </c:pt>
                <c:pt idx="352">
                  <c:v>17821.490229999999</c:v>
                </c:pt>
                <c:pt idx="353">
                  <c:v>17881.539059999999</c:v>
                </c:pt>
                <c:pt idx="354">
                  <c:v>17677.259770000001</c:v>
                </c:pt>
                <c:pt idx="355">
                  <c:v>17664.990229999999</c:v>
                </c:pt>
                <c:pt idx="356">
                  <c:v>17369.970700000002</c:v>
                </c:pt>
                <c:pt idx="357">
                  <c:v>17169.990229999999</c:v>
                </c:pt>
                <c:pt idx="358">
                  <c:v>17416.849610000001</c:v>
                </c:pt>
                <c:pt idx="359">
                  <c:v>17195.289059999999</c:v>
                </c:pt>
                <c:pt idx="360">
                  <c:v>17402.910159999999</c:v>
                </c:pt>
                <c:pt idx="361">
                  <c:v>17638.529299999998</c:v>
                </c:pt>
                <c:pt idx="362">
                  <c:v>17668.109380000002</c:v>
                </c:pt>
                <c:pt idx="363">
                  <c:v>17812.5</c:v>
                </c:pt>
                <c:pt idx="364">
                  <c:v>17557.289059999999</c:v>
                </c:pt>
                <c:pt idx="365">
                  <c:v>17509.960940000001</c:v>
                </c:pt>
                <c:pt idx="366">
                  <c:v>17516.960940000001</c:v>
                </c:pt>
                <c:pt idx="367">
                  <c:v>17320</c:v>
                </c:pt>
                <c:pt idx="368">
                  <c:v>17436.300780000001</c:v>
                </c:pt>
                <c:pt idx="369">
                  <c:v>17609.060549999998</c:v>
                </c:pt>
                <c:pt idx="370">
                  <c:v>17645.019530000001</c:v>
                </c:pt>
                <c:pt idx="371">
                  <c:v>17742.050780000001</c:v>
                </c:pt>
                <c:pt idx="372">
                  <c:v>17911.019530000001</c:v>
                </c:pt>
                <c:pt idx="373">
                  <c:v>17591.970700000002</c:v>
                </c:pt>
                <c:pt idx="374">
                  <c:v>17374.779299999998</c:v>
                </c:pt>
                <c:pt idx="375">
                  <c:v>17504.179690000001</c:v>
                </c:pt>
                <c:pt idx="376">
                  <c:v>17821.300780000001</c:v>
                </c:pt>
                <c:pt idx="377">
                  <c:v>17823.070309999999</c:v>
                </c:pt>
                <c:pt idx="378">
                  <c:v>17987.660159999999</c:v>
                </c:pt>
                <c:pt idx="379">
                  <c:v>18035.019530000001</c:v>
                </c:pt>
                <c:pt idx="380">
                  <c:v>18046.58008</c:v>
                </c:pt>
                <c:pt idx="381">
                  <c:v>18038.300780000001</c:v>
                </c:pt>
                <c:pt idx="382">
                  <c:v>18035.730469999999</c:v>
                </c:pt>
                <c:pt idx="383">
                  <c:v>17971.509770000001</c:v>
                </c:pt>
                <c:pt idx="384">
                  <c:v>17812.25</c:v>
                </c:pt>
                <c:pt idx="385">
                  <c:v>17778.019530000001</c:v>
                </c:pt>
                <c:pt idx="386">
                  <c:v>17367.849610000001</c:v>
                </c:pt>
                <c:pt idx="387">
                  <c:v>17069.160159999999</c:v>
                </c:pt>
                <c:pt idx="388">
                  <c:v>17173.070309999999</c:v>
                </c:pt>
                <c:pt idx="389">
                  <c:v>17285.740229999999</c:v>
                </c:pt>
                <c:pt idx="390">
                  <c:v>17590.050780000001</c:v>
                </c:pt>
                <c:pt idx="391">
                  <c:v>17534.300780000001</c:v>
                </c:pt>
                <c:pt idx="392">
                  <c:v>17797.990229999999</c:v>
                </c:pt>
                <c:pt idx="393">
                  <c:v>17847.369139999999</c:v>
                </c:pt>
                <c:pt idx="394">
                  <c:v>17954.939450000002</c:v>
                </c:pt>
                <c:pt idx="395">
                  <c:v>17903.050780000001</c:v>
                </c:pt>
                <c:pt idx="396">
                  <c:v>17910.019530000001</c:v>
                </c:pt>
                <c:pt idx="397">
                  <c:v>17880.900389999999</c:v>
                </c:pt>
                <c:pt idx="398">
                  <c:v>17778.849610000001</c:v>
                </c:pt>
                <c:pt idx="399">
                  <c:v>17827.269530000001</c:v>
                </c:pt>
                <c:pt idx="400">
                  <c:v>17830.550780000001</c:v>
                </c:pt>
                <c:pt idx="401">
                  <c:v>17812.25</c:v>
                </c:pt>
                <c:pt idx="402">
                  <c:v>17819.050780000001</c:v>
                </c:pt>
                <c:pt idx="403">
                  <c:v>17812.630860000001</c:v>
                </c:pt>
                <c:pt idx="404">
                  <c:v>17721.019530000001</c:v>
                </c:pt>
                <c:pt idx="405">
                  <c:v>17677.320309999999</c:v>
                </c:pt>
                <c:pt idx="406">
                  <c:v>17685.509770000001</c:v>
                </c:pt>
                <c:pt idx="407">
                  <c:v>17643.089840000001</c:v>
                </c:pt>
                <c:pt idx="408">
                  <c:v>17631.849610000001</c:v>
                </c:pt>
                <c:pt idx="409">
                  <c:v>17653.109380000002</c:v>
                </c:pt>
                <c:pt idx="410">
                  <c:v>17618.689450000002</c:v>
                </c:pt>
                <c:pt idx="411">
                  <c:v>17604.75</c:v>
                </c:pt>
                <c:pt idx="412">
                  <c:v>17615.640630000002</c:v>
                </c:pt>
                <c:pt idx="413">
                  <c:v>17568.980469999999</c:v>
                </c:pt>
                <c:pt idx="414">
                  <c:v>17558.58008</c:v>
                </c:pt>
                <c:pt idx="415">
                  <c:v>17491.660159999999</c:v>
                </c:pt>
                <c:pt idx="416">
                  <c:v>17385.759770000001</c:v>
                </c:pt>
                <c:pt idx="417">
                  <c:v>17368.810549999998</c:v>
                </c:pt>
                <c:pt idx="418">
                  <c:v>17390.900389999999</c:v>
                </c:pt>
                <c:pt idx="419">
                  <c:v>17208.779299999998</c:v>
                </c:pt>
                <c:pt idx="420">
                  <c:v>16968.140630000002</c:v>
                </c:pt>
                <c:pt idx="421">
                  <c:v>17005.070309999999</c:v>
                </c:pt>
                <c:pt idx="422">
                  <c:v>16825.189450000002</c:v>
                </c:pt>
                <c:pt idx="423">
                  <c:v>16796.099610000001</c:v>
                </c:pt>
                <c:pt idx="424">
                  <c:v>16677.039059999999</c:v>
                </c:pt>
                <c:pt idx="425">
                  <c:v>16468.070309999999</c:v>
                </c:pt>
                <c:pt idx="426">
                  <c:v>16615.259770000001</c:v>
                </c:pt>
                <c:pt idx="427">
                  <c:v>16406.029299999998</c:v>
                </c:pt>
                <c:pt idx="428">
                  <c:v>16373.150390000001</c:v>
                </c:pt>
                <c:pt idx="429">
                  <c:v>16118.389649999999</c:v>
                </c:pt>
                <c:pt idx="430">
                  <c:v>16137.139649999999</c:v>
                </c:pt>
                <c:pt idx="431">
                  <c:v>16313.29981</c:v>
                </c:pt>
                <c:pt idx="432">
                  <c:v>16321.900390000001</c:v>
                </c:pt>
                <c:pt idx="433">
                  <c:v>16535.429690000001</c:v>
                </c:pt>
                <c:pt idx="434">
                  <c:v>16654.880860000001</c:v>
                </c:pt>
                <c:pt idx="435">
                  <c:v>16989.369139999999</c:v>
                </c:pt>
                <c:pt idx="436">
                  <c:v>16718.650389999999</c:v>
                </c:pt>
                <c:pt idx="437">
                  <c:v>16988.25</c:v>
                </c:pt>
                <c:pt idx="438">
                  <c:v>17010.339840000001</c:v>
                </c:pt>
                <c:pt idx="439">
                  <c:v>16802.199219999999</c:v>
                </c:pt>
                <c:pt idx="440">
                  <c:v>16808.269530000001</c:v>
                </c:pt>
                <c:pt idx="441">
                  <c:v>17040.460940000001</c:v>
                </c:pt>
                <c:pt idx="442">
                  <c:v>17070.449219999999</c:v>
                </c:pt>
                <c:pt idx="443">
                  <c:v>17107.689450000002</c:v>
                </c:pt>
                <c:pt idx="444">
                  <c:v>16948.619139999999</c:v>
                </c:pt>
                <c:pt idx="445">
                  <c:v>17204.859380000002</c:v>
                </c:pt>
                <c:pt idx="446">
                  <c:v>17056.640630000002</c:v>
                </c:pt>
                <c:pt idx="447">
                  <c:v>17165.910159999999</c:v>
                </c:pt>
                <c:pt idx="448">
                  <c:v>17271.710940000001</c:v>
                </c:pt>
                <c:pt idx="449">
                  <c:v>17267.210940000001</c:v>
                </c:pt>
                <c:pt idx="450">
                  <c:v>17163.730469999999</c:v>
                </c:pt>
                <c:pt idx="451">
                  <c:v>17131.009770000001</c:v>
                </c:pt>
                <c:pt idx="452">
                  <c:v>17027.160159999999</c:v>
                </c:pt>
                <c:pt idx="453">
                  <c:v>16988.759770000001</c:v>
                </c:pt>
                <c:pt idx="454">
                  <c:v>17044.050780000001</c:v>
                </c:pt>
                <c:pt idx="455">
                  <c:v>17057.410159999999</c:v>
                </c:pt>
                <c:pt idx="456">
                  <c:v>17016.050780000001</c:v>
                </c:pt>
                <c:pt idx="457">
                  <c:v>17110.390630000002</c:v>
                </c:pt>
                <c:pt idx="458">
                  <c:v>17131.710940000001</c:v>
                </c:pt>
                <c:pt idx="459">
                  <c:v>17065.890630000002</c:v>
                </c:pt>
                <c:pt idx="460">
                  <c:v>17083.609380000002</c:v>
                </c:pt>
                <c:pt idx="461">
                  <c:v>17067.240229999999</c:v>
                </c:pt>
                <c:pt idx="462">
                  <c:v>17097.41992</c:v>
                </c:pt>
                <c:pt idx="463">
                  <c:v>17083.41992</c:v>
                </c:pt>
                <c:pt idx="464">
                  <c:v>17119.060549999998</c:v>
                </c:pt>
                <c:pt idx="465">
                  <c:v>17111.029299999998</c:v>
                </c:pt>
                <c:pt idx="466">
                  <c:v>17079.570309999999</c:v>
                </c:pt>
                <c:pt idx="467">
                  <c:v>17011.810549999998</c:v>
                </c:pt>
                <c:pt idx="468">
                  <c:v>17038.269530000001</c:v>
                </c:pt>
                <c:pt idx="469">
                  <c:v>16983.880860000001</c:v>
                </c:pt>
                <c:pt idx="470">
                  <c:v>16910.029299999998</c:v>
                </c:pt>
                <c:pt idx="471">
                  <c:v>16839.060549999998</c:v>
                </c:pt>
                <c:pt idx="472">
                  <c:v>16664.449219999999</c:v>
                </c:pt>
                <c:pt idx="473">
                  <c:v>16717.009770000001</c:v>
                </c:pt>
                <c:pt idx="474">
                  <c:v>16657.320309999999</c:v>
                </c:pt>
                <c:pt idx="475">
                  <c:v>16567.539059999999</c:v>
                </c:pt>
                <c:pt idx="476">
                  <c:v>16565.550780000001</c:v>
                </c:pt>
                <c:pt idx="477">
                  <c:v>16557.269530000001</c:v>
                </c:pt>
                <c:pt idx="478">
                  <c:v>16369.679690000001</c:v>
                </c:pt>
                <c:pt idx="479">
                  <c:v>16448.289059999999</c:v>
                </c:pt>
                <c:pt idx="480">
                  <c:v>16425.099610000001</c:v>
                </c:pt>
                <c:pt idx="481">
                  <c:v>16559.970700000002</c:v>
                </c:pt>
                <c:pt idx="482">
                  <c:v>16493.720700000002</c:v>
                </c:pt>
                <c:pt idx="483">
                  <c:v>16561.699219999999</c:v>
                </c:pt>
                <c:pt idx="484">
                  <c:v>16869.630860000001</c:v>
                </c:pt>
                <c:pt idx="485">
                  <c:v>16920.109380000002</c:v>
                </c:pt>
                <c:pt idx="486">
                  <c:v>16984.33008</c:v>
                </c:pt>
                <c:pt idx="487">
                  <c:v>16956.910159999999</c:v>
                </c:pt>
                <c:pt idx="488">
                  <c:v>17079.5</c:v>
                </c:pt>
                <c:pt idx="489">
                  <c:v>17092.019530000001</c:v>
                </c:pt>
                <c:pt idx="490">
                  <c:v>17117.009770000001</c:v>
                </c:pt>
                <c:pt idx="491">
                  <c:v>17054.970700000002</c:v>
                </c:pt>
                <c:pt idx="492">
                  <c:v>17095.109380000002</c:v>
                </c:pt>
                <c:pt idx="493">
                  <c:v>16978.160159999999</c:v>
                </c:pt>
                <c:pt idx="494">
                  <c:v>17133.449219999999</c:v>
                </c:pt>
                <c:pt idx="495">
                  <c:v>17061.910159999999</c:v>
                </c:pt>
                <c:pt idx="496">
                  <c:v>17055.029299999998</c:v>
                </c:pt>
                <c:pt idx="497">
                  <c:v>16950.929690000001</c:v>
                </c:pt>
                <c:pt idx="498">
                  <c:v>16918.310549999998</c:v>
                </c:pt>
                <c:pt idx="499">
                  <c:v>16980.349610000001</c:v>
                </c:pt>
                <c:pt idx="500">
                  <c:v>16916.83008</c:v>
                </c:pt>
                <c:pt idx="501">
                  <c:v>17022.089840000001</c:v>
                </c:pt>
                <c:pt idx="502">
                  <c:v>17063.83008</c:v>
                </c:pt>
                <c:pt idx="503">
                  <c:v>16979</c:v>
                </c:pt>
                <c:pt idx="504">
                  <c:v>16949.710940000001</c:v>
                </c:pt>
                <c:pt idx="505">
                  <c:v>16828.529299999998</c:v>
                </c:pt>
                <c:pt idx="506">
                  <c:v>16852.490229999999</c:v>
                </c:pt>
                <c:pt idx="507">
                  <c:v>16846.900389999999</c:v>
                </c:pt>
                <c:pt idx="508">
                  <c:v>16866.810549999998</c:v>
                </c:pt>
                <c:pt idx="509">
                  <c:v>16817.679690000001</c:v>
                </c:pt>
                <c:pt idx="510">
                  <c:v>16934.619139999999</c:v>
                </c:pt>
                <c:pt idx="511">
                  <c:v>16946.5</c:v>
                </c:pt>
                <c:pt idx="512">
                  <c:v>16920.619139999999</c:v>
                </c:pt>
                <c:pt idx="513">
                  <c:v>16909.900389999999</c:v>
                </c:pt>
                <c:pt idx="514">
                  <c:v>16806.119139999999</c:v>
                </c:pt>
                <c:pt idx="515">
                  <c:v>16779.210940000001</c:v>
                </c:pt>
                <c:pt idx="516">
                  <c:v>16765.560549999998</c:v>
                </c:pt>
                <c:pt idx="517">
                  <c:v>16734.640630000002</c:v>
                </c:pt>
                <c:pt idx="518">
                  <c:v>16840.480469999999</c:v>
                </c:pt>
                <c:pt idx="519">
                  <c:v>16943.160159999999</c:v>
                </c:pt>
                <c:pt idx="520">
                  <c:v>16940.400389999999</c:v>
                </c:pt>
                <c:pt idx="521">
                  <c:v>16926.08008</c:v>
                </c:pt>
                <c:pt idx="522">
                  <c:v>16839.640630000002</c:v>
                </c:pt>
                <c:pt idx="523">
                  <c:v>16739.140630000002</c:v>
                </c:pt>
                <c:pt idx="524">
                  <c:v>16720</c:v>
                </c:pt>
                <c:pt idx="525">
                  <c:v>16736.699219999999</c:v>
                </c:pt>
                <c:pt idx="526">
                  <c:v>16716.849610000001</c:v>
                </c:pt>
                <c:pt idx="527">
                  <c:v>16697.33008</c:v>
                </c:pt>
                <c:pt idx="528">
                  <c:v>16637.740229999999</c:v>
                </c:pt>
                <c:pt idx="529">
                  <c:v>16674.980469999999</c:v>
                </c:pt>
                <c:pt idx="530">
                  <c:v>16607.41992</c:v>
                </c:pt>
                <c:pt idx="531">
                  <c:v>16544.490229999999</c:v>
                </c:pt>
                <c:pt idx="532">
                  <c:v>16532.740229999999</c:v>
                </c:pt>
                <c:pt idx="533">
                  <c:v>16376.16992</c:v>
                </c:pt>
                <c:pt idx="534">
                  <c:v>16511.220700000002</c:v>
                </c:pt>
                <c:pt idx="535">
                  <c:v>16490.349610000001</c:v>
                </c:pt>
                <c:pt idx="536">
                  <c:v>16447.320309999999</c:v>
                </c:pt>
                <c:pt idx="537">
                  <c:v>16613.519530000001</c:v>
                </c:pt>
                <c:pt idx="538">
                  <c:v>16716.08008</c:v>
                </c:pt>
                <c:pt idx="539">
                  <c:v>16695.91992</c:v>
                </c:pt>
                <c:pt idx="540">
                  <c:v>16584.820309999999</c:v>
                </c:pt>
                <c:pt idx="541">
                  <c:v>16551.230469999999</c:v>
                </c:pt>
                <c:pt idx="542">
                  <c:v>16518.160159999999</c:v>
                </c:pt>
                <c:pt idx="543">
                  <c:v>16401.660159999999</c:v>
                </c:pt>
                <c:pt idx="544">
                  <c:v>16529.849610000001</c:v>
                </c:pt>
                <c:pt idx="545">
                  <c:v>16509.75</c:v>
                </c:pt>
                <c:pt idx="546">
                  <c:v>16562.339840000001</c:v>
                </c:pt>
                <c:pt idx="547">
                  <c:v>16580.259770000001</c:v>
                </c:pt>
                <c:pt idx="548">
                  <c:v>16534.859380000002</c:v>
                </c:pt>
                <c:pt idx="549">
                  <c:v>16451.179690000001</c:v>
                </c:pt>
                <c:pt idx="550">
                  <c:v>16363.200199999999</c:v>
                </c:pt>
                <c:pt idx="551">
                  <c:v>16503.259770000001</c:v>
                </c:pt>
                <c:pt idx="552">
                  <c:v>16503.390630000002</c:v>
                </c:pt>
                <c:pt idx="553">
                  <c:v>16513.730469999999</c:v>
                </c:pt>
                <c:pt idx="554">
                  <c:v>16449.380860000001</c:v>
                </c:pt>
                <c:pt idx="555">
                  <c:v>16408.91992</c:v>
                </c:pt>
                <c:pt idx="556">
                  <c:v>16424.140630000002</c:v>
                </c:pt>
                <c:pt idx="557">
                  <c:v>16266.23047</c:v>
                </c:pt>
                <c:pt idx="558">
                  <c:v>16173.490229999999</c:v>
                </c:pt>
                <c:pt idx="559">
                  <c:v>16028.29004</c:v>
                </c:pt>
                <c:pt idx="560">
                  <c:v>16168.87012</c:v>
                </c:pt>
                <c:pt idx="561">
                  <c:v>16437.240229999999</c:v>
                </c:pt>
                <c:pt idx="562">
                  <c:v>16256.37012</c:v>
                </c:pt>
                <c:pt idx="563">
                  <c:v>16245.160159999999</c:v>
                </c:pt>
                <c:pt idx="564">
                  <c:v>16414.150389999999</c:v>
                </c:pt>
                <c:pt idx="565">
                  <c:v>16576.019530000001</c:v>
                </c:pt>
                <c:pt idx="566">
                  <c:v>16572.359380000002</c:v>
                </c:pt>
                <c:pt idx="567">
                  <c:v>16532.800780000001</c:v>
                </c:pt>
                <c:pt idx="568">
                  <c:v>16458.050780000001</c:v>
                </c:pt>
                <c:pt idx="569">
                  <c:v>16324.219730000001</c:v>
                </c:pt>
                <c:pt idx="570">
                  <c:v>16267.76953</c:v>
                </c:pt>
                <c:pt idx="571">
                  <c:v>16268.66992</c:v>
                </c:pt>
                <c:pt idx="572">
                  <c:v>16370.70996</c:v>
                </c:pt>
                <c:pt idx="573">
                  <c:v>16279.200199999999</c:v>
                </c:pt>
                <c:pt idx="574">
                  <c:v>16303.280269999999</c:v>
                </c:pt>
                <c:pt idx="575">
                  <c:v>16332.690430000001</c:v>
                </c:pt>
                <c:pt idx="576">
                  <c:v>16221.98047</c:v>
                </c:pt>
                <c:pt idx="577">
                  <c:v>16335.70996</c:v>
                </c:pt>
                <c:pt idx="578">
                  <c:v>16245.929690000001</c:v>
                </c:pt>
                <c:pt idx="579">
                  <c:v>16066.37012</c:v>
                </c:pt>
                <c:pt idx="580">
                  <c:v>16106.320309999999</c:v>
                </c:pt>
                <c:pt idx="581">
                  <c:v>16341.54981</c:v>
                </c:pt>
                <c:pt idx="582">
                  <c:v>16350.66992</c:v>
                </c:pt>
                <c:pt idx="583">
                  <c:v>16419.390630000002</c:v>
                </c:pt>
                <c:pt idx="584">
                  <c:v>16453.099610000001</c:v>
                </c:pt>
                <c:pt idx="585">
                  <c:v>16424.529299999998</c:v>
                </c:pt>
                <c:pt idx="586">
                  <c:v>16360.559569999999</c:v>
                </c:pt>
                <c:pt idx="587">
                  <c:v>16395.880860000001</c:v>
                </c:pt>
                <c:pt idx="588">
                  <c:v>16169.320309999999</c:v>
                </c:pt>
                <c:pt idx="589">
                  <c:v>16321.70996</c:v>
                </c:pt>
                <c:pt idx="590">
                  <c:v>16273.23047</c:v>
                </c:pt>
                <c:pt idx="591">
                  <c:v>16197.700199999999</c:v>
                </c:pt>
                <c:pt idx="592">
                  <c:v>16180.360350000001</c:v>
                </c:pt>
                <c:pt idx="593">
                  <c:v>16207.339840000001</c:v>
                </c:pt>
                <c:pt idx="594">
                  <c:v>16102.26953</c:v>
                </c:pt>
                <c:pt idx="595">
                  <c:v>16135.91992</c:v>
                </c:pt>
                <c:pt idx="596">
                  <c:v>16044.150390000001</c:v>
                </c:pt>
                <c:pt idx="597">
                  <c:v>16126.23047</c:v>
                </c:pt>
                <c:pt idx="598">
                  <c:v>16153.969730000001</c:v>
                </c:pt>
                <c:pt idx="599">
                  <c:v>16018.08008</c:v>
                </c:pt>
                <c:pt idx="600">
                  <c:v>15946.990229999999</c:v>
                </c:pt>
                <c:pt idx="601">
                  <c:v>15993.04004</c:v>
                </c:pt>
                <c:pt idx="602">
                  <c:v>15804.16992</c:v>
                </c:pt>
                <c:pt idx="603">
                  <c:v>15793.62988</c:v>
                </c:pt>
                <c:pt idx="604">
                  <c:v>15630.639649999999</c:v>
                </c:pt>
                <c:pt idx="605">
                  <c:v>15443.83008</c:v>
                </c:pt>
                <c:pt idx="606">
                  <c:v>15443</c:v>
                </c:pt>
                <c:pt idx="607">
                  <c:v>15372.929690000001</c:v>
                </c:pt>
                <c:pt idx="608">
                  <c:v>15697.690430000001</c:v>
                </c:pt>
                <c:pt idx="609">
                  <c:v>15847.190430000001</c:v>
                </c:pt>
                <c:pt idx="610">
                  <c:v>15743.030269999999</c:v>
                </c:pt>
                <c:pt idx="611">
                  <c:v>15927.08008</c:v>
                </c:pt>
                <c:pt idx="612">
                  <c:v>15840.839840000001</c:v>
                </c:pt>
                <c:pt idx="613">
                  <c:v>15879.04981</c:v>
                </c:pt>
                <c:pt idx="614">
                  <c:v>16203.29004</c:v>
                </c:pt>
                <c:pt idx="615">
                  <c:v>16371.990229999999</c:v>
                </c:pt>
                <c:pt idx="616">
                  <c:v>16420.480469999999</c:v>
                </c:pt>
                <c:pt idx="617">
                  <c:v>16459.269530000001</c:v>
                </c:pt>
                <c:pt idx="618">
                  <c:v>16408.019530000001</c:v>
                </c:pt>
                <c:pt idx="619">
                  <c:v>16477.699219999999</c:v>
                </c:pt>
                <c:pt idx="620">
                  <c:v>16378.030269999999</c:v>
                </c:pt>
                <c:pt idx="621">
                  <c:v>16261.990229999999</c:v>
                </c:pt>
                <c:pt idx="622">
                  <c:v>16434.029299999998</c:v>
                </c:pt>
                <c:pt idx="623">
                  <c:v>16453.619139999999</c:v>
                </c:pt>
                <c:pt idx="624">
                  <c:v>16471.410159999999</c:v>
                </c:pt>
                <c:pt idx="625">
                  <c:v>16527.660159999999</c:v>
                </c:pt>
                <c:pt idx="626">
                  <c:v>16429.019530000001</c:v>
                </c:pt>
                <c:pt idx="627">
                  <c:v>16474.039059999999</c:v>
                </c:pt>
                <c:pt idx="628">
                  <c:v>16456.890630000002</c:v>
                </c:pt>
                <c:pt idx="629">
                  <c:v>16572.16992</c:v>
                </c:pt>
                <c:pt idx="630">
                  <c:v>16512.380860000001</c:v>
                </c:pt>
                <c:pt idx="631">
                  <c:v>16484.509770000001</c:v>
                </c:pt>
                <c:pt idx="632">
                  <c:v>16486.369139999999</c:v>
                </c:pt>
                <c:pt idx="633">
                  <c:v>16370.969730000001</c:v>
                </c:pt>
                <c:pt idx="634">
                  <c:v>16295.700199999999</c:v>
                </c:pt>
                <c:pt idx="635">
                  <c:v>16225.25</c:v>
                </c:pt>
                <c:pt idx="636">
                  <c:v>16178.570309999999</c:v>
                </c:pt>
                <c:pt idx="637">
                  <c:v>16162.509770000001</c:v>
                </c:pt>
                <c:pt idx="638">
                  <c:v>15876.570309999999</c:v>
                </c:pt>
                <c:pt idx="639">
                  <c:v>15884.059569999999</c:v>
                </c:pt>
                <c:pt idx="640">
                  <c:v>15759.599609999999</c:v>
                </c:pt>
                <c:pt idx="641">
                  <c:v>15745.660159999999</c:v>
                </c:pt>
                <c:pt idx="642">
                  <c:v>15844.820309999999</c:v>
                </c:pt>
                <c:pt idx="643">
                  <c:v>15970.75</c:v>
                </c:pt>
                <c:pt idx="644">
                  <c:v>16024.12012</c:v>
                </c:pt>
                <c:pt idx="645">
                  <c:v>16019.490229999999</c:v>
                </c:pt>
                <c:pt idx="646">
                  <c:v>15825.54981</c:v>
                </c:pt>
                <c:pt idx="647">
                  <c:v>15886.5</c:v>
                </c:pt>
                <c:pt idx="648">
                  <c:v>15910.509770000001</c:v>
                </c:pt>
                <c:pt idx="649">
                  <c:v>16004.719730000001</c:v>
                </c:pt>
                <c:pt idx="650">
                  <c:v>16087.12012</c:v>
                </c:pt>
                <c:pt idx="651">
                  <c:v>16105.160159999999</c:v>
                </c:pt>
                <c:pt idx="652">
                  <c:v>16073.37012</c:v>
                </c:pt>
                <c:pt idx="653">
                  <c:v>16070.929690000001</c:v>
                </c:pt>
                <c:pt idx="654">
                  <c:v>16072.089840000001</c:v>
                </c:pt>
                <c:pt idx="655">
                  <c:v>16008.70996</c:v>
                </c:pt>
                <c:pt idx="656">
                  <c:v>15908.070309999999</c:v>
                </c:pt>
                <c:pt idx="657">
                  <c:v>15971.200199999999</c:v>
                </c:pt>
                <c:pt idx="658">
                  <c:v>15974.059569999999</c:v>
                </c:pt>
                <c:pt idx="659">
                  <c:v>15962.719730000001</c:v>
                </c:pt>
                <c:pt idx="660">
                  <c:v>15876.160159999999</c:v>
                </c:pt>
                <c:pt idx="661">
                  <c:v>15806.219730000001</c:v>
                </c:pt>
                <c:pt idx="662">
                  <c:v>15739.5</c:v>
                </c:pt>
                <c:pt idx="663">
                  <c:v>15773.150390000001</c:v>
                </c:pt>
                <c:pt idx="664">
                  <c:v>15759.280269999999</c:v>
                </c:pt>
                <c:pt idx="665">
                  <c:v>15591.54004</c:v>
                </c:pt>
                <c:pt idx="666">
                  <c:v>15751.309569999999</c:v>
                </c:pt>
                <c:pt idx="667">
                  <c:v>15628.719730000001</c:v>
                </c:pt>
                <c:pt idx="668">
                  <c:v>15631.219730000001</c:v>
                </c:pt>
                <c:pt idx="669">
                  <c:v>15621.200199999999</c:v>
                </c:pt>
                <c:pt idx="670">
                  <c:v>15558.009770000001</c:v>
                </c:pt>
                <c:pt idx="671">
                  <c:v>15619.91992</c:v>
                </c:pt>
                <c:pt idx="672">
                  <c:v>15680.740229999999</c:v>
                </c:pt>
                <c:pt idx="673">
                  <c:v>15572.20996</c:v>
                </c:pt>
                <c:pt idx="674">
                  <c:v>15569.190430000001</c:v>
                </c:pt>
                <c:pt idx="675">
                  <c:v>15523.719730000001</c:v>
                </c:pt>
                <c:pt idx="676">
                  <c:v>15414.87012</c:v>
                </c:pt>
                <c:pt idx="677">
                  <c:v>15465.339840000001</c:v>
                </c:pt>
                <c:pt idx="678">
                  <c:v>15394.219730000001</c:v>
                </c:pt>
                <c:pt idx="679">
                  <c:v>15401.320309999999</c:v>
                </c:pt>
                <c:pt idx="680">
                  <c:v>15371.70996</c:v>
                </c:pt>
                <c:pt idx="681">
                  <c:v>15369.45996</c:v>
                </c:pt>
                <c:pt idx="682">
                  <c:v>15170.700199999999</c:v>
                </c:pt>
                <c:pt idx="683">
                  <c:v>15300.29981</c:v>
                </c:pt>
                <c:pt idx="684">
                  <c:v>15231.33008</c:v>
                </c:pt>
                <c:pt idx="685">
                  <c:v>15126.51953</c:v>
                </c:pt>
                <c:pt idx="686">
                  <c:v>14806.389649999999</c:v>
                </c:pt>
                <c:pt idx="687">
                  <c:v>14778.190430000001</c:v>
                </c:pt>
                <c:pt idx="688">
                  <c:v>14938.04004</c:v>
                </c:pt>
                <c:pt idx="689">
                  <c:v>15069.29981</c:v>
                </c:pt>
                <c:pt idx="690">
                  <c:v>14994.679690000001</c:v>
                </c:pt>
                <c:pt idx="691">
                  <c:v>15127.23047</c:v>
                </c:pt>
                <c:pt idx="692">
                  <c:v>15182.650390000001</c:v>
                </c:pt>
                <c:pt idx="693">
                  <c:v>15132.490229999999</c:v>
                </c:pt>
                <c:pt idx="694">
                  <c:v>15249.820309999999</c:v>
                </c:pt>
                <c:pt idx="695">
                  <c:v>15317.450199999999</c:v>
                </c:pt>
                <c:pt idx="696">
                  <c:v>15274.41992</c:v>
                </c:pt>
                <c:pt idx="697">
                  <c:v>15339.01953</c:v>
                </c:pt>
                <c:pt idx="698">
                  <c:v>15402.54004</c:v>
                </c:pt>
                <c:pt idx="699">
                  <c:v>15452.309569999999</c:v>
                </c:pt>
                <c:pt idx="700">
                  <c:v>15635.089840000001</c:v>
                </c:pt>
                <c:pt idx="701">
                  <c:v>15677.860350000001</c:v>
                </c:pt>
                <c:pt idx="702">
                  <c:v>15533.030269999999</c:v>
                </c:pt>
                <c:pt idx="703">
                  <c:v>15503.150390000001</c:v>
                </c:pt>
                <c:pt idx="704">
                  <c:v>15381.360350000001</c:v>
                </c:pt>
                <c:pt idx="705">
                  <c:v>15312.860350000001</c:v>
                </c:pt>
                <c:pt idx="706">
                  <c:v>15327.139649999999</c:v>
                </c:pt>
                <c:pt idx="707">
                  <c:v>15194.12988</c:v>
                </c:pt>
                <c:pt idx="708">
                  <c:v>15067.23047</c:v>
                </c:pt>
                <c:pt idx="709">
                  <c:v>14927.190430000001</c:v>
                </c:pt>
                <c:pt idx="710">
                  <c:v>14941.54981</c:v>
                </c:pt>
                <c:pt idx="711">
                  <c:v>14929.490229999999</c:v>
                </c:pt>
                <c:pt idx="712">
                  <c:v>14832.41992</c:v>
                </c:pt>
                <c:pt idx="713">
                  <c:v>14801.54981</c:v>
                </c:pt>
                <c:pt idx="714">
                  <c:v>14844.099609999999</c:v>
                </c:pt>
                <c:pt idx="715">
                  <c:v>14817.910159999999</c:v>
                </c:pt>
                <c:pt idx="716">
                  <c:v>14770.990229999999</c:v>
                </c:pt>
                <c:pt idx="717">
                  <c:v>14939.25</c:v>
                </c:pt>
                <c:pt idx="718">
                  <c:v>15014.58008</c:v>
                </c:pt>
                <c:pt idx="719">
                  <c:v>14988.780269999999</c:v>
                </c:pt>
                <c:pt idx="720">
                  <c:v>14908.599609999999</c:v>
                </c:pt>
                <c:pt idx="721">
                  <c:v>14993.809569999999</c:v>
                </c:pt>
                <c:pt idx="722">
                  <c:v>15011.820309999999</c:v>
                </c:pt>
                <c:pt idx="723">
                  <c:v>15076.79004</c:v>
                </c:pt>
                <c:pt idx="724">
                  <c:v>15112.570309999999</c:v>
                </c:pt>
                <c:pt idx="725">
                  <c:v>15332.70996</c:v>
                </c:pt>
                <c:pt idx="726">
                  <c:v>15447.70996</c:v>
                </c:pt>
                <c:pt idx="727">
                  <c:v>15420.679690000001</c:v>
                </c:pt>
                <c:pt idx="728">
                  <c:v>15415.219730000001</c:v>
                </c:pt>
                <c:pt idx="729">
                  <c:v>15496.62988</c:v>
                </c:pt>
                <c:pt idx="730">
                  <c:v>15477.26953</c:v>
                </c:pt>
                <c:pt idx="731">
                  <c:v>15516.20996</c:v>
                </c:pt>
                <c:pt idx="732">
                  <c:v>15608.440430000001</c:v>
                </c:pt>
                <c:pt idx="733">
                  <c:v>15651.98047</c:v>
                </c:pt>
                <c:pt idx="734">
                  <c:v>15627.559569999999</c:v>
                </c:pt>
                <c:pt idx="735">
                  <c:v>15503.849609999999</c:v>
                </c:pt>
                <c:pt idx="736">
                  <c:v>15528.570309999999</c:v>
                </c:pt>
                <c:pt idx="737">
                  <c:v>15534.490229999999</c:v>
                </c:pt>
                <c:pt idx="738">
                  <c:v>15557.139649999999</c:v>
                </c:pt>
                <c:pt idx="739">
                  <c:v>15547.849609999999</c:v>
                </c:pt>
                <c:pt idx="740">
                  <c:v>15539.16992</c:v>
                </c:pt>
                <c:pt idx="741">
                  <c:v>15576.690430000001</c:v>
                </c:pt>
                <c:pt idx="742">
                  <c:v>15547</c:v>
                </c:pt>
                <c:pt idx="743">
                  <c:v>15543.969730000001</c:v>
                </c:pt>
                <c:pt idx="744">
                  <c:v>15524.26953</c:v>
                </c:pt>
                <c:pt idx="745">
                  <c:v>15465.910159999999</c:v>
                </c:pt>
                <c:pt idx="746">
                  <c:v>15456.91992</c:v>
                </c:pt>
                <c:pt idx="747">
                  <c:v>15485.030269999999</c:v>
                </c:pt>
                <c:pt idx="748">
                  <c:v>15459.690430000001</c:v>
                </c:pt>
                <c:pt idx="749">
                  <c:v>15460.690430000001</c:v>
                </c:pt>
                <c:pt idx="750">
                  <c:v>15298</c:v>
                </c:pt>
                <c:pt idx="751">
                  <c:v>15298.030269999999</c:v>
                </c:pt>
                <c:pt idx="752">
                  <c:v>15228.45996</c:v>
                </c:pt>
                <c:pt idx="753">
                  <c:v>15137.219730000001</c:v>
                </c:pt>
                <c:pt idx="754">
                  <c:v>14995.45996</c:v>
                </c:pt>
                <c:pt idx="755">
                  <c:v>14923.73047</c:v>
                </c:pt>
                <c:pt idx="756">
                  <c:v>14974.95996</c:v>
                </c:pt>
                <c:pt idx="757">
                  <c:v>14911.599609999999</c:v>
                </c:pt>
                <c:pt idx="758">
                  <c:v>15016.58008</c:v>
                </c:pt>
                <c:pt idx="759">
                  <c:v>14921.280269999999</c:v>
                </c:pt>
                <c:pt idx="760">
                  <c:v>14769.990229999999</c:v>
                </c:pt>
                <c:pt idx="761">
                  <c:v>14669.690430000001</c:v>
                </c:pt>
                <c:pt idx="762">
                  <c:v>14795.79004</c:v>
                </c:pt>
                <c:pt idx="763">
                  <c:v>14760.62012</c:v>
                </c:pt>
                <c:pt idx="764">
                  <c:v>15105.509770000001</c:v>
                </c:pt>
                <c:pt idx="765">
                  <c:v>15315.469730000001</c:v>
                </c:pt>
                <c:pt idx="766">
                  <c:v>15186.29981</c:v>
                </c:pt>
                <c:pt idx="767">
                  <c:v>15078.70996</c:v>
                </c:pt>
                <c:pt idx="768">
                  <c:v>15178.08008</c:v>
                </c:pt>
                <c:pt idx="769">
                  <c:v>14992.54004</c:v>
                </c:pt>
                <c:pt idx="770">
                  <c:v>15130.389649999999</c:v>
                </c:pt>
                <c:pt idx="771">
                  <c:v>15231.37988</c:v>
                </c:pt>
                <c:pt idx="772">
                  <c:v>15247.809569999999</c:v>
                </c:pt>
                <c:pt idx="773">
                  <c:v>15044.45996</c:v>
                </c:pt>
                <c:pt idx="774">
                  <c:v>14955.450199999999</c:v>
                </c:pt>
                <c:pt idx="775">
                  <c:v>15168.099609999999</c:v>
                </c:pt>
                <c:pt idx="776">
                  <c:v>15255.219730000001</c:v>
                </c:pt>
                <c:pt idx="777">
                  <c:v>15123.54981</c:v>
                </c:pt>
                <c:pt idx="778">
                  <c:v>15322.219730000001</c:v>
                </c:pt>
                <c:pt idx="779">
                  <c:v>15306.01953</c:v>
                </c:pt>
                <c:pt idx="780">
                  <c:v>15399.940430000001</c:v>
                </c:pt>
                <c:pt idx="781">
                  <c:v>15307.33008</c:v>
                </c:pt>
                <c:pt idx="782">
                  <c:v>15290.740229999999</c:v>
                </c:pt>
                <c:pt idx="783">
                  <c:v>15300.570309999999</c:v>
                </c:pt>
                <c:pt idx="784">
                  <c:v>15387.12012</c:v>
                </c:pt>
                <c:pt idx="785">
                  <c:v>15334.969730000001</c:v>
                </c:pt>
                <c:pt idx="786">
                  <c:v>15348.33008</c:v>
                </c:pt>
                <c:pt idx="787">
                  <c:v>15234.75</c:v>
                </c:pt>
                <c:pt idx="788">
                  <c:v>15273.91992</c:v>
                </c:pt>
                <c:pt idx="789">
                  <c:v>15211.87012</c:v>
                </c:pt>
                <c:pt idx="790">
                  <c:v>15091.679690000001</c:v>
                </c:pt>
                <c:pt idx="791">
                  <c:v>15113.41992</c:v>
                </c:pt>
                <c:pt idx="792">
                  <c:v>15082.62012</c:v>
                </c:pt>
                <c:pt idx="793">
                  <c:v>15105.12012</c:v>
                </c:pt>
                <c:pt idx="794">
                  <c:v>15056.200199999999</c:v>
                </c:pt>
                <c:pt idx="795">
                  <c:v>14968.889649999999</c:v>
                </c:pt>
                <c:pt idx="796">
                  <c:v>14973.95996</c:v>
                </c:pt>
                <c:pt idx="797">
                  <c:v>14831.58008</c:v>
                </c:pt>
                <c:pt idx="798">
                  <c:v>14700.950199999999</c:v>
                </c:pt>
                <c:pt idx="799">
                  <c:v>14839.79981</c:v>
                </c:pt>
                <c:pt idx="800">
                  <c:v>14818.75</c:v>
                </c:pt>
                <c:pt idx="801">
                  <c:v>14712.54981</c:v>
                </c:pt>
                <c:pt idx="802">
                  <c:v>14700.79981</c:v>
                </c:pt>
                <c:pt idx="803">
                  <c:v>14676.29981</c:v>
                </c:pt>
                <c:pt idx="804">
                  <c:v>14719.45996</c:v>
                </c:pt>
                <c:pt idx="805">
                  <c:v>14567.16992</c:v>
                </c:pt>
                <c:pt idx="806">
                  <c:v>14547.509770000001</c:v>
                </c:pt>
                <c:pt idx="807">
                  <c:v>14537.139649999999</c:v>
                </c:pt>
                <c:pt idx="808">
                  <c:v>14618.589840000001</c:v>
                </c:pt>
                <c:pt idx="809">
                  <c:v>14756.780269999999</c:v>
                </c:pt>
                <c:pt idx="810">
                  <c:v>14599.200199999999</c:v>
                </c:pt>
                <c:pt idx="811">
                  <c:v>14865.059569999999</c:v>
                </c:pt>
                <c:pt idx="812">
                  <c:v>14865.139649999999</c:v>
                </c:pt>
                <c:pt idx="813">
                  <c:v>14802.240229999999</c:v>
                </c:pt>
                <c:pt idx="814">
                  <c:v>14673.45996</c:v>
                </c:pt>
                <c:pt idx="815">
                  <c:v>14613.48047</c:v>
                </c:pt>
                <c:pt idx="816">
                  <c:v>14565.25</c:v>
                </c:pt>
                <c:pt idx="817">
                  <c:v>14606.110350000001</c:v>
                </c:pt>
                <c:pt idx="818">
                  <c:v>14550.349609999999</c:v>
                </c:pt>
                <c:pt idx="819">
                  <c:v>14662.009770000001</c:v>
                </c:pt>
                <c:pt idx="820">
                  <c:v>14572.849609999999</c:v>
                </c:pt>
                <c:pt idx="821">
                  <c:v>14578.54004</c:v>
                </c:pt>
                <c:pt idx="822">
                  <c:v>14526.160159999999</c:v>
                </c:pt>
                <c:pt idx="823">
                  <c:v>14559.650390000001</c:v>
                </c:pt>
                <c:pt idx="824">
                  <c:v>14447.75</c:v>
                </c:pt>
                <c:pt idx="825">
                  <c:v>14512.030269999999</c:v>
                </c:pt>
                <c:pt idx="826">
                  <c:v>14421.490229999999</c:v>
                </c:pt>
                <c:pt idx="827">
                  <c:v>14511.73047</c:v>
                </c:pt>
                <c:pt idx="828">
                  <c:v>14455.820309999999</c:v>
                </c:pt>
                <c:pt idx="829">
                  <c:v>14452.059569999999</c:v>
                </c:pt>
                <c:pt idx="830">
                  <c:v>14514.110350000001</c:v>
                </c:pt>
                <c:pt idx="831">
                  <c:v>14539.139649999999</c:v>
                </c:pt>
                <c:pt idx="832">
                  <c:v>14455.280269999999</c:v>
                </c:pt>
                <c:pt idx="833">
                  <c:v>14450.059569999999</c:v>
                </c:pt>
                <c:pt idx="834">
                  <c:v>14447.29004</c:v>
                </c:pt>
                <c:pt idx="835">
                  <c:v>14397.070309999999</c:v>
                </c:pt>
                <c:pt idx="836">
                  <c:v>14329.490229999999</c:v>
                </c:pt>
                <c:pt idx="837">
                  <c:v>14296.240229999999</c:v>
                </c:pt>
                <c:pt idx="838">
                  <c:v>14253.76953</c:v>
                </c:pt>
                <c:pt idx="839">
                  <c:v>14127.820309999999</c:v>
                </c:pt>
                <c:pt idx="840">
                  <c:v>14089.660159999999</c:v>
                </c:pt>
                <c:pt idx="841">
                  <c:v>14054.490229999999</c:v>
                </c:pt>
                <c:pt idx="842">
                  <c:v>14075.37012</c:v>
                </c:pt>
                <c:pt idx="843">
                  <c:v>13900.12988</c:v>
                </c:pt>
                <c:pt idx="844">
                  <c:v>13784.16992</c:v>
                </c:pt>
                <c:pt idx="845">
                  <c:v>14000.570309999999</c:v>
                </c:pt>
                <c:pt idx="846">
                  <c:v>13880.62012</c:v>
                </c:pt>
                <c:pt idx="847">
                  <c:v>13927.54004</c:v>
                </c:pt>
                <c:pt idx="848">
                  <c:v>14035.66992</c:v>
                </c:pt>
                <c:pt idx="849">
                  <c:v>13981.759770000001</c:v>
                </c:pt>
                <c:pt idx="850">
                  <c:v>13973.389649999999</c:v>
                </c:pt>
                <c:pt idx="851">
                  <c:v>13982.910159999999</c:v>
                </c:pt>
                <c:pt idx="852">
                  <c:v>14018.700199999999</c:v>
                </c:pt>
                <c:pt idx="853">
                  <c:v>13971.240229999999</c:v>
                </c:pt>
                <c:pt idx="854">
                  <c:v>13992.969730000001</c:v>
                </c:pt>
                <c:pt idx="855">
                  <c:v>13944.04981</c:v>
                </c:pt>
                <c:pt idx="856">
                  <c:v>13986.51953</c:v>
                </c:pt>
                <c:pt idx="857">
                  <c:v>13979.29981</c:v>
                </c:pt>
                <c:pt idx="858">
                  <c:v>13880.08008</c:v>
                </c:pt>
                <c:pt idx="859">
                  <c:v>14009.79004</c:v>
                </c:pt>
                <c:pt idx="860">
                  <c:v>13860.58008</c:v>
                </c:pt>
                <c:pt idx="861">
                  <c:v>13910.41992</c:v>
                </c:pt>
                <c:pt idx="862">
                  <c:v>13954.41992</c:v>
                </c:pt>
                <c:pt idx="863">
                  <c:v>13881.929690000001</c:v>
                </c:pt>
                <c:pt idx="864">
                  <c:v>13895.98047</c:v>
                </c:pt>
                <c:pt idx="865">
                  <c:v>13825.33008</c:v>
                </c:pt>
                <c:pt idx="866">
                  <c:v>13779.33008</c:v>
                </c:pt>
                <c:pt idx="867">
                  <c:v>13712.20996</c:v>
                </c:pt>
                <c:pt idx="868">
                  <c:v>13649.700199999999</c:v>
                </c:pt>
                <c:pt idx="869">
                  <c:v>13596.01953</c:v>
                </c:pt>
                <c:pt idx="870">
                  <c:v>13511.23047</c:v>
                </c:pt>
                <c:pt idx="871">
                  <c:v>13534.889649999999</c:v>
                </c:pt>
                <c:pt idx="872">
                  <c:v>13507.320309999999</c:v>
                </c:pt>
                <c:pt idx="873">
                  <c:v>13488.429690000001</c:v>
                </c:pt>
                <c:pt idx="874">
                  <c:v>13471.450199999999</c:v>
                </c:pt>
                <c:pt idx="875">
                  <c:v>13391.820309999999</c:v>
                </c:pt>
                <c:pt idx="876">
                  <c:v>13329.91992</c:v>
                </c:pt>
                <c:pt idx="877">
                  <c:v>13377.41992</c:v>
                </c:pt>
                <c:pt idx="878">
                  <c:v>13436.12988</c:v>
                </c:pt>
                <c:pt idx="879">
                  <c:v>13391.04981</c:v>
                </c:pt>
                <c:pt idx="880">
                  <c:v>13413.009770000001</c:v>
                </c:pt>
                <c:pt idx="881">
                  <c:v>13104.29981</c:v>
                </c:pt>
                <c:pt idx="882">
                  <c:v>12938.190430000001</c:v>
                </c:pt>
                <c:pt idx="883">
                  <c:v>13095.08008</c:v>
                </c:pt>
                <c:pt idx="884">
                  <c:v>13114.969730000001</c:v>
                </c:pt>
                <c:pt idx="885">
                  <c:v>13138.849609999999</c:v>
                </c:pt>
                <c:pt idx="886">
                  <c:v>13190.150390000001</c:v>
                </c:pt>
                <c:pt idx="887">
                  <c:v>13309.950199999999</c:v>
                </c:pt>
                <c:pt idx="888">
                  <c:v>13246.66992</c:v>
                </c:pt>
                <c:pt idx="889">
                  <c:v>13351.04004</c:v>
                </c:pt>
                <c:pt idx="890">
                  <c:v>13236.610350000001</c:v>
                </c:pt>
                <c:pt idx="891">
                  <c:v>13135.16992</c:v>
                </c:pt>
                <c:pt idx="892">
                  <c:v>13170.79981</c:v>
                </c:pt>
                <c:pt idx="893">
                  <c:v>13241.37988</c:v>
                </c:pt>
                <c:pt idx="894">
                  <c:v>13250.04981</c:v>
                </c:pt>
                <c:pt idx="895">
                  <c:v>13170.339840000001</c:v>
                </c:pt>
                <c:pt idx="896">
                  <c:v>13154.889649999999</c:v>
                </c:pt>
                <c:pt idx="897">
                  <c:v>13072.87012</c:v>
                </c:pt>
                <c:pt idx="898">
                  <c:v>13026.190430000001</c:v>
                </c:pt>
                <c:pt idx="899">
                  <c:v>12948.95996</c:v>
                </c:pt>
                <c:pt idx="900">
                  <c:v>12966.450199999999</c:v>
                </c:pt>
                <c:pt idx="901">
                  <c:v>13027.73047</c:v>
                </c:pt>
                <c:pt idx="902">
                  <c:v>13022.04981</c:v>
                </c:pt>
                <c:pt idx="903">
                  <c:v>12977.349609999999</c:v>
                </c:pt>
                <c:pt idx="904">
                  <c:v>12875.559569999999</c:v>
                </c:pt>
                <c:pt idx="905">
                  <c:v>12963.37988</c:v>
                </c:pt>
                <c:pt idx="906">
                  <c:v>13008.450199999999</c:v>
                </c:pt>
                <c:pt idx="907">
                  <c:v>12833.12988</c:v>
                </c:pt>
                <c:pt idx="908">
                  <c:v>12788.360350000001</c:v>
                </c:pt>
                <c:pt idx="909">
                  <c:v>12790.889649999999</c:v>
                </c:pt>
                <c:pt idx="910">
                  <c:v>12590.23047</c:v>
                </c:pt>
                <c:pt idx="911">
                  <c:v>12542.309569999999</c:v>
                </c:pt>
                <c:pt idx="912">
                  <c:v>12571.099609999999</c:v>
                </c:pt>
                <c:pt idx="913">
                  <c:v>12746.54004</c:v>
                </c:pt>
                <c:pt idx="914">
                  <c:v>12808.70996</c:v>
                </c:pt>
                <c:pt idx="915">
                  <c:v>12815.929690000001</c:v>
                </c:pt>
                <c:pt idx="916">
                  <c:v>12811.16992</c:v>
                </c:pt>
                <c:pt idx="917">
                  <c:v>12932.809569999999</c:v>
                </c:pt>
                <c:pt idx="918">
                  <c:v>13228.240229999999</c:v>
                </c:pt>
                <c:pt idx="919">
                  <c:v>13112.900390000001</c:v>
                </c:pt>
                <c:pt idx="920">
                  <c:v>13092.280269999999</c:v>
                </c:pt>
                <c:pt idx="921">
                  <c:v>13232.62012</c:v>
                </c:pt>
                <c:pt idx="922">
                  <c:v>13099.190430000001</c:v>
                </c:pt>
                <c:pt idx="923">
                  <c:v>13107.440430000001</c:v>
                </c:pt>
                <c:pt idx="924">
                  <c:v>13104.219730000001</c:v>
                </c:pt>
                <c:pt idx="925">
                  <c:v>13079.639649999999</c:v>
                </c:pt>
                <c:pt idx="926">
                  <c:v>13103.530269999999</c:v>
                </c:pt>
                <c:pt idx="927">
                  <c:v>13344.900390000001</c:v>
                </c:pt>
                <c:pt idx="928">
                  <c:v>13344.280269999999</c:v>
                </c:pt>
                <c:pt idx="929">
                  <c:v>13545.33008</c:v>
                </c:pt>
                <c:pt idx="930">
                  <c:v>13553.240229999999</c:v>
                </c:pt>
                <c:pt idx="931">
                  <c:v>13539.62988</c:v>
                </c:pt>
                <c:pt idx="932">
                  <c:v>13423.839840000001</c:v>
                </c:pt>
                <c:pt idx="933">
                  <c:v>13329.54004</c:v>
                </c:pt>
                <c:pt idx="934">
                  <c:v>13325.62012</c:v>
                </c:pt>
                <c:pt idx="935">
                  <c:v>13346.280269999999</c:v>
                </c:pt>
                <c:pt idx="936">
                  <c:v>13473.530269999999</c:v>
                </c:pt>
                <c:pt idx="937">
                  <c:v>13582.87988</c:v>
                </c:pt>
                <c:pt idx="938">
                  <c:v>13589.259770000001</c:v>
                </c:pt>
                <c:pt idx="939">
                  <c:v>13569.179690000001</c:v>
                </c:pt>
                <c:pt idx="940">
                  <c:v>13495.179690000001</c:v>
                </c:pt>
                <c:pt idx="941">
                  <c:v>13479.20996</c:v>
                </c:pt>
                <c:pt idx="942">
                  <c:v>13515.29981</c:v>
                </c:pt>
                <c:pt idx="943">
                  <c:v>13437.660159999999</c:v>
                </c:pt>
                <c:pt idx="944">
                  <c:v>13485.889649999999</c:v>
                </c:pt>
                <c:pt idx="945">
                  <c:v>13413.469730000001</c:v>
                </c:pt>
                <c:pt idx="946">
                  <c:v>13458.62988</c:v>
                </c:pt>
                <c:pt idx="947">
                  <c:v>13559.91992</c:v>
                </c:pt>
                <c:pt idx="948">
                  <c:v>13577.849609999999</c:v>
                </c:pt>
                <c:pt idx="949">
                  <c:v>13597.240229999999</c:v>
                </c:pt>
                <c:pt idx="950">
                  <c:v>13575.16992</c:v>
                </c:pt>
                <c:pt idx="951">
                  <c:v>13565.410159999999</c:v>
                </c:pt>
                <c:pt idx="952">
                  <c:v>13552.33008</c:v>
                </c:pt>
                <c:pt idx="953">
                  <c:v>13588.570309999999</c:v>
                </c:pt>
                <c:pt idx="954">
                  <c:v>13540.400390000001</c:v>
                </c:pt>
                <c:pt idx="955">
                  <c:v>13329.70996</c:v>
                </c:pt>
                <c:pt idx="956">
                  <c:v>13321.62012</c:v>
                </c:pt>
                <c:pt idx="957">
                  <c:v>13254.599609999999</c:v>
                </c:pt>
                <c:pt idx="958">
                  <c:v>13308.559569999999</c:v>
                </c:pt>
                <c:pt idx="959">
                  <c:v>13289.530269999999</c:v>
                </c:pt>
                <c:pt idx="960">
                  <c:v>13045.23047</c:v>
                </c:pt>
                <c:pt idx="961">
                  <c:v>13036.089840000001</c:v>
                </c:pt>
                <c:pt idx="962">
                  <c:v>13092.150390000001</c:v>
                </c:pt>
                <c:pt idx="963">
                  <c:v>13002.719730000001</c:v>
                </c:pt>
                <c:pt idx="964">
                  <c:v>13101.29004</c:v>
                </c:pt>
                <c:pt idx="965">
                  <c:v>13103.45996</c:v>
                </c:pt>
                <c:pt idx="966">
                  <c:v>13122.740229999999</c:v>
                </c:pt>
                <c:pt idx="967">
                  <c:v>13157.740229999999</c:v>
                </c:pt>
                <c:pt idx="968">
                  <c:v>13052.820309999999</c:v>
                </c:pt>
                <c:pt idx="969">
                  <c:v>13171.37012</c:v>
                </c:pt>
                <c:pt idx="970">
                  <c:v>13198.309569999999</c:v>
                </c:pt>
                <c:pt idx="971">
                  <c:v>13272.099609999999</c:v>
                </c:pt>
                <c:pt idx="972">
                  <c:v>13274.58008</c:v>
                </c:pt>
                <c:pt idx="973">
                  <c:v>13251.200199999999</c:v>
                </c:pt>
                <c:pt idx="974">
                  <c:v>13163.240229999999</c:v>
                </c:pt>
                <c:pt idx="975">
                  <c:v>13157.469730000001</c:v>
                </c:pt>
                <c:pt idx="976">
                  <c:v>13168.110350000001</c:v>
                </c:pt>
                <c:pt idx="977">
                  <c:v>13204.929690000001</c:v>
                </c:pt>
                <c:pt idx="978">
                  <c:v>13163.150390000001</c:v>
                </c:pt>
                <c:pt idx="979">
                  <c:v>13174.73047</c:v>
                </c:pt>
                <c:pt idx="980">
                  <c:v>13158.099609999999</c:v>
                </c:pt>
                <c:pt idx="981">
                  <c:v>13118.650390000001</c:v>
                </c:pt>
                <c:pt idx="982">
                  <c:v>13099.87988</c:v>
                </c:pt>
                <c:pt idx="983">
                  <c:v>12884.820309999999</c:v>
                </c:pt>
                <c:pt idx="984">
                  <c:v>12969.700199999999</c:v>
                </c:pt>
                <c:pt idx="985">
                  <c:v>13007.469730000001</c:v>
                </c:pt>
                <c:pt idx="986">
                  <c:v>13071.719730000001</c:v>
                </c:pt>
                <c:pt idx="987">
                  <c:v>13075.349609999999</c:v>
                </c:pt>
                <c:pt idx="988">
                  <c:v>12888.910159999999</c:v>
                </c:pt>
                <c:pt idx="989">
                  <c:v>12680.589840000001</c:v>
                </c:pt>
                <c:pt idx="990">
                  <c:v>12617.76953</c:v>
                </c:pt>
                <c:pt idx="991">
                  <c:v>12720.929690000001</c:v>
                </c:pt>
                <c:pt idx="992">
                  <c:v>12820.450199999999</c:v>
                </c:pt>
                <c:pt idx="993">
                  <c:v>12942.679690000001</c:v>
                </c:pt>
                <c:pt idx="994">
                  <c:v>12909.610350000001</c:v>
                </c:pt>
                <c:pt idx="995">
                  <c:v>12796.98047</c:v>
                </c:pt>
                <c:pt idx="996">
                  <c:v>12728.73047</c:v>
                </c:pt>
                <c:pt idx="997">
                  <c:v>12776.33008</c:v>
                </c:pt>
                <c:pt idx="998">
                  <c:v>12573.73047</c:v>
                </c:pt>
                <c:pt idx="999">
                  <c:v>12602.70996</c:v>
                </c:pt>
                <c:pt idx="1000">
                  <c:v>12653.04004</c:v>
                </c:pt>
                <c:pt idx="1001">
                  <c:v>12733.87012</c:v>
                </c:pt>
                <c:pt idx="1002">
                  <c:v>12772.01953</c:v>
                </c:pt>
                <c:pt idx="1003">
                  <c:v>12889.400390000001</c:v>
                </c:pt>
                <c:pt idx="1004">
                  <c:v>12941.849609999999</c:v>
                </c:pt>
                <c:pt idx="1005">
                  <c:v>12868.059569999999</c:v>
                </c:pt>
                <c:pt idx="1006">
                  <c:v>12879.70996</c:v>
                </c:pt>
                <c:pt idx="1007">
                  <c:v>12604.599609999999</c:v>
                </c:pt>
                <c:pt idx="1008">
                  <c:v>12626.25</c:v>
                </c:pt>
                <c:pt idx="1009">
                  <c:v>12532.929690000001</c:v>
                </c:pt>
                <c:pt idx="1010">
                  <c:v>12503.570309999999</c:v>
                </c:pt>
                <c:pt idx="1011">
                  <c:v>12639.79981</c:v>
                </c:pt>
                <c:pt idx="1012">
                  <c:v>12574.820309999999</c:v>
                </c:pt>
                <c:pt idx="1013">
                  <c:v>12823.099609999999</c:v>
                </c:pt>
                <c:pt idx="1014">
                  <c:v>12837.099609999999</c:v>
                </c:pt>
                <c:pt idx="1015">
                  <c:v>12744.62012</c:v>
                </c:pt>
                <c:pt idx="1016">
                  <c:v>12767.01953</c:v>
                </c:pt>
                <c:pt idx="1017">
                  <c:v>12652.20996</c:v>
                </c:pt>
                <c:pt idx="1018">
                  <c:v>12497.889649999999</c:v>
                </c:pt>
                <c:pt idx="1019">
                  <c:v>12566.37988</c:v>
                </c:pt>
                <c:pt idx="1020">
                  <c:v>12412.070309999999</c:v>
                </c:pt>
                <c:pt idx="1021">
                  <c:v>12553.809569999999</c:v>
                </c:pt>
                <c:pt idx="1022">
                  <c:v>12460.809569999999</c:v>
                </c:pt>
                <c:pt idx="1023">
                  <c:v>12416.530269999999</c:v>
                </c:pt>
                <c:pt idx="1024">
                  <c:v>12125</c:v>
                </c:pt>
                <c:pt idx="1025">
                  <c:v>12101.08008</c:v>
                </c:pt>
                <c:pt idx="1026">
                  <c:v>12119.849609999999</c:v>
                </c:pt>
                <c:pt idx="1027">
                  <c:v>12391.559569999999</c:v>
                </c:pt>
                <c:pt idx="1028">
                  <c:v>12414.410159999999</c:v>
                </c:pt>
                <c:pt idx="1029">
                  <c:v>12579.01953</c:v>
                </c:pt>
                <c:pt idx="1030">
                  <c:v>12454.83008</c:v>
                </c:pt>
                <c:pt idx="1031">
                  <c:v>12530.740229999999</c:v>
                </c:pt>
                <c:pt idx="1032">
                  <c:v>12491.910159999999</c:v>
                </c:pt>
                <c:pt idx="1033">
                  <c:v>12501.51953</c:v>
                </c:pt>
                <c:pt idx="1034">
                  <c:v>12505.37988</c:v>
                </c:pt>
                <c:pt idx="1035">
                  <c:v>12369.150390000001</c:v>
                </c:pt>
                <c:pt idx="1036">
                  <c:v>12443.01953</c:v>
                </c:pt>
                <c:pt idx="1037">
                  <c:v>12598.320309999999</c:v>
                </c:pt>
                <c:pt idx="1038">
                  <c:v>12617.320309999999</c:v>
                </c:pt>
                <c:pt idx="1039">
                  <c:v>12695.04981</c:v>
                </c:pt>
                <c:pt idx="1040">
                  <c:v>12818.490229999999</c:v>
                </c:pt>
                <c:pt idx="1041">
                  <c:v>12851.79004</c:v>
                </c:pt>
                <c:pt idx="1042">
                  <c:v>12831.58008</c:v>
                </c:pt>
                <c:pt idx="1043">
                  <c:v>12921.809569999999</c:v>
                </c:pt>
                <c:pt idx="1044">
                  <c:v>13000.73047</c:v>
                </c:pt>
                <c:pt idx="1045">
                  <c:v>13035.849609999999</c:v>
                </c:pt>
                <c:pt idx="1046">
                  <c:v>13204.62012</c:v>
                </c:pt>
                <c:pt idx="1047">
                  <c:v>13267.589840000001</c:v>
                </c:pt>
                <c:pt idx="1048">
                  <c:v>13278.110350000001</c:v>
                </c:pt>
                <c:pt idx="1049">
                  <c:v>13214.160159999999</c:v>
                </c:pt>
                <c:pt idx="1050">
                  <c:v>13228.309569999999</c:v>
                </c:pt>
                <c:pt idx="1051">
                  <c:v>13204.700199999999</c:v>
                </c:pt>
                <c:pt idx="1052">
                  <c:v>13090.110350000001</c:v>
                </c:pt>
                <c:pt idx="1053">
                  <c:v>12997.690430000001</c:v>
                </c:pt>
                <c:pt idx="1054">
                  <c:v>12927.76953</c:v>
                </c:pt>
                <c:pt idx="1055">
                  <c:v>13028.200199999999</c:v>
                </c:pt>
                <c:pt idx="1056">
                  <c:v>12964.48047</c:v>
                </c:pt>
                <c:pt idx="1057">
                  <c:v>13028.73047</c:v>
                </c:pt>
                <c:pt idx="1058">
                  <c:v>13114.559569999999</c:v>
                </c:pt>
                <c:pt idx="1059">
                  <c:v>12921.79004</c:v>
                </c:pt>
                <c:pt idx="1060">
                  <c:v>12850.87988</c:v>
                </c:pt>
                <c:pt idx="1061">
                  <c:v>12986.200199999999</c:v>
                </c:pt>
                <c:pt idx="1062">
                  <c:v>12806.450199999999</c:v>
                </c:pt>
                <c:pt idx="1063">
                  <c:v>12716.91992</c:v>
                </c:pt>
                <c:pt idx="1064">
                  <c:v>12929.440430000001</c:v>
                </c:pt>
                <c:pt idx="1065">
                  <c:v>13057.570309999999</c:v>
                </c:pt>
                <c:pt idx="1066">
                  <c:v>13067.179690000001</c:v>
                </c:pt>
                <c:pt idx="1067">
                  <c:v>13198.190430000001</c:v>
                </c:pt>
                <c:pt idx="1068">
                  <c:v>13258.95996</c:v>
                </c:pt>
                <c:pt idx="1069">
                  <c:v>13211.360350000001</c:v>
                </c:pt>
                <c:pt idx="1070">
                  <c:v>13147.940430000001</c:v>
                </c:pt>
                <c:pt idx="1071">
                  <c:v>13125.990229999999</c:v>
                </c:pt>
                <c:pt idx="1072">
                  <c:v>13195.389649999999</c:v>
                </c:pt>
                <c:pt idx="1073">
                  <c:v>13242.089840000001</c:v>
                </c:pt>
                <c:pt idx="1074">
                  <c:v>13082.62012</c:v>
                </c:pt>
                <c:pt idx="1075">
                  <c:v>13045.990229999999</c:v>
                </c:pt>
                <c:pt idx="1076">
                  <c:v>13124.400390000001</c:v>
                </c:pt>
                <c:pt idx="1077">
                  <c:v>13170.79004</c:v>
                </c:pt>
                <c:pt idx="1078">
                  <c:v>13238.450199999999</c:v>
                </c:pt>
                <c:pt idx="1079">
                  <c:v>13231.940430000001</c:v>
                </c:pt>
                <c:pt idx="1080">
                  <c:v>13253.509770000001</c:v>
                </c:pt>
                <c:pt idx="1081">
                  <c:v>13192.969730000001</c:v>
                </c:pt>
                <c:pt idx="1082">
                  <c:v>13177.150390000001</c:v>
                </c:pt>
                <c:pt idx="1083">
                  <c:v>12953.200199999999</c:v>
                </c:pt>
                <c:pt idx="1084">
                  <c:v>12920.58008</c:v>
                </c:pt>
                <c:pt idx="1085">
                  <c:v>12908.62012</c:v>
                </c:pt>
                <c:pt idx="1086">
                  <c:v>12835.530269999999</c:v>
                </c:pt>
                <c:pt idx="1087">
                  <c:v>12756.12012</c:v>
                </c:pt>
                <c:pt idx="1088">
                  <c:v>12958.650390000001</c:v>
                </c:pt>
                <c:pt idx="1089">
                  <c:v>12977.339840000001</c:v>
                </c:pt>
                <c:pt idx="1090">
                  <c:v>12980.75</c:v>
                </c:pt>
                <c:pt idx="1091">
                  <c:v>12952.29004</c:v>
                </c:pt>
                <c:pt idx="1092">
                  <c:v>13005.41992</c:v>
                </c:pt>
                <c:pt idx="1093">
                  <c:v>12976.740229999999</c:v>
                </c:pt>
                <c:pt idx="1094">
                  <c:v>12981.12988</c:v>
                </c:pt>
                <c:pt idx="1095">
                  <c:v>12981.200199999999</c:v>
                </c:pt>
                <c:pt idx="1096">
                  <c:v>12937.08008</c:v>
                </c:pt>
                <c:pt idx="1097">
                  <c:v>12966.219730000001</c:v>
                </c:pt>
                <c:pt idx="1098">
                  <c:v>12949.339840000001</c:v>
                </c:pt>
                <c:pt idx="1099">
                  <c:v>12903.33008</c:v>
                </c:pt>
                <c:pt idx="1100">
                  <c:v>12779.809569999999</c:v>
                </c:pt>
                <c:pt idx="1101">
                  <c:v>12864.650390000001</c:v>
                </c:pt>
                <c:pt idx="1102">
                  <c:v>12871.76953</c:v>
                </c:pt>
                <c:pt idx="1103">
                  <c:v>12799.110350000001</c:v>
                </c:pt>
                <c:pt idx="1104">
                  <c:v>12889.54981</c:v>
                </c:pt>
                <c:pt idx="1105">
                  <c:v>12884.410159999999</c:v>
                </c:pt>
                <c:pt idx="1106">
                  <c:v>12865.79004</c:v>
                </c:pt>
                <c:pt idx="1107">
                  <c:v>12844.37012</c:v>
                </c:pt>
                <c:pt idx="1108">
                  <c:v>12860.719730000001</c:v>
                </c:pt>
                <c:pt idx="1109">
                  <c:v>12705.04004</c:v>
                </c:pt>
                <c:pt idx="1110">
                  <c:v>12716.54004</c:v>
                </c:pt>
                <c:pt idx="1111">
                  <c:v>12632.759770000001</c:v>
                </c:pt>
                <c:pt idx="1112">
                  <c:v>12654.780269999999</c:v>
                </c:pt>
                <c:pt idx="1113">
                  <c:v>12659.16992</c:v>
                </c:pt>
                <c:pt idx="1114">
                  <c:v>12733.950199999999</c:v>
                </c:pt>
                <c:pt idx="1115">
                  <c:v>12756.95996</c:v>
                </c:pt>
                <c:pt idx="1116">
                  <c:v>12673.62988</c:v>
                </c:pt>
                <c:pt idx="1117">
                  <c:v>12708.37012</c:v>
                </c:pt>
                <c:pt idx="1118">
                  <c:v>12720.25</c:v>
                </c:pt>
                <c:pt idx="1119">
                  <c:v>12623.83008</c:v>
                </c:pt>
                <c:pt idx="1120">
                  <c:v>12578.190430000001</c:v>
                </c:pt>
                <c:pt idx="1121">
                  <c:v>12474.690430000001</c:v>
                </c:pt>
                <c:pt idx="1122">
                  <c:v>12423.12012</c:v>
                </c:pt>
                <c:pt idx="1123">
                  <c:v>12469.95996</c:v>
                </c:pt>
                <c:pt idx="1124">
                  <c:v>12449.910159999999</c:v>
                </c:pt>
                <c:pt idx="1125">
                  <c:v>12459.51953</c:v>
                </c:pt>
                <c:pt idx="1126">
                  <c:v>12394.509770000001</c:v>
                </c:pt>
                <c:pt idx="1127">
                  <c:v>12359.309569999999</c:v>
                </c:pt>
                <c:pt idx="1128">
                  <c:v>12407.450199999999</c:v>
                </c:pt>
                <c:pt idx="1129">
                  <c:v>12418.41992</c:v>
                </c:pt>
                <c:pt idx="1130">
                  <c:v>12392.45996</c:v>
                </c:pt>
                <c:pt idx="1131">
                  <c:v>12221.190430000001</c:v>
                </c:pt>
                <c:pt idx="1132">
                  <c:v>12286.280269999999</c:v>
                </c:pt>
                <c:pt idx="1133">
                  <c:v>12152.320309999999</c:v>
                </c:pt>
                <c:pt idx="1134">
                  <c:v>12288.849609999999</c:v>
                </c:pt>
                <c:pt idx="1135">
                  <c:v>12293.469730000001</c:v>
                </c:pt>
                <c:pt idx="1136">
                  <c:v>12169.87988</c:v>
                </c:pt>
                <c:pt idx="1137">
                  <c:v>12107.589840000001</c:v>
                </c:pt>
                <c:pt idx="1138">
                  <c:v>12103.58008</c:v>
                </c:pt>
                <c:pt idx="1139">
                  <c:v>11769.20996</c:v>
                </c:pt>
                <c:pt idx="1140">
                  <c:v>11866.54004</c:v>
                </c:pt>
                <c:pt idx="1141">
                  <c:v>11870.25</c:v>
                </c:pt>
                <c:pt idx="1142">
                  <c:v>11825.29004</c:v>
                </c:pt>
                <c:pt idx="1143">
                  <c:v>11949.719730000001</c:v>
                </c:pt>
                <c:pt idx="1144">
                  <c:v>12018.660159999999</c:v>
                </c:pt>
                <c:pt idx="1145">
                  <c:v>12181.08008</c:v>
                </c:pt>
                <c:pt idx="1146">
                  <c:v>11996.030269999999</c:v>
                </c:pt>
                <c:pt idx="1147">
                  <c:v>12195.910159999999</c:v>
                </c:pt>
                <c:pt idx="1148">
                  <c:v>12144.410159999999</c:v>
                </c:pt>
                <c:pt idx="1149">
                  <c:v>12097.75</c:v>
                </c:pt>
                <c:pt idx="1150">
                  <c:v>12021.54004</c:v>
                </c:pt>
                <c:pt idx="1151">
                  <c:v>12022.37012</c:v>
                </c:pt>
                <c:pt idx="1152">
                  <c:v>12046.20996</c:v>
                </c:pt>
                <c:pt idx="1153">
                  <c:v>11559.26953</c:v>
                </c:pt>
                <c:pt idx="1154">
                  <c:v>11523.009770000001</c:v>
                </c:pt>
                <c:pt idx="1155">
                  <c:v>11232.469730000001</c:v>
                </c:pt>
                <c:pt idx="1156">
                  <c:v>11251.87988</c:v>
                </c:pt>
                <c:pt idx="1157">
                  <c:v>11492.740229999999</c:v>
                </c:pt>
                <c:pt idx="1158">
                  <c:v>11542.389649999999</c:v>
                </c:pt>
                <c:pt idx="1159">
                  <c:v>11795.54981</c:v>
                </c:pt>
                <c:pt idx="1160">
                  <c:v>11768.98047</c:v>
                </c:pt>
                <c:pt idx="1161">
                  <c:v>11905.66992</c:v>
                </c:pt>
                <c:pt idx="1162">
                  <c:v>12084.740229999999</c:v>
                </c:pt>
                <c:pt idx="1163">
                  <c:v>12077.91992</c:v>
                </c:pt>
                <c:pt idx="1164">
                  <c:v>12153</c:v>
                </c:pt>
                <c:pt idx="1165">
                  <c:v>11896.280269999999</c:v>
                </c:pt>
                <c:pt idx="1166">
                  <c:v>11780.030269999999</c:v>
                </c:pt>
                <c:pt idx="1167">
                  <c:v>12166.400390000001</c:v>
                </c:pt>
                <c:pt idx="1168">
                  <c:v>12055.51953</c:v>
                </c:pt>
                <c:pt idx="1169">
                  <c:v>11983.01953</c:v>
                </c:pt>
                <c:pt idx="1170">
                  <c:v>12043.410159999999</c:v>
                </c:pt>
                <c:pt idx="1171">
                  <c:v>11835.589840000001</c:v>
                </c:pt>
                <c:pt idx="1172">
                  <c:v>11658.490229999999</c:v>
                </c:pt>
                <c:pt idx="1173">
                  <c:v>11951.530269999999</c:v>
                </c:pt>
                <c:pt idx="1174">
                  <c:v>12229.219730000001</c:v>
                </c:pt>
                <c:pt idx="1175">
                  <c:v>12207.339840000001</c:v>
                </c:pt>
                <c:pt idx="1176">
                  <c:v>11872.070309999999</c:v>
                </c:pt>
                <c:pt idx="1177">
                  <c:v>11707.759770000001</c:v>
                </c:pt>
                <c:pt idx="1178">
                  <c:v>11912.62988</c:v>
                </c:pt>
                <c:pt idx="1179">
                  <c:v>11807.95996</c:v>
                </c:pt>
                <c:pt idx="1180">
                  <c:v>11543.219730000001</c:v>
                </c:pt>
                <c:pt idx="1181">
                  <c:v>11502.12988</c:v>
                </c:pt>
                <c:pt idx="1182">
                  <c:v>11577.54004</c:v>
                </c:pt>
                <c:pt idx="1183">
                  <c:v>11396.16992</c:v>
                </c:pt>
                <c:pt idx="1184">
                  <c:v>11643.349609999999</c:v>
                </c:pt>
                <c:pt idx="1185">
                  <c:v>11478.969730000001</c:v>
                </c:pt>
                <c:pt idx="1186">
                  <c:v>11518.089840000001</c:v>
                </c:pt>
                <c:pt idx="1187">
                  <c:v>11417.360350000001</c:v>
                </c:pt>
                <c:pt idx="1188">
                  <c:v>11432.79981</c:v>
                </c:pt>
                <c:pt idx="1189">
                  <c:v>11104.559569999999</c:v>
                </c:pt>
                <c:pt idx="1190">
                  <c:v>11123.410159999999</c:v>
                </c:pt>
                <c:pt idx="1191">
                  <c:v>10939.87012</c:v>
                </c:pt>
                <c:pt idx="1192">
                  <c:v>10800.469730000001</c:v>
                </c:pt>
                <c:pt idx="1193">
                  <c:v>10651.440430000001</c:v>
                </c:pt>
                <c:pt idx="1194">
                  <c:v>10912.099609999999</c:v>
                </c:pt>
                <c:pt idx="1195">
                  <c:v>11152.320309999999</c:v>
                </c:pt>
                <c:pt idx="1196">
                  <c:v>11012.79004</c:v>
                </c:pt>
                <c:pt idx="1197">
                  <c:v>11189.099609999999</c:v>
                </c:pt>
                <c:pt idx="1198">
                  <c:v>11045.23047</c:v>
                </c:pt>
                <c:pt idx="1199">
                  <c:v>10771.780269999999</c:v>
                </c:pt>
                <c:pt idx="1200">
                  <c:v>10732.76953</c:v>
                </c:pt>
                <c:pt idx="1201">
                  <c:v>11121.889649999999</c:v>
                </c:pt>
                <c:pt idx="1202">
                  <c:v>11408.58008</c:v>
                </c:pt>
                <c:pt idx="1203">
                  <c:v>11401.469730000001</c:v>
                </c:pt>
                <c:pt idx="1204">
                  <c:v>11506.820309999999</c:v>
                </c:pt>
                <c:pt idx="1205">
                  <c:v>11433.70996</c:v>
                </c:pt>
                <c:pt idx="1206">
                  <c:v>11247.719730000001</c:v>
                </c:pt>
                <c:pt idx="1207">
                  <c:v>11106.83008</c:v>
                </c:pt>
                <c:pt idx="1208">
                  <c:v>11054.990229999999</c:v>
                </c:pt>
                <c:pt idx="1209">
                  <c:v>10990.009770000001</c:v>
                </c:pt>
                <c:pt idx="1210">
                  <c:v>11294.599609999999</c:v>
                </c:pt>
                <c:pt idx="1211">
                  <c:v>11414.860350000001</c:v>
                </c:pt>
                <c:pt idx="1212">
                  <c:v>11137.62988</c:v>
                </c:pt>
                <c:pt idx="1213">
                  <c:v>11237.309569999999</c:v>
                </c:pt>
                <c:pt idx="1214">
                  <c:v>11492.059569999999</c:v>
                </c:pt>
                <c:pt idx="1215">
                  <c:v>11613.29981</c:v>
                </c:pt>
                <c:pt idx="1216">
                  <c:v>11560.48047</c:v>
                </c:pt>
                <c:pt idx="1217">
                  <c:v>11532.12988</c:v>
                </c:pt>
                <c:pt idx="1218">
                  <c:v>11286.650390000001</c:v>
                </c:pt>
                <c:pt idx="1219">
                  <c:v>11149.820309999999</c:v>
                </c:pt>
                <c:pt idx="1220">
                  <c:v>11321.01953</c:v>
                </c:pt>
                <c:pt idx="1221">
                  <c:v>11175.780269999999</c:v>
                </c:pt>
                <c:pt idx="1222">
                  <c:v>10854.58008</c:v>
                </c:pt>
                <c:pt idx="1223">
                  <c:v>10820.37012</c:v>
                </c:pt>
                <c:pt idx="1224">
                  <c:v>10989.75</c:v>
                </c:pt>
                <c:pt idx="1225">
                  <c:v>11406.26953</c:v>
                </c:pt>
                <c:pt idx="1226">
                  <c:v>11392.009770000001</c:v>
                </c:pt>
                <c:pt idx="1227">
                  <c:v>11480.48047</c:v>
                </c:pt>
                <c:pt idx="1228">
                  <c:v>11269.849609999999</c:v>
                </c:pt>
                <c:pt idx="1229">
                  <c:v>11143.45996</c:v>
                </c:pt>
                <c:pt idx="1230">
                  <c:v>10729.849609999999</c:v>
                </c:pt>
                <c:pt idx="1231">
                  <c:v>11228</c:v>
                </c:pt>
                <c:pt idx="1232">
                  <c:v>10810.910159999999</c:v>
                </c:pt>
                <c:pt idx="1233">
                  <c:v>11433.929690000001</c:v>
                </c:pt>
                <c:pt idx="1234">
                  <c:v>11383.98047</c:v>
                </c:pt>
                <c:pt idx="1235">
                  <c:v>11893.860350000001</c:v>
                </c:pt>
                <c:pt idx="1236">
                  <c:v>11863.740229999999</c:v>
                </c:pt>
                <c:pt idx="1237">
                  <c:v>12129.76953</c:v>
                </c:pt>
                <c:pt idx="1238">
                  <c:v>12144.219730000001</c:v>
                </c:pt>
                <c:pt idx="1239">
                  <c:v>12239.360350000001</c:v>
                </c:pt>
                <c:pt idx="1240">
                  <c:v>12301.719730000001</c:v>
                </c:pt>
                <c:pt idx="1241">
                  <c:v>12498.41992</c:v>
                </c:pt>
                <c:pt idx="1242">
                  <c:v>12592.12012</c:v>
                </c:pt>
                <c:pt idx="1243">
                  <c:v>12679.719730000001</c:v>
                </c:pt>
                <c:pt idx="1244">
                  <c:v>12724.70996</c:v>
                </c:pt>
                <c:pt idx="1245">
                  <c:v>12567.070309999999</c:v>
                </c:pt>
                <c:pt idx="1246">
                  <c:v>12583.679690000001</c:v>
                </c:pt>
                <c:pt idx="1247">
                  <c:v>12386.030269999999</c:v>
                </c:pt>
                <c:pt idx="1248">
                  <c:v>12475.110350000001</c:v>
                </c:pt>
                <c:pt idx="1249">
                  <c:v>12437.12012</c:v>
                </c:pt>
                <c:pt idx="1250">
                  <c:v>12491.530269999999</c:v>
                </c:pt>
                <c:pt idx="1251">
                  <c:v>12447.33008</c:v>
                </c:pt>
                <c:pt idx="1252">
                  <c:v>12505.54004</c:v>
                </c:pt>
                <c:pt idx="1253">
                  <c:v>12655.62012</c:v>
                </c:pt>
                <c:pt idx="1254">
                  <c:v>12717.900390000001</c:v>
                </c:pt>
                <c:pt idx="1255">
                  <c:v>12627.23047</c:v>
                </c:pt>
                <c:pt idx="1256">
                  <c:v>12562.469730000001</c:v>
                </c:pt>
                <c:pt idx="1257">
                  <c:v>12569.87012</c:v>
                </c:pt>
                <c:pt idx="1258">
                  <c:v>12414.339840000001</c:v>
                </c:pt>
                <c:pt idx="1259">
                  <c:v>12262.25</c:v>
                </c:pt>
                <c:pt idx="1260">
                  <c:v>12187.62988</c:v>
                </c:pt>
                <c:pt idx="1261">
                  <c:v>12043.559569999999</c:v>
                </c:pt>
                <c:pt idx="1262">
                  <c:v>11934.660159999999</c:v>
                </c:pt>
                <c:pt idx="1263">
                  <c:v>12049.240229999999</c:v>
                </c:pt>
                <c:pt idx="1264">
                  <c:v>12108.349609999999</c:v>
                </c:pt>
                <c:pt idx="1265">
                  <c:v>12189.70996</c:v>
                </c:pt>
                <c:pt idx="1266">
                  <c:v>12081.33008</c:v>
                </c:pt>
                <c:pt idx="1267">
                  <c:v>12004.280269999999</c:v>
                </c:pt>
                <c:pt idx="1268">
                  <c:v>11962.660159999999</c:v>
                </c:pt>
                <c:pt idx="1269">
                  <c:v>11896.12988</c:v>
                </c:pt>
                <c:pt idx="1270">
                  <c:v>12075.12012</c:v>
                </c:pt>
                <c:pt idx="1271">
                  <c:v>11951.37988</c:v>
                </c:pt>
                <c:pt idx="1272">
                  <c:v>11945.33008</c:v>
                </c:pt>
                <c:pt idx="1273">
                  <c:v>12124.16992</c:v>
                </c:pt>
                <c:pt idx="1274">
                  <c:v>12049.469730000001</c:v>
                </c:pt>
                <c:pt idx="1275">
                  <c:v>12066.26953</c:v>
                </c:pt>
                <c:pt idx="1276">
                  <c:v>12090.179690000001</c:v>
                </c:pt>
                <c:pt idx="1277">
                  <c:v>12151.190430000001</c:v>
                </c:pt>
                <c:pt idx="1278">
                  <c:v>12247.79981</c:v>
                </c:pt>
                <c:pt idx="1279">
                  <c:v>12289.610350000001</c:v>
                </c:pt>
                <c:pt idx="1280">
                  <c:v>12569.410159999999</c:v>
                </c:pt>
                <c:pt idx="1281">
                  <c:v>12443.400390000001</c:v>
                </c:pt>
                <c:pt idx="1282">
                  <c:v>12398.059569999999</c:v>
                </c:pt>
                <c:pt idx="1283">
                  <c:v>12391.62988</c:v>
                </c:pt>
                <c:pt idx="1284">
                  <c:v>12355.450199999999</c:v>
                </c:pt>
                <c:pt idx="1285">
                  <c:v>12381.570309999999</c:v>
                </c:pt>
                <c:pt idx="1286">
                  <c:v>12511.360350000001</c:v>
                </c:pt>
                <c:pt idx="1287">
                  <c:v>12604.719730000001</c:v>
                </c:pt>
                <c:pt idx="1288">
                  <c:v>12561.45996</c:v>
                </c:pt>
                <c:pt idx="1289">
                  <c:v>12471.780269999999</c:v>
                </c:pt>
                <c:pt idx="1290">
                  <c:v>12541.33008</c:v>
                </c:pt>
                <c:pt idx="1291">
                  <c:v>12594.76953</c:v>
                </c:pt>
                <c:pt idx="1292">
                  <c:v>12695.650390000001</c:v>
                </c:pt>
                <c:pt idx="1293">
                  <c:v>12629.95996</c:v>
                </c:pt>
                <c:pt idx="1294">
                  <c:v>12745.87012</c:v>
                </c:pt>
                <c:pt idx="1295">
                  <c:v>12685.12988</c:v>
                </c:pt>
                <c:pt idx="1296">
                  <c:v>12637.83008</c:v>
                </c:pt>
                <c:pt idx="1297">
                  <c:v>12580.759770000001</c:v>
                </c:pt>
                <c:pt idx="1298">
                  <c:v>12723.650390000001</c:v>
                </c:pt>
                <c:pt idx="1299">
                  <c:v>12806.29004</c:v>
                </c:pt>
                <c:pt idx="1300">
                  <c:v>12806.37988</c:v>
                </c:pt>
                <c:pt idx="1301">
                  <c:v>12810.160159999999</c:v>
                </c:pt>
                <c:pt idx="1302">
                  <c:v>12763.45996</c:v>
                </c:pt>
                <c:pt idx="1303">
                  <c:v>12689.900390000001</c:v>
                </c:pt>
                <c:pt idx="1304">
                  <c:v>12592.23047</c:v>
                </c:pt>
                <c:pt idx="1305">
                  <c:v>12480.860350000001</c:v>
                </c:pt>
                <c:pt idx="1306">
                  <c:v>12505.990229999999</c:v>
                </c:pt>
                <c:pt idx="1307">
                  <c:v>12453.62012</c:v>
                </c:pt>
                <c:pt idx="1308">
                  <c:v>12266.75</c:v>
                </c:pt>
                <c:pt idx="1309">
                  <c:v>12201.440430000001</c:v>
                </c:pt>
                <c:pt idx="1310">
                  <c:v>12339.70996</c:v>
                </c:pt>
                <c:pt idx="1311">
                  <c:v>12285.450199999999</c:v>
                </c:pt>
                <c:pt idx="1312">
                  <c:v>12270.240229999999</c:v>
                </c:pt>
                <c:pt idx="1313">
                  <c:v>12263.650390000001</c:v>
                </c:pt>
                <c:pt idx="1314">
                  <c:v>12381.190430000001</c:v>
                </c:pt>
                <c:pt idx="1315">
                  <c:v>12380.429690000001</c:v>
                </c:pt>
                <c:pt idx="1316">
                  <c:v>12409.87012</c:v>
                </c:pt>
                <c:pt idx="1317">
                  <c:v>12426.450199999999</c:v>
                </c:pt>
                <c:pt idx="1318">
                  <c:v>12386.660159999999</c:v>
                </c:pt>
                <c:pt idx="1319">
                  <c:v>12402.08008</c:v>
                </c:pt>
                <c:pt idx="1320">
                  <c:v>12374.599609999999</c:v>
                </c:pt>
                <c:pt idx="1321">
                  <c:v>12321.01953</c:v>
                </c:pt>
                <c:pt idx="1322">
                  <c:v>12350.759770000001</c:v>
                </c:pt>
                <c:pt idx="1323">
                  <c:v>12280.070309999999</c:v>
                </c:pt>
                <c:pt idx="1324">
                  <c:v>12194.48047</c:v>
                </c:pt>
                <c:pt idx="1325">
                  <c:v>12221.190430000001</c:v>
                </c:pt>
                <c:pt idx="1326">
                  <c:v>12170.70996</c:v>
                </c:pt>
                <c:pt idx="1327">
                  <c:v>12087.54004</c:v>
                </c:pt>
                <c:pt idx="1328">
                  <c:v>12018.400390000001</c:v>
                </c:pt>
                <c:pt idx="1329">
                  <c:v>12036.37012</c:v>
                </c:pt>
                <c:pt idx="1330">
                  <c:v>11860.110350000001</c:v>
                </c:pt>
                <c:pt idx="1331">
                  <c:v>11777.23047</c:v>
                </c:pt>
                <c:pt idx="1332">
                  <c:v>11614.889649999999</c:v>
                </c:pt>
                <c:pt idx="1333">
                  <c:v>11854.200199999999</c:v>
                </c:pt>
                <c:pt idx="1334">
                  <c:v>11988.690430000001</c:v>
                </c:pt>
                <c:pt idx="1335">
                  <c:v>12042.12988</c:v>
                </c:pt>
                <c:pt idx="1336">
                  <c:v>11976.95996</c:v>
                </c:pt>
                <c:pt idx="1337">
                  <c:v>12211.429690000001</c:v>
                </c:pt>
                <c:pt idx="1338">
                  <c:v>12211.160159999999</c:v>
                </c:pt>
                <c:pt idx="1339">
                  <c:v>12085.87012</c:v>
                </c:pt>
                <c:pt idx="1340">
                  <c:v>12171.089840000001</c:v>
                </c:pt>
                <c:pt idx="1341">
                  <c:v>12258.87988</c:v>
                </c:pt>
                <c:pt idx="1342">
                  <c:v>12068.009770000001</c:v>
                </c:pt>
                <c:pt idx="1343">
                  <c:v>12057.339840000001</c:v>
                </c:pt>
                <c:pt idx="1344">
                  <c:v>12226.490229999999</c:v>
                </c:pt>
                <c:pt idx="1345">
                  <c:v>12130.450199999999</c:v>
                </c:pt>
                <c:pt idx="1346">
                  <c:v>12060.929690000001</c:v>
                </c:pt>
                <c:pt idx="1347">
                  <c:v>12104.559569999999</c:v>
                </c:pt>
                <c:pt idx="1348">
                  <c:v>12211.809569999999</c:v>
                </c:pt>
                <c:pt idx="1349">
                  <c:v>12389.740229999999</c:v>
                </c:pt>
                <c:pt idx="1350">
                  <c:v>12318.66992</c:v>
                </c:pt>
                <c:pt idx="1351">
                  <c:v>12287.719730000001</c:v>
                </c:pt>
                <c:pt idx="1352">
                  <c:v>12219.79004</c:v>
                </c:pt>
                <c:pt idx="1353">
                  <c:v>12266.75</c:v>
                </c:pt>
                <c:pt idx="1354">
                  <c:v>12266.83008</c:v>
                </c:pt>
                <c:pt idx="1355">
                  <c:v>12227.780269999999</c:v>
                </c:pt>
                <c:pt idx="1356">
                  <c:v>12239.660159999999</c:v>
                </c:pt>
                <c:pt idx="1357">
                  <c:v>12229.29004</c:v>
                </c:pt>
                <c:pt idx="1358">
                  <c:v>12152.700199999999</c:v>
                </c:pt>
                <c:pt idx="1359">
                  <c:v>12092.37988</c:v>
                </c:pt>
                <c:pt idx="1360">
                  <c:v>12061.73047</c:v>
                </c:pt>
                <c:pt idx="1361">
                  <c:v>12040.679690000001</c:v>
                </c:pt>
                <c:pt idx="1362">
                  <c:v>12038.26953</c:v>
                </c:pt>
                <c:pt idx="1363">
                  <c:v>11892.5</c:v>
                </c:pt>
                <c:pt idx="1364">
                  <c:v>11824.389649999999</c:v>
                </c:pt>
                <c:pt idx="1365">
                  <c:v>11990.360350000001</c:v>
                </c:pt>
                <c:pt idx="1366">
                  <c:v>11985.360350000001</c:v>
                </c:pt>
                <c:pt idx="1367">
                  <c:v>11978.849609999999</c:v>
                </c:pt>
                <c:pt idx="1368">
                  <c:v>11980.51953</c:v>
                </c:pt>
                <c:pt idx="1369">
                  <c:v>11873.429690000001</c:v>
                </c:pt>
                <c:pt idx="1370">
                  <c:v>11822.950199999999</c:v>
                </c:pt>
                <c:pt idx="1371">
                  <c:v>11823.700199999999</c:v>
                </c:pt>
                <c:pt idx="1372">
                  <c:v>11834.20996</c:v>
                </c:pt>
                <c:pt idx="1373">
                  <c:v>11783.820309999999</c:v>
                </c:pt>
                <c:pt idx="1374">
                  <c:v>11732.12988</c:v>
                </c:pt>
                <c:pt idx="1375">
                  <c:v>11753.700199999999</c:v>
                </c:pt>
                <c:pt idx="1376">
                  <c:v>11673.62012</c:v>
                </c:pt>
                <c:pt idx="1377">
                  <c:v>11638.509770000001</c:v>
                </c:pt>
                <c:pt idx="1378">
                  <c:v>11672.339840000001</c:v>
                </c:pt>
                <c:pt idx="1379">
                  <c:v>11696.860350000001</c:v>
                </c:pt>
                <c:pt idx="1380">
                  <c:v>11716.929690000001</c:v>
                </c:pt>
                <c:pt idx="1381">
                  <c:v>11688.610350000001</c:v>
                </c:pt>
                <c:pt idx="1382">
                  <c:v>11670.900390000001</c:v>
                </c:pt>
                <c:pt idx="1383">
                  <c:v>11577.429690000001</c:v>
                </c:pt>
                <c:pt idx="1384">
                  <c:v>11569.33008</c:v>
                </c:pt>
                <c:pt idx="1385">
                  <c:v>11585.37988</c:v>
                </c:pt>
                <c:pt idx="1386">
                  <c:v>11572.740229999999</c:v>
                </c:pt>
                <c:pt idx="1387">
                  <c:v>11554.79981</c:v>
                </c:pt>
                <c:pt idx="1388">
                  <c:v>11572.809569999999</c:v>
                </c:pt>
                <c:pt idx="1389">
                  <c:v>11559.110350000001</c:v>
                </c:pt>
                <c:pt idx="1390">
                  <c:v>11532.16992</c:v>
                </c:pt>
                <c:pt idx="1391">
                  <c:v>11478.360350000001</c:v>
                </c:pt>
                <c:pt idx="1392">
                  <c:v>11491.29981</c:v>
                </c:pt>
                <c:pt idx="1393">
                  <c:v>11499.01953</c:v>
                </c:pt>
                <c:pt idx="1394">
                  <c:v>11457.929690000001</c:v>
                </c:pt>
                <c:pt idx="1395">
                  <c:v>11475.639649999999</c:v>
                </c:pt>
                <c:pt idx="1396">
                  <c:v>11429.240229999999</c:v>
                </c:pt>
                <c:pt idx="1397">
                  <c:v>11406.160159999999</c:v>
                </c:pt>
                <c:pt idx="1398">
                  <c:v>11370.059569999999</c:v>
                </c:pt>
                <c:pt idx="1399">
                  <c:v>11370.440430000001</c:v>
                </c:pt>
                <c:pt idx="1400">
                  <c:v>11354.450199999999</c:v>
                </c:pt>
                <c:pt idx="1401">
                  <c:v>11363.849609999999</c:v>
                </c:pt>
                <c:pt idx="1402">
                  <c:v>11381.33008</c:v>
                </c:pt>
                <c:pt idx="1403">
                  <c:v>11361.87988</c:v>
                </c:pt>
                <c:pt idx="1404">
                  <c:v>11255.929690000001</c:v>
                </c:pt>
                <c:pt idx="1405">
                  <c:v>11007.23047</c:v>
                </c:pt>
                <c:pt idx="1406">
                  <c:v>11049.719730000001</c:v>
                </c:pt>
                <c:pt idx="1407">
                  <c:v>11083.75</c:v>
                </c:pt>
                <c:pt idx="1408">
                  <c:v>11183.5</c:v>
                </c:pt>
                <c:pt idx="1409">
                  <c:v>11037.349609999999</c:v>
                </c:pt>
                <c:pt idx="1410">
                  <c:v>11177.599609999999</c:v>
                </c:pt>
                <c:pt idx="1411">
                  <c:v>11201.660159999999</c:v>
                </c:pt>
                <c:pt idx="1412">
                  <c:v>11180.76953</c:v>
                </c:pt>
                <c:pt idx="1413">
                  <c:v>11010.490229999999</c:v>
                </c:pt>
                <c:pt idx="1414">
                  <c:v>11017.83008</c:v>
                </c:pt>
                <c:pt idx="1415">
                  <c:v>11194.700199999999</c:v>
                </c:pt>
                <c:pt idx="1416">
                  <c:v>11194.01953</c:v>
                </c:pt>
                <c:pt idx="1417">
                  <c:v>11281.280269999999</c:v>
                </c:pt>
                <c:pt idx="1418">
                  <c:v>11326.690430000001</c:v>
                </c:pt>
                <c:pt idx="1419">
                  <c:v>11342.809569999999</c:v>
                </c:pt>
                <c:pt idx="1420">
                  <c:v>11403.589840000001</c:v>
                </c:pt>
                <c:pt idx="1421">
                  <c:v>11439.54004</c:v>
                </c:pt>
                <c:pt idx="1422">
                  <c:v>11435.219730000001</c:v>
                </c:pt>
                <c:pt idx="1423">
                  <c:v>11216.650390000001</c:v>
                </c:pt>
                <c:pt idx="1424">
                  <c:v>11184.87988</c:v>
                </c:pt>
                <c:pt idx="1425">
                  <c:v>11125.219730000001</c:v>
                </c:pt>
                <c:pt idx="1426">
                  <c:v>11120.29981</c:v>
                </c:pt>
                <c:pt idx="1427">
                  <c:v>11120.450199999999</c:v>
                </c:pt>
                <c:pt idx="1428">
                  <c:v>11127.339840000001</c:v>
                </c:pt>
                <c:pt idx="1429">
                  <c:v>11168.400390000001</c:v>
                </c:pt>
                <c:pt idx="1430">
                  <c:v>11163.139649999999</c:v>
                </c:pt>
                <c:pt idx="1431">
                  <c:v>11133.400390000001</c:v>
                </c:pt>
                <c:pt idx="1432">
                  <c:v>11146.410159999999</c:v>
                </c:pt>
                <c:pt idx="1433">
                  <c:v>11105.240229999999</c:v>
                </c:pt>
                <c:pt idx="1434">
                  <c:v>10974.51953</c:v>
                </c:pt>
                <c:pt idx="1435">
                  <c:v>11139.599609999999</c:v>
                </c:pt>
                <c:pt idx="1436">
                  <c:v>11062.62988</c:v>
                </c:pt>
                <c:pt idx="1437">
                  <c:v>11096.009770000001</c:v>
                </c:pt>
                <c:pt idx="1438">
                  <c:v>11096.990229999999</c:v>
                </c:pt>
                <c:pt idx="1439">
                  <c:v>11022.820309999999</c:v>
                </c:pt>
                <c:pt idx="1440">
                  <c:v>11010.79004</c:v>
                </c:pt>
                <c:pt idx="1441">
                  <c:v>11006.929690000001</c:v>
                </c:pt>
                <c:pt idx="1442">
                  <c:v>10948.5</c:v>
                </c:pt>
                <c:pt idx="1443">
                  <c:v>10968.410159999999</c:v>
                </c:pt>
                <c:pt idx="1444">
                  <c:v>10936.79004</c:v>
                </c:pt>
                <c:pt idx="1445">
                  <c:v>10752.780269999999</c:v>
                </c:pt>
                <c:pt idx="1446">
                  <c:v>10828.849609999999</c:v>
                </c:pt>
                <c:pt idx="1447">
                  <c:v>10789.719730000001</c:v>
                </c:pt>
                <c:pt idx="1448">
                  <c:v>10836.04004</c:v>
                </c:pt>
                <c:pt idx="1449">
                  <c:v>10857.98047</c:v>
                </c:pt>
                <c:pt idx="1450">
                  <c:v>10809.16992</c:v>
                </c:pt>
                <c:pt idx="1451">
                  <c:v>10860.030269999999</c:v>
                </c:pt>
                <c:pt idx="1452">
                  <c:v>10664.389649999999</c:v>
                </c:pt>
                <c:pt idx="1453">
                  <c:v>10738.48047</c:v>
                </c:pt>
                <c:pt idx="1454">
                  <c:v>10761.110350000001</c:v>
                </c:pt>
                <c:pt idx="1455">
                  <c:v>10753.389649999999</c:v>
                </c:pt>
                <c:pt idx="1456">
                  <c:v>10608.08008</c:v>
                </c:pt>
                <c:pt idx="1457">
                  <c:v>10595.54981</c:v>
                </c:pt>
                <c:pt idx="1458">
                  <c:v>10571.75</c:v>
                </c:pt>
                <c:pt idx="1459">
                  <c:v>10526.41992</c:v>
                </c:pt>
                <c:pt idx="1460">
                  <c:v>10544.73047</c:v>
                </c:pt>
                <c:pt idx="1461">
                  <c:v>10458.599609999999</c:v>
                </c:pt>
                <c:pt idx="1462">
                  <c:v>10415.009770000001</c:v>
                </c:pt>
                <c:pt idx="1463">
                  <c:v>10388.139649999999</c:v>
                </c:pt>
                <c:pt idx="1464">
                  <c:v>10338.490229999999</c:v>
                </c:pt>
                <c:pt idx="1465">
                  <c:v>10446.79981</c:v>
                </c:pt>
                <c:pt idx="1466">
                  <c:v>10321.91992</c:v>
                </c:pt>
                <c:pt idx="1467">
                  <c:v>10270.08008</c:v>
                </c:pt>
                <c:pt idx="1468">
                  <c:v>10016.009770000001</c:v>
                </c:pt>
                <c:pt idx="1469">
                  <c:v>10006.41992</c:v>
                </c:pt>
                <c:pt idx="1470">
                  <c:v>10145.58008</c:v>
                </c:pt>
                <c:pt idx="1471">
                  <c:v>9982.1796880000002</c:v>
                </c:pt>
                <c:pt idx="1472">
                  <c:v>10059.900390000001</c:v>
                </c:pt>
                <c:pt idx="1473">
                  <c:v>10040.150390000001</c:v>
                </c:pt>
                <c:pt idx="1474">
                  <c:v>10173.04981</c:v>
                </c:pt>
                <c:pt idx="1475">
                  <c:v>10215.509770000001</c:v>
                </c:pt>
                <c:pt idx="1476">
                  <c:v>10270.98047</c:v>
                </c:pt>
                <c:pt idx="1477">
                  <c:v>10411.150390000001</c:v>
                </c:pt>
                <c:pt idx="1478">
                  <c:v>10398.589840000001</c:v>
                </c:pt>
                <c:pt idx="1479">
                  <c:v>10297.62988</c:v>
                </c:pt>
                <c:pt idx="1480">
                  <c:v>10303.070309999999</c:v>
                </c:pt>
                <c:pt idx="1481">
                  <c:v>10320.33008</c:v>
                </c:pt>
                <c:pt idx="1482">
                  <c:v>10361.58008</c:v>
                </c:pt>
                <c:pt idx="1483">
                  <c:v>10631.820309999999</c:v>
                </c:pt>
                <c:pt idx="1484">
                  <c:v>10696.62988</c:v>
                </c:pt>
                <c:pt idx="1485">
                  <c:v>10654.62012</c:v>
                </c:pt>
                <c:pt idx="1486">
                  <c:v>10668.54981</c:v>
                </c:pt>
                <c:pt idx="1487">
                  <c:v>10679.66992</c:v>
                </c:pt>
                <c:pt idx="1488">
                  <c:v>10630.200199999999</c:v>
                </c:pt>
                <c:pt idx="1489">
                  <c:v>10673.91992</c:v>
                </c:pt>
                <c:pt idx="1490">
                  <c:v>10468.820309999999</c:v>
                </c:pt>
                <c:pt idx="1491">
                  <c:v>10465.190430000001</c:v>
                </c:pt>
                <c:pt idx="1492">
                  <c:v>10498.940430000001</c:v>
                </c:pt>
                <c:pt idx="1493">
                  <c:v>10537.009770000001</c:v>
                </c:pt>
                <c:pt idx="1494">
                  <c:v>10525.280269999999</c:v>
                </c:pt>
                <c:pt idx="1495">
                  <c:v>10424.16992</c:v>
                </c:pt>
                <c:pt idx="1496">
                  <c:v>10321.160159999999</c:v>
                </c:pt>
                <c:pt idx="1497">
                  <c:v>10121.809569999999</c:v>
                </c:pt>
                <c:pt idx="1498">
                  <c:v>10226.01953</c:v>
                </c:pt>
                <c:pt idx="1499">
                  <c:v>10151.48047</c:v>
                </c:pt>
                <c:pt idx="1500">
                  <c:v>10098.12012</c:v>
                </c:pt>
                <c:pt idx="1501">
                  <c:v>10356.200199999999</c:v>
                </c:pt>
                <c:pt idx="1502">
                  <c:v>10367.099609999999</c:v>
                </c:pt>
                <c:pt idx="1503">
                  <c:v>10370.95996</c:v>
                </c:pt>
                <c:pt idx="1504">
                  <c:v>10217.54981</c:v>
                </c:pt>
                <c:pt idx="1505">
                  <c:v>10199.240229999999</c:v>
                </c:pt>
                <c:pt idx="1506">
                  <c:v>10138.990229999999</c:v>
                </c:pt>
                <c:pt idx="1507">
                  <c:v>10019.259770000001</c:v>
                </c:pt>
                <c:pt idx="1508">
                  <c:v>9743.6201170000004</c:v>
                </c:pt>
                <c:pt idx="1509">
                  <c:v>9686.4804690000001</c:v>
                </c:pt>
                <c:pt idx="1510">
                  <c:v>9732.5302730000003</c:v>
                </c:pt>
                <c:pt idx="1511">
                  <c:v>9773.2695309999999</c:v>
                </c:pt>
                <c:pt idx="1512">
                  <c:v>9868.3398440000001</c:v>
                </c:pt>
                <c:pt idx="1513">
                  <c:v>10135.719730000001</c:v>
                </c:pt>
                <c:pt idx="1514">
                  <c:v>10143.04981</c:v>
                </c:pt>
                <c:pt idx="1515">
                  <c:v>10153.48047</c:v>
                </c:pt>
                <c:pt idx="1516">
                  <c:v>10297.08008</c:v>
                </c:pt>
                <c:pt idx="1517">
                  <c:v>10293.29981</c:v>
                </c:pt>
                <c:pt idx="1518">
                  <c:v>10441.950199999999</c:v>
                </c:pt>
                <c:pt idx="1519">
                  <c:v>10452.45996</c:v>
                </c:pt>
                <c:pt idx="1520">
                  <c:v>10435</c:v>
                </c:pt>
                <c:pt idx="1521">
                  <c:v>10409.98047</c:v>
                </c:pt>
                <c:pt idx="1522">
                  <c:v>10404.240229999999</c:v>
                </c:pt>
                <c:pt idx="1523">
                  <c:v>10192.400390000001</c:v>
                </c:pt>
                <c:pt idx="1524">
                  <c:v>10211.83008</c:v>
                </c:pt>
                <c:pt idx="1525">
                  <c:v>10166.780269999999</c:v>
                </c:pt>
                <c:pt idx="1526">
                  <c:v>9901.6699219999991</c:v>
                </c:pt>
                <c:pt idx="1527">
                  <c:v>9941.5703119999998</c:v>
                </c:pt>
                <c:pt idx="1528">
                  <c:v>9812.9404300000006</c:v>
                </c:pt>
                <c:pt idx="1529">
                  <c:v>9931.75</c:v>
                </c:pt>
                <c:pt idx="1530">
                  <c:v>10249.610350000001</c:v>
                </c:pt>
                <c:pt idx="1531">
                  <c:v>10250.66992</c:v>
                </c:pt>
                <c:pt idx="1532">
                  <c:v>10025.610350000001</c:v>
                </c:pt>
                <c:pt idx="1533">
                  <c:v>10133.940430000001</c:v>
                </c:pt>
                <c:pt idx="1534">
                  <c:v>10258</c:v>
                </c:pt>
                <c:pt idx="1535">
                  <c:v>9971.7304690000001</c:v>
                </c:pt>
                <c:pt idx="1536">
                  <c:v>10045.110350000001</c:v>
                </c:pt>
                <c:pt idx="1537">
                  <c:v>10061.429690000001</c:v>
                </c:pt>
                <c:pt idx="1538">
                  <c:v>10193.45996</c:v>
                </c:pt>
                <c:pt idx="1539">
                  <c:v>10063.929690000001</c:v>
                </c:pt>
                <c:pt idx="1540">
                  <c:v>10440.20996</c:v>
                </c:pt>
                <c:pt idx="1541">
                  <c:v>10505.700199999999</c:v>
                </c:pt>
                <c:pt idx="1542">
                  <c:v>10625.450199999999</c:v>
                </c:pt>
                <c:pt idx="1543">
                  <c:v>10616.98047</c:v>
                </c:pt>
                <c:pt idx="1544">
                  <c:v>10780.679690000001</c:v>
                </c:pt>
                <c:pt idx="1545">
                  <c:v>10896.610350000001</c:v>
                </c:pt>
                <c:pt idx="1546">
                  <c:v>10742.150390000001</c:v>
                </c:pt>
                <c:pt idx="1547">
                  <c:v>10780</c:v>
                </c:pt>
                <c:pt idx="1548">
                  <c:v>10386.179690000001</c:v>
                </c:pt>
                <c:pt idx="1549">
                  <c:v>10519.41992</c:v>
                </c:pt>
                <c:pt idx="1550">
                  <c:v>10868.12012</c:v>
                </c:pt>
                <c:pt idx="1551">
                  <c:v>10918.400390000001</c:v>
                </c:pt>
                <c:pt idx="1552">
                  <c:v>11149.48047</c:v>
                </c:pt>
                <c:pt idx="1553">
                  <c:v>11009.599609999999</c:v>
                </c:pt>
                <c:pt idx="1554">
                  <c:v>11168.23047</c:v>
                </c:pt>
                <c:pt idx="1555">
                  <c:v>11045.639649999999</c:v>
                </c:pt>
                <c:pt idx="1556">
                  <c:v>10988.87012</c:v>
                </c:pt>
                <c:pt idx="1557">
                  <c:v>11203.66992</c:v>
                </c:pt>
                <c:pt idx="1558">
                  <c:v>11205.110350000001</c:v>
                </c:pt>
                <c:pt idx="1559">
                  <c:v>11132.179690000001</c:v>
                </c:pt>
                <c:pt idx="1560">
                  <c:v>11119.780269999999</c:v>
                </c:pt>
                <c:pt idx="1561">
                  <c:v>11116.910159999999</c:v>
                </c:pt>
                <c:pt idx="1562">
                  <c:v>11093.110350000001</c:v>
                </c:pt>
                <c:pt idx="1563">
                  <c:v>11018.360350000001</c:v>
                </c:pt>
                <c:pt idx="1564">
                  <c:v>11143.660159999999</c:v>
                </c:pt>
                <c:pt idx="1565">
                  <c:v>11122.95996</c:v>
                </c:pt>
                <c:pt idx="1566">
                  <c:v>11020.700199999999</c:v>
                </c:pt>
                <c:pt idx="1567">
                  <c:v>11006.719730000001</c:v>
                </c:pt>
                <c:pt idx="1568">
                  <c:v>10996.75</c:v>
                </c:pt>
                <c:pt idx="1569">
                  <c:v>10926.91992</c:v>
                </c:pt>
                <c:pt idx="1570">
                  <c:v>10896.990229999999</c:v>
                </c:pt>
                <c:pt idx="1571">
                  <c:v>10961.950199999999</c:v>
                </c:pt>
                <c:pt idx="1572">
                  <c:v>10972.490229999999</c:v>
                </c:pt>
                <c:pt idx="1573">
                  <c:v>10927.450199999999</c:v>
                </c:pt>
                <c:pt idx="1574">
                  <c:v>10857.309569999999</c:v>
                </c:pt>
                <c:pt idx="1575">
                  <c:v>10907.339840000001</c:v>
                </c:pt>
                <c:pt idx="1576">
                  <c:v>10895.01953</c:v>
                </c:pt>
                <c:pt idx="1577">
                  <c:v>10849.23047</c:v>
                </c:pt>
                <c:pt idx="1578">
                  <c:v>10841.29004</c:v>
                </c:pt>
                <c:pt idx="1579">
                  <c:v>10837.509770000001</c:v>
                </c:pt>
                <c:pt idx="1580">
                  <c:v>10887.62012</c:v>
                </c:pt>
                <c:pt idx="1581">
                  <c:v>10787.179690000001</c:v>
                </c:pt>
                <c:pt idx="1582">
                  <c:v>10741</c:v>
                </c:pt>
                <c:pt idx="1583">
                  <c:v>10780</c:v>
                </c:pt>
                <c:pt idx="1584">
                  <c:v>10733.440430000001</c:v>
                </c:pt>
                <c:pt idx="1585">
                  <c:v>10686.360350000001</c:v>
                </c:pt>
                <c:pt idx="1586">
                  <c:v>10642.530269999999</c:v>
                </c:pt>
                <c:pt idx="1587">
                  <c:v>10623.410159999999</c:v>
                </c:pt>
                <c:pt idx="1588">
                  <c:v>10611.76953</c:v>
                </c:pt>
                <c:pt idx="1589">
                  <c:v>10560.98047</c:v>
                </c:pt>
                <c:pt idx="1590">
                  <c:v>10560.12988</c:v>
                </c:pt>
                <c:pt idx="1591">
                  <c:v>10552.240229999999</c:v>
                </c:pt>
                <c:pt idx="1592">
                  <c:v>10563.780269999999</c:v>
                </c:pt>
                <c:pt idx="1593">
                  <c:v>10445.12988</c:v>
                </c:pt>
                <c:pt idx="1594">
                  <c:v>10396.530269999999</c:v>
                </c:pt>
                <c:pt idx="1595">
                  <c:v>10406.280269999999</c:v>
                </c:pt>
                <c:pt idx="1596">
                  <c:v>10404.160159999999</c:v>
                </c:pt>
                <c:pt idx="1597">
                  <c:v>10326.099609999999</c:v>
                </c:pt>
                <c:pt idx="1598">
                  <c:v>10321.410159999999</c:v>
                </c:pt>
                <c:pt idx="1599">
                  <c:v>10366.599609999999</c:v>
                </c:pt>
                <c:pt idx="1600">
                  <c:v>10284</c:v>
                </c:pt>
                <c:pt idx="1601">
                  <c:v>10383.160159999999</c:v>
                </c:pt>
                <c:pt idx="1602">
                  <c:v>10402.429690000001</c:v>
                </c:pt>
                <c:pt idx="1603">
                  <c:v>10387.76953</c:v>
                </c:pt>
                <c:pt idx="1604">
                  <c:v>10309.389649999999</c:v>
                </c:pt>
                <c:pt idx="1605">
                  <c:v>10261.48047</c:v>
                </c:pt>
                <c:pt idx="1606">
                  <c:v>10100.809569999999</c:v>
                </c:pt>
                <c:pt idx="1607">
                  <c:v>10137.23047</c:v>
                </c:pt>
                <c:pt idx="1608">
                  <c:v>10037.849609999999</c:v>
                </c:pt>
                <c:pt idx="1609">
                  <c:v>10055.45996</c:v>
                </c:pt>
                <c:pt idx="1610">
                  <c:v>9910.2802730000003</c:v>
                </c:pt>
                <c:pt idx="1611">
                  <c:v>10005.429690000001</c:v>
                </c:pt>
                <c:pt idx="1612">
                  <c:v>10003.690430000001</c:v>
                </c:pt>
                <c:pt idx="1613">
                  <c:v>10273.12012</c:v>
                </c:pt>
                <c:pt idx="1614">
                  <c:v>10291.73047</c:v>
                </c:pt>
                <c:pt idx="1615">
                  <c:v>10186.12988</c:v>
                </c:pt>
                <c:pt idx="1616">
                  <c:v>10068.990229999999</c:v>
                </c:pt>
                <c:pt idx="1617">
                  <c:v>10122.04004</c:v>
                </c:pt>
                <c:pt idx="1618">
                  <c:v>10236.91992</c:v>
                </c:pt>
                <c:pt idx="1619">
                  <c:v>10194.29004</c:v>
                </c:pt>
                <c:pt idx="1620">
                  <c:v>10195.349609999999</c:v>
                </c:pt>
                <c:pt idx="1621">
                  <c:v>10175.099609999999</c:v>
                </c:pt>
                <c:pt idx="1622">
                  <c:v>10389.58008</c:v>
                </c:pt>
                <c:pt idx="1623">
                  <c:v>10603.910159999999</c:v>
                </c:pt>
                <c:pt idx="1624">
                  <c:v>10719.690430000001</c:v>
                </c:pt>
                <c:pt idx="1625">
                  <c:v>10608.37012</c:v>
                </c:pt>
                <c:pt idx="1626">
                  <c:v>10706.990229999999</c:v>
                </c:pt>
                <c:pt idx="1627">
                  <c:v>10680.160159999999</c:v>
                </c:pt>
                <c:pt idx="1628">
                  <c:v>10628.089840000001</c:v>
                </c:pt>
                <c:pt idx="1629">
                  <c:v>10662.860350000001</c:v>
                </c:pt>
                <c:pt idx="1630">
                  <c:v>10620.309569999999</c:v>
                </c:pt>
                <c:pt idx="1631">
                  <c:v>10606.400390000001</c:v>
                </c:pt>
                <c:pt idx="1632">
                  <c:v>10571.110350000001</c:v>
                </c:pt>
                <c:pt idx="1633">
                  <c:v>10564.719730000001</c:v>
                </c:pt>
                <c:pt idx="1634">
                  <c:v>10584.559569999999</c:v>
                </c:pt>
                <c:pt idx="1635">
                  <c:v>10430.690430000001</c:v>
                </c:pt>
                <c:pt idx="1636">
                  <c:v>10548.509770000001</c:v>
                </c:pt>
                <c:pt idx="1637">
                  <c:v>10544.360350000001</c:v>
                </c:pt>
                <c:pt idx="1638">
                  <c:v>10547.83008</c:v>
                </c:pt>
                <c:pt idx="1639">
                  <c:v>10517.910159999999</c:v>
                </c:pt>
                <c:pt idx="1640">
                  <c:v>10467.12012</c:v>
                </c:pt>
                <c:pt idx="1641">
                  <c:v>10464.320309999999</c:v>
                </c:pt>
                <c:pt idx="1642">
                  <c:v>10414.66992</c:v>
                </c:pt>
                <c:pt idx="1643">
                  <c:v>10330.099609999999</c:v>
                </c:pt>
                <c:pt idx="1644">
                  <c:v>10309.389649999999</c:v>
                </c:pt>
                <c:pt idx="1645">
                  <c:v>10439.990229999999</c:v>
                </c:pt>
                <c:pt idx="1646">
                  <c:v>10449.809569999999</c:v>
                </c:pt>
                <c:pt idx="1647">
                  <c:v>10499.309569999999</c:v>
                </c:pt>
                <c:pt idx="1648">
                  <c:v>10471.280269999999</c:v>
                </c:pt>
                <c:pt idx="1649">
                  <c:v>10403.410159999999</c:v>
                </c:pt>
                <c:pt idx="1650">
                  <c:v>10336</c:v>
                </c:pt>
                <c:pt idx="1651">
                  <c:v>10282.849609999999</c:v>
                </c:pt>
                <c:pt idx="1652">
                  <c:v>10385.41992</c:v>
                </c:pt>
                <c:pt idx="1653">
                  <c:v>10386.860350000001</c:v>
                </c:pt>
                <c:pt idx="1654">
                  <c:v>10368.570309999999</c:v>
                </c:pt>
                <c:pt idx="1655">
                  <c:v>10455.62988</c:v>
                </c:pt>
                <c:pt idx="1656">
                  <c:v>10470.440430000001</c:v>
                </c:pt>
                <c:pt idx="1657">
                  <c:v>10343.820309999999</c:v>
                </c:pt>
                <c:pt idx="1658">
                  <c:v>10309.76953</c:v>
                </c:pt>
                <c:pt idx="1659">
                  <c:v>10452.23047</c:v>
                </c:pt>
                <c:pt idx="1660">
                  <c:v>10432.95996</c:v>
                </c:pt>
                <c:pt idx="1661">
                  <c:v>10451.25</c:v>
                </c:pt>
                <c:pt idx="1662">
                  <c:v>10320.12988</c:v>
                </c:pt>
                <c:pt idx="1663">
                  <c:v>10327.910159999999</c:v>
                </c:pt>
                <c:pt idx="1664">
                  <c:v>10425.33008</c:v>
                </c:pt>
                <c:pt idx="1665">
                  <c:v>10426.26953</c:v>
                </c:pt>
                <c:pt idx="1666">
                  <c:v>10404.76953</c:v>
                </c:pt>
                <c:pt idx="1667">
                  <c:v>10267.530269999999</c:v>
                </c:pt>
                <c:pt idx="1668">
                  <c:v>10197.849609999999</c:v>
                </c:pt>
                <c:pt idx="1669">
                  <c:v>10289.820309999999</c:v>
                </c:pt>
                <c:pt idx="1670">
                  <c:v>10247.41992</c:v>
                </c:pt>
                <c:pt idx="1671">
                  <c:v>10223.009770000001</c:v>
                </c:pt>
                <c:pt idx="1672">
                  <c:v>10020.62012</c:v>
                </c:pt>
                <c:pt idx="1673">
                  <c:v>10001.349609999999</c:v>
                </c:pt>
                <c:pt idx="1674">
                  <c:v>9807.7998050000006</c:v>
                </c:pt>
                <c:pt idx="1675">
                  <c:v>9767.2998050000006</c:v>
                </c:pt>
                <c:pt idx="1676">
                  <c:v>9787.4697269999997</c:v>
                </c:pt>
                <c:pt idx="1677">
                  <c:v>9712.1298829999996</c:v>
                </c:pt>
                <c:pt idx="1678">
                  <c:v>9961.5195309999999</c:v>
                </c:pt>
                <c:pt idx="1679">
                  <c:v>9762.9101559999999</c:v>
                </c:pt>
                <c:pt idx="1680">
                  <c:v>9881.1103519999997</c:v>
                </c:pt>
                <c:pt idx="1681">
                  <c:v>9868.3398440000001</c:v>
                </c:pt>
                <c:pt idx="1682">
                  <c:v>9972.3300780000009</c:v>
                </c:pt>
                <c:pt idx="1683">
                  <c:v>10099.900390000001</c:v>
                </c:pt>
                <c:pt idx="1684">
                  <c:v>9946.1796880000002</c:v>
                </c:pt>
                <c:pt idx="1685">
                  <c:v>10038.839840000001</c:v>
                </c:pt>
                <c:pt idx="1686">
                  <c:v>10092.41992</c:v>
                </c:pt>
                <c:pt idx="1687">
                  <c:v>9996.6699219999991</c:v>
                </c:pt>
                <c:pt idx="1688">
                  <c:v>10061.360350000001</c:v>
                </c:pt>
                <c:pt idx="1689">
                  <c:v>10014.87988</c:v>
                </c:pt>
                <c:pt idx="1690">
                  <c:v>9873.5498050000006</c:v>
                </c:pt>
                <c:pt idx="1691">
                  <c:v>9883.9804690000001</c:v>
                </c:pt>
                <c:pt idx="1692">
                  <c:v>9865.2402340000008</c:v>
                </c:pt>
                <c:pt idx="1693">
                  <c:v>9786.0400389999995</c:v>
                </c:pt>
                <c:pt idx="1694">
                  <c:v>9728.2197269999997</c:v>
                </c:pt>
                <c:pt idx="1695">
                  <c:v>9725.6904300000006</c:v>
                </c:pt>
                <c:pt idx="1696">
                  <c:v>9601.2597659999992</c:v>
                </c:pt>
                <c:pt idx="1697">
                  <c:v>9488.7304690000001</c:v>
                </c:pt>
                <c:pt idx="1698">
                  <c:v>9507.6201170000004</c:v>
                </c:pt>
                <c:pt idx="1699">
                  <c:v>9711.5996090000008</c:v>
                </c:pt>
                <c:pt idx="1700">
                  <c:v>9741.8300780000009</c:v>
                </c:pt>
                <c:pt idx="1701">
                  <c:v>9789.7402340000008</c:v>
                </c:pt>
                <c:pt idx="1702">
                  <c:v>9663.2304690000001</c:v>
                </c:pt>
                <c:pt idx="1703">
                  <c:v>9706.6796880000002</c:v>
                </c:pt>
                <c:pt idx="1704">
                  <c:v>9749.9902340000008</c:v>
                </c:pt>
                <c:pt idx="1705">
                  <c:v>9830.6298829999996</c:v>
                </c:pt>
                <c:pt idx="1706">
                  <c:v>9779.6103519999997</c:v>
                </c:pt>
                <c:pt idx="1707">
                  <c:v>9818.6103519999997</c:v>
                </c:pt>
                <c:pt idx="1708">
                  <c:v>9784.75</c:v>
                </c:pt>
                <c:pt idx="1709">
                  <c:v>9789.8203119999998</c:v>
                </c:pt>
                <c:pt idx="1710">
                  <c:v>9683.7099610000005</c:v>
                </c:pt>
                <c:pt idx="1711">
                  <c:v>9626.4199219999991</c:v>
                </c:pt>
                <c:pt idx="1712">
                  <c:v>9598.0800780000009</c:v>
                </c:pt>
                <c:pt idx="1713">
                  <c:v>9625.4404300000006</c:v>
                </c:pt>
                <c:pt idx="1714">
                  <c:v>9546.5400389999995</c:v>
                </c:pt>
                <c:pt idx="1715">
                  <c:v>9496.5898440000001</c:v>
                </c:pt>
                <c:pt idx="1716">
                  <c:v>9440.1298829999996</c:v>
                </c:pt>
                <c:pt idx="1717">
                  <c:v>9345.3603519999997</c:v>
                </c:pt>
                <c:pt idx="1718">
                  <c:v>9282.0302730000003</c:v>
                </c:pt>
                <c:pt idx="1719">
                  <c:v>9306.2099610000005</c:v>
                </c:pt>
                <c:pt idx="1720">
                  <c:v>9492.3203119999998</c:v>
                </c:pt>
                <c:pt idx="1721">
                  <c:v>9542.9101559999999</c:v>
                </c:pt>
                <c:pt idx="1722">
                  <c:v>9582.7402340000008</c:v>
                </c:pt>
                <c:pt idx="1723">
                  <c:v>9541.6298829999996</c:v>
                </c:pt>
                <c:pt idx="1724">
                  <c:v>9538.6103519999997</c:v>
                </c:pt>
                <c:pt idx="1725">
                  <c:v>9509.2099610000005</c:v>
                </c:pt>
                <c:pt idx="1726">
                  <c:v>9506.1796880000002</c:v>
                </c:pt>
                <c:pt idx="1727">
                  <c:v>9347.8603519999997</c:v>
                </c:pt>
                <c:pt idx="1728">
                  <c:v>9278.5498050000006</c:v>
                </c:pt>
                <c:pt idx="1729">
                  <c:v>9208.6796880000002</c:v>
                </c:pt>
                <c:pt idx="1730">
                  <c:v>9134.3603519999997</c:v>
                </c:pt>
                <c:pt idx="1731">
                  <c:v>9313.8496090000008</c:v>
                </c:pt>
                <c:pt idx="1732">
                  <c:v>9398.0400389999995</c:v>
                </c:pt>
                <c:pt idx="1733">
                  <c:v>9362.2900389999995</c:v>
                </c:pt>
                <c:pt idx="1734">
                  <c:v>9236.0595699999994</c:v>
                </c:pt>
                <c:pt idx="1735">
                  <c:v>9334.3300780000009</c:v>
                </c:pt>
                <c:pt idx="1736">
                  <c:v>9368.4101559999999</c:v>
                </c:pt>
                <c:pt idx="1737">
                  <c:v>9258.4501949999994</c:v>
                </c:pt>
                <c:pt idx="1738">
                  <c:v>9277.1904300000006</c:v>
                </c:pt>
                <c:pt idx="1739">
                  <c:v>9315.3603519999997</c:v>
                </c:pt>
                <c:pt idx="1740">
                  <c:v>9285.0498050000006</c:v>
                </c:pt>
                <c:pt idx="1741">
                  <c:v>9173.6503909999992</c:v>
                </c:pt>
                <c:pt idx="1742">
                  <c:v>9154.6103519999997</c:v>
                </c:pt>
                <c:pt idx="1743">
                  <c:v>9072.8398440000001</c:v>
                </c:pt>
                <c:pt idx="1744">
                  <c:v>9092.3398440000001</c:v>
                </c:pt>
                <c:pt idx="1745">
                  <c:v>9106.9199219999991</c:v>
                </c:pt>
                <c:pt idx="1746">
                  <c:v>9093.0898440000001</c:v>
                </c:pt>
                <c:pt idx="1747">
                  <c:v>9066.1103519999997</c:v>
                </c:pt>
                <c:pt idx="1748">
                  <c:v>8882.3095699999994</c:v>
                </c:pt>
                <c:pt idx="1749">
                  <c:v>8912.3896480000003</c:v>
                </c:pt>
                <c:pt idx="1750">
                  <c:v>8848.1503909999992</c:v>
                </c:pt>
                <c:pt idx="1751">
                  <c:v>8746.0498050000006</c:v>
                </c:pt>
                <c:pt idx="1752">
                  <c:v>8711.8896480000003</c:v>
                </c:pt>
                <c:pt idx="1753">
                  <c:v>8612.6601559999999</c:v>
                </c:pt>
                <c:pt idx="1754">
                  <c:v>8363.9501949999994</c:v>
                </c:pt>
                <c:pt idx="1755">
                  <c:v>8331.3701170000004</c:v>
                </c:pt>
                <c:pt idx="1756">
                  <c:v>8146.5200199999999</c:v>
                </c:pt>
                <c:pt idx="1757">
                  <c:v>8182.4902339999999</c:v>
                </c:pt>
                <c:pt idx="1758">
                  <c:v>8179.0097660000001</c:v>
                </c:pt>
                <c:pt idx="1759">
                  <c:v>8163.6000979999999</c:v>
                </c:pt>
                <c:pt idx="1760">
                  <c:v>8324.9501949999994</c:v>
                </c:pt>
                <c:pt idx="1761">
                  <c:v>8280.7402340000008</c:v>
                </c:pt>
                <c:pt idx="1762">
                  <c:v>8503</c:v>
                </c:pt>
                <c:pt idx="1763">
                  <c:v>8447.5302730000003</c:v>
                </c:pt>
                <c:pt idx="1764">
                  <c:v>8528.9296880000002</c:v>
                </c:pt>
                <c:pt idx="1765">
                  <c:v>8440.1298829999996</c:v>
                </c:pt>
                <c:pt idx="1766">
                  <c:v>8468.5400389999995</c:v>
                </c:pt>
                <c:pt idx="1767">
                  <c:v>8299.25</c:v>
                </c:pt>
                <c:pt idx="1768">
                  <c:v>8323.5097659999992</c:v>
                </c:pt>
                <c:pt idx="1769">
                  <c:v>8340.4404300000006</c:v>
                </c:pt>
                <c:pt idx="1770">
                  <c:v>8538.5195309999999</c:v>
                </c:pt>
                <c:pt idx="1771">
                  <c:v>8556.9599610000005</c:v>
                </c:pt>
                <c:pt idx="1772">
                  <c:v>8496.7304690000001</c:v>
                </c:pt>
                <c:pt idx="1773">
                  <c:v>8504.3603519999997</c:v>
                </c:pt>
                <c:pt idx="1774">
                  <c:v>8612.4404300000006</c:v>
                </c:pt>
                <c:pt idx="1775">
                  <c:v>8798.5</c:v>
                </c:pt>
                <c:pt idx="1776">
                  <c:v>8770.0097659999992</c:v>
                </c:pt>
                <c:pt idx="1777">
                  <c:v>8736.2304690000001</c:v>
                </c:pt>
                <c:pt idx="1778">
                  <c:v>8763.6601559999999</c:v>
                </c:pt>
                <c:pt idx="1779">
                  <c:v>8764.8300780000009</c:v>
                </c:pt>
                <c:pt idx="1780">
                  <c:v>8759.3496090000008</c:v>
                </c:pt>
                <c:pt idx="1781">
                  <c:v>8751.75</c:v>
                </c:pt>
                <c:pt idx="1782">
                  <c:v>8675.2802730000003</c:v>
                </c:pt>
                <c:pt idx="1783">
                  <c:v>8740.0703119999998</c:v>
                </c:pt>
                <c:pt idx="1784">
                  <c:v>8721.5996090000008</c:v>
                </c:pt>
                <c:pt idx="1785">
                  <c:v>8501.5302730000003</c:v>
                </c:pt>
                <c:pt idx="1786">
                  <c:v>8404.0400389999995</c:v>
                </c:pt>
                <c:pt idx="1787">
                  <c:v>8300.5</c:v>
                </c:pt>
                <c:pt idx="1788">
                  <c:v>8473.6503909999992</c:v>
                </c:pt>
                <c:pt idx="1789">
                  <c:v>8277.3203119999998</c:v>
                </c:pt>
                <c:pt idx="1790">
                  <c:v>8292.2099610000005</c:v>
                </c:pt>
                <c:pt idx="1791">
                  <c:v>8416.0703119999998</c:v>
                </c:pt>
                <c:pt idx="1792">
                  <c:v>8471.8203119999998</c:v>
                </c:pt>
                <c:pt idx="1793">
                  <c:v>8502.4804690000001</c:v>
                </c:pt>
                <c:pt idx="1794">
                  <c:v>8270.1503909999992</c:v>
                </c:pt>
                <c:pt idx="1795">
                  <c:v>8326.2197269999997</c:v>
                </c:pt>
                <c:pt idx="1796">
                  <c:v>8285.9199219999991</c:v>
                </c:pt>
                <c:pt idx="1797">
                  <c:v>8461.7998050000006</c:v>
                </c:pt>
                <c:pt idx="1798">
                  <c:v>8419.1699219999991</c:v>
                </c:pt>
                <c:pt idx="1799">
                  <c:v>8569.2304690000001</c:v>
                </c:pt>
                <c:pt idx="1800">
                  <c:v>8410.7304690000001</c:v>
                </c:pt>
                <c:pt idx="1801">
                  <c:v>8512.2802730000003</c:v>
                </c:pt>
                <c:pt idx="1802">
                  <c:v>8403.4804690000001</c:v>
                </c:pt>
                <c:pt idx="1803">
                  <c:v>8425.5498050000006</c:v>
                </c:pt>
                <c:pt idx="1804">
                  <c:v>8213.5996090000008</c:v>
                </c:pt>
                <c:pt idx="1805">
                  <c:v>8167.4101559999999</c:v>
                </c:pt>
                <c:pt idx="1806">
                  <c:v>8188.5097660000001</c:v>
                </c:pt>
                <c:pt idx="1807">
                  <c:v>8018.3100590000004</c:v>
                </c:pt>
                <c:pt idx="1808">
                  <c:v>8023.5600590000004</c:v>
                </c:pt>
                <c:pt idx="1809">
                  <c:v>8073.8198240000002</c:v>
                </c:pt>
                <c:pt idx="1810">
                  <c:v>7957.4501950000003</c:v>
                </c:pt>
                <c:pt idx="1811">
                  <c:v>7886.8100590000004</c:v>
                </c:pt>
                <c:pt idx="1812">
                  <c:v>7964.7797849999997</c:v>
                </c:pt>
                <c:pt idx="1813">
                  <c:v>7841.7299800000001</c:v>
                </c:pt>
                <c:pt idx="1814">
                  <c:v>8128.9399409999996</c:v>
                </c:pt>
                <c:pt idx="1815">
                  <c:v>8125.4301759999998</c:v>
                </c:pt>
                <c:pt idx="1816">
                  <c:v>8029.1401370000003</c:v>
                </c:pt>
                <c:pt idx="1817">
                  <c:v>7914.919922</c:v>
                </c:pt>
                <c:pt idx="1818">
                  <c:v>8057.4101559999999</c:v>
                </c:pt>
                <c:pt idx="1819">
                  <c:v>8082.0200199999999</c:v>
                </c:pt>
                <c:pt idx="1820">
                  <c:v>7839.8901370000003</c:v>
                </c:pt>
                <c:pt idx="1821">
                  <c:v>7788.6801759999998</c:v>
                </c:pt>
                <c:pt idx="1822">
                  <c:v>7968.919922</c:v>
                </c:pt>
                <c:pt idx="1823">
                  <c:v>8016.1601559999999</c:v>
                </c:pt>
                <c:pt idx="1824">
                  <c:v>7980.6298829999996</c:v>
                </c:pt>
                <c:pt idx="1825">
                  <c:v>7763.9902339999999</c:v>
                </c:pt>
                <c:pt idx="1826">
                  <c:v>7606.1298829999996</c:v>
                </c:pt>
                <c:pt idx="1827">
                  <c:v>7523.7700199999999</c:v>
                </c:pt>
                <c:pt idx="1828">
                  <c:v>7773.3100590000004</c:v>
                </c:pt>
                <c:pt idx="1829">
                  <c:v>7922.5698240000002</c:v>
                </c:pt>
                <c:pt idx="1830">
                  <c:v>7752.3598629999997</c:v>
                </c:pt>
                <c:pt idx="1831">
                  <c:v>7659.8100590000004</c:v>
                </c:pt>
                <c:pt idx="1832">
                  <c:v>7773.4702150000003</c:v>
                </c:pt>
                <c:pt idx="1833">
                  <c:v>7279.25</c:v>
                </c:pt>
                <c:pt idx="1834">
                  <c:v>7402.3100590000004</c:v>
                </c:pt>
                <c:pt idx="1835">
                  <c:v>7489.6801759999998</c:v>
                </c:pt>
                <c:pt idx="1836">
                  <c:v>7395.7001950000003</c:v>
                </c:pt>
                <c:pt idx="1837">
                  <c:v>7218</c:v>
                </c:pt>
                <c:pt idx="1838">
                  <c:v>7225.330078</c:v>
                </c:pt>
                <c:pt idx="1839">
                  <c:v>7167.3500979999999</c:v>
                </c:pt>
                <c:pt idx="1840">
                  <c:v>6932.3901370000003</c:v>
                </c:pt>
                <c:pt idx="1841">
                  <c:v>6923.1298829999996</c:v>
                </c:pt>
                <c:pt idx="1842">
                  <c:v>6547.0097660000001</c:v>
                </c:pt>
                <c:pt idx="1843">
                  <c:v>6625.7402339999999</c:v>
                </c:pt>
                <c:pt idx="1844">
                  <c:v>6595.1601559999999</c:v>
                </c:pt>
                <c:pt idx="1845">
                  <c:v>6874.0097660000001</c:v>
                </c:pt>
                <c:pt idx="1846">
                  <c:v>6726.5</c:v>
                </c:pt>
                <c:pt idx="1847">
                  <c:v>6764.8100590000004</c:v>
                </c:pt>
                <c:pt idx="1848">
                  <c:v>7056.4799800000001</c:v>
                </c:pt>
                <c:pt idx="1849">
                  <c:v>7180.9702150000003</c:v>
                </c:pt>
                <c:pt idx="1850">
                  <c:v>7269.0600590000004</c:v>
                </c:pt>
                <c:pt idx="1851">
                  <c:v>7349.580078</c:v>
                </c:pt>
                <c:pt idx="1852">
                  <c:v>7115.3398440000001</c:v>
                </c:pt>
                <c:pt idx="1853">
                  <c:v>7365.9902339999999</c:v>
                </c:pt>
                <c:pt idx="1854">
                  <c:v>7461.4902339999999</c:v>
                </c:pt>
                <c:pt idx="1855">
                  <c:v>7555.2299800000001</c:v>
                </c:pt>
                <c:pt idx="1856">
                  <c:v>7546.3500979999999</c:v>
                </c:pt>
                <c:pt idx="1857">
                  <c:v>7845.6298829999996</c:v>
                </c:pt>
                <c:pt idx="1858">
                  <c:v>7933</c:v>
                </c:pt>
                <c:pt idx="1859">
                  <c:v>7931.9702150000003</c:v>
                </c:pt>
                <c:pt idx="1860">
                  <c:v>7887.0498049999997</c:v>
                </c:pt>
                <c:pt idx="1861">
                  <c:v>8269.3603519999997</c:v>
                </c:pt>
                <c:pt idx="1862">
                  <c:v>8281.3798829999996</c:v>
                </c:pt>
                <c:pt idx="1863">
                  <c:v>8056.3798829999996</c:v>
                </c:pt>
                <c:pt idx="1864">
                  <c:v>7954.830078</c:v>
                </c:pt>
                <c:pt idx="1865">
                  <c:v>8070.3198240000002</c:v>
                </c:pt>
                <c:pt idx="1866">
                  <c:v>7936.9902339999999</c:v>
                </c:pt>
                <c:pt idx="1867">
                  <c:v>8000.6201170000004</c:v>
                </c:pt>
                <c:pt idx="1868">
                  <c:v>8149.0097660000001</c:v>
                </c:pt>
                <c:pt idx="1869">
                  <c:v>8373.0595699999994</c:v>
                </c:pt>
                <c:pt idx="1870">
                  <c:v>8175.9301759999998</c:v>
                </c:pt>
                <c:pt idx="1871">
                  <c:v>8117.3901370000003</c:v>
                </c:pt>
                <c:pt idx="1872">
                  <c:v>8078.0400390000004</c:v>
                </c:pt>
                <c:pt idx="1873">
                  <c:v>8108.7900390000004</c:v>
                </c:pt>
                <c:pt idx="1874">
                  <c:v>8224.4296880000002</c:v>
                </c:pt>
                <c:pt idx="1875">
                  <c:v>7949.169922</c:v>
                </c:pt>
                <c:pt idx="1876">
                  <c:v>8279.6298829999996</c:v>
                </c:pt>
                <c:pt idx="1877">
                  <c:v>8215.6699219999991</c:v>
                </c:pt>
                <c:pt idx="1878">
                  <c:v>8196.2402340000008</c:v>
                </c:pt>
                <c:pt idx="1879">
                  <c:v>8446.0097659999992</c:v>
                </c:pt>
                <c:pt idx="1880">
                  <c:v>8474.6103519999997</c:v>
                </c:pt>
                <c:pt idx="1881">
                  <c:v>8599.2597659999992</c:v>
                </c:pt>
                <c:pt idx="1882">
                  <c:v>8738.7998050000006</c:v>
                </c:pt>
                <c:pt idx="1883">
                  <c:v>8769.9404300000006</c:v>
                </c:pt>
                <c:pt idx="1884">
                  <c:v>8996.9404300000006</c:v>
                </c:pt>
                <c:pt idx="1885">
                  <c:v>8954.5703119999998</c:v>
                </c:pt>
                <c:pt idx="1886">
                  <c:v>9027.1298829999996</c:v>
                </c:pt>
                <c:pt idx="1887">
                  <c:v>8772.25</c:v>
                </c:pt>
                <c:pt idx="1888">
                  <c:v>8666.4804690000001</c:v>
                </c:pt>
                <c:pt idx="1889">
                  <c:v>8487.5097659999992</c:v>
                </c:pt>
                <c:pt idx="1890">
                  <c:v>8515.8701170000004</c:v>
                </c:pt>
                <c:pt idx="1891">
                  <c:v>8468.7099610000005</c:v>
                </c:pt>
                <c:pt idx="1892">
                  <c:v>8416.8603519999997</c:v>
                </c:pt>
                <c:pt idx="1893">
                  <c:v>8518.6503909999992</c:v>
                </c:pt>
                <c:pt idx="1894">
                  <c:v>8573.3701170000004</c:v>
                </c:pt>
                <c:pt idx="1895">
                  <c:v>8606.5</c:v>
                </c:pt>
                <c:pt idx="1896">
                  <c:v>8823.9404300000006</c:v>
                </c:pt>
                <c:pt idx="1897">
                  <c:v>8921.9101559999999</c:v>
                </c:pt>
                <c:pt idx="1898">
                  <c:v>8565.6503909999992</c:v>
                </c:pt>
                <c:pt idx="1899">
                  <c:v>8628.8095699999994</c:v>
                </c:pt>
                <c:pt idx="1900">
                  <c:v>8563.0996090000008</c:v>
                </c:pt>
                <c:pt idx="1901">
                  <c:v>8750.1298829999996</c:v>
                </c:pt>
                <c:pt idx="1902">
                  <c:v>8693</c:v>
                </c:pt>
                <c:pt idx="1903">
                  <c:v>8934.0996090000008</c:v>
                </c:pt>
                <c:pt idx="1904">
                  <c:v>8637.6503909999992</c:v>
                </c:pt>
                <c:pt idx="1905">
                  <c:v>8376.0800780000009</c:v>
                </c:pt>
                <c:pt idx="1906">
                  <c:v>8587.0703119999998</c:v>
                </c:pt>
                <c:pt idx="1907">
                  <c:v>8409.1396480000003</c:v>
                </c:pt>
                <c:pt idx="1908">
                  <c:v>8153.75</c:v>
                </c:pt>
                <c:pt idx="1909">
                  <c:v>8826.8896480000003</c:v>
                </c:pt>
                <c:pt idx="1910">
                  <c:v>8724.7001949999994</c:v>
                </c:pt>
                <c:pt idx="1911">
                  <c:v>8464.4902340000008</c:v>
                </c:pt>
                <c:pt idx="1912">
                  <c:v>8445.1396480000003</c:v>
                </c:pt>
                <c:pt idx="1913">
                  <c:v>8048.0898440000001</c:v>
                </c:pt>
                <c:pt idx="1914">
                  <c:v>7552.3701170000004</c:v>
                </c:pt>
                <c:pt idx="1915">
                  <c:v>7995.5297849999997</c:v>
                </c:pt>
                <c:pt idx="1916">
                  <c:v>8420.6904300000006</c:v>
                </c:pt>
                <c:pt idx="1917">
                  <c:v>8273.3398440000001</c:v>
                </c:pt>
                <c:pt idx="1918">
                  <c:v>8494.8398440000001</c:v>
                </c:pt>
                <c:pt idx="1919">
                  <c:v>8822.1904300000006</c:v>
                </c:pt>
                <c:pt idx="1920">
                  <c:v>8281.1396480000003</c:v>
                </c:pt>
                <c:pt idx="1921">
                  <c:v>8684.5195309999999</c:v>
                </c:pt>
                <c:pt idx="1922">
                  <c:v>8864.3203119999998</c:v>
                </c:pt>
                <c:pt idx="1923">
                  <c:v>8946.5996090000008</c:v>
                </c:pt>
                <c:pt idx="1924">
                  <c:v>8696.0302730000003</c:v>
                </c:pt>
                <c:pt idx="1925">
                  <c:v>9134.0097659999992</c:v>
                </c:pt>
                <c:pt idx="1926">
                  <c:v>9616.5996090000008</c:v>
                </c:pt>
                <c:pt idx="1927">
                  <c:v>9323.8896480000003</c:v>
                </c:pt>
                <c:pt idx="1928">
                  <c:v>9326.0400389999995</c:v>
                </c:pt>
                <c:pt idx="1929">
                  <c:v>9179.0898440000001</c:v>
                </c:pt>
                <c:pt idx="1930">
                  <c:v>9004.6601559999999</c:v>
                </c:pt>
                <c:pt idx="1931">
                  <c:v>9062.3300780000009</c:v>
                </c:pt>
                <c:pt idx="1932">
                  <c:v>8178.7202150000003</c:v>
                </c:pt>
                <c:pt idx="1933">
                  <c:v>8375.9199219999991</c:v>
                </c:pt>
                <c:pt idx="1934">
                  <c:v>8683.2099610000005</c:v>
                </c:pt>
                <c:pt idx="1935">
                  <c:v>8519.7695309999999</c:v>
                </c:pt>
                <c:pt idx="1936">
                  <c:v>9027.8398440000001</c:v>
                </c:pt>
                <c:pt idx="1937">
                  <c:v>9262.7998050000006</c:v>
                </c:pt>
                <c:pt idx="1938">
                  <c:v>8852.2998050000006</c:v>
                </c:pt>
                <c:pt idx="1939">
                  <c:v>8975.3496090000008</c:v>
                </c:pt>
                <c:pt idx="1940">
                  <c:v>8577.0400389999995</c:v>
                </c:pt>
                <c:pt idx="1941">
                  <c:v>9301.9101559999999</c:v>
                </c:pt>
                <c:pt idx="1942">
                  <c:v>9388.9697269999997</c:v>
                </c:pt>
                <c:pt idx="1943">
                  <c:v>8462.4199219999991</c:v>
                </c:pt>
                <c:pt idx="1944">
                  <c:v>8568.6699219999991</c:v>
                </c:pt>
                <c:pt idx="1945">
                  <c:v>9261.6904300000006</c:v>
                </c:pt>
                <c:pt idx="1946">
                  <c:v>9437.2304690000001</c:v>
                </c:pt>
                <c:pt idx="1947">
                  <c:v>9955.4199219999991</c:v>
                </c:pt>
                <c:pt idx="1948">
                  <c:v>10322.51953</c:v>
                </c:pt>
                <c:pt idx="1949">
                  <c:v>10483.95996</c:v>
                </c:pt>
                <c:pt idx="1950">
                  <c:v>10825.54004</c:v>
                </c:pt>
                <c:pt idx="1951">
                  <c:v>10847.400390000001</c:v>
                </c:pt>
                <c:pt idx="1952">
                  <c:v>10371.58008</c:v>
                </c:pt>
                <c:pt idx="1953">
                  <c:v>11139.62012</c:v>
                </c:pt>
                <c:pt idx="1954">
                  <c:v>11019.04004</c:v>
                </c:pt>
                <c:pt idx="1955">
                  <c:v>10827.16992</c:v>
                </c:pt>
                <c:pt idx="1956">
                  <c:v>10850.01953</c:v>
                </c:pt>
                <c:pt idx="1957">
                  <c:v>11015.690430000001</c:v>
                </c:pt>
                <c:pt idx="1958">
                  <c:v>11394.41992</c:v>
                </c:pt>
                <c:pt idx="1959">
                  <c:v>11027.509770000001</c:v>
                </c:pt>
                <c:pt idx="1960">
                  <c:v>10609.009770000001</c:v>
                </c:pt>
                <c:pt idx="1961">
                  <c:v>11056.58008</c:v>
                </c:pt>
                <c:pt idx="1962">
                  <c:v>10905.62012</c:v>
                </c:pt>
                <c:pt idx="1963">
                  <c:v>11416.37012</c:v>
                </c:pt>
                <c:pt idx="1964">
                  <c:v>11429.320309999999</c:v>
                </c:pt>
                <c:pt idx="1965">
                  <c:v>11264.440430000001</c:v>
                </c:pt>
                <c:pt idx="1966">
                  <c:v>11233.910159999999</c:v>
                </c:pt>
                <c:pt idx="1967">
                  <c:v>11514.73047</c:v>
                </c:pt>
                <c:pt idx="1968">
                  <c:v>11224.87012</c:v>
                </c:pt>
                <c:pt idx="1969">
                  <c:v>11185.62988</c:v>
                </c:pt>
                <c:pt idx="1970">
                  <c:v>11532.48047</c:v>
                </c:pt>
                <c:pt idx="1971">
                  <c:v>11506.009770000001</c:v>
                </c:pt>
                <c:pt idx="1972">
                  <c:v>11545.62988</c:v>
                </c:pt>
                <c:pt idx="1973">
                  <c:v>11713.23047</c:v>
                </c:pt>
                <c:pt idx="1974">
                  <c:v>11499.87012</c:v>
                </c:pt>
                <c:pt idx="1975">
                  <c:v>11412.45996</c:v>
                </c:pt>
                <c:pt idx="1976">
                  <c:v>11383.559569999999</c:v>
                </c:pt>
                <c:pt idx="1977">
                  <c:v>11626.190430000001</c:v>
                </c:pt>
                <c:pt idx="1978">
                  <c:v>11426.79004</c:v>
                </c:pt>
                <c:pt idx="1979">
                  <c:v>11415.23047</c:v>
                </c:pt>
                <c:pt idx="1980">
                  <c:v>11345.940430000001</c:v>
                </c:pt>
                <c:pt idx="1981">
                  <c:v>11478.089840000001</c:v>
                </c:pt>
                <c:pt idx="1982">
                  <c:v>11659.650390000001</c:v>
                </c:pt>
                <c:pt idx="1983">
                  <c:v>11611.20996</c:v>
                </c:pt>
                <c:pt idx="1984">
                  <c:v>11532.070309999999</c:v>
                </c:pt>
                <c:pt idx="1985">
                  <c:v>11632.809569999999</c:v>
                </c:pt>
                <c:pt idx="1986">
                  <c:v>11781.700199999999</c:v>
                </c:pt>
                <c:pt idx="1987">
                  <c:v>11729.66992</c:v>
                </c:pt>
                <c:pt idx="1988">
                  <c:v>11432.089840000001</c:v>
                </c:pt>
              </c:numCache>
            </c:numRef>
          </c:val>
          <c:extLst>
            <c:ext xmlns:c16="http://schemas.microsoft.com/office/drawing/2014/chart" uri="{C3380CC4-5D6E-409C-BE32-E72D297353CC}">
              <c16:uniqueId val="{00000000-57DF-F242-86FC-DC2CC6D1548E}"/>
            </c:ext>
          </c:extLst>
        </c:ser>
        <c:dLbls>
          <c:showLegendKey val="0"/>
          <c:showVal val="0"/>
          <c:showCatName val="0"/>
          <c:showSerName val="0"/>
          <c:showPercent val="0"/>
          <c:showBubbleSize val="0"/>
        </c:dLbls>
        <c:axId val="827064080"/>
        <c:axId val="827065712"/>
      </c:areaChart>
      <c:dateAx>
        <c:axId val="827064080"/>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065712"/>
        <c:crosses val="autoZero"/>
        <c:auto val="1"/>
        <c:lblOffset val="100"/>
        <c:baseTimeUnit val="days"/>
      </c:dateAx>
      <c:valAx>
        <c:axId val="82706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064080"/>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DJIA High Prices from 08-08-2008</a:t>
            </a:r>
            <a:r>
              <a:rPr lang="en-US" baseline="0"/>
              <a:t> to 07-01-2016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Stock_Data!$D$1</c:f>
              <c:strCache>
                <c:ptCount val="1"/>
                <c:pt idx="0">
                  <c:v>High</c:v>
                </c:pt>
              </c:strCache>
            </c:strRef>
          </c:tx>
          <c:spPr>
            <a:ln w="28575" cap="rnd">
              <a:solidFill>
                <a:schemeClr val="accent1"/>
              </a:solidFill>
              <a:round/>
            </a:ln>
            <a:effectLst/>
          </c:spPr>
          <c:marker>
            <c:symbol val="none"/>
          </c:marker>
          <c:cat>
            <c:numRef>
              <c:f>Stock_Data!$C$2:$C$1990</c:f>
              <c:numCache>
                <c:formatCode>m/d/yy</c:formatCode>
                <c:ptCount val="1989"/>
                <c:pt idx="0">
                  <c:v>42552</c:v>
                </c:pt>
                <c:pt idx="1">
                  <c:v>42551</c:v>
                </c:pt>
                <c:pt idx="2">
                  <c:v>42550</c:v>
                </c:pt>
                <c:pt idx="3">
                  <c:v>42549</c:v>
                </c:pt>
                <c:pt idx="4">
                  <c:v>42548</c:v>
                </c:pt>
                <c:pt idx="5">
                  <c:v>42545</c:v>
                </c:pt>
                <c:pt idx="6">
                  <c:v>42544</c:v>
                </c:pt>
                <c:pt idx="7">
                  <c:v>42543</c:v>
                </c:pt>
                <c:pt idx="8">
                  <c:v>42542</c:v>
                </c:pt>
                <c:pt idx="9">
                  <c:v>42541</c:v>
                </c:pt>
                <c:pt idx="10">
                  <c:v>42538</c:v>
                </c:pt>
                <c:pt idx="11">
                  <c:v>42537</c:v>
                </c:pt>
                <c:pt idx="12">
                  <c:v>42536</c:v>
                </c:pt>
                <c:pt idx="13">
                  <c:v>42535</c:v>
                </c:pt>
                <c:pt idx="14">
                  <c:v>42534</c:v>
                </c:pt>
                <c:pt idx="15">
                  <c:v>42531</c:v>
                </c:pt>
                <c:pt idx="16">
                  <c:v>42530</c:v>
                </c:pt>
                <c:pt idx="17">
                  <c:v>42529</c:v>
                </c:pt>
                <c:pt idx="18">
                  <c:v>42528</c:v>
                </c:pt>
                <c:pt idx="19">
                  <c:v>42527</c:v>
                </c:pt>
                <c:pt idx="20">
                  <c:v>42524</c:v>
                </c:pt>
                <c:pt idx="21">
                  <c:v>42523</c:v>
                </c:pt>
                <c:pt idx="22">
                  <c:v>42522</c:v>
                </c:pt>
                <c:pt idx="23">
                  <c:v>42521</c:v>
                </c:pt>
                <c:pt idx="24">
                  <c:v>42517</c:v>
                </c:pt>
                <c:pt idx="25">
                  <c:v>42516</c:v>
                </c:pt>
                <c:pt idx="26">
                  <c:v>42515</c:v>
                </c:pt>
                <c:pt idx="27">
                  <c:v>42514</c:v>
                </c:pt>
                <c:pt idx="28">
                  <c:v>42513</c:v>
                </c:pt>
                <c:pt idx="29">
                  <c:v>42510</c:v>
                </c:pt>
                <c:pt idx="30">
                  <c:v>42509</c:v>
                </c:pt>
                <c:pt idx="31">
                  <c:v>42508</c:v>
                </c:pt>
                <c:pt idx="32">
                  <c:v>42507</c:v>
                </c:pt>
                <c:pt idx="33">
                  <c:v>42506</c:v>
                </c:pt>
                <c:pt idx="34">
                  <c:v>42503</c:v>
                </c:pt>
                <c:pt idx="35">
                  <c:v>42502</c:v>
                </c:pt>
                <c:pt idx="36">
                  <c:v>42501</c:v>
                </c:pt>
                <c:pt idx="37">
                  <c:v>42500</c:v>
                </c:pt>
                <c:pt idx="38">
                  <c:v>42499</c:v>
                </c:pt>
                <c:pt idx="39">
                  <c:v>42496</c:v>
                </c:pt>
                <c:pt idx="40">
                  <c:v>42495</c:v>
                </c:pt>
                <c:pt idx="41">
                  <c:v>42494</c:v>
                </c:pt>
                <c:pt idx="42">
                  <c:v>42493</c:v>
                </c:pt>
                <c:pt idx="43">
                  <c:v>42492</c:v>
                </c:pt>
                <c:pt idx="44">
                  <c:v>42489</c:v>
                </c:pt>
                <c:pt idx="45">
                  <c:v>42488</c:v>
                </c:pt>
                <c:pt idx="46">
                  <c:v>42487</c:v>
                </c:pt>
                <c:pt idx="47">
                  <c:v>42486</c:v>
                </c:pt>
                <c:pt idx="48">
                  <c:v>42485</c:v>
                </c:pt>
                <c:pt idx="49">
                  <c:v>42482</c:v>
                </c:pt>
                <c:pt idx="50">
                  <c:v>42481</c:v>
                </c:pt>
                <c:pt idx="51">
                  <c:v>42480</c:v>
                </c:pt>
                <c:pt idx="52">
                  <c:v>42479</c:v>
                </c:pt>
                <c:pt idx="53">
                  <c:v>42478</c:v>
                </c:pt>
                <c:pt idx="54">
                  <c:v>42475</c:v>
                </c:pt>
                <c:pt idx="55">
                  <c:v>42474</c:v>
                </c:pt>
                <c:pt idx="56">
                  <c:v>42473</c:v>
                </c:pt>
                <c:pt idx="57">
                  <c:v>42472</c:v>
                </c:pt>
                <c:pt idx="58">
                  <c:v>42471</c:v>
                </c:pt>
                <c:pt idx="59">
                  <c:v>42468</c:v>
                </c:pt>
                <c:pt idx="60">
                  <c:v>42467</c:v>
                </c:pt>
                <c:pt idx="61">
                  <c:v>42466</c:v>
                </c:pt>
                <c:pt idx="62">
                  <c:v>42465</c:v>
                </c:pt>
                <c:pt idx="63">
                  <c:v>42464</c:v>
                </c:pt>
                <c:pt idx="64">
                  <c:v>42461</c:v>
                </c:pt>
                <c:pt idx="65">
                  <c:v>42460</c:v>
                </c:pt>
                <c:pt idx="66">
                  <c:v>42459</c:v>
                </c:pt>
                <c:pt idx="67">
                  <c:v>42458</c:v>
                </c:pt>
                <c:pt idx="68">
                  <c:v>42457</c:v>
                </c:pt>
                <c:pt idx="69">
                  <c:v>42453</c:v>
                </c:pt>
                <c:pt idx="70">
                  <c:v>42452</c:v>
                </c:pt>
                <c:pt idx="71">
                  <c:v>42451</c:v>
                </c:pt>
                <c:pt idx="72">
                  <c:v>42450</c:v>
                </c:pt>
                <c:pt idx="73">
                  <c:v>42447</c:v>
                </c:pt>
                <c:pt idx="74">
                  <c:v>42446</c:v>
                </c:pt>
                <c:pt idx="75">
                  <c:v>42445</c:v>
                </c:pt>
                <c:pt idx="76">
                  <c:v>42444</c:v>
                </c:pt>
                <c:pt idx="77">
                  <c:v>42443</c:v>
                </c:pt>
                <c:pt idx="78">
                  <c:v>42440</c:v>
                </c:pt>
                <c:pt idx="79">
                  <c:v>42439</c:v>
                </c:pt>
                <c:pt idx="80">
                  <c:v>42438</c:v>
                </c:pt>
                <c:pt idx="81">
                  <c:v>42437</c:v>
                </c:pt>
                <c:pt idx="82">
                  <c:v>42436</c:v>
                </c:pt>
                <c:pt idx="83">
                  <c:v>42433</c:v>
                </c:pt>
                <c:pt idx="84">
                  <c:v>42432</c:v>
                </c:pt>
                <c:pt idx="85">
                  <c:v>42431</c:v>
                </c:pt>
                <c:pt idx="86">
                  <c:v>42430</c:v>
                </c:pt>
                <c:pt idx="87">
                  <c:v>42429</c:v>
                </c:pt>
                <c:pt idx="88">
                  <c:v>42426</c:v>
                </c:pt>
                <c:pt idx="89">
                  <c:v>42425</c:v>
                </c:pt>
                <c:pt idx="90">
                  <c:v>42424</c:v>
                </c:pt>
                <c:pt idx="91">
                  <c:v>42423</c:v>
                </c:pt>
                <c:pt idx="92">
                  <c:v>42422</c:v>
                </c:pt>
                <c:pt idx="93">
                  <c:v>42419</c:v>
                </c:pt>
                <c:pt idx="94">
                  <c:v>42418</c:v>
                </c:pt>
                <c:pt idx="95">
                  <c:v>42417</c:v>
                </c:pt>
                <c:pt idx="96">
                  <c:v>42416</c:v>
                </c:pt>
                <c:pt idx="97">
                  <c:v>42412</c:v>
                </c:pt>
                <c:pt idx="98">
                  <c:v>42411</c:v>
                </c:pt>
                <c:pt idx="99">
                  <c:v>42410</c:v>
                </c:pt>
                <c:pt idx="100">
                  <c:v>42409</c:v>
                </c:pt>
                <c:pt idx="101">
                  <c:v>42408</c:v>
                </c:pt>
                <c:pt idx="102">
                  <c:v>42405</c:v>
                </c:pt>
                <c:pt idx="103">
                  <c:v>42404</c:v>
                </c:pt>
                <c:pt idx="104">
                  <c:v>42403</c:v>
                </c:pt>
                <c:pt idx="105">
                  <c:v>42402</c:v>
                </c:pt>
                <c:pt idx="106">
                  <c:v>42401</c:v>
                </c:pt>
                <c:pt idx="107">
                  <c:v>42398</c:v>
                </c:pt>
                <c:pt idx="108">
                  <c:v>42397</c:v>
                </c:pt>
                <c:pt idx="109">
                  <c:v>42396</c:v>
                </c:pt>
                <c:pt idx="110">
                  <c:v>42395</c:v>
                </c:pt>
                <c:pt idx="111">
                  <c:v>42394</c:v>
                </c:pt>
                <c:pt idx="112">
                  <c:v>42391</c:v>
                </c:pt>
                <c:pt idx="113">
                  <c:v>42390</c:v>
                </c:pt>
                <c:pt idx="114">
                  <c:v>42389</c:v>
                </c:pt>
                <c:pt idx="115">
                  <c:v>42388</c:v>
                </c:pt>
                <c:pt idx="116">
                  <c:v>42384</c:v>
                </c:pt>
                <c:pt idx="117">
                  <c:v>42383</c:v>
                </c:pt>
                <c:pt idx="118">
                  <c:v>42382</c:v>
                </c:pt>
                <c:pt idx="119">
                  <c:v>42381</c:v>
                </c:pt>
                <c:pt idx="120">
                  <c:v>42380</c:v>
                </c:pt>
                <c:pt idx="121">
                  <c:v>42377</c:v>
                </c:pt>
                <c:pt idx="122">
                  <c:v>42376</c:v>
                </c:pt>
                <c:pt idx="123">
                  <c:v>42375</c:v>
                </c:pt>
                <c:pt idx="124">
                  <c:v>42374</c:v>
                </c:pt>
                <c:pt idx="125">
                  <c:v>42373</c:v>
                </c:pt>
                <c:pt idx="126">
                  <c:v>42369</c:v>
                </c:pt>
                <c:pt idx="127">
                  <c:v>42368</c:v>
                </c:pt>
                <c:pt idx="128">
                  <c:v>42367</c:v>
                </c:pt>
                <c:pt idx="129">
                  <c:v>42366</c:v>
                </c:pt>
                <c:pt idx="130">
                  <c:v>42362</c:v>
                </c:pt>
                <c:pt idx="131">
                  <c:v>42361</c:v>
                </c:pt>
                <c:pt idx="132">
                  <c:v>42360</c:v>
                </c:pt>
                <c:pt idx="133">
                  <c:v>42359</c:v>
                </c:pt>
                <c:pt idx="134">
                  <c:v>42356</c:v>
                </c:pt>
                <c:pt idx="135">
                  <c:v>42355</c:v>
                </c:pt>
                <c:pt idx="136">
                  <c:v>42354</c:v>
                </c:pt>
                <c:pt idx="137">
                  <c:v>42353</c:v>
                </c:pt>
                <c:pt idx="138">
                  <c:v>42352</c:v>
                </c:pt>
                <c:pt idx="139">
                  <c:v>42349</c:v>
                </c:pt>
                <c:pt idx="140">
                  <c:v>42348</c:v>
                </c:pt>
                <c:pt idx="141">
                  <c:v>42347</c:v>
                </c:pt>
                <c:pt idx="142">
                  <c:v>42346</c:v>
                </c:pt>
                <c:pt idx="143">
                  <c:v>42345</c:v>
                </c:pt>
                <c:pt idx="144">
                  <c:v>42342</c:v>
                </c:pt>
                <c:pt idx="145">
                  <c:v>42341</c:v>
                </c:pt>
                <c:pt idx="146">
                  <c:v>42340</c:v>
                </c:pt>
                <c:pt idx="147">
                  <c:v>42339</c:v>
                </c:pt>
                <c:pt idx="148">
                  <c:v>42338</c:v>
                </c:pt>
                <c:pt idx="149">
                  <c:v>42335</c:v>
                </c:pt>
                <c:pt idx="150">
                  <c:v>42333</c:v>
                </c:pt>
                <c:pt idx="151">
                  <c:v>42332</c:v>
                </c:pt>
                <c:pt idx="152">
                  <c:v>42331</c:v>
                </c:pt>
                <c:pt idx="153">
                  <c:v>42328</c:v>
                </c:pt>
                <c:pt idx="154">
                  <c:v>42327</c:v>
                </c:pt>
                <c:pt idx="155">
                  <c:v>42326</c:v>
                </c:pt>
                <c:pt idx="156">
                  <c:v>42325</c:v>
                </c:pt>
                <c:pt idx="157">
                  <c:v>42324</c:v>
                </c:pt>
                <c:pt idx="158">
                  <c:v>42321</c:v>
                </c:pt>
                <c:pt idx="159">
                  <c:v>42320</c:v>
                </c:pt>
                <c:pt idx="160">
                  <c:v>42319</c:v>
                </c:pt>
                <c:pt idx="161">
                  <c:v>42318</c:v>
                </c:pt>
                <c:pt idx="162">
                  <c:v>42317</c:v>
                </c:pt>
                <c:pt idx="163">
                  <c:v>42314</c:v>
                </c:pt>
                <c:pt idx="164">
                  <c:v>42313</c:v>
                </c:pt>
                <c:pt idx="165">
                  <c:v>42312</c:v>
                </c:pt>
                <c:pt idx="166">
                  <c:v>42311</c:v>
                </c:pt>
                <c:pt idx="167">
                  <c:v>42310</c:v>
                </c:pt>
                <c:pt idx="168">
                  <c:v>42307</c:v>
                </c:pt>
                <c:pt idx="169">
                  <c:v>42306</c:v>
                </c:pt>
                <c:pt idx="170">
                  <c:v>42305</c:v>
                </c:pt>
                <c:pt idx="171">
                  <c:v>42304</c:v>
                </c:pt>
                <c:pt idx="172">
                  <c:v>42303</c:v>
                </c:pt>
                <c:pt idx="173">
                  <c:v>42300</c:v>
                </c:pt>
                <c:pt idx="174">
                  <c:v>42299</c:v>
                </c:pt>
                <c:pt idx="175">
                  <c:v>42298</c:v>
                </c:pt>
                <c:pt idx="176">
                  <c:v>42297</c:v>
                </c:pt>
                <c:pt idx="177">
                  <c:v>42296</c:v>
                </c:pt>
                <c:pt idx="178">
                  <c:v>42293</c:v>
                </c:pt>
                <c:pt idx="179">
                  <c:v>42292</c:v>
                </c:pt>
                <c:pt idx="180">
                  <c:v>42291</c:v>
                </c:pt>
                <c:pt idx="181">
                  <c:v>42290</c:v>
                </c:pt>
                <c:pt idx="182">
                  <c:v>42289</c:v>
                </c:pt>
                <c:pt idx="183">
                  <c:v>42286</c:v>
                </c:pt>
                <c:pt idx="184">
                  <c:v>42285</c:v>
                </c:pt>
                <c:pt idx="185">
                  <c:v>42284</c:v>
                </c:pt>
                <c:pt idx="186">
                  <c:v>42283</c:v>
                </c:pt>
                <c:pt idx="187">
                  <c:v>42282</c:v>
                </c:pt>
                <c:pt idx="188">
                  <c:v>42279</c:v>
                </c:pt>
                <c:pt idx="189">
                  <c:v>42278</c:v>
                </c:pt>
                <c:pt idx="190">
                  <c:v>42277</c:v>
                </c:pt>
                <c:pt idx="191">
                  <c:v>42276</c:v>
                </c:pt>
                <c:pt idx="192">
                  <c:v>42275</c:v>
                </c:pt>
                <c:pt idx="193">
                  <c:v>42272</c:v>
                </c:pt>
                <c:pt idx="194">
                  <c:v>42271</c:v>
                </c:pt>
                <c:pt idx="195">
                  <c:v>42270</c:v>
                </c:pt>
                <c:pt idx="196">
                  <c:v>42269</c:v>
                </c:pt>
                <c:pt idx="197">
                  <c:v>42268</c:v>
                </c:pt>
                <c:pt idx="198">
                  <c:v>42265</c:v>
                </c:pt>
                <c:pt idx="199">
                  <c:v>42264</c:v>
                </c:pt>
                <c:pt idx="200">
                  <c:v>42263</c:v>
                </c:pt>
                <c:pt idx="201">
                  <c:v>42262</c:v>
                </c:pt>
                <c:pt idx="202">
                  <c:v>42261</c:v>
                </c:pt>
                <c:pt idx="203">
                  <c:v>42258</c:v>
                </c:pt>
                <c:pt idx="204">
                  <c:v>42257</c:v>
                </c:pt>
                <c:pt idx="205">
                  <c:v>42256</c:v>
                </c:pt>
                <c:pt idx="206">
                  <c:v>42255</c:v>
                </c:pt>
                <c:pt idx="207">
                  <c:v>42251</c:v>
                </c:pt>
                <c:pt idx="208">
                  <c:v>42250</c:v>
                </c:pt>
                <c:pt idx="209">
                  <c:v>42249</c:v>
                </c:pt>
                <c:pt idx="210">
                  <c:v>42248</c:v>
                </c:pt>
                <c:pt idx="211">
                  <c:v>42247</c:v>
                </c:pt>
                <c:pt idx="212">
                  <c:v>42244</c:v>
                </c:pt>
                <c:pt idx="213">
                  <c:v>42243</c:v>
                </c:pt>
                <c:pt idx="214">
                  <c:v>42242</c:v>
                </c:pt>
                <c:pt idx="215">
                  <c:v>42241</c:v>
                </c:pt>
                <c:pt idx="216">
                  <c:v>42240</c:v>
                </c:pt>
                <c:pt idx="217">
                  <c:v>42237</c:v>
                </c:pt>
                <c:pt idx="218">
                  <c:v>42236</c:v>
                </c:pt>
                <c:pt idx="219">
                  <c:v>42235</c:v>
                </c:pt>
                <c:pt idx="220">
                  <c:v>42234</c:v>
                </c:pt>
                <c:pt idx="221">
                  <c:v>42233</c:v>
                </c:pt>
                <c:pt idx="222">
                  <c:v>42230</c:v>
                </c:pt>
                <c:pt idx="223">
                  <c:v>42229</c:v>
                </c:pt>
                <c:pt idx="224">
                  <c:v>42228</c:v>
                </c:pt>
                <c:pt idx="225">
                  <c:v>42227</c:v>
                </c:pt>
                <c:pt idx="226">
                  <c:v>42226</c:v>
                </c:pt>
                <c:pt idx="227">
                  <c:v>42223</c:v>
                </c:pt>
                <c:pt idx="228">
                  <c:v>42222</c:v>
                </c:pt>
                <c:pt idx="229">
                  <c:v>42221</c:v>
                </c:pt>
                <c:pt idx="230">
                  <c:v>42220</c:v>
                </c:pt>
                <c:pt idx="231">
                  <c:v>42219</c:v>
                </c:pt>
                <c:pt idx="232">
                  <c:v>42216</c:v>
                </c:pt>
                <c:pt idx="233">
                  <c:v>42215</c:v>
                </c:pt>
                <c:pt idx="234">
                  <c:v>42214</c:v>
                </c:pt>
                <c:pt idx="235">
                  <c:v>42213</c:v>
                </c:pt>
                <c:pt idx="236">
                  <c:v>42212</c:v>
                </c:pt>
                <c:pt idx="237">
                  <c:v>42209</c:v>
                </c:pt>
                <c:pt idx="238">
                  <c:v>42208</c:v>
                </c:pt>
                <c:pt idx="239">
                  <c:v>42207</c:v>
                </c:pt>
                <c:pt idx="240">
                  <c:v>42206</c:v>
                </c:pt>
                <c:pt idx="241">
                  <c:v>42205</c:v>
                </c:pt>
                <c:pt idx="242">
                  <c:v>42202</c:v>
                </c:pt>
                <c:pt idx="243">
                  <c:v>42201</c:v>
                </c:pt>
                <c:pt idx="244">
                  <c:v>42200</c:v>
                </c:pt>
                <c:pt idx="245">
                  <c:v>42199</c:v>
                </c:pt>
                <c:pt idx="246">
                  <c:v>42198</c:v>
                </c:pt>
                <c:pt idx="247">
                  <c:v>42195</c:v>
                </c:pt>
                <c:pt idx="248">
                  <c:v>42194</c:v>
                </c:pt>
                <c:pt idx="249">
                  <c:v>42193</c:v>
                </c:pt>
                <c:pt idx="250">
                  <c:v>42192</c:v>
                </c:pt>
                <c:pt idx="251">
                  <c:v>42191</c:v>
                </c:pt>
                <c:pt idx="252">
                  <c:v>42187</c:v>
                </c:pt>
                <c:pt idx="253">
                  <c:v>42186</c:v>
                </c:pt>
                <c:pt idx="254">
                  <c:v>42185</c:v>
                </c:pt>
                <c:pt idx="255">
                  <c:v>42184</c:v>
                </c:pt>
                <c:pt idx="256">
                  <c:v>42181</c:v>
                </c:pt>
                <c:pt idx="257">
                  <c:v>42180</c:v>
                </c:pt>
                <c:pt idx="258">
                  <c:v>42179</c:v>
                </c:pt>
                <c:pt idx="259">
                  <c:v>42178</c:v>
                </c:pt>
                <c:pt idx="260">
                  <c:v>42177</c:v>
                </c:pt>
                <c:pt idx="261">
                  <c:v>42174</c:v>
                </c:pt>
                <c:pt idx="262">
                  <c:v>42173</c:v>
                </c:pt>
                <c:pt idx="263">
                  <c:v>42172</c:v>
                </c:pt>
                <c:pt idx="264">
                  <c:v>42171</c:v>
                </c:pt>
                <c:pt idx="265">
                  <c:v>42170</c:v>
                </c:pt>
                <c:pt idx="266">
                  <c:v>42167</c:v>
                </c:pt>
                <c:pt idx="267">
                  <c:v>42166</c:v>
                </c:pt>
                <c:pt idx="268">
                  <c:v>42165</c:v>
                </c:pt>
                <c:pt idx="269">
                  <c:v>42164</c:v>
                </c:pt>
                <c:pt idx="270">
                  <c:v>42163</c:v>
                </c:pt>
                <c:pt idx="271">
                  <c:v>42160</c:v>
                </c:pt>
                <c:pt idx="272">
                  <c:v>42159</c:v>
                </c:pt>
                <c:pt idx="273">
                  <c:v>42158</c:v>
                </c:pt>
                <c:pt idx="274">
                  <c:v>42157</c:v>
                </c:pt>
                <c:pt idx="275">
                  <c:v>42156</c:v>
                </c:pt>
                <c:pt idx="276">
                  <c:v>42153</c:v>
                </c:pt>
                <c:pt idx="277">
                  <c:v>42152</c:v>
                </c:pt>
                <c:pt idx="278">
                  <c:v>42151</c:v>
                </c:pt>
                <c:pt idx="279">
                  <c:v>42150</c:v>
                </c:pt>
                <c:pt idx="280">
                  <c:v>42146</c:v>
                </c:pt>
                <c:pt idx="281">
                  <c:v>42145</c:v>
                </c:pt>
                <c:pt idx="282">
                  <c:v>42144</c:v>
                </c:pt>
                <c:pt idx="283">
                  <c:v>42143</c:v>
                </c:pt>
                <c:pt idx="284">
                  <c:v>42142</c:v>
                </c:pt>
                <c:pt idx="285">
                  <c:v>42139</c:v>
                </c:pt>
                <c:pt idx="286">
                  <c:v>42138</c:v>
                </c:pt>
                <c:pt idx="287">
                  <c:v>42137</c:v>
                </c:pt>
                <c:pt idx="288">
                  <c:v>42136</c:v>
                </c:pt>
                <c:pt idx="289">
                  <c:v>42135</c:v>
                </c:pt>
                <c:pt idx="290">
                  <c:v>42132</c:v>
                </c:pt>
                <c:pt idx="291">
                  <c:v>42131</c:v>
                </c:pt>
                <c:pt idx="292">
                  <c:v>42130</c:v>
                </c:pt>
                <c:pt idx="293">
                  <c:v>42129</c:v>
                </c:pt>
                <c:pt idx="294">
                  <c:v>42128</c:v>
                </c:pt>
                <c:pt idx="295">
                  <c:v>42125</c:v>
                </c:pt>
                <c:pt idx="296">
                  <c:v>42124</c:v>
                </c:pt>
                <c:pt idx="297">
                  <c:v>42123</c:v>
                </c:pt>
                <c:pt idx="298">
                  <c:v>42122</c:v>
                </c:pt>
                <c:pt idx="299">
                  <c:v>42121</c:v>
                </c:pt>
                <c:pt idx="300">
                  <c:v>42118</c:v>
                </c:pt>
                <c:pt idx="301">
                  <c:v>42117</c:v>
                </c:pt>
                <c:pt idx="302">
                  <c:v>42116</c:v>
                </c:pt>
                <c:pt idx="303">
                  <c:v>42115</c:v>
                </c:pt>
                <c:pt idx="304">
                  <c:v>42114</c:v>
                </c:pt>
                <c:pt idx="305">
                  <c:v>42111</c:v>
                </c:pt>
                <c:pt idx="306">
                  <c:v>42110</c:v>
                </c:pt>
                <c:pt idx="307">
                  <c:v>42109</c:v>
                </c:pt>
                <c:pt idx="308">
                  <c:v>42108</c:v>
                </c:pt>
                <c:pt idx="309">
                  <c:v>42107</c:v>
                </c:pt>
                <c:pt idx="310">
                  <c:v>42104</c:v>
                </c:pt>
                <c:pt idx="311">
                  <c:v>42103</c:v>
                </c:pt>
                <c:pt idx="312">
                  <c:v>42102</c:v>
                </c:pt>
                <c:pt idx="313">
                  <c:v>42101</c:v>
                </c:pt>
                <c:pt idx="314">
                  <c:v>42100</c:v>
                </c:pt>
                <c:pt idx="315">
                  <c:v>42096</c:v>
                </c:pt>
                <c:pt idx="316">
                  <c:v>42095</c:v>
                </c:pt>
                <c:pt idx="317">
                  <c:v>42094</c:v>
                </c:pt>
                <c:pt idx="318">
                  <c:v>42093</c:v>
                </c:pt>
                <c:pt idx="319">
                  <c:v>42090</c:v>
                </c:pt>
                <c:pt idx="320">
                  <c:v>42089</c:v>
                </c:pt>
                <c:pt idx="321">
                  <c:v>42088</c:v>
                </c:pt>
                <c:pt idx="322">
                  <c:v>42087</c:v>
                </c:pt>
                <c:pt idx="323">
                  <c:v>42086</c:v>
                </c:pt>
                <c:pt idx="324">
                  <c:v>42083</c:v>
                </c:pt>
                <c:pt idx="325">
                  <c:v>42082</c:v>
                </c:pt>
                <c:pt idx="326">
                  <c:v>42081</c:v>
                </c:pt>
                <c:pt idx="327">
                  <c:v>42080</c:v>
                </c:pt>
                <c:pt idx="328">
                  <c:v>42079</c:v>
                </c:pt>
                <c:pt idx="329">
                  <c:v>42076</c:v>
                </c:pt>
                <c:pt idx="330">
                  <c:v>42075</c:v>
                </c:pt>
                <c:pt idx="331">
                  <c:v>42074</c:v>
                </c:pt>
                <c:pt idx="332">
                  <c:v>42073</c:v>
                </c:pt>
                <c:pt idx="333">
                  <c:v>42072</c:v>
                </c:pt>
                <c:pt idx="334">
                  <c:v>42069</c:v>
                </c:pt>
                <c:pt idx="335">
                  <c:v>42068</c:v>
                </c:pt>
                <c:pt idx="336">
                  <c:v>42067</c:v>
                </c:pt>
                <c:pt idx="337">
                  <c:v>42066</c:v>
                </c:pt>
                <c:pt idx="338">
                  <c:v>42065</c:v>
                </c:pt>
                <c:pt idx="339">
                  <c:v>42062</c:v>
                </c:pt>
                <c:pt idx="340">
                  <c:v>42061</c:v>
                </c:pt>
                <c:pt idx="341">
                  <c:v>42060</c:v>
                </c:pt>
                <c:pt idx="342">
                  <c:v>42059</c:v>
                </c:pt>
                <c:pt idx="343">
                  <c:v>42058</c:v>
                </c:pt>
                <c:pt idx="344">
                  <c:v>42055</c:v>
                </c:pt>
                <c:pt idx="345">
                  <c:v>42054</c:v>
                </c:pt>
                <c:pt idx="346">
                  <c:v>42053</c:v>
                </c:pt>
                <c:pt idx="347">
                  <c:v>42052</c:v>
                </c:pt>
                <c:pt idx="348">
                  <c:v>42048</c:v>
                </c:pt>
                <c:pt idx="349">
                  <c:v>42047</c:v>
                </c:pt>
                <c:pt idx="350">
                  <c:v>42046</c:v>
                </c:pt>
                <c:pt idx="351">
                  <c:v>42045</c:v>
                </c:pt>
                <c:pt idx="352">
                  <c:v>42044</c:v>
                </c:pt>
                <c:pt idx="353">
                  <c:v>42041</c:v>
                </c:pt>
                <c:pt idx="354">
                  <c:v>42040</c:v>
                </c:pt>
                <c:pt idx="355">
                  <c:v>42039</c:v>
                </c:pt>
                <c:pt idx="356">
                  <c:v>42038</c:v>
                </c:pt>
                <c:pt idx="357">
                  <c:v>42037</c:v>
                </c:pt>
                <c:pt idx="358">
                  <c:v>42034</c:v>
                </c:pt>
                <c:pt idx="359">
                  <c:v>42033</c:v>
                </c:pt>
                <c:pt idx="360">
                  <c:v>42032</c:v>
                </c:pt>
                <c:pt idx="361">
                  <c:v>42031</c:v>
                </c:pt>
                <c:pt idx="362">
                  <c:v>42030</c:v>
                </c:pt>
                <c:pt idx="363">
                  <c:v>42027</c:v>
                </c:pt>
                <c:pt idx="364">
                  <c:v>42026</c:v>
                </c:pt>
                <c:pt idx="365">
                  <c:v>42025</c:v>
                </c:pt>
                <c:pt idx="366">
                  <c:v>42024</c:v>
                </c:pt>
                <c:pt idx="367">
                  <c:v>42020</c:v>
                </c:pt>
                <c:pt idx="368">
                  <c:v>42019</c:v>
                </c:pt>
                <c:pt idx="369">
                  <c:v>42018</c:v>
                </c:pt>
                <c:pt idx="370">
                  <c:v>42017</c:v>
                </c:pt>
                <c:pt idx="371">
                  <c:v>42016</c:v>
                </c:pt>
                <c:pt idx="372">
                  <c:v>42013</c:v>
                </c:pt>
                <c:pt idx="373">
                  <c:v>42012</c:v>
                </c:pt>
                <c:pt idx="374">
                  <c:v>42011</c:v>
                </c:pt>
                <c:pt idx="375">
                  <c:v>42010</c:v>
                </c:pt>
                <c:pt idx="376">
                  <c:v>42009</c:v>
                </c:pt>
                <c:pt idx="377">
                  <c:v>42006</c:v>
                </c:pt>
                <c:pt idx="378">
                  <c:v>42004</c:v>
                </c:pt>
                <c:pt idx="379">
                  <c:v>42003</c:v>
                </c:pt>
                <c:pt idx="380">
                  <c:v>42002</c:v>
                </c:pt>
                <c:pt idx="381">
                  <c:v>41999</c:v>
                </c:pt>
                <c:pt idx="382">
                  <c:v>41997</c:v>
                </c:pt>
                <c:pt idx="383">
                  <c:v>41996</c:v>
                </c:pt>
                <c:pt idx="384">
                  <c:v>41995</c:v>
                </c:pt>
                <c:pt idx="385">
                  <c:v>41992</c:v>
                </c:pt>
                <c:pt idx="386">
                  <c:v>41991</c:v>
                </c:pt>
                <c:pt idx="387">
                  <c:v>41990</c:v>
                </c:pt>
                <c:pt idx="388">
                  <c:v>41989</c:v>
                </c:pt>
                <c:pt idx="389">
                  <c:v>41988</c:v>
                </c:pt>
                <c:pt idx="390">
                  <c:v>41985</c:v>
                </c:pt>
                <c:pt idx="391">
                  <c:v>41984</c:v>
                </c:pt>
                <c:pt idx="392">
                  <c:v>41983</c:v>
                </c:pt>
                <c:pt idx="393">
                  <c:v>41982</c:v>
                </c:pt>
                <c:pt idx="394">
                  <c:v>41981</c:v>
                </c:pt>
                <c:pt idx="395">
                  <c:v>41978</c:v>
                </c:pt>
                <c:pt idx="396">
                  <c:v>41977</c:v>
                </c:pt>
                <c:pt idx="397">
                  <c:v>41976</c:v>
                </c:pt>
                <c:pt idx="398">
                  <c:v>41975</c:v>
                </c:pt>
                <c:pt idx="399">
                  <c:v>41974</c:v>
                </c:pt>
                <c:pt idx="400">
                  <c:v>41971</c:v>
                </c:pt>
                <c:pt idx="401">
                  <c:v>41969</c:v>
                </c:pt>
                <c:pt idx="402">
                  <c:v>41968</c:v>
                </c:pt>
                <c:pt idx="403">
                  <c:v>41967</c:v>
                </c:pt>
                <c:pt idx="404">
                  <c:v>41964</c:v>
                </c:pt>
                <c:pt idx="405">
                  <c:v>41963</c:v>
                </c:pt>
                <c:pt idx="406">
                  <c:v>41962</c:v>
                </c:pt>
                <c:pt idx="407">
                  <c:v>41961</c:v>
                </c:pt>
                <c:pt idx="408">
                  <c:v>41960</c:v>
                </c:pt>
                <c:pt idx="409">
                  <c:v>41957</c:v>
                </c:pt>
                <c:pt idx="410">
                  <c:v>41956</c:v>
                </c:pt>
                <c:pt idx="411">
                  <c:v>41955</c:v>
                </c:pt>
                <c:pt idx="412">
                  <c:v>41954</c:v>
                </c:pt>
                <c:pt idx="413">
                  <c:v>41953</c:v>
                </c:pt>
                <c:pt idx="414">
                  <c:v>41950</c:v>
                </c:pt>
                <c:pt idx="415">
                  <c:v>41949</c:v>
                </c:pt>
                <c:pt idx="416">
                  <c:v>41948</c:v>
                </c:pt>
                <c:pt idx="417">
                  <c:v>41947</c:v>
                </c:pt>
                <c:pt idx="418">
                  <c:v>41946</c:v>
                </c:pt>
                <c:pt idx="419">
                  <c:v>41943</c:v>
                </c:pt>
                <c:pt idx="420">
                  <c:v>41942</c:v>
                </c:pt>
                <c:pt idx="421">
                  <c:v>41941</c:v>
                </c:pt>
                <c:pt idx="422">
                  <c:v>41940</c:v>
                </c:pt>
                <c:pt idx="423">
                  <c:v>41939</c:v>
                </c:pt>
                <c:pt idx="424">
                  <c:v>41936</c:v>
                </c:pt>
                <c:pt idx="425">
                  <c:v>41935</c:v>
                </c:pt>
                <c:pt idx="426">
                  <c:v>41934</c:v>
                </c:pt>
                <c:pt idx="427">
                  <c:v>41933</c:v>
                </c:pt>
                <c:pt idx="428">
                  <c:v>41932</c:v>
                </c:pt>
                <c:pt idx="429">
                  <c:v>41929</c:v>
                </c:pt>
                <c:pt idx="430">
                  <c:v>41928</c:v>
                </c:pt>
                <c:pt idx="431">
                  <c:v>41927</c:v>
                </c:pt>
                <c:pt idx="432">
                  <c:v>41926</c:v>
                </c:pt>
                <c:pt idx="433">
                  <c:v>41925</c:v>
                </c:pt>
                <c:pt idx="434">
                  <c:v>41922</c:v>
                </c:pt>
                <c:pt idx="435">
                  <c:v>41921</c:v>
                </c:pt>
                <c:pt idx="436">
                  <c:v>41920</c:v>
                </c:pt>
                <c:pt idx="437">
                  <c:v>41919</c:v>
                </c:pt>
                <c:pt idx="438">
                  <c:v>41918</c:v>
                </c:pt>
                <c:pt idx="439">
                  <c:v>41915</c:v>
                </c:pt>
                <c:pt idx="440">
                  <c:v>41914</c:v>
                </c:pt>
                <c:pt idx="441">
                  <c:v>41913</c:v>
                </c:pt>
                <c:pt idx="442">
                  <c:v>41912</c:v>
                </c:pt>
                <c:pt idx="443">
                  <c:v>41911</c:v>
                </c:pt>
                <c:pt idx="444">
                  <c:v>41908</c:v>
                </c:pt>
                <c:pt idx="445">
                  <c:v>41907</c:v>
                </c:pt>
                <c:pt idx="446">
                  <c:v>41906</c:v>
                </c:pt>
                <c:pt idx="447">
                  <c:v>41905</c:v>
                </c:pt>
                <c:pt idx="448">
                  <c:v>41904</c:v>
                </c:pt>
                <c:pt idx="449">
                  <c:v>41901</c:v>
                </c:pt>
                <c:pt idx="450">
                  <c:v>41900</c:v>
                </c:pt>
                <c:pt idx="451">
                  <c:v>41899</c:v>
                </c:pt>
                <c:pt idx="452">
                  <c:v>41898</c:v>
                </c:pt>
                <c:pt idx="453">
                  <c:v>41897</c:v>
                </c:pt>
                <c:pt idx="454">
                  <c:v>41894</c:v>
                </c:pt>
                <c:pt idx="455">
                  <c:v>41893</c:v>
                </c:pt>
                <c:pt idx="456">
                  <c:v>41892</c:v>
                </c:pt>
                <c:pt idx="457">
                  <c:v>41891</c:v>
                </c:pt>
                <c:pt idx="458">
                  <c:v>41890</c:v>
                </c:pt>
                <c:pt idx="459">
                  <c:v>41887</c:v>
                </c:pt>
                <c:pt idx="460">
                  <c:v>41886</c:v>
                </c:pt>
                <c:pt idx="461">
                  <c:v>41885</c:v>
                </c:pt>
                <c:pt idx="462">
                  <c:v>41884</c:v>
                </c:pt>
                <c:pt idx="463">
                  <c:v>41880</c:v>
                </c:pt>
                <c:pt idx="464">
                  <c:v>41879</c:v>
                </c:pt>
                <c:pt idx="465">
                  <c:v>41878</c:v>
                </c:pt>
                <c:pt idx="466">
                  <c:v>41877</c:v>
                </c:pt>
                <c:pt idx="467">
                  <c:v>41876</c:v>
                </c:pt>
                <c:pt idx="468">
                  <c:v>41873</c:v>
                </c:pt>
                <c:pt idx="469">
                  <c:v>41872</c:v>
                </c:pt>
                <c:pt idx="470">
                  <c:v>41871</c:v>
                </c:pt>
                <c:pt idx="471">
                  <c:v>41870</c:v>
                </c:pt>
                <c:pt idx="472">
                  <c:v>41869</c:v>
                </c:pt>
                <c:pt idx="473">
                  <c:v>41866</c:v>
                </c:pt>
                <c:pt idx="474">
                  <c:v>41865</c:v>
                </c:pt>
                <c:pt idx="475">
                  <c:v>41864</c:v>
                </c:pt>
                <c:pt idx="476">
                  <c:v>41863</c:v>
                </c:pt>
                <c:pt idx="477">
                  <c:v>41862</c:v>
                </c:pt>
                <c:pt idx="478">
                  <c:v>41859</c:v>
                </c:pt>
                <c:pt idx="479">
                  <c:v>41858</c:v>
                </c:pt>
                <c:pt idx="480">
                  <c:v>41857</c:v>
                </c:pt>
                <c:pt idx="481">
                  <c:v>41856</c:v>
                </c:pt>
                <c:pt idx="482">
                  <c:v>41855</c:v>
                </c:pt>
                <c:pt idx="483">
                  <c:v>41852</c:v>
                </c:pt>
                <c:pt idx="484">
                  <c:v>41851</c:v>
                </c:pt>
                <c:pt idx="485">
                  <c:v>41850</c:v>
                </c:pt>
                <c:pt idx="486">
                  <c:v>41849</c:v>
                </c:pt>
                <c:pt idx="487">
                  <c:v>41848</c:v>
                </c:pt>
                <c:pt idx="488">
                  <c:v>41845</c:v>
                </c:pt>
                <c:pt idx="489">
                  <c:v>41844</c:v>
                </c:pt>
                <c:pt idx="490">
                  <c:v>41843</c:v>
                </c:pt>
                <c:pt idx="491">
                  <c:v>41842</c:v>
                </c:pt>
                <c:pt idx="492">
                  <c:v>41841</c:v>
                </c:pt>
                <c:pt idx="493">
                  <c:v>41838</c:v>
                </c:pt>
                <c:pt idx="494">
                  <c:v>41837</c:v>
                </c:pt>
                <c:pt idx="495">
                  <c:v>41836</c:v>
                </c:pt>
                <c:pt idx="496">
                  <c:v>41835</c:v>
                </c:pt>
                <c:pt idx="497">
                  <c:v>41834</c:v>
                </c:pt>
                <c:pt idx="498">
                  <c:v>41831</c:v>
                </c:pt>
                <c:pt idx="499">
                  <c:v>41830</c:v>
                </c:pt>
                <c:pt idx="500">
                  <c:v>41829</c:v>
                </c:pt>
                <c:pt idx="501">
                  <c:v>41828</c:v>
                </c:pt>
                <c:pt idx="502">
                  <c:v>41827</c:v>
                </c:pt>
                <c:pt idx="503">
                  <c:v>41823</c:v>
                </c:pt>
                <c:pt idx="504">
                  <c:v>41822</c:v>
                </c:pt>
                <c:pt idx="505">
                  <c:v>41821</c:v>
                </c:pt>
                <c:pt idx="506">
                  <c:v>41820</c:v>
                </c:pt>
                <c:pt idx="507">
                  <c:v>41817</c:v>
                </c:pt>
                <c:pt idx="508">
                  <c:v>41816</c:v>
                </c:pt>
                <c:pt idx="509">
                  <c:v>41815</c:v>
                </c:pt>
                <c:pt idx="510">
                  <c:v>41814</c:v>
                </c:pt>
                <c:pt idx="511">
                  <c:v>41813</c:v>
                </c:pt>
                <c:pt idx="512">
                  <c:v>41810</c:v>
                </c:pt>
                <c:pt idx="513">
                  <c:v>41809</c:v>
                </c:pt>
                <c:pt idx="514">
                  <c:v>41808</c:v>
                </c:pt>
                <c:pt idx="515">
                  <c:v>41807</c:v>
                </c:pt>
                <c:pt idx="516">
                  <c:v>41806</c:v>
                </c:pt>
                <c:pt idx="517">
                  <c:v>41803</c:v>
                </c:pt>
                <c:pt idx="518">
                  <c:v>41802</c:v>
                </c:pt>
                <c:pt idx="519">
                  <c:v>41801</c:v>
                </c:pt>
                <c:pt idx="520">
                  <c:v>41800</c:v>
                </c:pt>
                <c:pt idx="521">
                  <c:v>41799</c:v>
                </c:pt>
                <c:pt idx="522">
                  <c:v>41796</c:v>
                </c:pt>
                <c:pt idx="523">
                  <c:v>41795</c:v>
                </c:pt>
                <c:pt idx="524">
                  <c:v>41794</c:v>
                </c:pt>
                <c:pt idx="525">
                  <c:v>41793</c:v>
                </c:pt>
                <c:pt idx="526">
                  <c:v>41792</c:v>
                </c:pt>
                <c:pt idx="527">
                  <c:v>41789</c:v>
                </c:pt>
                <c:pt idx="528">
                  <c:v>41788</c:v>
                </c:pt>
                <c:pt idx="529">
                  <c:v>41787</c:v>
                </c:pt>
                <c:pt idx="530">
                  <c:v>41786</c:v>
                </c:pt>
                <c:pt idx="531">
                  <c:v>41782</c:v>
                </c:pt>
                <c:pt idx="532">
                  <c:v>41781</c:v>
                </c:pt>
                <c:pt idx="533">
                  <c:v>41780</c:v>
                </c:pt>
                <c:pt idx="534">
                  <c:v>41779</c:v>
                </c:pt>
                <c:pt idx="535">
                  <c:v>41778</c:v>
                </c:pt>
                <c:pt idx="536">
                  <c:v>41775</c:v>
                </c:pt>
                <c:pt idx="537">
                  <c:v>41774</c:v>
                </c:pt>
                <c:pt idx="538">
                  <c:v>41773</c:v>
                </c:pt>
                <c:pt idx="539">
                  <c:v>41772</c:v>
                </c:pt>
                <c:pt idx="540">
                  <c:v>41771</c:v>
                </c:pt>
                <c:pt idx="541">
                  <c:v>41768</c:v>
                </c:pt>
                <c:pt idx="542">
                  <c:v>41767</c:v>
                </c:pt>
                <c:pt idx="543">
                  <c:v>41766</c:v>
                </c:pt>
                <c:pt idx="544">
                  <c:v>41765</c:v>
                </c:pt>
                <c:pt idx="545">
                  <c:v>41764</c:v>
                </c:pt>
                <c:pt idx="546">
                  <c:v>41761</c:v>
                </c:pt>
                <c:pt idx="547">
                  <c:v>41760</c:v>
                </c:pt>
                <c:pt idx="548">
                  <c:v>41759</c:v>
                </c:pt>
                <c:pt idx="549">
                  <c:v>41758</c:v>
                </c:pt>
                <c:pt idx="550">
                  <c:v>41757</c:v>
                </c:pt>
                <c:pt idx="551">
                  <c:v>41754</c:v>
                </c:pt>
                <c:pt idx="552">
                  <c:v>41753</c:v>
                </c:pt>
                <c:pt idx="553">
                  <c:v>41752</c:v>
                </c:pt>
                <c:pt idx="554">
                  <c:v>41751</c:v>
                </c:pt>
                <c:pt idx="555">
                  <c:v>41750</c:v>
                </c:pt>
                <c:pt idx="556">
                  <c:v>41746</c:v>
                </c:pt>
                <c:pt idx="557">
                  <c:v>41745</c:v>
                </c:pt>
                <c:pt idx="558">
                  <c:v>41744</c:v>
                </c:pt>
                <c:pt idx="559">
                  <c:v>41743</c:v>
                </c:pt>
                <c:pt idx="560">
                  <c:v>41740</c:v>
                </c:pt>
                <c:pt idx="561">
                  <c:v>41739</c:v>
                </c:pt>
                <c:pt idx="562">
                  <c:v>41738</c:v>
                </c:pt>
                <c:pt idx="563">
                  <c:v>41737</c:v>
                </c:pt>
                <c:pt idx="564">
                  <c:v>41736</c:v>
                </c:pt>
                <c:pt idx="565">
                  <c:v>41733</c:v>
                </c:pt>
                <c:pt idx="566">
                  <c:v>41732</c:v>
                </c:pt>
                <c:pt idx="567">
                  <c:v>41731</c:v>
                </c:pt>
                <c:pt idx="568">
                  <c:v>41730</c:v>
                </c:pt>
                <c:pt idx="569">
                  <c:v>41729</c:v>
                </c:pt>
                <c:pt idx="570">
                  <c:v>41726</c:v>
                </c:pt>
                <c:pt idx="571">
                  <c:v>41725</c:v>
                </c:pt>
                <c:pt idx="572">
                  <c:v>41724</c:v>
                </c:pt>
                <c:pt idx="573">
                  <c:v>41723</c:v>
                </c:pt>
                <c:pt idx="574">
                  <c:v>41722</c:v>
                </c:pt>
                <c:pt idx="575">
                  <c:v>41719</c:v>
                </c:pt>
                <c:pt idx="576">
                  <c:v>41718</c:v>
                </c:pt>
                <c:pt idx="577">
                  <c:v>41717</c:v>
                </c:pt>
                <c:pt idx="578">
                  <c:v>41716</c:v>
                </c:pt>
                <c:pt idx="579">
                  <c:v>41715</c:v>
                </c:pt>
                <c:pt idx="580">
                  <c:v>41712</c:v>
                </c:pt>
                <c:pt idx="581">
                  <c:v>41711</c:v>
                </c:pt>
                <c:pt idx="582">
                  <c:v>41710</c:v>
                </c:pt>
                <c:pt idx="583">
                  <c:v>41709</c:v>
                </c:pt>
                <c:pt idx="584">
                  <c:v>41708</c:v>
                </c:pt>
                <c:pt idx="585">
                  <c:v>41705</c:v>
                </c:pt>
                <c:pt idx="586">
                  <c:v>41704</c:v>
                </c:pt>
                <c:pt idx="587">
                  <c:v>41703</c:v>
                </c:pt>
                <c:pt idx="588">
                  <c:v>41702</c:v>
                </c:pt>
                <c:pt idx="589">
                  <c:v>41701</c:v>
                </c:pt>
                <c:pt idx="590">
                  <c:v>41698</c:v>
                </c:pt>
                <c:pt idx="591">
                  <c:v>41697</c:v>
                </c:pt>
                <c:pt idx="592">
                  <c:v>41696</c:v>
                </c:pt>
                <c:pt idx="593">
                  <c:v>41695</c:v>
                </c:pt>
                <c:pt idx="594">
                  <c:v>41694</c:v>
                </c:pt>
                <c:pt idx="595">
                  <c:v>41691</c:v>
                </c:pt>
                <c:pt idx="596">
                  <c:v>41690</c:v>
                </c:pt>
                <c:pt idx="597">
                  <c:v>41689</c:v>
                </c:pt>
                <c:pt idx="598">
                  <c:v>41688</c:v>
                </c:pt>
                <c:pt idx="599">
                  <c:v>41684</c:v>
                </c:pt>
                <c:pt idx="600">
                  <c:v>41683</c:v>
                </c:pt>
                <c:pt idx="601">
                  <c:v>41682</c:v>
                </c:pt>
                <c:pt idx="602">
                  <c:v>41681</c:v>
                </c:pt>
                <c:pt idx="603">
                  <c:v>41680</c:v>
                </c:pt>
                <c:pt idx="604">
                  <c:v>41677</c:v>
                </c:pt>
                <c:pt idx="605">
                  <c:v>41676</c:v>
                </c:pt>
                <c:pt idx="606">
                  <c:v>41675</c:v>
                </c:pt>
                <c:pt idx="607">
                  <c:v>41674</c:v>
                </c:pt>
                <c:pt idx="608">
                  <c:v>41673</c:v>
                </c:pt>
                <c:pt idx="609">
                  <c:v>41670</c:v>
                </c:pt>
                <c:pt idx="610">
                  <c:v>41669</c:v>
                </c:pt>
                <c:pt idx="611">
                  <c:v>41668</c:v>
                </c:pt>
                <c:pt idx="612">
                  <c:v>41667</c:v>
                </c:pt>
                <c:pt idx="613">
                  <c:v>41666</c:v>
                </c:pt>
                <c:pt idx="614">
                  <c:v>41663</c:v>
                </c:pt>
                <c:pt idx="615">
                  <c:v>41662</c:v>
                </c:pt>
                <c:pt idx="616">
                  <c:v>41661</c:v>
                </c:pt>
                <c:pt idx="617">
                  <c:v>41660</c:v>
                </c:pt>
                <c:pt idx="618">
                  <c:v>41656</c:v>
                </c:pt>
                <c:pt idx="619">
                  <c:v>41655</c:v>
                </c:pt>
                <c:pt idx="620">
                  <c:v>41654</c:v>
                </c:pt>
                <c:pt idx="621">
                  <c:v>41653</c:v>
                </c:pt>
                <c:pt idx="622">
                  <c:v>41652</c:v>
                </c:pt>
                <c:pt idx="623">
                  <c:v>41649</c:v>
                </c:pt>
                <c:pt idx="624">
                  <c:v>41648</c:v>
                </c:pt>
                <c:pt idx="625">
                  <c:v>41647</c:v>
                </c:pt>
                <c:pt idx="626">
                  <c:v>41646</c:v>
                </c:pt>
                <c:pt idx="627">
                  <c:v>41645</c:v>
                </c:pt>
                <c:pt idx="628">
                  <c:v>41642</c:v>
                </c:pt>
                <c:pt idx="629">
                  <c:v>41641</c:v>
                </c:pt>
                <c:pt idx="630">
                  <c:v>41639</c:v>
                </c:pt>
                <c:pt idx="631">
                  <c:v>41638</c:v>
                </c:pt>
                <c:pt idx="632">
                  <c:v>41635</c:v>
                </c:pt>
                <c:pt idx="633">
                  <c:v>41634</c:v>
                </c:pt>
                <c:pt idx="634">
                  <c:v>41632</c:v>
                </c:pt>
                <c:pt idx="635">
                  <c:v>41631</c:v>
                </c:pt>
                <c:pt idx="636">
                  <c:v>41628</c:v>
                </c:pt>
                <c:pt idx="637">
                  <c:v>41627</c:v>
                </c:pt>
                <c:pt idx="638">
                  <c:v>41626</c:v>
                </c:pt>
                <c:pt idx="639">
                  <c:v>41625</c:v>
                </c:pt>
                <c:pt idx="640">
                  <c:v>41624</c:v>
                </c:pt>
                <c:pt idx="641">
                  <c:v>41621</c:v>
                </c:pt>
                <c:pt idx="642">
                  <c:v>41620</c:v>
                </c:pt>
                <c:pt idx="643">
                  <c:v>41619</c:v>
                </c:pt>
                <c:pt idx="644">
                  <c:v>41618</c:v>
                </c:pt>
                <c:pt idx="645">
                  <c:v>41617</c:v>
                </c:pt>
                <c:pt idx="646">
                  <c:v>41614</c:v>
                </c:pt>
                <c:pt idx="647">
                  <c:v>41613</c:v>
                </c:pt>
                <c:pt idx="648">
                  <c:v>41612</c:v>
                </c:pt>
                <c:pt idx="649">
                  <c:v>41611</c:v>
                </c:pt>
                <c:pt idx="650">
                  <c:v>41610</c:v>
                </c:pt>
                <c:pt idx="651">
                  <c:v>41607</c:v>
                </c:pt>
                <c:pt idx="652">
                  <c:v>41605</c:v>
                </c:pt>
                <c:pt idx="653">
                  <c:v>41604</c:v>
                </c:pt>
                <c:pt idx="654">
                  <c:v>41603</c:v>
                </c:pt>
                <c:pt idx="655">
                  <c:v>41600</c:v>
                </c:pt>
                <c:pt idx="656">
                  <c:v>41599</c:v>
                </c:pt>
                <c:pt idx="657">
                  <c:v>41598</c:v>
                </c:pt>
                <c:pt idx="658">
                  <c:v>41597</c:v>
                </c:pt>
                <c:pt idx="659">
                  <c:v>41596</c:v>
                </c:pt>
                <c:pt idx="660">
                  <c:v>41593</c:v>
                </c:pt>
                <c:pt idx="661">
                  <c:v>41592</c:v>
                </c:pt>
                <c:pt idx="662">
                  <c:v>41591</c:v>
                </c:pt>
                <c:pt idx="663">
                  <c:v>41590</c:v>
                </c:pt>
                <c:pt idx="664">
                  <c:v>41589</c:v>
                </c:pt>
                <c:pt idx="665">
                  <c:v>41586</c:v>
                </c:pt>
                <c:pt idx="666">
                  <c:v>41585</c:v>
                </c:pt>
                <c:pt idx="667">
                  <c:v>41584</c:v>
                </c:pt>
                <c:pt idx="668">
                  <c:v>41583</c:v>
                </c:pt>
                <c:pt idx="669">
                  <c:v>41582</c:v>
                </c:pt>
                <c:pt idx="670">
                  <c:v>41579</c:v>
                </c:pt>
                <c:pt idx="671">
                  <c:v>41578</c:v>
                </c:pt>
                <c:pt idx="672">
                  <c:v>41577</c:v>
                </c:pt>
                <c:pt idx="673">
                  <c:v>41576</c:v>
                </c:pt>
                <c:pt idx="674">
                  <c:v>41575</c:v>
                </c:pt>
                <c:pt idx="675">
                  <c:v>41572</c:v>
                </c:pt>
                <c:pt idx="676">
                  <c:v>41571</c:v>
                </c:pt>
                <c:pt idx="677">
                  <c:v>41570</c:v>
                </c:pt>
                <c:pt idx="678">
                  <c:v>41569</c:v>
                </c:pt>
                <c:pt idx="679">
                  <c:v>41568</c:v>
                </c:pt>
                <c:pt idx="680">
                  <c:v>41565</c:v>
                </c:pt>
                <c:pt idx="681">
                  <c:v>41564</c:v>
                </c:pt>
                <c:pt idx="682">
                  <c:v>41563</c:v>
                </c:pt>
                <c:pt idx="683">
                  <c:v>41562</c:v>
                </c:pt>
                <c:pt idx="684">
                  <c:v>41561</c:v>
                </c:pt>
                <c:pt idx="685">
                  <c:v>41558</c:v>
                </c:pt>
                <c:pt idx="686">
                  <c:v>41557</c:v>
                </c:pt>
                <c:pt idx="687">
                  <c:v>41556</c:v>
                </c:pt>
                <c:pt idx="688">
                  <c:v>41555</c:v>
                </c:pt>
                <c:pt idx="689">
                  <c:v>41554</c:v>
                </c:pt>
                <c:pt idx="690">
                  <c:v>41551</c:v>
                </c:pt>
                <c:pt idx="691">
                  <c:v>41550</c:v>
                </c:pt>
                <c:pt idx="692">
                  <c:v>41549</c:v>
                </c:pt>
                <c:pt idx="693">
                  <c:v>41548</c:v>
                </c:pt>
                <c:pt idx="694">
                  <c:v>41547</c:v>
                </c:pt>
                <c:pt idx="695">
                  <c:v>41544</c:v>
                </c:pt>
                <c:pt idx="696">
                  <c:v>41543</c:v>
                </c:pt>
                <c:pt idx="697">
                  <c:v>41542</c:v>
                </c:pt>
                <c:pt idx="698">
                  <c:v>41541</c:v>
                </c:pt>
                <c:pt idx="699">
                  <c:v>41540</c:v>
                </c:pt>
                <c:pt idx="700">
                  <c:v>41537</c:v>
                </c:pt>
                <c:pt idx="701">
                  <c:v>41536</c:v>
                </c:pt>
                <c:pt idx="702">
                  <c:v>41535</c:v>
                </c:pt>
                <c:pt idx="703">
                  <c:v>41534</c:v>
                </c:pt>
                <c:pt idx="704">
                  <c:v>41533</c:v>
                </c:pt>
                <c:pt idx="705">
                  <c:v>41530</c:v>
                </c:pt>
                <c:pt idx="706">
                  <c:v>41529</c:v>
                </c:pt>
                <c:pt idx="707">
                  <c:v>41528</c:v>
                </c:pt>
                <c:pt idx="708">
                  <c:v>41527</c:v>
                </c:pt>
                <c:pt idx="709">
                  <c:v>41526</c:v>
                </c:pt>
                <c:pt idx="710">
                  <c:v>41523</c:v>
                </c:pt>
                <c:pt idx="711">
                  <c:v>41522</c:v>
                </c:pt>
                <c:pt idx="712">
                  <c:v>41521</c:v>
                </c:pt>
                <c:pt idx="713">
                  <c:v>41520</c:v>
                </c:pt>
                <c:pt idx="714">
                  <c:v>41516</c:v>
                </c:pt>
                <c:pt idx="715">
                  <c:v>41515</c:v>
                </c:pt>
                <c:pt idx="716">
                  <c:v>41514</c:v>
                </c:pt>
                <c:pt idx="717">
                  <c:v>41513</c:v>
                </c:pt>
                <c:pt idx="718">
                  <c:v>41512</c:v>
                </c:pt>
                <c:pt idx="719">
                  <c:v>41509</c:v>
                </c:pt>
                <c:pt idx="720">
                  <c:v>41508</c:v>
                </c:pt>
                <c:pt idx="721">
                  <c:v>41507</c:v>
                </c:pt>
                <c:pt idx="722">
                  <c:v>41506</c:v>
                </c:pt>
                <c:pt idx="723">
                  <c:v>41505</c:v>
                </c:pt>
                <c:pt idx="724">
                  <c:v>41502</c:v>
                </c:pt>
                <c:pt idx="725">
                  <c:v>41501</c:v>
                </c:pt>
                <c:pt idx="726">
                  <c:v>41500</c:v>
                </c:pt>
                <c:pt idx="727">
                  <c:v>41499</c:v>
                </c:pt>
                <c:pt idx="728">
                  <c:v>41498</c:v>
                </c:pt>
                <c:pt idx="729">
                  <c:v>41495</c:v>
                </c:pt>
                <c:pt idx="730">
                  <c:v>41494</c:v>
                </c:pt>
                <c:pt idx="731">
                  <c:v>41493</c:v>
                </c:pt>
                <c:pt idx="732">
                  <c:v>41492</c:v>
                </c:pt>
                <c:pt idx="733">
                  <c:v>41491</c:v>
                </c:pt>
                <c:pt idx="734">
                  <c:v>41488</c:v>
                </c:pt>
                <c:pt idx="735">
                  <c:v>41487</c:v>
                </c:pt>
                <c:pt idx="736">
                  <c:v>41486</c:v>
                </c:pt>
                <c:pt idx="737">
                  <c:v>41485</c:v>
                </c:pt>
                <c:pt idx="738">
                  <c:v>41484</c:v>
                </c:pt>
                <c:pt idx="739">
                  <c:v>41481</c:v>
                </c:pt>
                <c:pt idx="740">
                  <c:v>41480</c:v>
                </c:pt>
                <c:pt idx="741">
                  <c:v>41479</c:v>
                </c:pt>
                <c:pt idx="742">
                  <c:v>41478</c:v>
                </c:pt>
                <c:pt idx="743">
                  <c:v>41477</c:v>
                </c:pt>
                <c:pt idx="744">
                  <c:v>41474</c:v>
                </c:pt>
                <c:pt idx="745">
                  <c:v>41473</c:v>
                </c:pt>
                <c:pt idx="746">
                  <c:v>41472</c:v>
                </c:pt>
                <c:pt idx="747">
                  <c:v>41471</c:v>
                </c:pt>
                <c:pt idx="748">
                  <c:v>41470</c:v>
                </c:pt>
                <c:pt idx="749">
                  <c:v>41467</c:v>
                </c:pt>
                <c:pt idx="750">
                  <c:v>41466</c:v>
                </c:pt>
                <c:pt idx="751">
                  <c:v>41465</c:v>
                </c:pt>
                <c:pt idx="752">
                  <c:v>41464</c:v>
                </c:pt>
                <c:pt idx="753">
                  <c:v>41463</c:v>
                </c:pt>
                <c:pt idx="754">
                  <c:v>41460</c:v>
                </c:pt>
                <c:pt idx="755">
                  <c:v>41458</c:v>
                </c:pt>
                <c:pt idx="756">
                  <c:v>41457</c:v>
                </c:pt>
                <c:pt idx="757">
                  <c:v>41456</c:v>
                </c:pt>
                <c:pt idx="758">
                  <c:v>41453</c:v>
                </c:pt>
                <c:pt idx="759">
                  <c:v>41452</c:v>
                </c:pt>
                <c:pt idx="760">
                  <c:v>41451</c:v>
                </c:pt>
                <c:pt idx="761">
                  <c:v>41450</c:v>
                </c:pt>
                <c:pt idx="762">
                  <c:v>41449</c:v>
                </c:pt>
                <c:pt idx="763">
                  <c:v>41446</c:v>
                </c:pt>
                <c:pt idx="764">
                  <c:v>41445</c:v>
                </c:pt>
                <c:pt idx="765">
                  <c:v>41444</c:v>
                </c:pt>
                <c:pt idx="766">
                  <c:v>41443</c:v>
                </c:pt>
                <c:pt idx="767">
                  <c:v>41442</c:v>
                </c:pt>
                <c:pt idx="768">
                  <c:v>41439</c:v>
                </c:pt>
                <c:pt idx="769">
                  <c:v>41438</c:v>
                </c:pt>
                <c:pt idx="770">
                  <c:v>41437</c:v>
                </c:pt>
                <c:pt idx="771">
                  <c:v>41436</c:v>
                </c:pt>
                <c:pt idx="772">
                  <c:v>41435</c:v>
                </c:pt>
                <c:pt idx="773">
                  <c:v>41432</c:v>
                </c:pt>
                <c:pt idx="774">
                  <c:v>41431</c:v>
                </c:pt>
                <c:pt idx="775">
                  <c:v>41430</c:v>
                </c:pt>
                <c:pt idx="776">
                  <c:v>41429</c:v>
                </c:pt>
                <c:pt idx="777">
                  <c:v>41428</c:v>
                </c:pt>
                <c:pt idx="778">
                  <c:v>41425</c:v>
                </c:pt>
                <c:pt idx="779">
                  <c:v>41424</c:v>
                </c:pt>
                <c:pt idx="780">
                  <c:v>41423</c:v>
                </c:pt>
                <c:pt idx="781">
                  <c:v>41422</c:v>
                </c:pt>
                <c:pt idx="782">
                  <c:v>41418</c:v>
                </c:pt>
                <c:pt idx="783">
                  <c:v>41417</c:v>
                </c:pt>
                <c:pt idx="784">
                  <c:v>41416</c:v>
                </c:pt>
                <c:pt idx="785">
                  <c:v>41415</c:v>
                </c:pt>
                <c:pt idx="786">
                  <c:v>41414</c:v>
                </c:pt>
                <c:pt idx="787">
                  <c:v>41411</c:v>
                </c:pt>
                <c:pt idx="788">
                  <c:v>41410</c:v>
                </c:pt>
                <c:pt idx="789">
                  <c:v>41409</c:v>
                </c:pt>
                <c:pt idx="790">
                  <c:v>41408</c:v>
                </c:pt>
                <c:pt idx="791">
                  <c:v>41407</c:v>
                </c:pt>
                <c:pt idx="792">
                  <c:v>41404</c:v>
                </c:pt>
                <c:pt idx="793">
                  <c:v>41403</c:v>
                </c:pt>
                <c:pt idx="794">
                  <c:v>41402</c:v>
                </c:pt>
                <c:pt idx="795">
                  <c:v>41401</c:v>
                </c:pt>
                <c:pt idx="796">
                  <c:v>41400</c:v>
                </c:pt>
                <c:pt idx="797">
                  <c:v>41397</c:v>
                </c:pt>
                <c:pt idx="798">
                  <c:v>41396</c:v>
                </c:pt>
                <c:pt idx="799">
                  <c:v>41395</c:v>
                </c:pt>
                <c:pt idx="800">
                  <c:v>41394</c:v>
                </c:pt>
                <c:pt idx="801">
                  <c:v>41393</c:v>
                </c:pt>
                <c:pt idx="802">
                  <c:v>41390</c:v>
                </c:pt>
                <c:pt idx="803">
                  <c:v>41389</c:v>
                </c:pt>
                <c:pt idx="804">
                  <c:v>41388</c:v>
                </c:pt>
                <c:pt idx="805">
                  <c:v>41387</c:v>
                </c:pt>
                <c:pt idx="806">
                  <c:v>41386</c:v>
                </c:pt>
                <c:pt idx="807">
                  <c:v>41383</c:v>
                </c:pt>
                <c:pt idx="808">
                  <c:v>41382</c:v>
                </c:pt>
                <c:pt idx="809">
                  <c:v>41381</c:v>
                </c:pt>
                <c:pt idx="810">
                  <c:v>41380</c:v>
                </c:pt>
                <c:pt idx="811">
                  <c:v>41379</c:v>
                </c:pt>
                <c:pt idx="812">
                  <c:v>41376</c:v>
                </c:pt>
                <c:pt idx="813">
                  <c:v>41375</c:v>
                </c:pt>
                <c:pt idx="814">
                  <c:v>41374</c:v>
                </c:pt>
                <c:pt idx="815">
                  <c:v>41373</c:v>
                </c:pt>
                <c:pt idx="816">
                  <c:v>41372</c:v>
                </c:pt>
                <c:pt idx="817">
                  <c:v>41369</c:v>
                </c:pt>
                <c:pt idx="818">
                  <c:v>41368</c:v>
                </c:pt>
                <c:pt idx="819">
                  <c:v>41367</c:v>
                </c:pt>
                <c:pt idx="820">
                  <c:v>41366</c:v>
                </c:pt>
                <c:pt idx="821">
                  <c:v>41365</c:v>
                </c:pt>
                <c:pt idx="822">
                  <c:v>41361</c:v>
                </c:pt>
                <c:pt idx="823">
                  <c:v>41360</c:v>
                </c:pt>
                <c:pt idx="824">
                  <c:v>41359</c:v>
                </c:pt>
                <c:pt idx="825">
                  <c:v>41358</c:v>
                </c:pt>
                <c:pt idx="826">
                  <c:v>41355</c:v>
                </c:pt>
                <c:pt idx="827">
                  <c:v>41354</c:v>
                </c:pt>
                <c:pt idx="828">
                  <c:v>41353</c:v>
                </c:pt>
                <c:pt idx="829">
                  <c:v>41352</c:v>
                </c:pt>
                <c:pt idx="830">
                  <c:v>41351</c:v>
                </c:pt>
                <c:pt idx="831">
                  <c:v>41348</c:v>
                </c:pt>
                <c:pt idx="832">
                  <c:v>41347</c:v>
                </c:pt>
                <c:pt idx="833">
                  <c:v>41346</c:v>
                </c:pt>
                <c:pt idx="834">
                  <c:v>41345</c:v>
                </c:pt>
                <c:pt idx="835">
                  <c:v>41344</c:v>
                </c:pt>
                <c:pt idx="836">
                  <c:v>41341</c:v>
                </c:pt>
                <c:pt idx="837">
                  <c:v>41340</c:v>
                </c:pt>
                <c:pt idx="838">
                  <c:v>41339</c:v>
                </c:pt>
                <c:pt idx="839">
                  <c:v>41338</c:v>
                </c:pt>
                <c:pt idx="840">
                  <c:v>41337</c:v>
                </c:pt>
                <c:pt idx="841">
                  <c:v>41334</c:v>
                </c:pt>
                <c:pt idx="842">
                  <c:v>41333</c:v>
                </c:pt>
                <c:pt idx="843">
                  <c:v>41332</c:v>
                </c:pt>
                <c:pt idx="844">
                  <c:v>41331</c:v>
                </c:pt>
                <c:pt idx="845">
                  <c:v>41330</c:v>
                </c:pt>
                <c:pt idx="846">
                  <c:v>41327</c:v>
                </c:pt>
                <c:pt idx="847">
                  <c:v>41326</c:v>
                </c:pt>
                <c:pt idx="848">
                  <c:v>41325</c:v>
                </c:pt>
                <c:pt idx="849">
                  <c:v>41324</c:v>
                </c:pt>
                <c:pt idx="850">
                  <c:v>41320</c:v>
                </c:pt>
                <c:pt idx="851">
                  <c:v>41319</c:v>
                </c:pt>
                <c:pt idx="852">
                  <c:v>41318</c:v>
                </c:pt>
                <c:pt idx="853">
                  <c:v>41317</c:v>
                </c:pt>
                <c:pt idx="854">
                  <c:v>41316</c:v>
                </c:pt>
                <c:pt idx="855">
                  <c:v>41313</c:v>
                </c:pt>
                <c:pt idx="856">
                  <c:v>41312</c:v>
                </c:pt>
                <c:pt idx="857">
                  <c:v>41311</c:v>
                </c:pt>
                <c:pt idx="858">
                  <c:v>41310</c:v>
                </c:pt>
                <c:pt idx="859">
                  <c:v>41309</c:v>
                </c:pt>
                <c:pt idx="860">
                  <c:v>41306</c:v>
                </c:pt>
                <c:pt idx="861">
                  <c:v>41305</c:v>
                </c:pt>
                <c:pt idx="862">
                  <c:v>41304</c:v>
                </c:pt>
                <c:pt idx="863">
                  <c:v>41303</c:v>
                </c:pt>
                <c:pt idx="864">
                  <c:v>41302</c:v>
                </c:pt>
                <c:pt idx="865">
                  <c:v>41299</c:v>
                </c:pt>
                <c:pt idx="866">
                  <c:v>41298</c:v>
                </c:pt>
                <c:pt idx="867">
                  <c:v>41297</c:v>
                </c:pt>
                <c:pt idx="868">
                  <c:v>41296</c:v>
                </c:pt>
                <c:pt idx="869">
                  <c:v>41292</c:v>
                </c:pt>
                <c:pt idx="870">
                  <c:v>41291</c:v>
                </c:pt>
                <c:pt idx="871">
                  <c:v>41290</c:v>
                </c:pt>
                <c:pt idx="872">
                  <c:v>41289</c:v>
                </c:pt>
                <c:pt idx="873">
                  <c:v>41288</c:v>
                </c:pt>
                <c:pt idx="874">
                  <c:v>41285</c:v>
                </c:pt>
                <c:pt idx="875">
                  <c:v>41284</c:v>
                </c:pt>
                <c:pt idx="876">
                  <c:v>41283</c:v>
                </c:pt>
                <c:pt idx="877">
                  <c:v>41282</c:v>
                </c:pt>
                <c:pt idx="878">
                  <c:v>41281</c:v>
                </c:pt>
                <c:pt idx="879">
                  <c:v>41278</c:v>
                </c:pt>
                <c:pt idx="880">
                  <c:v>41277</c:v>
                </c:pt>
                <c:pt idx="881">
                  <c:v>41276</c:v>
                </c:pt>
                <c:pt idx="882">
                  <c:v>41274</c:v>
                </c:pt>
                <c:pt idx="883">
                  <c:v>41271</c:v>
                </c:pt>
                <c:pt idx="884">
                  <c:v>41270</c:v>
                </c:pt>
                <c:pt idx="885">
                  <c:v>41269</c:v>
                </c:pt>
                <c:pt idx="886">
                  <c:v>41267</c:v>
                </c:pt>
                <c:pt idx="887">
                  <c:v>41264</c:v>
                </c:pt>
                <c:pt idx="888">
                  <c:v>41263</c:v>
                </c:pt>
                <c:pt idx="889">
                  <c:v>41262</c:v>
                </c:pt>
                <c:pt idx="890">
                  <c:v>41261</c:v>
                </c:pt>
                <c:pt idx="891">
                  <c:v>41260</c:v>
                </c:pt>
                <c:pt idx="892">
                  <c:v>41257</c:v>
                </c:pt>
                <c:pt idx="893">
                  <c:v>41256</c:v>
                </c:pt>
                <c:pt idx="894">
                  <c:v>41255</c:v>
                </c:pt>
                <c:pt idx="895">
                  <c:v>41254</c:v>
                </c:pt>
                <c:pt idx="896">
                  <c:v>41253</c:v>
                </c:pt>
                <c:pt idx="897">
                  <c:v>41250</c:v>
                </c:pt>
                <c:pt idx="898">
                  <c:v>41249</c:v>
                </c:pt>
                <c:pt idx="899">
                  <c:v>41248</c:v>
                </c:pt>
                <c:pt idx="900">
                  <c:v>41247</c:v>
                </c:pt>
                <c:pt idx="901">
                  <c:v>41246</c:v>
                </c:pt>
                <c:pt idx="902">
                  <c:v>41243</c:v>
                </c:pt>
                <c:pt idx="903">
                  <c:v>41242</c:v>
                </c:pt>
                <c:pt idx="904">
                  <c:v>41241</c:v>
                </c:pt>
                <c:pt idx="905">
                  <c:v>41240</c:v>
                </c:pt>
                <c:pt idx="906">
                  <c:v>41239</c:v>
                </c:pt>
                <c:pt idx="907">
                  <c:v>41236</c:v>
                </c:pt>
                <c:pt idx="908">
                  <c:v>41234</c:v>
                </c:pt>
                <c:pt idx="909">
                  <c:v>41233</c:v>
                </c:pt>
                <c:pt idx="910">
                  <c:v>41232</c:v>
                </c:pt>
                <c:pt idx="911">
                  <c:v>41229</c:v>
                </c:pt>
                <c:pt idx="912">
                  <c:v>41228</c:v>
                </c:pt>
                <c:pt idx="913">
                  <c:v>41227</c:v>
                </c:pt>
                <c:pt idx="914">
                  <c:v>41226</c:v>
                </c:pt>
                <c:pt idx="915">
                  <c:v>41225</c:v>
                </c:pt>
                <c:pt idx="916">
                  <c:v>41222</c:v>
                </c:pt>
                <c:pt idx="917">
                  <c:v>41221</c:v>
                </c:pt>
                <c:pt idx="918">
                  <c:v>41220</c:v>
                </c:pt>
                <c:pt idx="919">
                  <c:v>41219</c:v>
                </c:pt>
                <c:pt idx="920">
                  <c:v>41218</c:v>
                </c:pt>
                <c:pt idx="921">
                  <c:v>41215</c:v>
                </c:pt>
                <c:pt idx="922">
                  <c:v>41214</c:v>
                </c:pt>
                <c:pt idx="923">
                  <c:v>41213</c:v>
                </c:pt>
                <c:pt idx="924">
                  <c:v>41208</c:v>
                </c:pt>
                <c:pt idx="925">
                  <c:v>41207</c:v>
                </c:pt>
                <c:pt idx="926">
                  <c:v>41206</c:v>
                </c:pt>
                <c:pt idx="927">
                  <c:v>41205</c:v>
                </c:pt>
                <c:pt idx="928">
                  <c:v>41204</c:v>
                </c:pt>
                <c:pt idx="929">
                  <c:v>41201</c:v>
                </c:pt>
                <c:pt idx="930">
                  <c:v>41200</c:v>
                </c:pt>
                <c:pt idx="931">
                  <c:v>41199</c:v>
                </c:pt>
                <c:pt idx="932">
                  <c:v>41198</c:v>
                </c:pt>
                <c:pt idx="933">
                  <c:v>41197</c:v>
                </c:pt>
                <c:pt idx="934">
                  <c:v>41194</c:v>
                </c:pt>
                <c:pt idx="935">
                  <c:v>41193</c:v>
                </c:pt>
                <c:pt idx="936">
                  <c:v>41192</c:v>
                </c:pt>
                <c:pt idx="937">
                  <c:v>41191</c:v>
                </c:pt>
                <c:pt idx="938">
                  <c:v>41190</c:v>
                </c:pt>
                <c:pt idx="939">
                  <c:v>41187</c:v>
                </c:pt>
                <c:pt idx="940">
                  <c:v>41186</c:v>
                </c:pt>
                <c:pt idx="941">
                  <c:v>41185</c:v>
                </c:pt>
                <c:pt idx="942">
                  <c:v>41184</c:v>
                </c:pt>
                <c:pt idx="943">
                  <c:v>41183</c:v>
                </c:pt>
                <c:pt idx="944">
                  <c:v>41180</c:v>
                </c:pt>
                <c:pt idx="945">
                  <c:v>41179</c:v>
                </c:pt>
                <c:pt idx="946">
                  <c:v>41178</c:v>
                </c:pt>
                <c:pt idx="947">
                  <c:v>41177</c:v>
                </c:pt>
                <c:pt idx="948">
                  <c:v>41176</c:v>
                </c:pt>
                <c:pt idx="949">
                  <c:v>41173</c:v>
                </c:pt>
                <c:pt idx="950">
                  <c:v>41172</c:v>
                </c:pt>
                <c:pt idx="951">
                  <c:v>41171</c:v>
                </c:pt>
                <c:pt idx="952">
                  <c:v>41170</c:v>
                </c:pt>
                <c:pt idx="953">
                  <c:v>41169</c:v>
                </c:pt>
                <c:pt idx="954">
                  <c:v>41166</c:v>
                </c:pt>
                <c:pt idx="955">
                  <c:v>41165</c:v>
                </c:pt>
                <c:pt idx="956">
                  <c:v>41164</c:v>
                </c:pt>
                <c:pt idx="957">
                  <c:v>41163</c:v>
                </c:pt>
                <c:pt idx="958">
                  <c:v>41162</c:v>
                </c:pt>
                <c:pt idx="959">
                  <c:v>41159</c:v>
                </c:pt>
                <c:pt idx="960">
                  <c:v>41158</c:v>
                </c:pt>
                <c:pt idx="961">
                  <c:v>41157</c:v>
                </c:pt>
                <c:pt idx="962">
                  <c:v>41156</c:v>
                </c:pt>
                <c:pt idx="963">
                  <c:v>41152</c:v>
                </c:pt>
                <c:pt idx="964">
                  <c:v>41151</c:v>
                </c:pt>
                <c:pt idx="965">
                  <c:v>41150</c:v>
                </c:pt>
                <c:pt idx="966">
                  <c:v>41149</c:v>
                </c:pt>
                <c:pt idx="967">
                  <c:v>41148</c:v>
                </c:pt>
                <c:pt idx="968">
                  <c:v>41145</c:v>
                </c:pt>
                <c:pt idx="969">
                  <c:v>41144</c:v>
                </c:pt>
                <c:pt idx="970">
                  <c:v>41143</c:v>
                </c:pt>
                <c:pt idx="971">
                  <c:v>41142</c:v>
                </c:pt>
                <c:pt idx="972">
                  <c:v>41141</c:v>
                </c:pt>
                <c:pt idx="973">
                  <c:v>41138</c:v>
                </c:pt>
                <c:pt idx="974">
                  <c:v>41137</c:v>
                </c:pt>
                <c:pt idx="975">
                  <c:v>41136</c:v>
                </c:pt>
                <c:pt idx="976">
                  <c:v>41135</c:v>
                </c:pt>
                <c:pt idx="977">
                  <c:v>41134</c:v>
                </c:pt>
                <c:pt idx="978">
                  <c:v>41131</c:v>
                </c:pt>
                <c:pt idx="979">
                  <c:v>41130</c:v>
                </c:pt>
                <c:pt idx="980">
                  <c:v>41129</c:v>
                </c:pt>
                <c:pt idx="981">
                  <c:v>41128</c:v>
                </c:pt>
                <c:pt idx="982">
                  <c:v>41127</c:v>
                </c:pt>
                <c:pt idx="983">
                  <c:v>41124</c:v>
                </c:pt>
                <c:pt idx="984">
                  <c:v>41123</c:v>
                </c:pt>
                <c:pt idx="985">
                  <c:v>41122</c:v>
                </c:pt>
                <c:pt idx="986">
                  <c:v>41121</c:v>
                </c:pt>
                <c:pt idx="987">
                  <c:v>41120</c:v>
                </c:pt>
                <c:pt idx="988">
                  <c:v>41117</c:v>
                </c:pt>
                <c:pt idx="989">
                  <c:v>41116</c:v>
                </c:pt>
                <c:pt idx="990">
                  <c:v>41115</c:v>
                </c:pt>
                <c:pt idx="991">
                  <c:v>41114</c:v>
                </c:pt>
                <c:pt idx="992">
                  <c:v>41113</c:v>
                </c:pt>
                <c:pt idx="993">
                  <c:v>41110</c:v>
                </c:pt>
                <c:pt idx="994">
                  <c:v>41109</c:v>
                </c:pt>
                <c:pt idx="995">
                  <c:v>41108</c:v>
                </c:pt>
                <c:pt idx="996">
                  <c:v>41107</c:v>
                </c:pt>
                <c:pt idx="997">
                  <c:v>41106</c:v>
                </c:pt>
                <c:pt idx="998">
                  <c:v>41103</c:v>
                </c:pt>
                <c:pt idx="999">
                  <c:v>41102</c:v>
                </c:pt>
                <c:pt idx="1000">
                  <c:v>41101</c:v>
                </c:pt>
                <c:pt idx="1001">
                  <c:v>41100</c:v>
                </c:pt>
                <c:pt idx="1002">
                  <c:v>41099</c:v>
                </c:pt>
                <c:pt idx="1003">
                  <c:v>41096</c:v>
                </c:pt>
                <c:pt idx="1004">
                  <c:v>41095</c:v>
                </c:pt>
                <c:pt idx="1005">
                  <c:v>41093</c:v>
                </c:pt>
                <c:pt idx="1006">
                  <c:v>41092</c:v>
                </c:pt>
                <c:pt idx="1007">
                  <c:v>41089</c:v>
                </c:pt>
                <c:pt idx="1008">
                  <c:v>41088</c:v>
                </c:pt>
                <c:pt idx="1009">
                  <c:v>41087</c:v>
                </c:pt>
                <c:pt idx="1010">
                  <c:v>41086</c:v>
                </c:pt>
                <c:pt idx="1011">
                  <c:v>41085</c:v>
                </c:pt>
                <c:pt idx="1012">
                  <c:v>41082</c:v>
                </c:pt>
                <c:pt idx="1013">
                  <c:v>41081</c:v>
                </c:pt>
                <c:pt idx="1014">
                  <c:v>41080</c:v>
                </c:pt>
                <c:pt idx="1015">
                  <c:v>41079</c:v>
                </c:pt>
                <c:pt idx="1016">
                  <c:v>41078</c:v>
                </c:pt>
                <c:pt idx="1017">
                  <c:v>41075</c:v>
                </c:pt>
                <c:pt idx="1018">
                  <c:v>41074</c:v>
                </c:pt>
                <c:pt idx="1019">
                  <c:v>41073</c:v>
                </c:pt>
                <c:pt idx="1020">
                  <c:v>41072</c:v>
                </c:pt>
                <c:pt idx="1021">
                  <c:v>41071</c:v>
                </c:pt>
                <c:pt idx="1022">
                  <c:v>41068</c:v>
                </c:pt>
                <c:pt idx="1023">
                  <c:v>41067</c:v>
                </c:pt>
                <c:pt idx="1024">
                  <c:v>41066</c:v>
                </c:pt>
                <c:pt idx="1025">
                  <c:v>41065</c:v>
                </c:pt>
                <c:pt idx="1026">
                  <c:v>41064</c:v>
                </c:pt>
                <c:pt idx="1027">
                  <c:v>41061</c:v>
                </c:pt>
                <c:pt idx="1028">
                  <c:v>41060</c:v>
                </c:pt>
                <c:pt idx="1029">
                  <c:v>41059</c:v>
                </c:pt>
                <c:pt idx="1030">
                  <c:v>41058</c:v>
                </c:pt>
                <c:pt idx="1031">
                  <c:v>41054</c:v>
                </c:pt>
                <c:pt idx="1032">
                  <c:v>41053</c:v>
                </c:pt>
                <c:pt idx="1033">
                  <c:v>41052</c:v>
                </c:pt>
                <c:pt idx="1034">
                  <c:v>41051</c:v>
                </c:pt>
                <c:pt idx="1035">
                  <c:v>41050</c:v>
                </c:pt>
                <c:pt idx="1036">
                  <c:v>41047</c:v>
                </c:pt>
                <c:pt idx="1037">
                  <c:v>41046</c:v>
                </c:pt>
                <c:pt idx="1038">
                  <c:v>41045</c:v>
                </c:pt>
                <c:pt idx="1039">
                  <c:v>41044</c:v>
                </c:pt>
                <c:pt idx="1040">
                  <c:v>41043</c:v>
                </c:pt>
                <c:pt idx="1041">
                  <c:v>41040</c:v>
                </c:pt>
                <c:pt idx="1042">
                  <c:v>41039</c:v>
                </c:pt>
                <c:pt idx="1043">
                  <c:v>41038</c:v>
                </c:pt>
                <c:pt idx="1044">
                  <c:v>41037</c:v>
                </c:pt>
                <c:pt idx="1045">
                  <c:v>41036</c:v>
                </c:pt>
                <c:pt idx="1046">
                  <c:v>41033</c:v>
                </c:pt>
                <c:pt idx="1047">
                  <c:v>41032</c:v>
                </c:pt>
                <c:pt idx="1048">
                  <c:v>41031</c:v>
                </c:pt>
                <c:pt idx="1049">
                  <c:v>41030</c:v>
                </c:pt>
                <c:pt idx="1050">
                  <c:v>41029</c:v>
                </c:pt>
                <c:pt idx="1051">
                  <c:v>41026</c:v>
                </c:pt>
                <c:pt idx="1052">
                  <c:v>41025</c:v>
                </c:pt>
                <c:pt idx="1053">
                  <c:v>41024</c:v>
                </c:pt>
                <c:pt idx="1054">
                  <c:v>41023</c:v>
                </c:pt>
                <c:pt idx="1055">
                  <c:v>41022</c:v>
                </c:pt>
                <c:pt idx="1056">
                  <c:v>41019</c:v>
                </c:pt>
                <c:pt idx="1057">
                  <c:v>41018</c:v>
                </c:pt>
                <c:pt idx="1058">
                  <c:v>41017</c:v>
                </c:pt>
                <c:pt idx="1059">
                  <c:v>41016</c:v>
                </c:pt>
                <c:pt idx="1060">
                  <c:v>41015</c:v>
                </c:pt>
                <c:pt idx="1061">
                  <c:v>41012</c:v>
                </c:pt>
                <c:pt idx="1062">
                  <c:v>41011</c:v>
                </c:pt>
                <c:pt idx="1063">
                  <c:v>41010</c:v>
                </c:pt>
                <c:pt idx="1064">
                  <c:v>41009</c:v>
                </c:pt>
                <c:pt idx="1065">
                  <c:v>41008</c:v>
                </c:pt>
                <c:pt idx="1066">
                  <c:v>41004</c:v>
                </c:pt>
                <c:pt idx="1067">
                  <c:v>41003</c:v>
                </c:pt>
                <c:pt idx="1068">
                  <c:v>41002</c:v>
                </c:pt>
                <c:pt idx="1069">
                  <c:v>41001</c:v>
                </c:pt>
                <c:pt idx="1070">
                  <c:v>40998</c:v>
                </c:pt>
                <c:pt idx="1071">
                  <c:v>40997</c:v>
                </c:pt>
                <c:pt idx="1072">
                  <c:v>40996</c:v>
                </c:pt>
                <c:pt idx="1073">
                  <c:v>40995</c:v>
                </c:pt>
                <c:pt idx="1074">
                  <c:v>40994</c:v>
                </c:pt>
                <c:pt idx="1075">
                  <c:v>40991</c:v>
                </c:pt>
                <c:pt idx="1076">
                  <c:v>40990</c:v>
                </c:pt>
                <c:pt idx="1077">
                  <c:v>40989</c:v>
                </c:pt>
                <c:pt idx="1078">
                  <c:v>40988</c:v>
                </c:pt>
                <c:pt idx="1079">
                  <c:v>40987</c:v>
                </c:pt>
                <c:pt idx="1080">
                  <c:v>40984</c:v>
                </c:pt>
                <c:pt idx="1081">
                  <c:v>40983</c:v>
                </c:pt>
                <c:pt idx="1082">
                  <c:v>40982</c:v>
                </c:pt>
                <c:pt idx="1083">
                  <c:v>40981</c:v>
                </c:pt>
                <c:pt idx="1084">
                  <c:v>40980</c:v>
                </c:pt>
                <c:pt idx="1085">
                  <c:v>40977</c:v>
                </c:pt>
                <c:pt idx="1086">
                  <c:v>40976</c:v>
                </c:pt>
                <c:pt idx="1087">
                  <c:v>40975</c:v>
                </c:pt>
                <c:pt idx="1088">
                  <c:v>40974</c:v>
                </c:pt>
                <c:pt idx="1089">
                  <c:v>40973</c:v>
                </c:pt>
                <c:pt idx="1090">
                  <c:v>40970</c:v>
                </c:pt>
                <c:pt idx="1091">
                  <c:v>40969</c:v>
                </c:pt>
                <c:pt idx="1092">
                  <c:v>40968</c:v>
                </c:pt>
                <c:pt idx="1093">
                  <c:v>40967</c:v>
                </c:pt>
                <c:pt idx="1094">
                  <c:v>40966</c:v>
                </c:pt>
                <c:pt idx="1095">
                  <c:v>40963</c:v>
                </c:pt>
                <c:pt idx="1096">
                  <c:v>40962</c:v>
                </c:pt>
                <c:pt idx="1097">
                  <c:v>40961</c:v>
                </c:pt>
                <c:pt idx="1098">
                  <c:v>40960</c:v>
                </c:pt>
                <c:pt idx="1099">
                  <c:v>40956</c:v>
                </c:pt>
                <c:pt idx="1100">
                  <c:v>40955</c:v>
                </c:pt>
                <c:pt idx="1101">
                  <c:v>40954</c:v>
                </c:pt>
                <c:pt idx="1102">
                  <c:v>40953</c:v>
                </c:pt>
                <c:pt idx="1103">
                  <c:v>40952</c:v>
                </c:pt>
                <c:pt idx="1104">
                  <c:v>40949</c:v>
                </c:pt>
                <c:pt idx="1105">
                  <c:v>40948</c:v>
                </c:pt>
                <c:pt idx="1106">
                  <c:v>40947</c:v>
                </c:pt>
                <c:pt idx="1107">
                  <c:v>40946</c:v>
                </c:pt>
                <c:pt idx="1108">
                  <c:v>40945</c:v>
                </c:pt>
                <c:pt idx="1109">
                  <c:v>40942</c:v>
                </c:pt>
                <c:pt idx="1110">
                  <c:v>40941</c:v>
                </c:pt>
                <c:pt idx="1111">
                  <c:v>40940</c:v>
                </c:pt>
                <c:pt idx="1112">
                  <c:v>40939</c:v>
                </c:pt>
                <c:pt idx="1113">
                  <c:v>40938</c:v>
                </c:pt>
                <c:pt idx="1114">
                  <c:v>40935</c:v>
                </c:pt>
                <c:pt idx="1115">
                  <c:v>40934</c:v>
                </c:pt>
                <c:pt idx="1116">
                  <c:v>40933</c:v>
                </c:pt>
                <c:pt idx="1117">
                  <c:v>40932</c:v>
                </c:pt>
                <c:pt idx="1118">
                  <c:v>40931</c:v>
                </c:pt>
                <c:pt idx="1119">
                  <c:v>40928</c:v>
                </c:pt>
                <c:pt idx="1120">
                  <c:v>40927</c:v>
                </c:pt>
                <c:pt idx="1121">
                  <c:v>40926</c:v>
                </c:pt>
                <c:pt idx="1122">
                  <c:v>40925</c:v>
                </c:pt>
                <c:pt idx="1123">
                  <c:v>40921</c:v>
                </c:pt>
                <c:pt idx="1124">
                  <c:v>40920</c:v>
                </c:pt>
                <c:pt idx="1125">
                  <c:v>40919</c:v>
                </c:pt>
                <c:pt idx="1126">
                  <c:v>40918</c:v>
                </c:pt>
                <c:pt idx="1127">
                  <c:v>40917</c:v>
                </c:pt>
                <c:pt idx="1128">
                  <c:v>40914</c:v>
                </c:pt>
                <c:pt idx="1129">
                  <c:v>40913</c:v>
                </c:pt>
                <c:pt idx="1130">
                  <c:v>40912</c:v>
                </c:pt>
                <c:pt idx="1131">
                  <c:v>40911</c:v>
                </c:pt>
                <c:pt idx="1132">
                  <c:v>40907</c:v>
                </c:pt>
                <c:pt idx="1133">
                  <c:v>40906</c:v>
                </c:pt>
                <c:pt idx="1134">
                  <c:v>40905</c:v>
                </c:pt>
                <c:pt idx="1135">
                  <c:v>40904</c:v>
                </c:pt>
                <c:pt idx="1136">
                  <c:v>40900</c:v>
                </c:pt>
                <c:pt idx="1137">
                  <c:v>40899</c:v>
                </c:pt>
                <c:pt idx="1138">
                  <c:v>40898</c:v>
                </c:pt>
                <c:pt idx="1139">
                  <c:v>40897</c:v>
                </c:pt>
                <c:pt idx="1140">
                  <c:v>40896</c:v>
                </c:pt>
                <c:pt idx="1141">
                  <c:v>40893</c:v>
                </c:pt>
                <c:pt idx="1142">
                  <c:v>40892</c:v>
                </c:pt>
                <c:pt idx="1143">
                  <c:v>40891</c:v>
                </c:pt>
                <c:pt idx="1144">
                  <c:v>40890</c:v>
                </c:pt>
                <c:pt idx="1145">
                  <c:v>40889</c:v>
                </c:pt>
                <c:pt idx="1146">
                  <c:v>40886</c:v>
                </c:pt>
                <c:pt idx="1147">
                  <c:v>40885</c:v>
                </c:pt>
                <c:pt idx="1148">
                  <c:v>40884</c:v>
                </c:pt>
                <c:pt idx="1149">
                  <c:v>40883</c:v>
                </c:pt>
                <c:pt idx="1150">
                  <c:v>40882</c:v>
                </c:pt>
                <c:pt idx="1151">
                  <c:v>40879</c:v>
                </c:pt>
                <c:pt idx="1152">
                  <c:v>40878</c:v>
                </c:pt>
                <c:pt idx="1153">
                  <c:v>40877</c:v>
                </c:pt>
                <c:pt idx="1154">
                  <c:v>40876</c:v>
                </c:pt>
                <c:pt idx="1155">
                  <c:v>40875</c:v>
                </c:pt>
                <c:pt idx="1156">
                  <c:v>40872</c:v>
                </c:pt>
                <c:pt idx="1157">
                  <c:v>40870</c:v>
                </c:pt>
                <c:pt idx="1158">
                  <c:v>40869</c:v>
                </c:pt>
                <c:pt idx="1159">
                  <c:v>40868</c:v>
                </c:pt>
                <c:pt idx="1160">
                  <c:v>40865</c:v>
                </c:pt>
                <c:pt idx="1161">
                  <c:v>40864</c:v>
                </c:pt>
                <c:pt idx="1162">
                  <c:v>40863</c:v>
                </c:pt>
                <c:pt idx="1163">
                  <c:v>40862</c:v>
                </c:pt>
                <c:pt idx="1164">
                  <c:v>40861</c:v>
                </c:pt>
                <c:pt idx="1165">
                  <c:v>40858</c:v>
                </c:pt>
                <c:pt idx="1166">
                  <c:v>40857</c:v>
                </c:pt>
                <c:pt idx="1167">
                  <c:v>40856</c:v>
                </c:pt>
                <c:pt idx="1168">
                  <c:v>40855</c:v>
                </c:pt>
                <c:pt idx="1169">
                  <c:v>40854</c:v>
                </c:pt>
                <c:pt idx="1170">
                  <c:v>40851</c:v>
                </c:pt>
                <c:pt idx="1171">
                  <c:v>40850</c:v>
                </c:pt>
                <c:pt idx="1172">
                  <c:v>40849</c:v>
                </c:pt>
                <c:pt idx="1173">
                  <c:v>40848</c:v>
                </c:pt>
                <c:pt idx="1174">
                  <c:v>40847</c:v>
                </c:pt>
                <c:pt idx="1175">
                  <c:v>40844</c:v>
                </c:pt>
                <c:pt idx="1176">
                  <c:v>40843</c:v>
                </c:pt>
                <c:pt idx="1177">
                  <c:v>40842</c:v>
                </c:pt>
                <c:pt idx="1178">
                  <c:v>40841</c:v>
                </c:pt>
                <c:pt idx="1179">
                  <c:v>40840</c:v>
                </c:pt>
                <c:pt idx="1180">
                  <c:v>40837</c:v>
                </c:pt>
                <c:pt idx="1181">
                  <c:v>40836</c:v>
                </c:pt>
                <c:pt idx="1182">
                  <c:v>40835</c:v>
                </c:pt>
                <c:pt idx="1183">
                  <c:v>40834</c:v>
                </c:pt>
                <c:pt idx="1184">
                  <c:v>40833</c:v>
                </c:pt>
                <c:pt idx="1185">
                  <c:v>40830</c:v>
                </c:pt>
                <c:pt idx="1186">
                  <c:v>40829</c:v>
                </c:pt>
                <c:pt idx="1187">
                  <c:v>40828</c:v>
                </c:pt>
                <c:pt idx="1188">
                  <c:v>40827</c:v>
                </c:pt>
                <c:pt idx="1189">
                  <c:v>40826</c:v>
                </c:pt>
                <c:pt idx="1190">
                  <c:v>40823</c:v>
                </c:pt>
                <c:pt idx="1191">
                  <c:v>40822</c:v>
                </c:pt>
                <c:pt idx="1192">
                  <c:v>40821</c:v>
                </c:pt>
                <c:pt idx="1193">
                  <c:v>40820</c:v>
                </c:pt>
                <c:pt idx="1194">
                  <c:v>40819</c:v>
                </c:pt>
                <c:pt idx="1195">
                  <c:v>40816</c:v>
                </c:pt>
                <c:pt idx="1196">
                  <c:v>40815</c:v>
                </c:pt>
                <c:pt idx="1197">
                  <c:v>40814</c:v>
                </c:pt>
                <c:pt idx="1198">
                  <c:v>40813</c:v>
                </c:pt>
                <c:pt idx="1199">
                  <c:v>40812</c:v>
                </c:pt>
                <c:pt idx="1200">
                  <c:v>40809</c:v>
                </c:pt>
                <c:pt idx="1201">
                  <c:v>40808</c:v>
                </c:pt>
                <c:pt idx="1202">
                  <c:v>40807</c:v>
                </c:pt>
                <c:pt idx="1203">
                  <c:v>40806</c:v>
                </c:pt>
                <c:pt idx="1204">
                  <c:v>40805</c:v>
                </c:pt>
                <c:pt idx="1205">
                  <c:v>40802</c:v>
                </c:pt>
                <c:pt idx="1206">
                  <c:v>40801</c:v>
                </c:pt>
                <c:pt idx="1207">
                  <c:v>40800</c:v>
                </c:pt>
                <c:pt idx="1208">
                  <c:v>40799</c:v>
                </c:pt>
                <c:pt idx="1209">
                  <c:v>40798</c:v>
                </c:pt>
                <c:pt idx="1210">
                  <c:v>40795</c:v>
                </c:pt>
                <c:pt idx="1211">
                  <c:v>40794</c:v>
                </c:pt>
                <c:pt idx="1212">
                  <c:v>40793</c:v>
                </c:pt>
                <c:pt idx="1213">
                  <c:v>40792</c:v>
                </c:pt>
                <c:pt idx="1214">
                  <c:v>40788</c:v>
                </c:pt>
                <c:pt idx="1215">
                  <c:v>40787</c:v>
                </c:pt>
                <c:pt idx="1216">
                  <c:v>40786</c:v>
                </c:pt>
                <c:pt idx="1217">
                  <c:v>40785</c:v>
                </c:pt>
                <c:pt idx="1218">
                  <c:v>40784</c:v>
                </c:pt>
                <c:pt idx="1219">
                  <c:v>40781</c:v>
                </c:pt>
                <c:pt idx="1220">
                  <c:v>40780</c:v>
                </c:pt>
                <c:pt idx="1221">
                  <c:v>40779</c:v>
                </c:pt>
                <c:pt idx="1222">
                  <c:v>40778</c:v>
                </c:pt>
                <c:pt idx="1223">
                  <c:v>40777</c:v>
                </c:pt>
                <c:pt idx="1224">
                  <c:v>40774</c:v>
                </c:pt>
                <c:pt idx="1225">
                  <c:v>40773</c:v>
                </c:pt>
                <c:pt idx="1226">
                  <c:v>40772</c:v>
                </c:pt>
                <c:pt idx="1227">
                  <c:v>40771</c:v>
                </c:pt>
                <c:pt idx="1228">
                  <c:v>40770</c:v>
                </c:pt>
                <c:pt idx="1229">
                  <c:v>40767</c:v>
                </c:pt>
                <c:pt idx="1230">
                  <c:v>40766</c:v>
                </c:pt>
                <c:pt idx="1231">
                  <c:v>40765</c:v>
                </c:pt>
                <c:pt idx="1232">
                  <c:v>40764</c:v>
                </c:pt>
                <c:pt idx="1233">
                  <c:v>40763</c:v>
                </c:pt>
                <c:pt idx="1234">
                  <c:v>40760</c:v>
                </c:pt>
                <c:pt idx="1235">
                  <c:v>40759</c:v>
                </c:pt>
                <c:pt idx="1236">
                  <c:v>40758</c:v>
                </c:pt>
                <c:pt idx="1237">
                  <c:v>40757</c:v>
                </c:pt>
                <c:pt idx="1238">
                  <c:v>40756</c:v>
                </c:pt>
                <c:pt idx="1239">
                  <c:v>40753</c:v>
                </c:pt>
                <c:pt idx="1240">
                  <c:v>40752</c:v>
                </c:pt>
                <c:pt idx="1241">
                  <c:v>40751</c:v>
                </c:pt>
                <c:pt idx="1242">
                  <c:v>40750</c:v>
                </c:pt>
                <c:pt idx="1243">
                  <c:v>40749</c:v>
                </c:pt>
                <c:pt idx="1244">
                  <c:v>40746</c:v>
                </c:pt>
                <c:pt idx="1245">
                  <c:v>40745</c:v>
                </c:pt>
                <c:pt idx="1246">
                  <c:v>40744</c:v>
                </c:pt>
                <c:pt idx="1247">
                  <c:v>40743</c:v>
                </c:pt>
                <c:pt idx="1248">
                  <c:v>40742</c:v>
                </c:pt>
                <c:pt idx="1249">
                  <c:v>40739</c:v>
                </c:pt>
                <c:pt idx="1250">
                  <c:v>40738</c:v>
                </c:pt>
                <c:pt idx="1251">
                  <c:v>40737</c:v>
                </c:pt>
                <c:pt idx="1252">
                  <c:v>40736</c:v>
                </c:pt>
                <c:pt idx="1253">
                  <c:v>40735</c:v>
                </c:pt>
                <c:pt idx="1254">
                  <c:v>40732</c:v>
                </c:pt>
                <c:pt idx="1255">
                  <c:v>40731</c:v>
                </c:pt>
                <c:pt idx="1256">
                  <c:v>40730</c:v>
                </c:pt>
                <c:pt idx="1257">
                  <c:v>40729</c:v>
                </c:pt>
                <c:pt idx="1258">
                  <c:v>40725</c:v>
                </c:pt>
                <c:pt idx="1259">
                  <c:v>40724</c:v>
                </c:pt>
                <c:pt idx="1260">
                  <c:v>40723</c:v>
                </c:pt>
                <c:pt idx="1261">
                  <c:v>40722</c:v>
                </c:pt>
                <c:pt idx="1262">
                  <c:v>40721</c:v>
                </c:pt>
                <c:pt idx="1263">
                  <c:v>40718</c:v>
                </c:pt>
                <c:pt idx="1264">
                  <c:v>40717</c:v>
                </c:pt>
                <c:pt idx="1265">
                  <c:v>40716</c:v>
                </c:pt>
                <c:pt idx="1266">
                  <c:v>40715</c:v>
                </c:pt>
                <c:pt idx="1267">
                  <c:v>40714</c:v>
                </c:pt>
                <c:pt idx="1268">
                  <c:v>40711</c:v>
                </c:pt>
                <c:pt idx="1269">
                  <c:v>40710</c:v>
                </c:pt>
                <c:pt idx="1270">
                  <c:v>40709</c:v>
                </c:pt>
                <c:pt idx="1271">
                  <c:v>40708</c:v>
                </c:pt>
                <c:pt idx="1272">
                  <c:v>40707</c:v>
                </c:pt>
                <c:pt idx="1273">
                  <c:v>40704</c:v>
                </c:pt>
                <c:pt idx="1274">
                  <c:v>40703</c:v>
                </c:pt>
                <c:pt idx="1275">
                  <c:v>40702</c:v>
                </c:pt>
                <c:pt idx="1276">
                  <c:v>40701</c:v>
                </c:pt>
                <c:pt idx="1277">
                  <c:v>40700</c:v>
                </c:pt>
                <c:pt idx="1278">
                  <c:v>40697</c:v>
                </c:pt>
                <c:pt idx="1279">
                  <c:v>40696</c:v>
                </c:pt>
                <c:pt idx="1280">
                  <c:v>40695</c:v>
                </c:pt>
                <c:pt idx="1281">
                  <c:v>40694</c:v>
                </c:pt>
                <c:pt idx="1282">
                  <c:v>40690</c:v>
                </c:pt>
                <c:pt idx="1283">
                  <c:v>40689</c:v>
                </c:pt>
                <c:pt idx="1284">
                  <c:v>40688</c:v>
                </c:pt>
                <c:pt idx="1285">
                  <c:v>40687</c:v>
                </c:pt>
                <c:pt idx="1286">
                  <c:v>40686</c:v>
                </c:pt>
                <c:pt idx="1287">
                  <c:v>40683</c:v>
                </c:pt>
                <c:pt idx="1288">
                  <c:v>40682</c:v>
                </c:pt>
                <c:pt idx="1289">
                  <c:v>40681</c:v>
                </c:pt>
                <c:pt idx="1290">
                  <c:v>40680</c:v>
                </c:pt>
                <c:pt idx="1291">
                  <c:v>40679</c:v>
                </c:pt>
                <c:pt idx="1292">
                  <c:v>40676</c:v>
                </c:pt>
                <c:pt idx="1293">
                  <c:v>40675</c:v>
                </c:pt>
                <c:pt idx="1294">
                  <c:v>40674</c:v>
                </c:pt>
                <c:pt idx="1295">
                  <c:v>40673</c:v>
                </c:pt>
                <c:pt idx="1296">
                  <c:v>40672</c:v>
                </c:pt>
                <c:pt idx="1297">
                  <c:v>40669</c:v>
                </c:pt>
                <c:pt idx="1298">
                  <c:v>40668</c:v>
                </c:pt>
                <c:pt idx="1299">
                  <c:v>40667</c:v>
                </c:pt>
                <c:pt idx="1300">
                  <c:v>40666</c:v>
                </c:pt>
                <c:pt idx="1301">
                  <c:v>40665</c:v>
                </c:pt>
                <c:pt idx="1302">
                  <c:v>40662</c:v>
                </c:pt>
                <c:pt idx="1303">
                  <c:v>40661</c:v>
                </c:pt>
                <c:pt idx="1304">
                  <c:v>40660</c:v>
                </c:pt>
                <c:pt idx="1305">
                  <c:v>40659</c:v>
                </c:pt>
                <c:pt idx="1306">
                  <c:v>40658</c:v>
                </c:pt>
                <c:pt idx="1307">
                  <c:v>40654</c:v>
                </c:pt>
                <c:pt idx="1308">
                  <c:v>40653</c:v>
                </c:pt>
                <c:pt idx="1309">
                  <c:v>40652</c:v>
                </c:pt>
                <c:pt idx="1310">
                  <c:v>40651</c:v>
                </c:pt>
                <c:pt idx="1311">
                  <c:v>40648</c:v>
                </c:pt>
                <c:pt idx="1312">
                  <c:v>40647</c:v>
                </c:pt>
                <c:pt idx="1313">
                  <c:v>40646</c:v>
                </c:pt>
                <c:pt idx="1314">
                  <c:v>40645</c:v>
                </c:pt>
                <c:pt idx="1315">
                  <c:v>40644</c:v>
                </c:pt>
                <c:pt idx="1316">
                  <c:v>40641</c:v>
                </c:pt>
                <c:pt idx="1317">
                  <c:v>40640</c:v>
                </c:pt>
                <c:pt idx="1318">
                  <c:v>40639</c:v>
                </c:pt>
                <c:pt idx="1319">
                  <c:v>40638</c:v>
                </c:pt>
                <c:pt idx="1320">
                  <c:v>40637</c:v>
                </c:pt>
                <c:pt idx="1321">
                  <c:v>40634</c:v>
                </c:pt>
                <c:pt idx="1322">
                  <c:v>40633</c:v>
                </c:pt>
                <c:pt idx="1323">
                  <c:v>40632</c:v>
                </c:pt>
                <c:pt idx="1324">
                  <c:v>40631</c:v>
                </c:pt>
                <c:pt idx="1325">
                  <c:v>40630</c:v>
                </c:pt>
                <c:pt idx="1326">
                  <c:v>40627</c:v>
                </c:pt>
                <c:pt idx="1327">
                  <c:v>40626</c:v>
                </c:pt>
                <c:pt idx="1328">
                  <c:v>40625</c:v>
                </c:pt>
                <c:pt idx="1329">
                  <c:v>40624</c:v>
                </c:pt>
                <c:pt idx="1330">
                  <c:v>40623</c:v>
                </c:pt>
                <c:pt idx="1331">
                  <c:v>40620</c:v>
                </c:pt>
                <c:pt idx="1332">
                  <c:v>40619</c:v>
                </c:pt>
                <c:pt idx="1333">
                  <c:v>40618</c:v>
                </c:pt>
                <c:pt idx="1334">
                  <c:v>40617</c:v>
                </c:pt>
                <c:pt idx="1335">
                  <c:v>40616</c:v>
                </c:pt>
                <c:pt idx="1336">
                  <c:v>40613</c:v>
                </c:pt>
                <c:pt idx="1337">
                  <c:v>40612</c:v>
                </c:pt>
                <c:pt idx="1338">
                  <c:v>40611</c:v>
                </c:pt>
                <c:pt idx="1339">
                  <c:v>40610</c:v>
                </c:pt>
                <c:pt idx="1340">
                  <c:v>40609</c:v>
                </c:pt>
                <c:pt idx="1341">
                  <c:v>40606</c:v>
                </c:pt>
                <c:pt idx="1342">
                  <c:v>40605</c:v>
                </c:pt>
                <c:pt idx="1343">
                  <c:v>40604</c:v>
                </c:pt>
                <c:pt idx="1344">
                  <c:v>40603</c:v>
                </c:pt>
                <c:pt idx="1345">
                  <c:v>40602</c:v>
                </c:pt>
                <c:pt idx="1346">
                  <c:v>40599</c:v>
                </c:pt>
                <c:pt idx="1347">
                  <c:v>40598</c:v>
                </c:pt>
                <c:pt idx="1348">
                  <c:v>40597</c:v>
                </c:pt>
                <c:pt idx="1349">
                  <c:v>40596</c:v>
                </c:pt>
                <c:pt idx="1350">
                  <c:v>40592</c:v>
                </c:pt>
                <c:pt idx="1351">
                  <c:v>40591</c:v>
                </c:pt>
                <c:pt idx="1352">
                  <c:v>40590</c:v>
                </c:pt>
                <c:pt idx="1353">
                  <c:v>40589</c:v>
                </c:pt>
                <c:pt idx="1354">
                  <c:v>40588</c:v>
                </c:pt>
                <c:pt idx="1355">
                  <c:v>40585</c:v>
                </c:pt>
                <c:pt idx="1356">
                  <c:v>40584</c:v>
                </c:pt>
                <c:pt idx="1357">
                  <c:v>40583</c:v>
                </c:pt>
                <c:pt idx="1358">
                  <c:v>40582</c:v>
                </c:pt>
                <c:pt idx="1359">
                  <c:v>40581</c:v>
                </c:pt>
                <c:pt idx="1360">
                  <c:v>40578</c:v>
                </c:pt>
                <c:pt idx="1361">
                  <c:v>40577</c:v>
                </c:pt>
                <c:pt idx="1362">
                  <c:v>40576</c:v>
                </c:pt>
                <c:pt idx="1363">
                  <c:v>40575</c:v>
                </c:pt>
                <c:pt idx="1364">
                  <c:v>40574</c:v>
                </c:pt>
                <c:pt idx="1365">
                  <c:v>40571</c:v>
                </c:pt>
                <c:pt idx="1366">
                  <c:v>40570</c:v>
                </c:pt>
                <c:pt idx="1367">
                  <c:v>40569</c:v>
                </c:pt>
                <c:pt idx="1368">
                  <c:v>40568</c:v>
                </c:pt>
                <c:pt idx="1369">
                  <c:v>40567</c:v>
                </c:pt>
                <c:pt idx="1370">
                  <c:v>40564</c:v>
                </c:pt>
                <c:pt idx="1371">
                  <c:v>40563</c:v>
                </c:pt>
                <c:pt idx="1372">
                  <c:v>40562</c:v>
                </c:pt>
                <c:pt idx="1373">
                  <c:v>40561</c:v>
                </c:pt>
                <c:pt idx="1374">
                  <c:v>40557</c:v>
                </c:pt>
                <c:pt idx="1375">
                  <c:v>40556</c:v>
                </c:pt>
                <c:pt idx="1376">
                  <c:v>40555</c:v>
                </c:pt>
                <c:pt idx="1377">
                  <c:v>40554</c:v>
                </c:pt>
                <c:pt idx="1378">
                  <c:v>40553</c:v>
                </c:pt>
                <c:pt idx="1379">
                  <c:v>40550</c:v>
                </c:pt>
                <c:pt idx="1380">
                  <c:v>40549</c:v>
                </c:pt>
                <c:pt idx="1381">
                  <c:v>40548</c:v>
                </c:pt>
                <c:pt idx="1382">
                  <c:v>40547</c:v>
                </c:pt>
                <c:pt idx="1383">
                  <c:v>40546</c:v>
                </c:pt>
                <c:pt idx="1384">
                  <c:v>40543</c:v>
                </c:pt>
                <c:pt idx="1385">
                  <c:v>40542</c:v>
                </c:pt>
                <c:pt idx="1386">
                  <c:v>40541</c:v>
                </c:pt>
                <c:pt idx="1387">
                  <c:v>40540</c:v>
                </c:pt>
                <c:pt idx="1388">
                  <c:v>40539</c:v>
                </c:pt>
                <c:pt idx="1389">
                  <c:v>40535</c:v>
                </c:pt>
                <c:pt idx="1390">
                  <c:v>40534</c:v>
                </c:pt>
                <c:pt idx="1391">
                  <c:v>40533</c:v>
                </c:pt>
                <c:pt idx="1392">
                  <c:v>40532</c:v>
                </c:pt>
                <c:pt idx="1393">
                  <c:v>40529</c:v>
                </c:pt>
                <c:pt idx="1394">
                  <c:v>40528</c:v>
                </c:pt>
                <c:pt idx="1395">
                  <c:v>40527</c:v>
                </c:pt>
                <c:pt idx="1396">
                  <c:v>40526</c:v>
                </c:pt>
                <c:pt idx="1397">
                  <c:v>40525</c:v>
                </c:pt>
                <c:pt idx="1398">
                  <c:v>40522</c:v>
                </c:pt>
                <c:pt idx="1399">
                  <c:v>40521</c:v>
                </c:pt>
                <c:pt idx="1400">
                  <c:v>40520</c:v>
                </c:pt>
                <c:pt idx="1401">
                  <c:v>40519</c:v>
                </c:pt>
                <c:pt idx="1402">
                  <c:v>40518</c:v>
                </c:pt>
                <c:pt idx="1403">
                  <c:v>40515</c:v>
                </c:pt>
                <c:pt idx="1404">
                  <c:v>40514</c:v>
                </c:pt>
                <c:pt idx="1405">
                  <c:v>40513</c:v>
                </c:pt>
                <c:pt idx="1406">
                  <c:v>40512</c:v>
                </c:pt>
                <c:pt idx="1407">
                  <c:v>40511</c:v>
                </c:pt>
                <c:pt idx="1408">
                  <c:v>40508</c:v>
                </c:pt>
                <c:pt idx="1409">
                  <c:v>40506</c:v>
                </c:pt>
                <c:pt idx="1410">
                  <c:v>40505</c:v>
                </c:pt>
                <c:pt idx="1411">
                  <c:v>40504</c:v>
                </c:pt>
                <c:pt idx="1412">
                  <c:v>40501</c:v>
                </c:pt>
                <c:pt idx="1413">
                  <c:v>40500</c:v>
                </c:pt>
                <c:pt idx="1414">
                  <c:v>40499</c:v>
                </c:pt>
                <c:pt idx="1415">
                  <c:v>40498</c:v>
                </c:pt>
                <c:pt idx="1416">
                  <c:v>40497</c:v>
                </c:pt>
                <c:pt idx="1417">
                  <c:v>40494</c:v>
                </c:pt>
                <c:pt idx="1418">
                  <c:v>40493</c:v>
                </c:pt>
                <c:pt idx="1419">
                  <c:v>40492</c:v>
                </c:pt>
                <c:pt idx="1420">
                  <c:v>40491</c:v>
                </c:pt>
                <c:pt idx="1421">
                  <c:v>40490</c:v>
                </c:pt>
                <c:pt idx="1422">
                  <c:v>40487</c:v>
                </c:pt>
                <c:pt idx="1423">
                  <c:v>40486</c:v>
                </c:pt>
                <c:pt idx="1424">
                  <c:v>40485</c:v>
                </c:pt>
                <c:pt idx="1425">
                  <c:v>40484</c:v>
                </c:pt>
                <c:pt idx="1426">
                  <c:v>40483</c:v>
                </c:pt>
                <c:pt idx="1427">
                  <c:v>40480</c:v>
                </c:pt>
                <c:pt idx="1428">
                  <c:v>40479</c:v>
                </c:pt>
                <c:pt idx="1429">
                  <c:v>40478</c:v>
                </c:pt>
                <c:pt idx="1430">
                  <c:v>40477</c:v>
                </c:pt>
                <c:pt idx="1431">
                  <c:v>40476</c:v>
                </c:pt>
                <c:pt idx="1432">
                  <c:v>40473</c:v>
                </c:pt>
                <c:pt idx="1433">
                  <c:v>40472</c:v>
                </c:pt>
                <c:pt idx="1434">
                  <c:v>40471</c:v>
                </c:pt>
                <c:pt idx="1435">
                  <c:v>40470</c:v>
                </c:pt>
                <c:pt idx="1436">
                  <c:v>40469</c:v>
                </c:pt>
                <c:pt idx="1437">
                  <c:v>40466</c:v>
                </c:pt>
                <c:pt idx="1438">
                  <c:v>40465</c:v>
                </c:pt>
                <c:pt idx="1439">
                  <c:v>40464</c:v>
                </c:pt>
                <c:pt idx="1440">
                  <c:v>40463</c:v>
                </c:pt>
                <c:pt idx="1441">
                  <c:v>40462</c:v>
                </c:pt>
                <c:pt idx="1442">
                  <c:v>40459</c:v>
                </c:pt>
                <c:pt idx="1443">
                  <c:v>40458</c:v>
                </c:pt>
                <c:pt idx="1444">
                  <c:v>40457</c:v>
                </c:pt>
                <c:pt idx="1445">
                  <c:v>40456</c:v>
                </c:pt>
                <c:pt idx="1446">
                  <c:v>40455</c:v>
                </c:pt>
                <c:pt idx="1447">
                  <c:v>40452</c:v>
                </c:pt>
                <c:pt idx="1448">
                  <c:v>40451</c:v>
                </c:pt>
                <c:pt idx="1449">
                  <c:v>40450</c:v>
                </c:pt>
                <c:pt idx="1450">
                  <c:v>40449</c:v>
                </c:pt>
                <c:pt idx="1451">
                  <c:v>40448</c:v>
                </c:pt>
                <c:pt idx="1452">
                  <c:v>40445</c:v>
                </c:pt>
                <c:pt idx="1453">
                  <c:v>40444</c:v>
                </c:pt>
                <c:pt idx="1454">
                  <c:v>40443</c:v>
                </c:pt>
                <c:pt idx="1455">
                  <c:v>40442</c:v>
                </c:pt>
                <c:pt idx="1456">
                  <c:v>40441</c:v>
                </c:pt>
                <c:pt idx="1457">
                  <c:v>40438</c:v>
                </c:pt>
                <c:pt idx="1458">
                  <c:v>40437</c:v>
                </c:pt>
                <c:pt idx="1459">
                  <c:v>40436</c:v>
                </c:pt>
                <c:pt idx="1460">
                  <c:v>40435</c:v>
                </c:pt>
                <c:pt idx="1461">
                  <c:v>40434</c:v>
                </c:pt>
                <c:pt idx="1462">
                  <c:v>40431</c:v>
                </c:pt>
                <c:pt idx="1463">
                  <c:v>40430</c:v>
                </c:pt>
                <c:pt idx="1464">
                  <c:v>40429</c:v>
                </c:pt>
                <c:pt idx="1465">
                  <c:v>40428</c:v>
                </c:pt>
                <c:pt idx="1466">
                  <c:v>40424</c:v>
                </c:pt>
                <c:pt idx="1467">
                  <c:v>40423</c:v>
                </c:pt>
                <c:pt idx="1468">
                  <c:v>40422</c:v>
                </c:pt>
                <c:pt idx="1469">
                  <c:v>40421</c:v>
                </c:pt>
                <c:pt idx="1470">
                  <c:v>40420</c:v>
                </c:pt>
                <c:pt idx="1471">
                  <c:v>40417</c:v>
                </c:pt>
                <c:pt idx="1472">
                  <c:v>40416</c:v>
                </c:pt>
                <c:pt idx="1473">
                  <c:v>40415</c:v>
                </c:pt>
                <c:pt idx="1474">
                  <c:v>40414</c:v>
                </c:pt>
                <c:pt idx="1475">
                  <c:v>40413</c:v>
                </c:pt>
                <c:pt idx="1476">
                  <c:v>40410</c:v>
                </c:pt>
                <c:pt idx="1477">
                  <c:v>40409</c:v>
                </c:pt>
                <c:pt idx="1478">
                  <c:v>40408</c:v>
                </c:pt>
                <c:pt idx="1479">
                  <c:v>40407</c:v>
                </c:pt>
                <c:pt idx="1480">
                  <c:v>40406</c:v>
                </c:pt>
                <c:pt idx="1481">
                  <c:v>40403</c:v>
                </c:pt>
                <c:pt idx="1482">
                  <c:v>40402</c:v>
                </c:pt>
                <c:pt idx="1483">
                  <c:v>40401</c:v>
                </c:pt>
                <c:pt idx="1484">
                  <c:v>40400</c:v>
                </c:pt>
                <c:pt idx="1485">
                  <c:v>40399</c:v>
                </c:pt>
                <c:pt idx="1486">
                  <c:v>40396</c:v>
                </c:pt>
                <c:pt idx="1487">
                  <c:v>40395</c:v>
                </c:pt>
                <c:pt idx="1488">
                  <c:v>40394</c:v>
                </c:pt>
                <c:pt idx="1489">
                  <c:v>40393</c:v>
                </c:pt>
                <c:pt idx="1490">
                  <c:v>40392</c:v>
                </c:pt>
                <c:pt idx="1491">
                  <c:v>40389</c:v>
                </c:pt>
                <c:pt idx="1492">
                  <c:v>40388</c:v>
                </c:pt>
                <c:pt idx="1493">
                  <c:v>40387</c:v>
                </c:pt>
                <c:pt idx="1494">
                  <c:v>40386</c:v>
                </c:pt>
                <c:pt idx="1495">
                  <c:v>40385</c:v>
                </c:pt>
                <c:pt idx="1496">
                  <c:v>40382</c:v>
                </c:pt>
                <c:pt idx="1497">
                  <c:v>40381</c:v>
                </c:pt>
                <c:pt idx="1498">
                  <c:v>40380</c:v>
                </c:pt>
                <c:pt idx="1499">
                  <c:v>40379</c:v>
                </c:pt>
                <c:pt idx="1500">
                  <c:v>40378</c:v>
                </c:pt>
                <c:pt idx="1501">
                  <c:v>40375</c:v>
                </c:pt>
                <c:pt idx="1502">
                  <c:v>40374</c:v>
                </c:pt>
                <c:pt idx="1503">
                  <c:v>40373</c:v>
                </c:pt>
                <c:pt idx="1504">
                  <c:v>40372</c:v>
                </c:pt>
                <c:pt idx="1505">
                  <c:v>40371</c:v>
                </c:pt>
                <c:pt idx="1506">
                  <c:v>40368</c:v>
                </c:pt>
                <c:pt idx="1507">
                  <c:v>40367</c:v>
                </c:pt>
                <c:pt idx="1508">
                  <c:v>40366</c:v>
                </c:pt>
                <c:pt idx="1509">
                  <c:v>40365</c:v>
                </c:pt>
                <c:pt idx="1510">
                  <c:v>40361</c:v>
                </c:pt>
                <c:pt idx="1511">
                  <c:v>40360</c:v>
                </c:pt>
                <c:pt idx="1512">
                  <c:v>40359</c:v>
                </c:pt>
                <c:pt idx="1513">
                  <c:v>40358</c:v>
                </c:pt>
                <c:pt idx="1514">
                  <c:v>40357</c:v>
                </c:pt>
                <c:pt idx="1515">
                  <c:v>40354</c:v>
                </c:pt>
                <c:pt idx="1516">
                  <c:v>40353</c:v>
                </c:pt>
                <c:pt idx="1517">
                  <c:v>40352</c:v>
                </c:pt>
                <c:pt idx="1518">
                  <c:v>40351</c:v>
                </c:pt>
                <c:pt idx="1519">
                  <c:v>40350</c:v>
                </c:pt>
                <c:pt idx="1520">
                  <c:v>40347</c:v>
                </c:pt>
                <c:pt idx="1521">
                  <c:v>40346</c:v>
                </c:pt>
                <c:pt idx="1522">
                  <c:v>40345</c:v>
                </c:pt>
                <c:pt idx="1523">
                  <c:v>40344</c:v>
                </c:pt>
                <c:pt idx="1524">
                  <c:v>40343</c:v>
                </c:pt>
                <c:pt idx="1525">
                  <c:v>40340</c:v>
                </c:pt>
                <c:pt idx="1526">
                  <c:v>40339</c:v>
                </c:pt>
                <c:pt idx="1527">
                  <c:v>40338</c:v>
                </c:pt>
                <c:pt idx="1528">
                  <c:v>40337</c:v>
                </c:pt>
                <c:pt idx="1529">
                  <c:v>40336</c:v>
                </c:pt>
                <c:pt idx="1530">
                  <c:v>40333</c:v>
                </c:pt>
                <c:pt idx="1531">
                  <c:v>40332</c:v>
                </c:pt>
                <c:pt idx="1532">
                  <c:v>40331</c:v>
                </c:pt>
                <c:pt idx="1533">
                  <c:v>40330</c:v>
                </c:pt>
                <c:pt idx="1534">
                  <c:v>40326</c:v>
                </c:pt>
                <c:pt idx="1535">
                  <c:v>40325</c:v>
                </c:pt>
                <c:pt idx="1536">
                  <c:v>40324</c:v>
                </c:pt>
                <c:pt idx="1537">
                  <c:v>40323</c:v>
                </c:pt>
                <c:pt idx="1538">
                  <c:v>40322</c:v>
                </c:pt>
                <c:pt idx="1539">
                  <c:v>40319</c:v>
                </c:pt>
                <c:pt idx="1540">
                  <c:v>40318</c:v>
                </c:pt>
                <c:pt idx="1541">
                  <c:v>40317</c:v>
                </c:pt>
                <c:pt idx="1542">
                  <c:v>40316</c:v>
                </c:pt>
                <c:pt idx="1543">
                  <c:v>40315</c:v>
                </c:pt>
                <c:pt idx="1544">
                  <c:v>40312</c:v>
                </c:pt>
                <c:pt idx="1545">
                  <c:v>40311</c:v>
                </c:pt>
                <c:pt idx="1546">
                  <c:v>40310</c:v>
                </c:pt>
                <c:pt idx="1547">
                  <c:v>40309</c:v>
                </c:pt>
                <c:pt idx="1548">
                  <c:v>40308</c:v>
                </c:pt>
                <c:pt idx="1549">
                  <c:v>40305</c:v>
                </c:pt>
                <c:pt idx="1550">
                  <c:v>40304</c:v>
                </c:pt>
                <c:pt idx="1551">
                  <c:v>40303</c:v>
                </c:pt>
                <c:pt idx="1552">
                  <c:v>40302</c:v>
                </c:pt>
                <c:pt idx="1553">
                  <c:v>40301</c:v>
                </c:pt>
                <c:pt idx="1554">
                  <c:v>40298</c:v>
                </c:pt>
                <c:pt idx="1555">
                  <c:v>40297</c:v>
                </c:pt>
                <c:pt idx="1556">
                  <c:v>40296</c:v>
                </c:pt>
                <c:pt idx="1557">
                  <c:v>40295</c:v>
                </c:pt>
                <c:pt idx="1558">
                  <c:v>40294</c:v>
                </c:pt>
                <c:pt idx="1559">
                  <c:v>40291</c:v>
                </c:pt>
                <c:pt idx="1560">
                  <c:v>40290</c:v>
                </c:pt>
                <c:pt idx="1561">
                  <c:v>40289</c:v>
                </c:pt>
                <c:pt idx="1562">
                  <c:v>40288</c:v>
                </c:pt>
                <c:pt idx="1563">
                  <c:v>40287</c:v>
                </c:pt>
                <c:pt idx="1564">
                  <c:v>40284</c:v>
                </c:pt>
                <c:pt idx="1565">
                  <c:v>40283</c:v>
                </c:pt>
                <c:pt idx="1566">
                  <c:v>40282</c:v>
                </c:pt>
                <c:pt idx="1567">
                  <c:v>40281</c:v>
                </c:pt>
                <c:pt idx="1568">
                  <c:v>40280</c:v>
                </c:pt>
                <c:pt idx="1569">
                  <c:v>40277</c:v>
                </c:pt>
                <c:pt idx="1570">
                  <c:v>40276</c:v>
                </c:pt>
                <c:pt idx="1571">
                  <c:v>40275</c:v>
                </c:pt>
                <c:pt idx="1572">
                  <c:v>40274</c:v>
                </c:pt>
                <c:pt idx="1573">
                  <c:v>40273</c:v>
                </c:pt>
                <c:pt idx="1574">
                  <c:v>40269</c:v>
                </c:pt>
                <c:pt idx="1575">
                  <c:v>40268</c:v>
                </c:pt>
                <c:pt idx="1576">
                  <c:v>40267</c:v>
                </c:pt>
                <c:pt idx="1577">
                  <c:v>40266</c:v>
                </c:pt>
                <c:pt idx="1578">
                  <c:v>40263</c:v>
                </c:pt>
                <c:pt idx="1579">
                  <c:v>40262</c:v>
                </c:pt>
                <c:pt idx="1580">
                  <c:v>40261</c:v>
                </c:pt>
                <c:pt idx="1581">
                  <c:v>40260</c:v>
                </c:pt>
                <c:pt idx="1582">
                  <c:v>40259</c:v>
                </c:pt>
                <c:pt idx="1583">
                  <c:v>40256</c:v>
                </c:pt>
                <c:pt idx="1584">
                  <c:v>40255</c:v>
                </c:pt>
                <c:pt idx="1585">
                  <c:v>40254</c:v>
                </c:pt>
                <c:pt idx="1586">
                  <c:v>40253</c:v>
                </c:pt>
                <c:pt idx="1587">
                  <c:v>40252</c:v>
                </c:pt>
                <c:pt idx="1588">
                  <c:v>40249</c:v>
                </c:pt>
                <c:pt idx="1589">
                  <c:v>40248</c:v>
                </c:pt>
                <c:pt idx="1590">
                  <c:v>40247</c:v>
                </c:pt>
                <c:pt idx="1591">
                  <c:v>40246</c:v>
                </c:pt>
                <c:pt idx="1592">
                  <c:v>40245</c:v>
                </c:pt>
                <c:pt idx="1593">
                  <c:v>40242</c:v>
                </c:pt>
                <c:pt idx="1594">
                  <c:v>40241</c:v>
                </c:pt>
                <c:pt idx="1595">
                  <c:v>40240</c:v>
                </c:pt>
                <c:pt idx="1596">
                  <c:v>40239</c:v>
                </c:pt>
                <c:pt idx="1597">
                  <c:v>40238</c:v>
                </c:pt>
                <c:pt idx="1598">
                  <c:v>40235</c:v>
                </c:pt>
                <c:pt idx="1599">
                  <c:v>40234</c:v>
                </c:pt>
                <c:pt idx="1600">
                  <c:v>40233</c:v>
                </c:pt>
                <c:pt idx="1601">
                  <c:v>40232</c:v>
                </c:pt>
                <c:pt idx="1602">
                  <c:v>40231</c:v>
                </c:pt>
                <c:pt idx="1603">
                  <c:v>40228</c:v>
                </c:pt>
                <c:pt idx="1604">
                  <c:v>40227</c:v>
                </c:pt>
                <c:pt idx="1605">
                  <c:v>40226</c:v>
                </c:pt>
                <c:pt idx="1606">
                  <c:v>40225</c:v>
                </c:pt>
                <c:pt idx="1607">
                  <c:v>40221</c:v>
                </c:pt>
                <c:pt idx="1608">
                  <c:v>40220</c:v>
                </c:pt>
                <c:pt idx="1609">
                  <c:v>40219</c:v>
                </c:pt>
                <c:pt idx="1610">
                  <c:v>40218</c:v>
                </c:pt>
                <c:pt idx="1611">
                  <c:v>40217</c:v>
                </c:pt>
                <c:pt idx="1612">
                  <c:v>40214</c:v>
                </c:pt>
                <c:pt idx="1613">
                  <c:v>40213</c:v>
                </c:pt>
                <c:pt idx="1614">
                  <c:v>40212</c:v>
                </c:pt>
                <c:pt idx="1615">
                  <c:v>40211</c:v>
                </c:pt>
                <c:pt idx="1616">
                  <c:v>40210</c:v>
                </c:pt>
                <c:pt idx="1617">
                  <c:v>40207</c:v>
                </c:pt>
                <c:pt idx="1618">
                  <c:v>40206</c:v>
                </c:pt>
                <c:pt idx="1619">
                  <c:v>40205</c:v>
                </c:pt>
                <c:pt idx="1620">
                  <c:v>40204</c:v>
                </c:pt>
                <c:pt idx="1621">
                  <c:v>40203</c:v>
                </c:pt>
                <c:pt idx="1622">
                  <c:v>40200</c:v>
                </c:pt>
                <c:pt idx="1623">
                  <c:v>40199</c:v>
                </c:pt>
                <c:pt idx="1624">
                  <c:v>40198</c:v>
                </c:pt>
                <c:pt idx="1625">
                  <c:v>40197</c:v>
                </c:pt>
                <c:pt idx="1626">
                  <c:v>40193</c:v>
                </c:pt>
                <c:pt idx="1627">
                  <c:v>40192</c:v>
                </c:pt>
                <c:pt idx="1628">
                  <c:v>40191</c:v>
                </c:pt>
                <c:pt idx="1629">
                  <c:v>40190</c:v>
                </c:pt>
                <c:pt idx="1630">
                  <c:v>40189</c:v>
                </c:pt>
                <c:pt idx="1631">
                  <c:v>40186</c:v>
                </c:pt>
                <c:pt idx="1632">
                  <c:v>40185</c:v>
                </c:pt>
                <c:pt idx="1633">
                  <c:v>40184</c:v>
                </c:pt>
                <c:pt idx="1634">
                  <c:v>40183</c:v>
                </c:pt>
                <c:pt idx="1635">
                  <c:v>40182</c:v>
                </c:pt>
                <c:pt idx="1636">
                  <c:v>40178</c:v>
                </c:pt>
                <c:pt idx="1637">
                  <c:v>40177</c:v>
                </c:pt>
                <c:pt idx="1638">
                  <c:v>40176</c:v>
                </c:pt>
                <c:pt idx="1639">
                  <c:v>40175</c:v>
                </c:pt>
                <c:pt idx="1640">
                  <c:v>40171</c:v>
                </c:pt>
                <c:pt idx="1641">
                  <c:v>40170</c:v>
                </c:pt>
                <c:pt idx="1642">
                  <c:v>40169</c:v>
                </c:pt>
                <c:pt idx="1643">
                  <c:v>40168</c:v>
                </c:pt>
                <c:pt idx="1644">
                  <c:v>40165</c:v>
                </c:pt>
                <c:pt idx="1645">
                  <c:v>40164</c:v>
                </c:pt>
                <c:pt idx="1646">
                  <c:v>40163</c:v>
                </c:pt>
                <c:pt idx="1647">
                  <c:v>40162</c:v>
                </c:pt>
                <c:pt idx="1648">
                  <c:v>40161</c:v>
                </c:pt>
                <c:pt idx="1649">
                  <c:v>40158</c:v>
                </c:pt>
                <c:pt idx="1650">
                  <c:v>40157</c:v>
                </c:pt>
                <c:pt idx="1651">
                  <c:v>40156</c:v>
                </c:pt>
                <c:pt idx="1652">
                  <c:v>40155</c:v>
                </c:pt>
                <c:pt idx="1653">
                  <c:v>40154</c:v>
                </c:pt>
                <c:pt idx="1654">
                  <c:v>40151</c:v>
                </c:pt>
                <c:pt idx="1655">
                  <c:v>40150</c:v>
                </c:pt>
                <c:pt idx="1656">
                  <c:v>40149</c:v>
                </c:pt>
                <c:pt idx="1657">
                  <c:v>40148</c:v>
                </c:pt>
                <c:pt idx="1658">
                  <c:v>40147</c:v>
                </c:pt>
                <c:pt idx="1659">
                  <c:v>40144</c:v>
                </c:pt>
                <c:pt idx="1660">
                  <c:v>40142</c:v>
                </c:pt>
                <c:pt idx="1661">
                  <c:v>40141</c:v>
                </c:pt>
                <c:pt idx="1662">
                  <c:v>40140</c:v>
                </c:pt>
                <c:pt idx="1663">
                  <c:v>40137</c:v>
                </c:pt>
                <c:pt idx="1664">
                  <c:v>40136</c:v>
                </c:pt>
                <c:pt idx="1665">
                  <c:v>40135</c:v>
                </c:pt>
                <c:pt idx="1666">
                  <c:v>40134</c:v>
                </c:pt>
                <c:pt idx="1667">
                  <c:v>40133</c:v>
                </c:pt>
                <c:pt idx="1668">
                  <c:v>40130</c:v>
                </c:pt>
                <c:pt idx="1669">
                  <c:v>40129</c:v>
                </c:pt>
                <c:pt idx="1670">
                  <c:v>40128</c:v>
                </c:pt>
                <c:pt idx="1671">
                  <c:v>40127</c:v>
                </c:pt>
                <c:pt idx="1672">
                  <c:v>40126</c:v>
                </c:pt>
                <c:pt idx="1673">
                  <c:v>40123</c:v>
                </c:pt>
                <c:pt idx="1674">
                  <c:v>40122</c:v>
                </c:pt>
                <c:pt idx="1675">
                  <c:v>40121</c:v>
                </c:pt>
                <c:pt idx="1676">
                  <c:v>40120</c:v>
                </c:pt>
                <c:pt idx="1677">
                  <c:v>40119</c:v>
                </c:pt>
                <c:pt idx="1678">
                  <c:v>40116</c:v>
                </c:pt>
                <c:pt idx="1679">
                  <c:v>40115</c:v>
                </c:pt>
                <c:pt idx="1680">
                  <c:v>40114</c:v>
                </c:pt>
                <c:pt idx="1681">
                  <c:v>40113</c:v>
                </c:pt>
                <c:pt idx="1682">
                  <c:v>40112</c:v>
                </c:pt>
                <c:pt idx="1683">
                  <c:v>40109</c:v>
                </c:pt>
                <c:pt idx="1684">
                  <c:v>40108</c:v>
                </c:pt>
                <c:pt idx="1685">
                  <c:v>40107</c:v>
                </c:pt>
                <c:pt idx="1686">
                  <c:v>40106</c:v>
                </c:pt>
                <c:pt idx="1687">
                  <c:v>40105</c:v>
                </c:pt>
                <c:pt idx="1688">
                  <c:v>40102</c:v>
                </c:pt>
                <c:pt idx="1689">
                  <c:v>40101</c:v>
                </c:pt>
                <c:pt idx="1690">
                  <c:v>40100</c:v>
                </c:pt>
                <c:pt idx="1691">
                  <c:v>40099</c:v>
                </c:pt>
                <c:pt idx="1692">
                  <c:v>40098</c:v>
                </c:pt>
                <c:pt idx="1693">
                  <c:v>40095</c:v>
                </c:pt>
                <c:pt idx="1694">
                  <c:v>40094</c:v>
                </c:pt>
                <c:pt idx="1695">
                  <c:v>40093</c:v>
                </c:pt>
                <c:pt idx="1696">
                  <c:v>40092</c:v>
                </c:pt>
                <c:pt idx="1697">
                  <c:v>40091</c:v>
                </c:pt>
                <c:pt idx="1698">
                  <c:v>40088</c:v>
                </c:pt>
                <c:pt idx="1699">
                  <c:v>40087</c:v>
                </c:pt>
                <c:pt idx="1700">
                  <c:v>40086</c:v>
                </c:pt>
                <c:pt idx="1701">
                  <c:v>40085</c:v>
                </c:pt>
                <c:pt idx="1702">
                  <c:v>40084</c:v>
                </c:pt>
                <c:pt idx="1703">
                  <c:v>40081</c:v>
                </c:pt>
                <c:pt idx="1704">
                  <c:v>40080</c:v>
                </c:pt>
                <c:pt idx="1705">
                  <c:v>40079</c:v>
                </c:pt>
                <c:pt idx="1706">
                  <c:v>40078</c:v>
                </c:pt>
                <c:pt idx="1707">
                  <c:v>40077</c:v>
                </c:pt>
                <c:pt idx="1708">
                  <c:v>40074</c:v>
                </c:pt>
                <c:pt idx="1709">
                  <c:v>40073</c:v>
                </c:pt>
                <c:pt idx="1710">
                  <c:v>40072</c:v>
                </c:pt>
                <c:pt idx="1711">
                  <c:v>40071</c:v>
                </c:pt>
                <c:pt idx="1712">
                  <c:v>40070</c:v>
                </c:pt>
                <c:pt idx="1713">
                  <c:v>40067</c:v>
                </c:pt>
                <c:pt idx="1714">
                  <c:v>40066</c:v>
                </c:pt>
                <c:pt idx="1715">
                  <c:v>40065</c:v>
                </c:pt>
                <c:pt idx="1716">
                  <c:v>40064</c:v>
                </c:pt>
                <c:pt idx="1717">
                  <c:v>40060</c:v>
                </c:pt>
                <c:pt idx="1718">
                  <c:v>40059</c:v>
                </c:pt>
                <c:pt idx="1719">
                  <c:v>40058</c:v>
                </c:pt>
                <c:pt idx="1720">
                  <c:v>40057</c:v>
                </c:pt>
                <c:pt idx="1721">
                  <c:v>40056</c:v>
                </c:pt>
                <c:pt idx="1722">
                  <c:v>40053</c:v>
                </c:pt>
                <c:pt idx="1723">
                  <c:v>40052</c:v>
                </c:pt>
                <c:pt idx="1724">
                  <c:v>40051</c:v>
                </c:pt>
                <c:pt idx="1725">
                  <c:v>40050</c:v>
                </c:pt>
                <c:pt idx="1726">
                  <c:v>40049</c:v>
                </c:pt>
                <c:pt idx="1727">
                  <c:v>40046</c:v>
                </c:pt>
                <c:pt idx="1728">
                  <c:v>40045</c:v>
                </c:pt>
                <c:pt idx="1729">
                  <c:v>40044</c:v>
                </c:pt>
                <c:pt idx="1730">
                  <c:v>40043</c:v>
                </c:pt>
                <c:pt idx="1731">
                  <c:v>40042</c:v>
                </c:pt>
                <c:pt idx="1732">
                  <c:v>40039</c:v>
                </c:pt>
                <c:pt idx="1733">
                  <c:v>40038</c:v>
                </c:pt>
                <c:pt idx="1734">
                  <c:v>40037</c:v>
                </c:pt>
                <c:pt idx="1735">
                  <c:v>40036</c:v>
                </c:pt>
                <c:pt idx="1736">
                  <c:v>40035</c:v>
                </c:pt>
                <c:pt idx="1737">
                  <c:v>40032</c:v>
                </c:pt>
                <c:pt idx="1738">
                  <c:v>40031</c:v>
                </c:pt>
                <c:pt idx="1739">
                  <c:v>40030</c:v>
                </c:pt>
                <c:pt idx="1740">
                  <c:v>40029</c:v>
                </c:pt>
                <c:pt idx="1741">
                  <c:v>40028</c:v>
                </c:pt>
                <c:pt idx="1742">
                  <c:v>40025</c:v>
                </c:pt>
                <c:pt idx="1743">
                  <c:v>40024</c:v>
                </c:pt>
                <c:pt idx="1744">
                  <c:v>40023</c:v>
                </c:pt>
                <c:pt idx="1745">
                  <c:v>40022</c:v>
                </c:pt>
                <c:pt idx="1746">
                  <c:v>40021</c:v>
                </c:pt>
                <c:pt idx="1747">
                  <c:v>40018</c:v>
                </c:pt>
                <c:pt idx="1748">
                  <c:v>40017</c:v>
                </c:pt>
                <c:pt idx="1749">
                  <c:v>40016</c:v>
                </c:pt>
                <c:pt idx="1750">
                  <c:v>40015</c:v>
                </c:pt>
                <c:pt idx="1751">
                  <c:v>40014</c:v>
                </c:pt>
                <c:pt idx="1752">
                  <c:v>40011</c:v>
                </c:pt>
                <c:pt idx="1753">
                  <c:v>40010</c:v>
                </c:pt>
                <c:pt idx="1754">
                  <c:v>40009</c:v>
                </c:pt>
                <c:pt idx="1755">
                  <c:v>40008</c:v>
                </c:pt>
                <c:pt idx="1756">
                  <c:v>40007</c:v>
                </c:pt>
                <c:pt idx="1757">
                  <c:v>40004</c:v>
                </c:pt>
                <c:pt idx="1758">
                  <c:v>40003</c:v>
                </c:pt>
                <c:pt idx="1759">
                  <c:v>40002</c:v>
                </c:pt>
                <c:pt idx="1760">
                  <c:v>40001</c:v>
                </c:pt>
                <c:pt idx="1761">
                  <c:v>40000</c:v>
                </c:pt>
                <c:pt idx="1762">
                  <c:v>39996</c:v>
                </c:pt>
                <c:pt idx="1763">
                  <c:v>39995</c:v>
                </c:pt>
                <c:pt idx="1764">
                  <c:v>39994</c:v>
                </c:pt>
                <c:pt idx="1765">
                  <c:v>39993</c:v>
                </c:pt>
                <c:pt idx="1766">
                  <c:v>39990</c:v>
                </c:pt>
                <c:pt idx="1767">
                  <c:v>39989</c:v>
                </c:pt>
                <c:pt idx="1768">
                  <c:v>39988</c:v>
                </c:pt>
                <c:pt idx="1769">
                  <c:v>39987</c:v>
                </c:pt>
                <c:pt idx="1770">
                  <c:v>39986</c:v>
                </c:pt>
                <c:pt idx="1771">
                  <c:v>39983</c:v>
                </c:pt>
                <c:pt idx="1772">
                  <c:v>39982</c:v>
                </c:pt>
                <c:pt idx="1773">
                  <c:v>39981</c:v>
                </c:pt>
                <c:pt idx="1774">
                  <c:v>39980</c:v>
                </c:pt>
                <c:pt idx="1775">
                  <c:v>39979</c:v>
                </c:pt>
                <c:pt idx="1776">
                  <c:v>39976</c:v>
                </c:pt>
                <c:pt idx="1777">
                  <c:v>39975</c:v>
                </c:pt>
                <c:pt idx="1778">
                  <c:v>39974</c:v>
                </c:pt>
                <c:pt idx="1779">
                  <c:v>39973</c:v>
                </c:pt>
                <c:pt idx="1780">
                  <c:v>39972</c:v>
                </c:pt>
                <c:pt idx="1781">
                  <c:v>39969</c:v>
                </c:pt>
                <c:pt idx="1782">
                  <c:v>39968</c:v>
                </c:pt>
                <c:pt idx="1783">
                  <c:v>39967</c:v>
                </c:pt>
                <c:pt idx="1784">
                  <c:v>39966</c:v>
                </c:pt>
                <c:pt idx="1785">
                  <c:v>39965</c:v>
                </c:pt>
                <c:pt idx="1786">
                  <c:v>39962</c:v>
                </c:pt>
                <c:pt idx="1787">
                  <c:v>39961</c:v>
                </c:pt>
                <c:pt idx="1788">
                  <c:v>39960</c:v>
                </c:pt>
                <c:pt idx="1789">
                  <c:v>39959</c:v>
                </c:pt>
                <c:pt idx="1790">
                  <c:v>39955</c:v>
                </c:pt>
                <c:pt idx="1791">
                  <c:v>39954</c:v>
                </c:pt>
                <c:pt idx="1792">
                  <c:v>39953</c:v>
                </c:pt>
                <c:pt idx="1793">
                  <c:v>39952</c:v>
                </c:pt>
                <c:pt idx="1794">
                  <c:v>39951</c:v>
                </c:pt>
                <c:pt idx="1795">
                  <c:v>39948</c:v>
                </c:pt>
                <c:pt idx="1796">
                  <c:v>39947</c:v>
                </c:pt>
                <c:pt idx="1797">
                  <c:v>39946</c:v>
                </c:pt>
                <c:pt idx="1798">
                  <c:v>39945</c:v>
                </c:pt>
                <c:pt idx="1799">
                  <c:v>39944</c:v>
                </c:pt>
                <c:pt idx="1800">
                  <c:v>39941</c:v>
                </c:pt>
                <c:pt idx="1801">
                  <c:v>39940</c:v>
                </c:pt>
                <c:pt idx="1802">
                  <c:v>39939</c:v>
                </c:pt>
                <c:pt idx="1803">
                  <c:v>39938</c:v>
                </c:pt>
                <c:pt idx="1804">
                  <c:v>39937</c:v>
                </c:pt>
                <c:pt idx="1805">
                  <c:v>39934</c:v>
                </c:pt>
                <c:pt idx="1806">
                  <c:v>39933</c:v>
                </c:pt>
                <c:pt idx="1807">
                  <c:v>39932</c:v>
                </c:pt>
                <c:pt idx="1808">
                  <c:v>39931</c:v>
                </c:pt>
                <c:pt idx="1809">
                  <c:v>39930</c:v>
                </c:pt>
                <c:pt idx="1810">
                  <c:v>39927</c:v>
                </c:pt>
                <c:pt idx="1811">
                  <c:v>39926</c:v>
                </c:pt>
                <c:pt idx="1812">
                  <c:v>39925</c:v>
                </c:pt>
                <c:pt idx="1813">
                  <c:v>39924</c:v>
                </c:pt>
                <c:pt idx="1814">
                  <c:v>39923</c:v>
                </c:pt>
                <c:pt idx="1815">
                  <c:v>39920</c:v>
                </c:pt>
                <c:pt idx="1816">
                  <c:v>39919</c:v>
                </c:pt>
                <c:pt idx="1817">
                  <c:v>39918</c:v>
                </c:pt>
                <c:pt idx="1818">
                  <c:v>39917</c:v>
                </c:pt>
                <c:pt idx="1819">
                  <c:v>39916</c:v>
                </c:pt>
                <c:pt idx="1820">
                  <c:v>39912</c:v>
                </c:pt>
                <c:pt idx="1821">
                  <c:v>39911</c:v>
                </c:pt>
                <c:pt idx="1822">
                  <c:v>39910</c:v>
                </c:pt>
                <c:pt idx="1823">
                  <c:v>39909</c:v>
                </c:pt>
                <c:pt idx="1824">
                  <c:v>39906</c:v>
                </c:pt>
                <c:pt idx="1825">
                  <c:v>39905</c:v>
                </c:pt>
                <c:pt idx="1826">
                  <c:v>39904</c:v>
                </c:pt>
                <c:pt idx="1827">
                  <c:v>39903</c:v>
                </c:pt>
                <c:pt idx="1828">
                  <c:v>39902</c:v>
                </c:pt>
                <c:pt idx="1829">
                  <c:v>39899</c:v>
                </c:pt>
                <c:pt idx="1830">
                  <c:v>39898</c:v>
                </c:pt>
                <c:pt idx="1831">
                  <c:v>39897</c:v>
                </c:pt>
                <c:pt idx="1832">
                  <c:v>39896</c:v>
                </c:pt>
                <c:pt idx="1833">
                  <c:v>39895</c:v>
                </c:pt>
                <c:pt idx="1834">
                  <c:v>39892</c:v>
                </c:pt>
                <c:pt idx="1835">
                  <c:v>39891</c:v>
                </c:pt>
                <c:pt idx="1836">
                  <c:v>39890</c:v>
                </c:pt>
                <c:pt idx="1837">
                  <c:v>39889</c:v>
                </c:pt>
                <c:pt idx="1838">
                  <c:v>39888</c:v>
                </c:pt>
                <c:pt idx="1839">
                  <c:v>39885</c:v>
                </c:pt>
                <c:pt idx="1840">
                  <c:v>39884</c:v>
                </c:pt>
                <c:pt idx="1841">
                  <c:v>39883</c:v>
                </c:pt>
                <c:pt idx="1842">
                  <c:v>39882</c:v>
                </c:pt>
                <c:pt idx="1843">
                  <c:v>39881</c:v>
                </c:pt>
                <c:pt idx="1844">
                  <c:v>39878</c:v>
                </c:pt>
                <c:pt idx="1845">
                  <c:v>39877</c:v>
                </c:pt>
                <c:pt idx="1846">
                  <c:v>39876</c:v>
                </c:pt>
                <c:pt idx="1847">
                  <c:v>39875</c:v>
                </c:pt>
                <c:pt idx="1848">
                  <c:v>39874</c:v>
                </c:pt>
                <c:pt idx="1849">
                  <c:v>39871</c:v>
                </c:pt>
                <c:pt idx="1850">
                  <c:v>39870</c:v>
                </c:pt>
                <c:pt idx="1851">
                  <c:v>39869</c:v>
                </c:pt>
                <c:pt idx="1852">
                  <c:v>39868</c:v>
                </c:pt>
                <c:pt idx="1853">
                  <c:v>39867</c:v>
                </c:pt>
                <c:pt idx="1854">
                  <c:v>39864</c:v>
                </c:pt>
                <c:pt idx="1855">
                  <c:v>39863</c:v>
                </c:pt>
                <c:pt idx="1856">
                  <c:v>39862</c:v>
                </c:pt>
                <c:pt idx="1857">
                  <c:v>39861</c:v>
                </c:pt>
                <c:pt idx="1858">
                  <c:v>39857</c:v>
                </c:pt>
                <c:pt idx="1859">
                  <c:v>39856</c:v>
                </c:pt>
                <c:pt idx="1860">
                  <c:v>39855</c:v>
                </c:pt>
                <c:pt idx="1861">
                  <c:v>39854</c:v>
                </c:pt>
                <c:pt idx="1862">
                  <c:v>39853</c:v>
                </c:pt>
                <c:pt idx="1863">
                  <c:v>39850</c:v>
                </c:pt>
                <c:pt idx="1864">
                  <c:v>39849</c:v>
                </c:pt>
                <c:pt idx="1865">
                  <c:v>39848</c:v>
                </c:pt>
                <c:pt idx="1866">
                  <c:v>39847</c:v>
                </c:pt>
                <c:pt idx="1867">
                  <c:v>39846</c:v>
                </c:pt>
                <c:pt idx="1868">
                  <c:v>39843</c:v>
                </c:pt>
                <c:pt idx="1869">
                  <c:v>39842</c:v>
                </c:pt>
                <c:pt idx="1870">
                  <c:v>39841</c:v>
                </c:pt>
                <c:pt idx="1871">
                  <c:v>39840</c:v>
                </c:pt>
                <c:pt idx="1872">
                  <c:v>39839</c:v>
                </c:pt>
                <c:pt idx="1873">
                  <c:v>39836</c:v>
                </c:pt>
                <c:pt idx="1874">
                  <c:v>39835</c:v>
                </c:pt>
                <c:pt idx="1875">
                  <c:v>39834</c:v>
                </c:pt>
                <c:pt idx="1876">
                  <c:v>39833</c:v>
                </c:pt>
                <c:pt idx="1877">
                  <c:v>39829</c:v>
                </c:pt>
                <c:pt idx="1878">
                  <c:v>39828</c:v>
                </c:pt>
                <c:pt idx="1879">
                  <c:v>39827</c:v>
                </c:pt>
                <c:pt idx="1880">
                  <c:v>39826</c:v>
                </c:pt>
                <c:pt idx="1881">
                  <c:v>39825</c:v>
                </c:pt>
                <c:pt idx="1882">
                  <c:v>39822</c:v>
                </c:pt>
                <c:pt idx="1883">
                  <c:v>39821</c:v>
                </c:pt>
                <c:pt idx="1884">
                  <c:v>39820</c:v>
                </c:pt>
                <c:pt idx="1885">
                  <c:v>39819</c:v>
                </c:pt>
                <c:pt idx="1886">
                  <c:v>39818</c:v>
                </c:pt>
                <c:pt idx="1887">
                  <c:v>39815</c:v>
                </c:pt>
                <c:pt idx="1888">
                  <c:v>39813</c:v>
                </c:pt>
                <c:pt idx="1889">
                  <c:v>39812</c:v>
                </c:pt>
                <c:pt idx="1890">
                  <c:v>39811</c:v>
                </c:pt>
                <c:pt idx="1891">
                  <c:v>39808</c:v>
                </c:pt>
                <c:pt idx="1892">
                  <c:v>39806</c:v>
                </c:pt>
                <c:pt idx="1893">
                  <c:v>39805</c:v>
                </c:pt>
                <c:pt idx="1894">
                  <c:v>39804</c:v>
                </c:pt>
                <c:pt idx="1895">
                  <c:v>39801</c:v>
                </c:pt>
                <c:pt idx="1896">
                  <c:v>39800</c:v>
                </c:pt>
                <c:pt idx="1897">
                  <c:v>39799</c:v>
                </c:pt>
                <c:pt idx="1898">
                  <c:v>39798</c:v>
                </c:pt>
                <c:pt idx="1899">
                  <c:v>39797</c:v>
                </c:pt>
                <c:pt idx="1900">
                  <c:v>39794</c:v>
                </c:pt>
                <c:pt idx="1901">
                  <c:v>39793</c:v>
                </c:pt>
                <c:pt idx="1902">
                  <c:v>39792</c:v>
                </c:pt>
                <c:pt idx="1903">
                  <c:v>39791</c:v>
                </c:pt>
                <c:pt idx="1904">
                  <c:v>39790</c:v>
                </c:pt>
                <c:pt idx="1905">
                  <c:v>39787</c:v>
                </c:pt>
                <c:pt idx="1906">
                  <c:v>39786</c:v>
                </c:pt>
                <c:pt idx="1907">
                  <c:v>39785</c:v>
                </c:pt>
                <c:pt idx="1908">
                  <c:v>39784</c:v>
                </c:pt>
                <c:pt idx="1909">
                  <c:v>39783</c:v>
                </c:pt>
                <c:pt idx="1910">
                  <c:v>39780</c:v>
                </c:pt>
                <c:pt idx="1911">
                  <c:v>39778</c:v>
                </c:pt>
                <c:pt idx="1912">
                  <c:v>39777</c:v>
                </c:pt>
                <c:pt idx="1913">
                  <c:v>39776</c:v>
                </c:pt>
                <c:pt idx="1914">
                  <c:v>39773</c:v>
                </c:pt>
                <c:pt idx="1915">
                  <c:v>39772</c:v>
                </c:pt>
                <c:pt idx="1916">
                  <c:v>39771</c:v>
                </c:pt>
                <c:pt idx="1917">
                  <c:v>39770</c:v>
                </c:pt>
                <c:pt idx="1918">
                  <c:v>39769</c:v>
                </c:pt>
                <c:pt idx="1919">
                  <c:v>39766</c:v>
                </c:pt>
                <c:pt idx="1920">
                  <c:v>39765</c:v>
                </c:pt>
                <c:pt idx="1921">
                  <c:v>39764</c:v>
                </c:pt>
                <c:pt idx="1922">
                  <c:v>39763</c:v>
                </c:pt>
                <c:pt idx="1923">
                  <c:v>39762</c:v>
                </c:pt>
                <c:pt idx="1924">
                  <c:v>39759</c:v>
                </c:pt>
                <c:pt idx="1925">
                  <c:v>39758</c:v>
                </c:pt>
                <c:pt idx="1926">
                  <c:v>39757</c:v>
                </c:pt>
                <c:pt idx="1927">
                  <c:v>39756</c:v>
                </c:pt>
                <c:pt idx="1928">
                  <c:v>39755</c:v>
                </c:pt>
                <c:pt idx="1929">
                  <c:v>39752</c:v>
                </c:pt>
                <c:pt idx="1930">
                  <c:v>39751</c:v>
                </c:pt>
                <c:pt idx="1931">
                  <c:v>39750</c:v>
                </c:pt>
                <c:pt idx="1932">
                  <c:v>39749</c:v>
                </c:pt>
                <c:pt idx="1933">
                  <c:v>39748</c:v>
                </c:pt>
                <c:pt idx="1934">
                  <c:v>39745</c:v>
                </c:pt>
                <c:pt idx="1935">
                  <c:v>39744</c:v>
                </c:pt>
                <c:pt idx="1936">
                  <c:v>39743</c:v>
                </c:pt>
                <c:pt idx="1937">
                  <c:v>39742</c:v>
                </c:pt>
                <c:pt idx="1938">
                  <c:v>39741</c:v>
                </c:pt>
                <c:pt idx="1939">
                  <c:v>39738</c:v>
                </c:pt>
                <c:pt idx="1940">
                  <c:v>39737</c:v>
                </c:pt>
                <c:pt idx="1941">
                  <c:v>39736</c:v>
                </c:pt>
                <c:pt idx="1942">
                  <c:v>39735</c:v>
                </c:pt>
                <c:pt idx="1943">
                  <c:v>39734</c:v>
                </c:pt>
                <c:pt idx="1944">
                  <c:v>39731</c:v>
                </c:pt>
                <c:pt idx="1945">
                  <c:v>39730</c:v>
                </c:pt>
                <c:pt idx="1946">
                  <c:v>39729</c:v>
                </c:pt>
                <c:pt idx="1947">
                  <c:v>39728</c:v>
                </c:pt>
                <c:pt idx="1948">
                  <c:v>39727</c:v>
                </c:pt>
                <c:pt idx="1949">
                  <c:v>39724</c:v>
                </c:pt>
                <c:pt idx="1950">
                  <c:v>39723</c:v>
                </c:pt>
                <c:pt idx="1951">
                  <c:v>39722</c:v>
                </c:pt>
                <c:pt idx="1952">
                  <c:v>39721</c:v>
                </c:pt>
                <c:pt idx="1953">
                  <c:v>39720</c:v>
                </c:pt>
                <c:pt idx="1954">
                  <c:v>39717</c:v>
                </c:pt>
                <c:pt idx="1955">
                  <c:v>39716</c:v>
                </c:pt>
                <c:pt idx="1956">
                  <c:v>39715</c:v>
                </c:pt>
                <c:pt idx="1957">
                  <c:v>39714</c:v>
                </c:pt>
                <c:pt idx="1958">
                  <c:v>39713</c:v>
                </c:pt>
                <c:pt idx="1959">
                  <c:v>39710</c:v>
                </c:pt>
                <c:pt idx="1960">
                  <c:v>39709</c:v>
                </c:pt>
                <c:pt idx="1961">
                  <c:v>39708</c:v>
                </c:pt>
                <c:pt idx="1962">
                  <c:v>39707</c:v>
                </c:pt>
                <c:pt idx="1963">
                  <c:v>39706</c:v>
                </c:pt>
                <c:pt idx="1964">
                  <c:v>39703</c:v>
                </c:pt>
                <c:pt idx="1965">
                  <c:v>39702</c:v>
                </c:pt>
                <c:pt idx="1966">
                  <c:v>39701</c:v>
                </c:pt>
                <c:pt idx="1967">
                  <c:v>39700</c:v>
                </c:pt>
                <c:pt idx="1968">
                  <c:v>39699</c:v>
                </c:pt>
                <c:pt idx="1969">
                  <c:v>39696</c:v>
                </c:pt>
                <c:pt idx="1970">
                  <c:v>39695</c:v>
                </c:pt>
                <c:pt idx="1971">
                  <c:v>39694</c:v>
                </c:pt>
                <c:pt idx="1972">
                  <c:v>39693</c:v>
                </c:pt>
                <c:pt idx="1973">
                  <c:v>39689</c:v>
                </c:pt>
                <c:pt idx="1974">
                  <c:v>39688</c:v>
                </c:pt>
                <c:pt idx="1975">
                  <c:v>39687</c:v>
                </c:pt>
                <c:pt idx="1976">
                  <c:v>39686</c:v>
                </c:pt>
                <c:pt idx="1977">
                  <c:v>39685</c:v>
                </c:pt>
                <c:pt idx="1978">
                  <c:v>39682</c:v>
                </c:pt>
                <c:pt idx="1979">
                  <c:v>39681</c:v>
                </c:pt>
                <c:pt idx="1980">
                  <c:v>39680</c:v>
                </c:pt>
                <c:pt idx="1981">
                  <c:v>39679</c:v>
                </c:pt>
                <c:pt idx="1982">
                  <c:v>39678</c:v>
                </c:pt>
                <c:pt idx="1983">
                  <c:v>39675</c:v>
                </c:pt>
                <c:pt idx="1984">
                  <c:v>39674</c:v>
                </c:pt>
                <c:pt idx="1985">
                  <c:v>39673</c:v>
                </c:pt>
                <c:pt idx="1986">
                  <c:v>39672</c:v>
                </c:pt>
                <c:pt idx="1987">
                  <c:v>39671</c:v>
                </c:pt>
                <c:pt idx="1988">
                  <c:v>39668</c:v>
                </c:pt>
              </c:numCache>
            </c:numRef>
          </c:cat>
          <c:val>
            <c:numRef>
              <c:f>Stock_Data!$D$2:$D$1990</c:f>
              <c:numCache>
                <c:formatCode>General</c:formatCode>
                <c:ptCount val="1989"/>
                <c:pt idx="0">
                  <c:v>18002.380860000001</c:v>
                </c:pt>
                <c:pt idx="1">
                  <c:v>17930.609380000002</c:v>
                </c:pt>
                <c:pt idx="2">
                  <c:v>17704.509770000001</c:v>
                </c:pt>
                <c:pt idx="3">
                  <c:v>17409.720700000002</c:v>
                </c:pt>
                <c:pt idx="4">
                  <c:v>17355.210940000001</c:v>
                </c:pt>
                <c:pt idx="5">
                  <c:v>17946.630860000001</c:v>
                </c:pt>
                <c:pt idx="6">
                  <c:v>18011.070309999999</c:v>
                </c:pt>
                <c:pt idx="7">
                  <c:v>17920.160159999999</c:v>
                </c:pt>
                <c:pt idx="8">
                  <c:v>17877.839840000001</c:v>
                </c:pt>
                <c:pt idx="9">
                  <c:v>17946.359380000002</c:v>
                </c:pt>
                <c:pt idx="10">
                  <c:v>17733.439450000002</c:v>
                </c:pt>
                <c:pt idx="11">
                  <c:v>17754.910159999999</c:v>
                </c:pt>
                <c:pt idx="12">
                  <c:v>17762.960940000001</c:v>
                </c:pt>
                <c:pt idx="13">
                  <c:v>17733.91992</c:v>
                </c:pt>
                <c:pt idx="14">
                  <c:v>17893.279299999998</c:v>
                </c:pt>
                <c:pt idx="15">
                  <c:v>17938.820309999999</c:v>
                </c:pt>
                <c:pt idx="16">
                  <c:v>18005.220700000002</c:v>
                </c:pt>
                <c:pt idx="17">
                  <c:v>18016</c:v>
                </c:pt>
                <c:pt idx="18">
                  <c:v>18003.230469999999</c:v>
                </c:pt>
                <c:pt idx="19">
                  <c:v>17949.679690000001</c:v>
                </c:pt>
                <c:pt idx="20">
                  <c:v>17833.16992</c:v>
                </c:pt>
                <c:pt idx="21">
                  <c:v>17838.560549999998</c:v>
                </c:pt>
                <c:pt idx="22">
                  <c:v>17809.179690000001</c:v>
                </c:pt>
                <c:pt idx="23">
                  <c:v>17899.240229999999</c:v>
                </c:pt>
                <c:pt idx="24">
                  <c:v>17873.220700000002</c:v>
                </c:pt>
                <c:pt idx="25">
                  <c:v>17888.660159999999</c:v>
                </c:pt>
                <c:pt idx="26">
                  <c:v>17891.710940000001</c:v>
                </c:pt>
                <c:pt idx="27">
                  <c:v>17742.589840000001</c:v>
                </c:pt>
                <c:pt idx="28">
                  <c:v>17550.699219999999</c:v>
                </c:pt>
                <c:pt idx="29">
                  <c:v>17571.75</c:v>
                </c:pt>
                <c:pt idx="30">
                  <c:v>17514.160159999999</c:v>
                </c:pt>
                <c:pt idx="31">
                  <c:v>17636.220700000002</c:v>
                </c:pt>
                <c:pt idx="32">
                  <c:v>17701.460940000001</c:v>
                </c:pt>
                <c:pt idx="33">
                  <c:v>17755.800780000001</c:v>
                </c:pt>
                <c:pt idx="34">
                  <c:v>17734.740229999999</c:v>
                </c:pt>
                <c:pt idx="35">
                  <c:v>17798.189450000002</c:v>
                </c:pt>
                <c:pt idx="36">
                  <c:v>17919.029299999998</c:v>
                </c:pt>
                <c:pt idx="37">
                  <c:v>17934.609380000002</c:v>
                </c:pt>
                <c:pt idx="38">
                  <c:v>17783.160159999999</c:v>
                </c:pt>
                <c:pt idx="39">
                  <c:v>17744.539059999999</c:v>
                </c:pt>
                <c:pt idx="40">
                  <c:v>17736.109380000002</c:v>
                </c:pt>
                <c:pt idx="41">
                  <c:v>17738.060549999998</c:v>
                </c:pt>
                <c:pt idx="42">
                  <c:v>17870.75</c:v>
                </c:pt>
                <c:pt idx="43">
                  <c:v>17912.349610000001</c:v>
                </c:pt>
                <c:pt idx="44">
                  <c:v>17814.83008</c:v>
                </c:pt>
                <c:pt idx="45">
                  <c:v>18035.730469999999</c:v>
                </c:pt>
                <c:pt idx="46">
                  <c:v>18084.660159999999</c:v>
                </c:pt>
                <c:pt idx="47">
                  <c:v>18043.769530000001</c:v>
                </c:pt>
                <c:pt idx="48">
                  <c:v>17990.939450000002</c:v>
                </c:pt>
                <c:pt idx="49">
                  <c:v>18026.849610000001</c:v>
                </c:pt>
                <c:pt idx="50">
                  <c:v>18107.289059999999</c:v>
                </c:pt>
                <c:pt idx="51">
                  <c:v>18167.630860000001</c:v>
                </c:pt>
                <c:pt idx="52">
                  <c:v>18103.460940000001</c:v>
                </c:pt>
                <c:pt idx="53">
                  <c:v>18009.529299999998</c:v>
                </c:pt>
                <c:pt idx="54">
                  <c:v>17937.650389999999</c:v>
                </c:pt>
                <c:pt idx="55">
                  <c:v>17962.140630000002</c:v>
                </c:pt>
                <c:pt idx="56">
                  <c:v>17918.349610000001</c:v>
                </c:pt>
                <c:pt idx="57">
                  <c:v>17744.429690000001</c:v>
                </c:pt>
                <c:pt idx="58">
                  <c:v>17731.630860000001</c:v>
                </c:pt>
                <c:pt idx="59">
                  <c:v>17694.509770000001</c:v>
                </c:pt>
                <c:pt idx="60">
                  <c:v>17687.279299999998</c:v>
                </c:pt>
                <c:pt idx="61">
                  <c:v>17723.550780000001</c:v>
                </c:pt>
                <c:pt idx="62">
                  <c:v>17718.029299999998</c:v>
                </c:pt>
                <c:pt idx="63">
                  <c:v>17806.380860000001</c:v>
                </c:pt>
                <c:pt idx="64">
                  <c:v>17811.480469999999</c:v>
                </c:pt>
                <c:pt idx="65">
                  <c:v>17755.699219999999</c:v>
                </c:pt>
                <c:pt idx="66">
                  <c:v>17790.109380000002</c:v>
                </c:pt>
                <c:pt idx="67">
                  <c:v>17642.810549999998</c:v>
                </c:pt>
                <c:pt idx="68">
                  <c:v>17583.810549999998</c:v>
                </c:pt>
                <c:pt idx="69">
                  <c:v>17517.140630000002</c:v>
                </c:pt>
                <c:pt idx="70">
                  <c:v>17588.810549999998</c:v>
                </c:pt>
                <c:pt idx="71">
                  <c:v>17648.939450000002</c:v>
                </c:pt>
                <c:pt idx="72">
                  <c:v>17644.970700000002</c:v>
                </c:pt>
                <c:pt idx="73">
                  <c:v>17620.58008</c:v>
                </c:pt>
                <c:pt idx="74">
                  <c:v>17529.009770000001</c:v>
                </c:pt>
                <c:pt idx="75">
                  <c:v>17379.179690000001</c:v>
                </c:pt>
                <c:pt idx="76">
                  <c:v>17251.699219999999</c:v>
                </c:pt>
                <c:pt idx="77">
                  <c:v>17275.070309999999</c:v>
                </c:pt>
                <c:pt idx="78">
                  <c:v>17220.089840000001</c:v>
                </c:pt>
                <c:pt idx="79">
                  <c:v>17130.109380000002</c:v>
                </c:pt>
                <c:pt idx="80">
                  <c:v>17048.5</c:v>
                </c:pt>
                <c:pt idx="81">
                  <c:v>17072.789059999999</c:v>
                </c:pt>
                <c:pt idx="82">
                  <c:v>17099.25</c:v>
                </c:pt>
                <c:pt idx="83">
                  <c:v>17062.380860000001</c:v>
                </c:pt>
                <c:pt idx="84">
                  <c:v>16944.310549999998</c:v>
                </c:pt>
                <c:pt idx="85">
                  <c:v>16900.16992</c:v>
                </c:pt>
                <c:pt idx="86">
                  <c:v>16865.560549999998</c:v>
                </c:pt>
                <c:pt idx="87">
                  <c:v>16726.119139999999</c:v>
                </c:pt>
                <c:pt idx="88">
                  <c:v>16795.980469999999</c:v>
                </c:pt>
                <c:pt idx="89">
                  <c:v>16697.980469999999</c:v>
                </c:pt>
                <c:pt idx="90">
                  <c:v>16507.390630000002</c:v>
                </c:pt>
                <c:pt idx="91">
                  <c:v>16610.390630000002</c:v>
                </c:pt>
                <c:pt idx="92">
                  <c:v>16664.240229999999</c:v>
                </c:pt>
                <c:pt idx="93">
                  <c:v>16410.960940000001</c:v>
                </c:pt>
                <c:pt idx="94">
                  <c:v>16511.839840000001</c:v>
                </c:pt>
                <c:pt idx="95">
                  <c:v>16486.119139999999</c:v>
                </c:pt>
                <c:pt idx="96">
                  <c:v>16196.410159999999</c:v>
                </c:pt>
                <c:pt idx="97">
                  <c:v>15974.04004</c:v>
                </c:pt>
                <c:pt idx="98">
                  <c:v>15897.820309999999</c:v>
                </c:pt>
                <c:pt idx="99">
                  <c:v>16201.889649999999</c:v>
                </c:pt>
                <c:pt idx="100">
                  <c:v>16136.62012</c:v>
                </c:pt>
                <c:pt idx="101">
                  <c:v>16147.509770000001</c:v>
                </c:pt>
                <c:pt idx="102">
                  <c:v>16423.630860000001</c:v>
                </c:pt>
                <c:pt idx="103">
                  <c:v>16485.839840000001</c:v>
                </c:pt>
                <c:pt idx="104">
                  <c:v>16381.690430000001</c:v>
                </c:pt>
                <c:pt idx="105">
                  <c:v>16420.210940000001</c:v>
                </c:pt>
                <c:pt idx="106">
                  <c:v>16510.980469999999</c:v>
                </c:pt>
                <c:pt idx="107">
                  <c:v>16466.300780000001</c:v>
                </c:pt>
                <c:pt idx="108">
                  <c:v>16102.139649999999</c:v>
                </c:pt>
                <c:pt idx="109">
                  <c:v>16235.030269999999</c:v>
                </c:pt>
                <c:pt idx="110">
                  <c:v>16185.79004</c:v>
                </c:pt>
                <c:pt idx="111">
                  <c:v>16086.45996</c:v>
                </c:pt>
                <c:pt idx="112">
                  <c:v>16136.79004</c:v>
                </c:pt>
                <c:pt idx="113">
                  <c:v>16038.589840000001</c:v>
                </c:pt>
                <c:pt idx="114">
                  <c:v>15989.450199999999</c:v>
                </c:pt>
                <c:pt idx="115">
                  <c:v>16171.95996</c:v>
                </c:pt>
                <c:pt idx="116">
                  <c:v>16354.33008</c:v>
                </c:pt>
                <c:pt idx="117">
                  <c:v>16482.050780000001</c:v>
                </c:pt>
                <c:pt idx="118">
                  <c:v>16593.509770000001</c:v>
                </c:pt>
                <c:pt idx="119">
                  <c:v>16591.349610000001</c:v>
                </c:pt>
                <c:pt idx="120">
                  <c:v>16461.849610000001</c:v>
                </c:pt>
                <c:pt idx="121">
                  <c:v>16651.890630000002</c:v>
                </c:pt>
                <c:pt idx="122">
                  <c:v>16888.359380000002</c:v>
                </c:pt>
                <c:pt idx="123">
                  <c:v>17154.83008</c:v>
                </c:pt>
                <c:pt idx="124">
                  <c:v>17195.839840000001</c:v>
                </c:pt>
                <c:pt idx="125">
                  <c:v>17405.480469999999</c:v>
                </c:pt>
                <c:pt idx="126">
                  <c:v>17590.660159999999</c:v>
                </c:pt>
                <c:pt idx="127">
                  <c:v>17714.130860000001</c:v>
                </c:pt>
                <c:pt idx="128">
                  <c:v>17750.019530000001</c:v>
                </c:pt>
                <c:pt idx="129">
                  <c:v>17536.900389999999</c:v>
                </c:pt>
                <c:pt idx="130">
                  <c:v>17606.339840000001</c:v>
                </c:pt>
                <c:pt idx="131">
                  <c:v>17607.91992</c:v>
                </c:pt>
                <c:pt idx="132">
                  <c:v>17451.109380000002</c:v>
                </c:pt>
                <c:pt idx="133">
                  <c:v>17272.359380000002</c:v>
                </c:pt>
                <c:pt idx="134">
                  <c:v>17496.58008</c:v>
                </c:pt>
                <c:pt idx="135">
                  <c:v>17796.759770000001</c:v>
                </c:pt>
                <c:pt idx="136">
                  <c:v>17784.359380000002</c:v>
                </c:pt>
                <c:pt idx="137">
                  <c:v>17627.630860000001</c:v>
                </c:pt>
                <c:pt idx="138">
                  <c:v>17378.019530000001</c:v>
                </c:pt>
                <c:pt idx="139">
                  <c:v>17574.75</c:v>
                </c:pt>
                <c:pt idx="140">
                  <c:v>17697.740229999999</c:v>
                </c:pt>
                <c:pt idx="141">
                  <c:v>17767.689450000002</c:v>
                </c:pt>
                <c:pt idx="142">
                  <c:v>17703.990229999999</c:v>
                </c:pt>
                <c:pt idx="143">
                  <c:v>17845.490229999999</c:v>
                </c:pt>
                <c:pt idx="144">
                  <c:v>17866.470700000002</c:v>
                </c:pt>
                <c:pt idx="145">
                  <c:v>17780.589840000001</c:v>
                </c:pt>
                <c:pt idx="146">
                  <c:v>17901.58008</c:v>
                </c:pt>
                <c:pt idx="147">
                  <c:v>17895.5</c:v>
                </c:pt>
                <c:pt idx="148">
                  <c:v>17837.240229999999</c:v>
                </c:pt>
                <c:pt idx="149">
                  <c:v>17830.359380000002</c:v>
                </c:pt>
                <c:pt idx="150">
                  <c:v>17854.91992</c:v>
                </c:pt>
                <c:pt idx="151">
                  <c:v>17862.599610000001</c:v>
                </c:pt>
                <c:pt idx="152">
                  <c:v>17868.179690000001</c:v>
                </c:pt>
                <c:pt idx="153">
                  <c:v>17914.339840000001</c:v>
                </c:pt>
                <c:pt idx="154">
                  <c:v>17772.970700000002</c:v>
                </c:pt>
                <c:pt idx="155">
                  <c:v>17752.160159999999</c:v>
                </c:pt>
                <c:pt idx="156">
                  <c:v>17599.33008</c:v>
                </c:pt>
                <c:pt idx="157">
                  <c:v>17483.009770000001</c:v>
                </c:pt>
                <c:pt idx="158">
                  <c:v>17439.25</c:v>
                </c:pt>
                <c:pt idx="159">
                  <c:v>17691.929690000001</c:v>
                </c:pt>
                <c:pt idx="160">
                  <c:v>17807.179690000001</c:v>
                </c:pt>
                <c:pt idx="161">
                  <c:v>17768.660159999999</c:v>
                </c:pt>
                <c:pt idx="162">
                  <c:v>17900.779299999998</c:v>
                </c:pt>
                <c:pt idx="163">
                  <c:v>17912.039059999999</c:v>
                </c:pt>
                <c:pt idx="164">
                  <c:v>17929.509770000001</c:v>
                </c:pt>
                <c:pt idx="165">
                  <c:v>17964.119139999999</c:v>
                </c:pt>
                <c:pt idx="166">
                  <c:v>17977.849610000001</c:v>
                </c:pt>
                <c:pt idx="167">
                  <c:v>17845.900389999999</c:v>
                </c:pt>
                <c:pt idx="168">
                  <c:v>17799.960940000001</c:v>
                </c:pt>
                <c:pt idx="169">
                  <c:v>17786</c:v>
                </c:pt>
                <c:pt idx="170">
                  <c:v>17779.949219999999</c:v>
                </c:pt>
                <c:pt idx="171">
                  <c:v>17635.179690000001</c:v>
                </c:pt>
                <c:pt idx="172">
                  <c:v>17660.699219999999</c:v>
                </c:pt>
                <c:pt idx="173">
                  <c:v>17679.369139999999</c:v>
                </c:pt>
                <c:pt idx="174">
                  <c:v>17505.179690000001</c:v>
                </c:pt>
                <c:pt idx="175">
                  <c:v>17314.990229999999</c:v>
                </c:pt>
                <c:pt idx="176">
                  <c:v>17264.880860000001</c:v>
                </c:pt>
                <c:pt idx="177">
                  <c:v>17235.949219999999</c:v>
                </c:pt>
                <c:pt idx="178">
                  <c:v>17220.019530000001</c:v>
                </c:pt>
                <c:pt idx="179">
                  <c:v>17144.41992</c:v>
                </c:pt>
                <c:pt idx="180">
                  <c:v>17111.380860000001</c:v>
                </c:pt>
                <c:pt idx="181">
                  <c:v>17172.810549999998</c:v>
                </c:pt>
                <c:pt idx="182">
                  <c:v>17139.210940000001</c:v>
                </c:pt>
                <c:pt idx="183">
                  <c:v>17110.880860000001</c:v>
                </c:pt>
                <c:pt idx="184">
                  <c:v>17081.279299999998</c:v>
                </c:pt>
                <c:pt idx="185">
                  <c:v>16963.300780000001</c:v>
                </c:pt>
                <c:pt idx="186">
                  <c:v>16865.089840000001</c:v>
                </c:pt>
                <c:pt idx="187">
                  <c:v>16798.369139999999</c:v>
                </c:pt>
                <c:pt idx="188">
                  <c:v>16472.769530000001</c:v>
                </c:pt>
                <c:pt idx="189">
                  <c:v>16348.87012</c:v>
                </c:pt>
                <c:pt idx="190">
                  <c:v>16297.599609999999</c:v>
                </c:pt>
                <c:pt idx="191">
                  <c:v>16118.889649999999</c:v>
                </c:pt>
                <c:pt idx="192">
                  <c:v>16313.259770000001</c:v>
                </c:pt>
                <c:pt idx="193">
                  <c:v>16465.230469999999</c:v>
                </c:pt>
                <c:pt idx="194">
                  <c:v>16257.110350000001</c:v>
                </c:pt>
                <c:pt idx="195">
                  <c:v>16355.29004</c:v>
                </c:pt>
                <c:pt idx="196">
                  <c:v>16477.449219999999</c:v>
                </c:pt>
                <c:pt idx="197">
                  <c:v>16578.599610000001</c:v>
                </c:pt>
                <c:pt idx="198">
                  <c:v>16674.740229999999</c:v>
                </c:pt>
                <c:pt idx="199">
                  <c:v>16933.429690000001</c:v>
                </c:pt>
                <c:pt idx="200">
                  <c:v>16755.980469999999</c:v>
                </c:pt>
                <c:pt idx="201">
                  <c:v>16644.109380000002</c:v>
                </c:pt>
                <c:pt idx="202">
                  <c:v>16450.859380000002</c:v>
                </c:pt>
                <c:pt idx="203">
                  <c:v>16434.759770000001</c:v>
                </c:pt>
                <c:pt idx="204">
                  <c:v>16441.939450000002</c:v>
                </c:pt>
                <c:pt idx="205">
                  <c:v>16664.650389999999</c:v>
                </c:pt>
                <c:pt idx="206">
                  <c:v>16503.410159999999</c:v>
                </c:pt>
                <c:pt idx="207">
                  <c:v>16371.759770000001</c:v>
                </c:pt>
                <c:pt idx="208">
                  <c:v>16550.070309999999</c:v>
                </c:pt>
                <c:pt idx="209">
                  <c:v>16352.58008</c:v>
                </c:pt>
                <c:pt idx="210">
                  <c:v>16528.029299999998</c:v>
                </c:pt>
                <c:pt idx="211">
                  <c:v>16632.019530000001</c:v>
                </c:pt>
                <c:pt idx="212">
                  <c:v>16669.970700000002</c:v>
                </c:pt>
                <c:pt idx="213">
                  <c:v>16666.689450000002</c:v>
                </c:pt>
                <c:pt idx="214">
                  <c:v>16303.75</c:v>
                </c:pt>
                <c:pt idx="215">
                  <c:v>16312.940430000001</c:v>
                </c:pt>
                <c:pt idx="216">
                  <c:v>16459.75</c:v>
                </c:pt>
                <c:pt idx="217">
                  <c:v>16990.689450000002</c:v>
                </c:pt>
                <c:pt idx="218">
                  <c:v>17345.320309999999</c:v>
                </c:pt>
                <c:pt idx="219">
                  <c:v>17517.189450000002</c:v>
                </c:pt>
                <c:pt idx="220">
                  <c:v>17568.400389999999</c:v>
                </c:pt>
                <c:pt idx="221">
                  <c:v>17551.400389999999</c:v>
                </c:pt>
                <c:pt idx="222">
                  <c:v>17492.900389999999</c:v>
                </c:pt>
                <c:pt idx="223">
                  <c:v>17481.779299999998</c:v>
                </c:pt>
                <c:pt idx="224">
                  <c:v>17423.900389999999</c:v>
                </c:pt>
                <c:pt idx="225">
                  <c:v>17593.589840000001</c:v>
                </c:pt>
                <c:pt idx="226">
                  <c:v>17629.130860000001</c:v>
                </c:pt>
                <c:pt idx="227">
                  <c:v>17414.939450000002</c:v>
                </c:pt>
                <c:pt idx="228">
                  <c:v>17572.039059999999</c:v>
                </c:pt>
                <c:pt idx="229">
                  <c:v>17661.369139999999</c:v>
                </c:pt>
                <c:pt idx="230">
                  <c:v>17635.779299999998</c:v>
                </c:pt>
                <c:pt idx="231">
                  <c:v>17704.759770000001</c:v>
                </c:pt>
                <c:pt idx="232">
                  <c:v>17783.589840000001</c:v>
                </c:pt>
                <c:pt idx="233">
                  <c:v>17761.25</c:v>
                </c:pt>
                <c:pt idx="234">
                  <c:v>17776.779299999998</c:v>
                </c:pt>
                <c:pt idx="235">
                  <c:v>17650.070309999999</c:v>
                </c:pt>
                <c:pt idx="236">
                  <c:v>17561.779299999998</c:v>
                </c:pt>
                <c:pt idx="237">
                  <c:v>17756.539059999999</c:v>
                </c:pt>
                <c:pt idx="238">
                  <c:v>17860.949219999999</c:v>
                </c:pt>
                <c:pt idx="239">
                  <c:v>17919.349610000001</c:v>
                </c:pt>
                <c:pt idx="240">
                  <c:v>18096.66992</c:v>
                </c:pt>
                <c:pt idx="241">
                  <c:v>18137.119139999999</c:v>
                </c:pt>
                <c:pt idx="242">
                  <c:v>18121.119139999999</c:v>
                </c:pt>
                <c:pt idx="243">
                  <c:v>18131.609380000002</c:v>
                </c:pt>
                <c:pt idx="244">
                  <c:v>18090.390630000002</c:v>
                </c:pt>
                <c:pt idx="245">
                  <c:v>18072.820309999999</c:v>
                </c:pt>
                <c:pt idx="246">
                  <c:v>17987.570309999999</c:v>
                </c:pt>
                <c:pt idx="247">
                  <c:v>17797.490229999999</c:v>
                </c:pt>
                <c:pt idx="248">
                  <c:v>17764.849610000001</c:v>
                </c:pt>
                <c:pt idx="249">
                  <c:v>17759.009770000001</c:v>
                </c:pt>
                <c:pt idx="250">
                  <c:v>17793.449219999999</c:v>
                </c:pt>
                <c:pt idx="251">
                  <c:v>17734.359380000002</c:v>
                </c:pt>
                <c:pt idx="252">
                  <c:v>17825.490229999999</c:v>
                </c:pt>
                <c:pt idx="253">
                  <c:v>17801.83008</c:v>
                </c:pt>
                <c:pt idx="254">
                  <c:v>17714.660159999999</c:v>
                </c:pt>
                <c:pt idx="255">
                  <c:v>17936.740229999999</c:v>
                </c:pt>
                <c:pt idx="256">
                  <c:v>18013.150389999999</c:v>
                </c:pt>
                <c:pt idx="257">
                  <c:v>18036.099610000001</c:v>
                </c:pt>
                <c:pt idx="258">
                  <c:v>18139.099610000001</c:v>
                </c:pt>
                <c:pt idx="259">
                  <c:v>18188.810549999998</c:v>
                </c:pt>
                <c:pt idx="260">
                  <c:v>18181.66992</c:v>
                </c:pt>
                <c:pt idx="261">
                  <c:v>18117.710940000001</c:v>
                </c:pt>
                <c:pt idx="262">
                  <c:v>18174.730469999999</c:v>
                </c:pt>
                <c:pt idx="263">
                  <c:v>17998</c:v>
                </c:pt>
                <c:pt idx="264">
                  <c:v>17919.619139999999</c:v>
                </c:pt>
                <c:pt idx="265">
                  <c:v>17890.759770000001</c:v>
                </c:pt>
                <c:pt idx="266">
                  <c:v>18035.83008</c:v>
                </c:pt>
                <c:pt idx="267">
                  <c:v>18109.769530000001</c:v>
                </c:pt>
                <c:pt idx="268">
                  <c:v>18045.140630000002</c:v>
                </c:pt>
                <c:pt idx="269">
                  <c:v>17817.83008</c:v>
                </c:pt>
                <c:pt idx="270">
                  <c:v>17852.349610000001</c:v>
                </c:pt>
                <c:pt idx="271">
                  <c:v>17940.779299999998</c:v>
                </c:pt>
                <c:pt idx="272">
                  <c:v>18087.150389999999</c:v>
                </c:pt>
                <c:pt idx="273">
                  <c:v>18168.089840000001</c:v>
                </c:pt>
                <c:pt idx="274">
                  <c:v>18091.869139999999</c:v>
                </c:pt>
                <c:pt idx="275">
                  <c:v>18105.83008</c:v>
                </c:pt>
                <c:pt idx="276">
                  <c:v>18128.119139999999</c:v>
                </c:pt>
                <c:pt idx="277">
                  <c:v>18154.140630000002</c:v>
                </c:pt>
                <c:pt idx="278">
                  <c:v>18190.349610000001</c:v>
                </c:pt>
                <c:pt idx="279">
                  <c:v>18229.75</c:v>
                </c:pt>
                <c:pt idx="280">
                  <c:v>18286.869139999999</c:v>
                </c:pt>
                <c:pt idx="281">
                  <c:v>18314.890630000002</c:v>
                </c:pt>
                <c:pt idx="282">
                  <c:v>18350.130860000001</c:v>
                </c:pt>
                <c:pt idx="283">
                  <c:v>18351.359380000002</c:v>
                </c:pt>
                <c:pt idx="284">
                  <c:v>18325.539059999999</c:v>
                </c:pt>
                <c:pt idx="285">
                  <c:v>18272.720700000002</c:v>
                </c:pt>
                <c:pt idx="286">
                  <c:v>18255.210940000001</c:v>
                </c:pt>
                <c:pt idx="287">
                  <c:v>18132.789059999999</c:v>
                </c:pt>
                <c:pt idx="288">
                  <c:v>18119.179690000001</c:v>
                </c:pt>
                <c:pt idx="289">
                  <c:v>18199.949219999999</c:v>
                </c:pt>
                <c:pt idx="290">
                  <c:v>18205.230469999999</c:v>
                </c:pt>
                <c:pt idx="291">
                  <c:v>17973.070309999999</c:v>
                </c:pt>
                <c:pt idx="292">
                  <c:v>18019.75</c:v>
                </c:pt>
                <c:pt idx="293">
                  <c:v>18086.009770000001</c:v>
                </c:pt>
                <c:pt idx="294">
                  <c:v>18133.759770000001</c:v>
                </c:pt>
                <c:pt idx="295">
                  <c:v>18028.890630000002</c:v>
                </c:pt>
                <c:pt idx="296">
                  <c:v>18033.33008</c:v>
                </c:pt>
                <c:pt idx="297">
                  <c:v>18096.460940000001</c:v>
                </c:pt>
                <c:pt idx="298">
                  <c:v>18119.650389999999</c:v>
                </c:pt>
                <c:pt idx="299">
                  <c:v>18175.560549999998</c:v>
                </c:pt>
                <c:pt idx="300">
                  <c:v>18108.869139999999</c:v>
                </c:pt>
                <c:pt idx="301">
                  <c:v>18133.029299999998</c:v>
                </c:pt>
                <c:pt idx="302">
                  <c:v>18056.019530000001</c:v>
                </c:pt>
                <c:pt idx="303">
                  <c:v>18109.699219999999</c:v>
                </c:pt>
                <c:pt idx="304">
                  <c:v>18092.220700000002</c:v>
                </c:pt>
                <c:pt idx="305">
                  <c:v>18102.560549999998</c:v>
                </c:pt>
                <c:pt idx="306">
                  <c:v>18169.259770000001</c:v>
                </c:pt>
                <c:pt idx="307">
                  <c:v>18160.519530000001</c:v>
                </c:pt>
                <c:pt idx="308">
                  <c:v>18075.599610000001</c:v>
                </c:pt>
                <c:pt idx="309">
                  <c:v>18107.570309999999</c:v>
                </c:pt>
                <c:pt idx="310">
                  <c:v>18066.759770000001</c:v>
                </c:pt>
                <c:pt idx="311">
                  <c:v>17984.220700000002</c:v>
                </c:pt>
                <c:pt idx="312">
                  <c:v>17976.199219999999</c:v>
                </c:pt>
                <c:pt idx="313">
                  <c:v>17983.119139999999</c:v>
                </c:pt>
                <c:pt idx="314">
                  <c:v>17941.789059999999</c:v>
                </c:pt>
                <c:pt idx="315">
                  <c:v>17815.029299999998</c:v>
                </c:pt>
                <c:pt idx="316">
                  <c:v>17778.519530000001</c:v>
                </c:pt>
                <c:pt idx="317">
                  <c:v>17965.369139999999</c:v>
                </c:pt>
                <c:pt idx="318">
                  <c:v>18008.640630000002</c:v>
                </c:pt>
                <c:pt idx="319">
                  <c:v>17729.140630000002</c:v>
                </c:pt>
                <c:pt idx="320">
                  <c:v>17759.509770000001</c:v>
                </c:pt>
                <c:pt idx="321">
                  <c:v>18041.970700000002</c:v>
                </c:pt>
                <c:pt idx="322">
                  <c:v>18149.240229999999</c:v>
                </c:pt>
                <c:pt idx="323">
                  <c:v>18205.929690000001</c:v>
                </c:pt>
                <c:pt idx="324">
                  <c:v>18197.289059999999</c:v>
                </c:pt>
                <c:pt idx="325">
                  <c:v>18072.990229999999</c:v>
                </c:pt>
                <c:pt idx="326">
                  <c:v>18097.119139999999</c:v>
                </c:pt>
                <c:pt idx="327">
                  <c:v>17972.220700000002</c:v>
                </c:pt>
                <c:pt idx="328">
                  <c:v>17988.5</c:v>
                </c:pt>
                <c:pt idx="329">
                  <c:v>17889.050780000001</c:v>
                </c:pt>
                <c:pt idx="330">
                  <c:v>17900.099610000001</c:v>
                </c:pt>
                <c:pt idx="331">
                  <c:v>17731.779299999998</c:v>
                </c:pt>
                <c:pt idx="332">
                  <c:v>17989.560549999998</c:v>
                </c:pt>
                <c:pt idx="333">
                  <c:v>18031.039059999999</c:v>
                </c:pt>
                <c:pt idx="334">
                  <c:v>18135.720700000002</c:v>
                </c:pt>
                <c:pt idx="335">
                  <c:v>18160.349610000001</c:v>
                </c:pt>
                <c:pt idx="336">
                  <c:v>18203.369139999999</c:v>
                </c:pt>
                <c:pt idx="337">
                  <c:v>18281.949219999999</c:v>
                </c:pt>
                <c:pt idx="338">
                  <c:v>18288.630860000001</c:v>
                </c:pt>
                <c:pt idx="339">
                  <c:v>18213.259770000001</c:v>
                </c:pt>
                <c:pt idx="340">
                  <c:v>18239.429690000001</c:v>
                </c:pt>
                <c:pt idx="341">
                  <c:v>18244.380860000001</c:v>
                </c:pt>
                <c:pt idx="342">
                  <c:v>18231.089840000001</c:v>
                </c:pt>
                <c:pt idx="343">
                  <c:v>18141.210940000001</c:v>
                </c:pt>
                <c:pt idx="344">
                  <c:v>18144.289059999999</c:v>
                </c:pt>
                <c:pt idx="345">
                  <c:v>18028.66992</c:v>
                </c:pt>
                <c:pt idx="346">
                  <c:v>18048.699219999999</c:v>
                </c:pt>
                <c:pt idx="347">
                  <c:v>18052.009770000001</c:v>
                </c:pt>
                <c:pt idx="348">
                  <c:v>18037.410159999999</c:v>
                </c:pt>
                <c:pt idx="349">
                  <c:v>17975.650389999999</c:v>
                </c:pt>
                <c:pt idx="350">
                  <c:v>17897.210940000001</c:v>
                </c:pt>
                <c:pt idx="351">
                  <c:v>17890.339840000001</c:v>
                </c:pt>
                <c:pt idx="352">
                  <c:v>17821.490229999999</c:v>
                </c:pt>
                <c:pt idx="353">
                  <c:v>17951.089840000001</c:v>
                </c:pt>
                <c:pt idx="354">
                  <c:v>17889.58008</c:v>
                </c:pt>
                <c:pt idx="355">
                  <c:v>17782.220700000002</c:v>
                </c:pt>
                <c:pt idx="356">
                  <c:v>17670.759770000001</c:v>
                </c:pt>
                <c:pt idx="357">
                  <c:v>17367.679690000001</c:v>
                </c:pt>
                <c:pt idx="358">
                  <c:v>17419.900389999999</c:v>
                </c:pt>
                <c:pt idx="359">
                  <c:v>17433.130860000001</c:v>
                </c:pt>
                <c:pt idx="360">
                  <c:v>17484.410159999999</c:v>
                </c:pt>
                <c:pt idx="361">
                  <c:v>17638.529299999998</c:v>
                </c:pt>
                <c:pt idx="362">
                  <c:v>17696.359380000002</c:v>
                </c:pt>
                <c:pt idx="363">
                  <c:v>17812.5</c:v>
                </c:pt>
                <c:pt idx="364">
                  <c:v>17840.890630000002</c:v>
                </c:pt>
                <c:pt idx="365">
                  <c:v>17599.58008</c:v>
                </c:pt>
                <c:pt idx="366">
                  <c:v>17588.699219999999</c:v>
                </c:pt>
                <c:pt idx="367">
                  <c:v>17528.369139999999</c:v>
                </c:pt>
                <c:pt idx="368">
                  <c:v>17517.410159999999</c:v>
                </c:pt>
                <c:pt idx="369">
                  <c:v>17609.060549999998</c:v>
                </c:pt>
                <c:pt idx="370">
                  <c:v>17923.009770000001</c:v>
                </c:pt>
                <c:pt idx="371">
                  <c:v>17793.880860000001</c:v>
                </c:pt>
                <c:pt idx="372">
                  <c:v>17915.320309999999</c:v>
                </c:pt>
                <c:pt idx="373">
                  <c:v>17916.039059999999</c:v>
                </c:pt>
                <c:pt idx="374">
                  <c:v>17597.08008</c:v>
                </c:pt>
                <c:pt idx="375">
                  <c:v>17581.050780000001</c:v>
                </c:pt>
                <c:pt idx="376">
                  <c:v>17821.300780000001</c:v>
                </c:pt>
                <c:pt idx="377">
                  <c:v>17951.779299999998</c:v>
                </c:pt>
                <c:pt idx="378">
                  <c:v>18043.220700000002</c:v>
                </c:pt>
                <c:pt idx="379">
                  <c:v>18035.019530000001</c:v>
                </c:pt>
                <c:pt idx="380">
                  <c:v>18073.039059999999</c:v>
                </c:pt>
                <c:pt idx="381">
                  <c:v>18103.449219999999</c:v>
                </c:pt>
                <c:pt idx="382">
                  <c:v>18086.240229999999</c:v>
                </c:pt>
                <c:pt idx="383">
                  <c:v>18069.220700000002</c:v>
                </c:pt>
                <c:pt idx="384">
                  <c:v>17962.779299999998</c:v>
                </c:pt>
                <c:pt idx="385">
                  <c:v>17874.029299999998</c:v>
                </c:pt>
                <c:pt idx="386">
                  <c:v>17778.400389999999</c:v>
                </c:pt>
                <c:pt idx="387">
                  <c:v>17389.300780000001</c:v>
                </c:pt>
                <c:pt idx="388">
                  <c:v>17427.439450000002</c:v>
                </c:pt>
                <c:pt idx="389">
                  <c:v>17403.539059999999</c:v>
                </c:pt>
                <c:pt idx="390">
                  <c:v>17590.050780000001</c:v>
                </c:pt>
                <c:pt idx="391">
                  <c:v>17758.509770000001</c:v>
                </c:pt>
                <c:pt idx="392">
                  <c:v>17797.990229999999</c:v>
                </c:pt>
                <c:pt idx="393">
                  <c:v>17847.369139999999</c:v>
                </c:pt>
                <c:pt idx="394">
                  <c:v>17960.560549999998</c:v>
                </c:pt>
                <c:pt idx="395">
                  <c:v>17991.189450000002</c:v>
                </c:pt>
                <c:pt idx="396">
                  <c:v>17937.960940000001</c:v>
                </c:pt>
                <c:pt idx="397">
                  <c:v>17924.150389999999</c:v>
                </c:pt>
                <c:pt idx="398">
                  <c:v>17897.050780000001</c:v>
                </c:pt>
                <c:pt idx="399">
                  <c:v>17827.269530000001</c:v>
                </c:pt>
                <c:pt idx="400">
                  <c:v>17893.41992</c:v>
                </c:pt>
                <c:pt idx="401">
                  <c:v>17833.759770000001</c:v>
                </c:pt>
                <c:pt idx="402">
                  <c:v>17854.730469999999</c:v>
                </c:pt>
                <c:pt idx="403">
                  <c:v>17855.269530000001</c:v>
                </c:pt>
                <c:pt idx="404">
                  <c:v>17894.83008</c:v>
                </c:pt>
                <c:pt idx="405">
                  <c:v>17720.439450000002</c:v>
                </c:pt>
                <c:pt idx="406">
                  <c:v>17712.259770000001</c:v>
                </c:pt>
                <c:pt idx="407">
                  <c:v>17735.710940000001</c:v>
                </c:pt>
                <c:pt idx="408">
                  <c:v>17675.070309999999</c:v>
                </c:pt>
                <c:pt idx="409">
                  <c:v>17664.150389999999</c:v>
                </c:pt>
                <c:pt idx="410">
                  <c:v>17705.480469999999</c:v>
                </c:pt>
                <c:pt idx="411">
                  <c:v>17626.710940000001</c:v>
                </c:pt>
                <c:pt idx="412">
                  <c:v>17638.210940000001</c:v>
                </c:pt>
                <c:pt idx="413">
                  <c:v>17621.869139999999</c:v>
                </c:pt>
                <c:pt idx="414">
                  <c:v>17575.33008</c:v>
                </c:pt>
                <c:pt idx="415">
                  <c:v>17560.310549999998</c:v>
                </c:pt>
                <c:pt idx="416">
                  <c:v>17486.589840000001</c:v>
                </c:pt>
                <c:pt idx="417">
                  <c:v>17397.230469999999</c:v>
                </c:pt>
                <c:pt idx="418">
                  <c:v>17410.650389999999</c:v>
                </c:pt>
                <c:pt idx="419">
                  <c:v>17395.539059999999</c:v>
                </c:pt>
                <c:pt idx="420">
                  <c:v>17223.960940000001</c:v>
                </c:pt>
                <c:pt idx="421">
                  <c:v>17065.5</c:v>
                </c:pt>
                <c:pt idx="422">
                  <c:v>17006.449219999999</c:v>
                </c:pt>
                <c:pt idx="423">
                  <c:v>16836.980469999999</c:v>
                </c:pt>
                <c:pt idx="424">
                  <c:v>16811.710940000001</c:v>
                </c:pt>
                <c:pt idx="425">
                  <c:v>16767.519530000001</c:v>
                </c:pt>
                <c:pt idx="426">
                  <c:v>16653.890630000002</c:v>
                </c:pt>
                <c:pt idx="427">
                  <c:v>16620.779299999998</c:v>
                </c:pt>
                <c:pt idx="428">
                  <c:v>16401.630860000001</c:v>
                </c:pt>
                <c:pt idx="429">
                  <c:v>16427.380860000001</c:v>
                </c:pt>
                <c:pt idx="430">
                  <c:v>16211.12012</c:v>
                </c:pt>
                <c:pt idx="431">
                  <c:v>16313.29981</c:v>
                </c:pt>
                <c:pt idx="432">
                  <c:v>16463.66992</c:v>
                </c:pt>
                <c:pt idx="433">
                  <c:v>16602.410159999999</c:v>
                </c:pt>
                <c:pt idx="434">
                  <c:v>16757.599610000001</c:v>
                </c:pt>
                <c:pt idx="435">
                  <c:v>16989.369139999999</c:v>
                </c:pt>
                <c:pt idx="436">
                  <c:v>17006.910159999999</c:v>
                </c:pt>
                <c:pt idx="437">
                  <c:v>16988.25</c:v>
                </c:pt>
                <c:pt idx="438">
                  <c:v>17099.390630000002</c:v>
                </c:pt>
                <c:pt idx="439">
                  <c:v>17027.839840000001</c:v>
                </c:pt>
                <c:pt idx="440">
                  <c:v>16857.25</c:v>
                </c:pt>
                <c:pt idx="441">
                  <c:v>17041.160159999999</c:v>
                </c:pt>
                <c:pt idx="442">
                  <c:v>17145.099610000001</c:v>
                </c:pt>
                <c:pt idx="443">
                  <c:v>17107.689450000002</c:v>
                </c:pt>
                <c:pt idx="444">
                  <c:v>17148.150389999999</c:v>
                </c:pt>
                <c:pt idx="445">
                  <c:v>17204.859380000002</c:v>
                </c:pt>
                <c:pt idx="446">
                  <c:v>17226.599610000001</c:v>
                </c:pt>
                <c:pt idx="447">
                  <c:v>17171.880860000001</c:v>
                </c:pt>
                <c:pt idx="448">
                  <c:v>17277.880860000001</c:v>
                </c:pt>
                <c:pt idx="449">
                  <c:v>17350.640630000002</c:v>
                </c:pt>
                <c:pt idx="450">
                  <c:v>17275.369139999999</c:v>
                </c:pt>
                <c:pt idx="451">
                  <c:v>17221.109380000002</c:v>
                </c:pt>
                <c:pt idx="452">
                  <c:v>17167.050780000001</c:v>
                </c:pt>
                <c:pt idx="453">
                  <c:v>17051.849610000001</c:v>
                </c:pt>
                <c:pt idx="454">
                  <c:v>17044.050780000001</c:v>
                </c:pt>
                <c:pt idx="455">
                  <c:v>17057.410159999999</c:v>
                </c:pt>
                <c:pt idx="456">
                  <c:v>17080.269530000001</c:v>
                </c:pt>
                <c:pt idx="457">
                  <c:v>17111.550780000001</c:v>
                </c:pt>
                <c:pt idx="458">
                  <c:v>17137.880860000001</c:v>
                </c:pt>
                <c:pt idx="459">
                  <c:v>17137.359380000002</c:v>
                </c:pt>
                <c:pt idx="460">
                  <c:v>17161.550780000001</c:v>
                </c:pt>
                <c:pt idx="461">
                  <c:v>17151.890630000002</c:v>
                </c:pt>
                <c:pt idx="462">
                  <c:v>17113.509770000001</c:v>
                </c:pt>
                <c:pt idx="463">
                  <c:v>17110.41992</c:v>
                </c:pt>
                <c:pt idx="464">
                  <c:v>17119.060549999998</c:v>
                </c:pt>
                <c:pt idx="465">
                  <c:v>17134.599610000001</c:v>
                </c:pt>
                <c:pt idx="466">
                  <c:v>17153.800780000001</c:v>
                </c:pt>
                <c:pt idx="467">
                  <c:v>17124.740229999999</c:v>
                </c:pt>
                <c:pt idx="468">
                  <c:v>17064.279299999998</c:v>
                </c:pt>
                <c:pt idx="469">
                  <c:v>17074.589840000001</c:v>
                </c:pt>
                <c:pt idx="470">
                  <c:v>16994.890630000002</c:v>
                </c:pt>
                <c:pt idx="471">
                  <c:v>16929.130860000001</c:v>
                </c:pt>
                <c:pt idx="472">
                  <c:v>16840.279299999998</c:v>
                </c:pt>
                <c:pt idx="473">
                  <c:v>16775.269530000001</c:v>
                </c:pt>
                <c:pt idx="474">
                  <c:v>16714.220700000002</c:v>
                </c:pt>
                <c:pt idx="475">
                  <c:v>16670.289059999999</c:v>
                </c:pt>
                <c:pt idx="476">
                  <c:v>16589.310549999998</c:v>
                </c:pt>
                <c:pt idx="477">
                  <c:v>16627.990229999999</c:v>
                </c:pt>
                <c:pt idx="478">
                  <c:v>16556.589840000001</c:v>
                </c:pt>
                <c:pt idx="479">
                  <c:v>16504.349610000001</c:v>
                </c:pt>
                <c:pt idx="480">
                  <c:v>16490.699219999999</c:v>
                </c:pt>
                <c:pt idx="481">
                  <c:v>16559.970700000002</c:v>
                </c:pt>
                <c:pt idx="482">
                  <c:v>16596.220700000002</c:v>
                </c:pt>
                <c:pt idx="483">
                  <c:v>16584.75</c:v>
                </c:pt>
                <c:pt idx="484">
                  <c:v>16869.630860000001</c:v>
                </c:pt>
                <c:pt idx="485">
                  <c:v>16983.939450000002</c:v>
                </c:pt>
                <c:pt idx="486">
                  <c:v>17056.460940000001</c:v>
                </c:pt>
                <c:pt idx="487">
                  <c:v>17001.380860000001</c:v>
                </c:pt>
                <c:pt idx="488">
                  <c:v>17082.33008</c:v>
                </c:pt>
                <c:pt idx="489">
                  <c:v>17119.83008</c:v>
                </c:pt>
                <c:pt idx="490">
                  <c:v>17121.050780000001</c:v>
                </c:pt>
                <c:pt idx="491">
                  <c:v>17133.429690000001</c:v>
                </c:pt>
                <c:pt idx="492">
                  <c:v>17095.109380000002</c:v>
                </c:pt>
                <c:pt idx="493">
                  <c:v>17113.509770000001</c:v>
                </c:pt>
                <c:pt idx="494">
                  <c:v>17151.560549999998</c:v>
                </c:pt>
                <c:pt idx="495">
                  <c:v>17139.349610000001</c:v>
                </c:pt>
                <c:pt idx="496">
                  <c:v>17120.339840000001</c:v>
                </c:pt>
                <c:pt idx="497">
                  <c:v>17088.429690000001</c:v>
                </c:pt>
                <c:pt idx="498">
                  <c:v>16949.460940000001</c:v>
                </c:pt>
                <c:pt idx="499">
                  <c:v>16980.349610000001</c:v>
                </c:pt>
                <c:pt idx="500">
                  <c:v>16998.949219999999</c:v>
                </c:pt>
                <c:pt idx="501">
                  <c:v>17022.089840000001</c:v>
                </c:pt>
                <c:pt idx="502">
                  <c:v>17063.83008</c:v>
                </c:pt>
                <c:pt idx="503">
                  <c:v>17074.650389999999</c:v>
                </c:pt>
                <c:pt idx="504">
                  <c:v>16986.630860000001</c:v>
                </c:pt>
                <c:pt idx="505">
                  <c:v>16998.699219999999</c:v>
                </c:pt>
                <c:pt idx="506">
                  <c:v>16871.269530000001</c:v>
                </c:pt>
                <c:pt idx="507">
                  <c:v>16862.730469999999</c:v>
                </c:pt>
                <c:pt idx="508">
                  <c:v>16872.519530000001</c:v>
                </c:pt>
                <c:pt idx="509">
                  <c:v>16883.539059999999</c:v>
                </c:pt>
                <c:pt idx="510">
                  <c:v>16969.699219999999</c:v>
                </c:pt>
                <c:pt idx="511">
                  <c:v>16954.269530000001</c:v>
                </c:pt>
                <c:pt idx="512">
                  <c:v>16978.019530000001</c:v>
                </c:pt>
                <c:pt idx="513">
                  <c:v>16923.429690000001</c:v>
                </c:pt>
                <c:pt idx="514">
                  <c:v>16911.410159999999</c:v>
                </c:pt>
                <c:pt idx="515">
                  <c:v>16823.550780000001</c:v>
                </c:pt>
                <c:pt idx="516">
                  <c:v>16802.140630000002</c:v>
                </c:pt>
                <c:pt idx="517">
                  <c:v>16787.890630000002</c:v>
                </c:pt>
                <c:pt idx="518">
                  <c:v>16841.570309999999</c:v>
                </c:pt>
                <c:pt idx="519">
                  <c:v>16943.160159999999</c:v>
                </c:pt>
                <c:pt idx="520">
                  <c:v>16946.339840000001</c:v>
                </c:pt>
                <c:pt idx="521">
                  <c:v>16970.16992</c:v>
                </c:pt>
                <c:pt idx="522">
                  <c:v>16924.279299999998</c:v>
                </c:pt>
                <c:pt idx="523">
                  <c:v>16845.810549999998</c:v>
                </c:pt>
                <c:pt idx="524">
                  <c:v>16742.910159999999</c:v>
                </c:pt>
                <c:pt idx="525">
                  <c:v>16736.699219999999</c:v>
                </c:pt>
                <c:pt idx="526">
                  <c:v>16756.640630000002</c:v>
                </c:pt>
                <c:pt idx="527">
                  <c:v>16721.220700000002</c:v>
                </c:pt>
                <c:pt idx="528">
                  <c:v>16698.740229999999</c:v>
                </c:pt>
                <c:pt idx="529">
                  <c:v>16674.980469999999</c:v>
                </c:pt>
                <c:pt idx="530">
                  <c:v>16688.689450000002</c:v>
                </c:pt>
                <c:pt idx="531">
                  <c:v>16613.070309999999</c:v>
                </c:pt>
                <c:pt idx="532">
                  <c:v>16565.390630000002</c:v>
                </c:pt>
                <c:pt idx="533">
                  <c:v>16544.599610000001</c:v>
                </c:pt>
                <c:pt idx="534">
                  <c:v>16511.220700000002</c:v>
                </c:pt>
                <c:pt idx="535">
                  <c:v>16526.259770000001</c:v>
                </c:pt>
                <c:pt idx="536">
                  <c:v>16498.990229999999</c:v>
                </c:pt>
                <c:pt idx="537">
                  <c:v>16622.900389999999</c:v>
                </c:pt>
                <c:pt idx="538">
                  <c:v>16717.560549999998</c:v>
                </c:pt>
                <c:pt idx="539">
                  <c:v>16735.509770000001</c:v>
                </c:pt>
                <c:pt idx="540">
                  <c:v>16704.839840000001</c:v>
                </c:pt>
                <c:pt idx="541">
                  <c:v>16588.769530000001</c:v>
                </c:pt>
                <c:pt idx="542">
                  <c:v>16622.949219999999</c:v>
                </c:pt>
                <c:pt idx="543">
                  <c:v>16522.939450000002</c:v>
                </c:pt>
                <c:pt idx="544">
                  <c:v>16529.849610000001</c:v>
                </c:pt>
                <c:pt idx="545">
                  <c:v>16547.91992</c:v>
                </c:pt>
                <c:pt idx="546">
                  <c:v>16620.060549999998</c:v>
                </c:pt>
                <c:pt idx="547">
                  <c:v>16604.789059999999</c:v>
                </c:pt>
                <c:pt idx="548">
                  <c:v>16592.279299999998</c:v>
                </c:pt>
                <c:pt idx="549">
                  <c:v>16559.390630000002</c:v>
                </c:pt>
                <c:pt idx="550">
                  <c:v>16500.369139999999</c:v>
                </c:pt>
                <c:pt idx="551">
                  <c:v>16503.259770000001</c:v>
                </c:pt>
                <c:pt idx="552">
                  <c:v>16541.259770000001</c:v>
                </c:pt>
                <c:pt idx="553">
                  <c:v>16525.990229999999</c:v>
                </c:pt>
                <c:pt idx="554">
                  <c:v>16565.710940000001</c:v>
                </c:pt>
                <c:pt idx="555">
                  <c:v>16459.779299999998</c:v>
                </c:pt>
                <c:pt idx="556">
                  <c:v>16460.490229999999</c:v>
                </c:pt>
                <c:pt idx="557">
                  <c:v>16424.849610000001</c:v>
                </c:pt>
                <c:pt idx="558">
                  <c:v>16272.950199999999</c:v>
                </c:pt>
                <c:pt idx="559">
                  <c:v>16184.759770000001</c:v>
                </c:pt>
                <c:pt idx="560">
                  <c:v>16168.87012</c:v>
                </c:pt>
                <c:pt idx="561">
                  <c:v>16456.119139999999</c:v>
                </c:pt>
                <c:pt idx="562">
                  <c:v>16438.820309999999</c:v>
                </c:pt>
                <c:pt idx="563">
                  <c:v>16296.860350000001</c:v>
                </c:pt>
                <c:pt idx="564">
                  <c:v>16421.380860000001</c:v>
                </c:pt>
                <c:pt idx="565">
                  <c:v>16631.630860000001</c:v>
                </c:pt>
                <c:pt idx="566">
                  <c:v>16604.150389999999</c:v>
                </c:pt>
                <c:pt idx="567">
                  <c:v>16588.189450000002</c:v>
                </c:pt>
                <c:pt idx="568">
                  <c:v>16565.730469999999</c:v>
                </c:pt>
                <c:pt idx="569">
                  <c:v>16480.849610000001</c:v>
                </c:pt>
                <c:pt idx="570">
                  <c:v>16414.859380000002</c:v>
                </c:pt>
                <c:pt idx="571">
                  <c:v>16300.940430000001</c:v>
                </c:pt>
                <c:pt idx="572">
                  <c:v>16466.039059999999</c:v>
                </c:pt>
                <c:pt idx="573">
                  <c:v>16407.179690000001</c:v>
                </c:pt>
                <c:pt idx="574">
                  <c:v>16380.509770000001</c:v>
                </c:pt>
                <c:pt idx="575">
                  <c:v>16456.449219999999</c:v>
                </c:pt>
                <c:pt idx="576">
                  <c:v>16353.98047</c:v>
                </c:pt>
                <c:pt idx="577">
                  <c:v>16363.320309999999</c:v>
                </c:pt>
                <c:pt idx="578">
                  <c:v>16369.940430000001</c:v>
                </c:pt>
                <c:pt idx="579">
                  <c:v>16270.339840000001</c:v>
                </c:pt>
                <c:pt idx="580">
                  <c:v>16165.04981</c:v>
                </c:pt>
                <c:pt idx="581">
                  <c:v>16405.070309999999</c:v>
                </c:pt>
                <c:pt idx="582">
                  <c:v>16364.740229999999</c:v>
                </c:pt>
                <c:pt idx="583">
                  <c:v>16460.33008</c:v>
                </c:pt>
                <c:pt idx="584">
                  <c:v>16453.099610000001</c:v>
                </c:pt>
                <c:pt idx="585">
                  <c:v>16505.699219999999</c:v>
                </c:pt>
                <c:pt idx="586">
                  <c:v>16450.16992</c:v>
                </c:pt>
                <c:pt idx="587">
                  <c:v>16406.550780000001</c:v>
                </c:pt>
                <c:pt idx="588">
                  <c:v>16419.490229999999</c:v>
                </c:pt>
                <c:pt idx="589">
                  <c:v>16321.70996</c:v>
                </c:pt>
                <c:pt idx="590">
                  <c:v>16398.949219999999</c:v>
                </c:pt>
                <c:pt idx="591">
                  <c:v>16276.280269999999</c:v>
                </c:pt>
                <c:pt idx="592">
                  <c:v>16252.349609999999</c:v>
                </c:pt>
                <c:pt idx="593">
                  <c:v>16254.259770000001</c:v>
                </c:pt>
                <c:pt idx="594">
                  <c:v>16300.04004</c:v>
                </c:pt>
                <c:pt idx="595">
                  <c:v>16191.91992</c:v>
                </c:pt>
                <c:pt idx="596">
                  <c:v>16161.639649999999</c:v>
                </c:pt>
                <c:pt idx="597">
                  <c:v>16225.719730000001</c:v>
                </c:pt>
                <c:pt idx="598">
                  <c:v>16167.33008</c:v>
                </c:pt>
                <c:pt idx="599">
                  <c:v>16175.54981</c:v>
                </c:pt>
                <c:pt idx="600">
                  <c:v>16039.37012</c:v>
                </c:pt>
                <c:pt idx="601">
                  <c:v>16036.559569999999</c:v>
                </c:pt>
                <c:pt idx="602">
                  <c:v>16027.190430000001</c:v>
                </c:pt>
                <c:pt idx="603">
                  <c:v>15801.79004</c:v>
                </c:pt>
                <c:pt idx="604">
                  <c:v>15798.509770000001</c:v>
                </c:pt>
                <c:pt idx="605">
                  <c:v>15632.089840000001</c:v>
                </c:pt>
                <c:pt idx="606">
                  <c:v>15478.20996</c:v>
                </c:pt>
                <c:pt idx="607">
                  <c:v>15481.849609999999</c:v>
                </c:pt>
                <c:pt idx="608">
                  <c:v>15708.54004</c:v>
                </c:pt>
                <c:pt idx="609">
                  <c:v>15847.190430000001</c:v>
                </c:pt>
                <c:pt idx="610">
                  <c:v>15907.530269999999</c:v>
                </c:pt>
                <c:pt idx="611">
                  <c:v>15927.08008</c:v>
                </c:pt>
                <c:pt idx="612">
                  <c:v>15945.889649999999</c:v>
                </c:pt>
                <c:pt idx="613">
                  <c:v>15942.76953</c:v>
                </c:pt>
                <c:pt idx="614">
                  <c:v>16203.29004</c:v>
                </c:pt>
                <c:pt idx="615">
                  <c:v>16372.95996</c:v>
                </c:pt>
                <c:pt idx="616">
                  <c:v>16453.490229999999</c:v>
                </c:pt>
                <c:pt idx="617">
                  <c:v>16520.599610000001</c:v>
                </c:pt>
                <c:pt idx="618">
                  <c:v>16495.259770000001</c:v>
                </c:pt>
                <c:pt idx="619">
                  <c:v>16477.699219999999</c:v>
                </c:pt>
                <c:pt idx="620">
                  <c:v>16505.279299999998</c:v>
                </c:pt>
                <c:pt idx="621">
                  <c:v>16373.91992</c:v>
                </c:pt>
                <c:pt idx="622">
                  <c:v>16453.130860000001</c:v>
                </c:pt>
                <c:pt idx="623">
                  <c:v>16487.650389999999</c:v>
                </c:pt>
                <c:pt idx="624">
                  <c:v>16525.349610000001</c:v>
                </c:pt>
                <c:pt idx="625">
                  <c:v>16528.880860000001</c:v>
                </c:pt>
                <c:pt idx="626">
                  <c:v>16562.320309999999</c:v>
                </c:pt>
                <c:pt idx="627">
                  <c:v>16532.990229999999</c:v>
                </c:pt>
                <c:pt idx="628">
                  <c:v>16518.740229999999</c:v>
                </c:pt>
                <c:pt idx="629">
                  <c:v>16573.070309999999</c:v>
                </c:pt>
                <c:pt idx="630">
                  <c:v>16588.25</c:v>
                </c:pt>
                <c:pt idx="631">
                  <c:v>16504.349610000001</c:v>
                </c:pt>
                <c:pt idx="632">
                  <c:v>16529.009770000001</c:v>
                </c:pt>
                <c:pt idx="633">
                  <c:v>16483</c:v>
                </c:pt>
                <c:pt idx="634">
                  <c:v>16360.599609999999</c:v>
                </c:pt>
                <c:pt idx="635">
                  <c:v>16318.110350000001</c:v>
                </c:pt>
                <c:pt idx="636">
                  <c:v>16287.839840000001</c:v>
                </c:pt>
                <c:pt idx="637">
                  <c:v>16194.719730000001</c:v>
                </c:pt>
                <c:pt idx="638">
                  <c:v>16173.04004</c:v>
                </c:pt>
                <c:pt idx="639">
                  <c:v>15917.95996</c:v>
                </c:pt>
                <c:pt idx="640">
                  <c:v>15930.309569999999</c:v>
                </c:pt>
                <c:pt idx="641">
                  <c:v>15792.79981</c:v>
                </c:pt>
                <c:pt idx="642">
                  <c:v>15845.110350000001</c:v>
                </c:pt>
                <c:pt idx="643">
                  <c:v>15997.219730000001</c:v>
                </c:pt>
                <c:pt idx="644">
                  <c:v>16029.059569999999</c:v>
                </c:pt>
                <c:pt idx="645">
                  <c:v>16058.400390000001</c:v>
                </c:pt>
                <c:pt idx="646">
                  <c:v>16022.349609999999</c:v>
                </c:pt>
                <c:pt idx="647">
                  <c:v>15896.190430000001</c:v>
                </c:pt>
                <c:pt idx="648">
                  <c:v>15960.360350000001</c:v>
                </c:pt>
                <c:pt idx="649">
                  <c:v>16004.719730000001</c:v>
                </c:pt>
                <c:pt idx="650">
                  <c:v>16098</c:v>
                </c:pt>
                <c:pt idx="651">
                  <c:v>16174.509770000001</c:v>
                </c:pt>
                <c:pt idx="652">
                  <c:v>16107.990229999999</c:v>
                </c:pt>
                <c:pt idx="653">
                  <c:v>16120.25</c:v>
                </c:pt>
                <c:pt idx="654">
                  <c:v>16109.62988</c:v>
                </c:pt>
                <c:pt idx="655">
                  <c:v>16068.780269999999</c:v>
                </c:pt>
                <c:pt idx="656">
                  <c:v>16016.04004</c:v>
                </c:pt>
                <c:pt idx="657">
                  <c:v>16016.849609999999</c:v>
                </c:pt>
                <c:pt idx="658">
                  <c:v>16025.849609999999</c:v>
                </c:pt>
                <c:pt idx="659">
                  <c:v>16030.280269999999</c:v>
                </c:pt>
                <c:pt idx="660">
                  <c:v>15962.98047</c:v>
                </c:pt>
                <c:pt idx="661">
                  <c:v>15884.990229999999</c:v>
                </c:pt>
                <c:pt idx="662">
                  <c:v>15822.98047</c:v>
                </c:pt>
                <c:pt idx="663">
                  <c:v>15793.37988</c:v>
                </c:pt>
                <c:pt idx="664">
                  <c:v>15791.450199999999</c:v>
                </c:pt>
                <c:pt idx="665">
                  <c:v>15764.29004</c:v>
                </c:pt>
                <c:pt idx="666">
                  <c:v>15797.679690000001</c:v>
                </c:pt>
                <c:pt idx="667">
                  <c:v>15750.29004</c:v>
                </c:pt>
                <c:pt idx="668">
                  <c:v>15651.889649999999</c:v>
                </c:pt>
                <c:pt idx="669">
                  <c:v>15658.900390000001</c:v>
                </c:pt>
                <c:pt idx="670">
                  <c:v>15649.400390000001</c:v>
                </c:pt>
                <c:pt idx="671">
                  <c:v>15651.860350000001</c:v>
                </c:pt>
                <c:pt idx="672">
                  <c:v>15721</c:v>
                </c:pt>
                <c:pt idx="673">
                  <c:v>15683.08008</c:v>
                </c:pt>
                <c:pt idx="674">
                  <c:v>15599.089840000001</c:v>
                </c:pt>
                <c:pt idx="675">
                  <c:v>15570.599609999999</c:v>
                </c:pt>
                <c:pt idx="676">
                  <c:v>15528.62988</c:v>
                </c:pt>
                <c:pt idx="677">
                  <c:v>15465.660159999999</c:v>
                </c:pt>
                <c:pt idx="678">
                  <c:v>15518.099609999999</c:v>
                </c:pt>
                <c:pt idx="679">
                  <c:v>15410.179690000001</c:v>
                </c:pt>
                <c:pt idx="680">
                  <c:v>15412.969730000001</c:v>
                </c:pt>
                <c:pt idx="681">
                  <c:v>15376.110350000001</c:v>
                </c:pt>
                <c:pt idx="682">
                  <c:v>15374.150390000001</c:v>
                </c:pt>
                <c:pt idx="683">
                  <c:v>15301.910159999999</c:v>
                </c:pt>
                <c:pt idx="684">
                  <c:v>15309.48047</c:v>
                </c:pt>
                <c:pt idx="685">
                  <c:v>15237.29981</c:v>
                </c:pt>
                <c:pt idx="686">
                  <c:v>15126.070309999999</c:v>
                </c:pt>
                <c:pt idx="687">
                  <c:v>14852.5</c:v>
                </c:pt>
                <c:pt idx="688">
                  <c:v>14938.04004</c:v>
                </c:pt>
                <c:pt idx="689">
                  <c:v>15069.29981</c:v>
                </c:pt>
                <c:pt idx="690">
                  <c:v>15083.990229999999</c:v>
                </c:pt>
                <c:pt idx="691">
                  <c:v>15127.23047</c:v>
                </c:pt>
                <c:pt idx="692">
                  <c:v>15182.650390000001</c:v>
                </c:pt>
                <c:pt idx="693">
                  <c:v>15208.400390000001</c:v>
                </c:pt>
                <c:pt idx="694">
                  <c:v>15249.820309999999</c:v>
                </c:pt>
                <c:pt idx="695">
                  <c:v>15317.450199999999</c:v>
                </c:pt>
                <c:pt idx="696">
                  <c:v>15387.190430000001</c:v>
                </c:pt>
                <c:pt idx="697">
                  <c:v>15372.48047</c:v>
                </c:pt>
                <c:pt idx="698">
                  <c:v>15433.75</c:v>
                </c:pt>
                <c:pt idx="699">
                  <c:v>15466.950199999999</c:v>
                </c:pt>
                <c:pt idx="700">
                  <c:v>15654.76953</c:v>
                </c:pt>
                <c:pt idx="701">
                  <c:v>15695.889649999999</c:v>
                </c:pt>
                <c:pt idx="702">
                  <c:v>15709.58008</c:v>
                </c:pt>
                <c:pt idx="703">
                  <c:v>15555.070309999999</c:v>
                </c:pt>
                <c:pt idx="704">
                  <c:v>15549.87012</c:v>
                </c:pt>
                <c:pt idx="705">
                  <c:v>15380.969730000001</c:v>
                </c:pt>
                <c:pt idx="706">
                  <c:v>15345.320309999999</c:v>
                </c:pt>
                <c:pt idx="707">
                  <c:v>15326.599609999999</c:v>
                </c:pt>
                <c:pt idx="708">
                  <c:v>15192.12988</c:v>
                </c:pt>
                <c:pt idx="709">
                  <c:v>15088.410159999999</c:v>
                </c:pt>
                <c:pt idx="710">
                  <c:v>15009.839840000001</c:v>
                </c:pt>
                <c:pt idx="711">
                  <c:v>14987.469730000001</c:v>
                </c:pt>
                <c:pt idx="712">
                  <c:v>14956.740229999999</c:v>
                </c:pt>
                <c:pt idx="713">
                  <c:v>14933.349609999999</c:v>
                </c:pt>
                <c:pt idx="714">
                  <c:v>14848.240229999999</c:v>
                </c:pt>
                <c:pt idx="715">
                  <c:v>14916.009770000001</c:v>
                </c:pt>
                <c:pt idx="716">
                  <c:v>14867.400390000001</c:v>
                </c:pt>
                <c:pt idx="717">
                  <c:v>14939.25</c:v>
                </c:pt>
                <c:pt idx="718">
                  <c:v>15049.98047</c:v>
                </c:pt>
                <c:pt idx="719">
                  <c:v>15025.559569999999</c:v>
                </c:pt>
                <c:pt idx="720">
                  <c:v>14989.12012</c:v>
                </c:pt>
                <c:pt idx="721">
                  <c:v>15019.700199999999</c:v>
                </c:pt>
                <c:pt idx="722">
                  <c:v>15074.91992</c:v>
                </c:pt>
                <c:pt idx="723">
                  <c:v>15106.389649999999</c:v>
                </c:pt>
                <c:pt idx="724">
                  <c:v>15139.76953</c:v>
                </c:pt>
                <c:pt idx="725">
                  <c:v>15332.70996</c:v>
                </c:pt>
                <c:pt idx="726">
                  <c:v>15453.08008</c:v>
                </c:pt>
                <c:pt idx="727">
                  <c:v>15504.139649999999</c:v>
                </c:pt>
                <c:pt idx="728">
                  <c:v>15441.75</c:v>
                </c:pt>
                <c:pt idx="729">
                  <c:v>15507.759770000001</c:v>
                </c:pt>
                <c:pt idx="730">
                  <c:v>15557.12012</c:v>
                </c:pt>
                <c:pt idx="731">
                  <c:v>15516.20996</c:v>
                </c:pt>
                <c:pt idx="732">
                  <c:v>15608.440430000001</c:v>
                </c:pt>
                <c:pt idx="733">
                  <c:v>15655.20996</c:v>
                </c:pt>
                <c:pt idx="734">
                  <c:v>15658.429690000001</c:v>
                </c:pt>
                <c:pt idx="735">
                  <c:v>15650.690430000001</c:v>
                </c:pt>
                <c:pt idx="736">
                  <c:v>15634.320309999999</c:v>
                </c:pt>
                <c:pt idx="737">
                  <c:v>15593.910159999999</c:v>
                </c:pt>
                <c:pt idx="738">
                  <c:v>15557.139649999999</c:v>
                </c:pt>
                <c:pt idx="739">
                  <c:v>15560.969730000001</c:v>
                </c:pt>
                <c:pt idx="740">
                  <c:v>15560.33008</c:v>
                </c:pt>
                <c:pt idx="741">
                  <c:v>15602.599609999999</c:v>
                </c:pt>
                <c:pt idx="742">
                  <c:v>15604.219730000001</c:v>
                </c:pt>
                <c:pt idx="743">
                  <c:v>15576.20996</c:v>
                </c:pt>
                <c:pt idx="744">
                  <c:v>15544.54981</c:v>
                </c:pt>
                <c:pt idx="745">
                  <c:v>15589.400390000001</c:v>
                </c:pt>
                <c:pt idx="746">
                  <c:v>15502</c:v>
                </c:pt>
                <c:pt idx="747">
                  <c:v>15498.160159999999</c:v>
                </c:pt>
                <c:pt idx="748">
                  <c:v>15509.48047</c:v>
                </c:pt>
                <c:pt idx="749">
                  <c:v>15498.389649999999</c:v>
                </c:pt>
                <c:pt idx="750">
                  <c:v>15483.54981</c:v>
                </c:pt>
                <c:pt idx="751">
                  <c:v>15348.950199999999</c:v>
                </c:pt>
                <c:pt idx="752">
                  <c:v>15320.41992</c:v>
                </c:pt>
                <c:pt idx="753">
                  <c:v>15262.719730000001</c:v>
                </c:pt>
                <c:pt idx="754">
                  <c:v>15137.509770000001</c:v>
                </c:pt>
                <c:pt idx="755">
                  <c:v>15025.900390000001</c:v>
                </c:pt>
                <c:pt idx="756">
                  <c:v>15049.219730000001</c:v>
                </c:pt>
                <c:pt idx="757">
                  <c:v>15083.280269999999</c:v>
                </c:pt>
                <c:pt idx="758">
                  <c:v>15034.62988</c:v>
                </c:pt>
                <c:pt idx="759">
                  <c:v>15075.009770000001</c:v>
                </c:pt>
                <c:pt idx="760">
                  <c:v>14938.98047</c:v>
                </c:pt>
                <c:pt idx="761">
                  <c:v>14812.030269999999</c:v>
                </c:pt>
                <c:pt idx="762">
                  <c:v>14795.79004</c:v>
                </c:pt>
                <c:pt idx="763">
                  <c:v>14858.559569999999</c:v>
                </c:pt>
                <c:pt idx="764">
                  <c:v>15105.509770000001</c:v>
                </c:pt>
                <c:pt idx="765">
                  <c:v>15322.070309999999</c:v>
                </c:pt>
                <c:pt idx="766">
                  <c:v>15340.089840000001</c:v>
                </c:pt>
                <c:pt idx="767">
                  <c:v>15261.70996</c:v>
                </c:pt>
                <c:pt idx="768">
                  <c:v>15205.91992</c:v>
                </c:pt>
                <c:pt idx="769">
                  <c:v>15202.26953</c:v>
                </c:pt>
                <c:pt idx="770">
                  <c:v>15241.280269999999</c:v>
                </c:pt>
                <c:pt idx="771">
                  <c:v>15251.070309999999</c:v>
                </c:pt>
                <c:pt idx="772">
                  <c:v>15300.639649999999</c:v>
                </c:pt>
                <c:pt idx="773">
                  <c:v>15255.58008</c:v>
                </c:pt>
                <c:pt idx="774">
                  <c:v>15040.62012</c:v>
                </c:pt>
                <c:pt idx="775">
                  <c:v>15168.62988</c:v>
                </c:pt>
                <c:pt idx="776">
                  <c:v>15304.98047</c:v>
                </c:pt>
                <c:pt idx="777">
                  <c:v>15254.110350000001</c:v>
                </c:pt>
                <c:pt idx="778">
                  <c:v>15392.37988</c:v>
                </c:pt>
                <c:pt idx="779">
                  <c:v>15398.700199999999</c:v>
                </c:pt>
                <c:pt idx="780">
                  <c:v>15400.25</c:v>
                </c:pt>
                <c:pt idx="781">
                  <c:v>15521.490229999999</c:v>
                </c:pt>
                <c:pt idx="782">
                  <c:v>15306.70996</c:v>
                </c:pt>
                <c:pt idx="783">
                  <c:v>15348.410159999999</c:v>
                </c:pt>
                <c:pt idx="784">
                  <c:v>15542.400390000001</c:v>
                </c:pt>
                <c:pt idx="785">
                  <c:v>15434.5</c:v>
                </c:pt>
                <c:pt idx="786">
                  <c:v>15391.839840000001</c:v>
                </c:pt>
                <c:pt idx="787">
                  <c:v>15357.400390000001</c:v>
                </c:pt>
                <c:pt idx="788">
                  <c:v>15302.490229999999</c:v>
                </c:pt>
                <c:pt idx="789">
                  <c:v>15301.339840000001</c:v>
                </c:pt>
                <c:pt idx="790">
                  <c:v>15219.54981</c:v>
                </c:pt>
                <c:pt idx="791">
                  <c:v>15113.41992</c:v>
                </c:pt>
                <c:pt idx="792">
                  <c:v>15118.490229999999</c:v>
                </c:pt>
                <c:pt idx="793">
                  <c:v>15144.83008</c:v>
                </c:pt>
                <c:pt idx="794">
                  <c:v>15106.809569999999</c:v>
                </c:pt>
                <c:pt idx="795">
                  <c:v>15056.66992</c:v>
                </c:pt>
                <c:pt idx="796">
                  <c:v>14988.87012</c:v>
                </c:pt>
                <c:pt idx="797">
                  <c:v>15009.589840000001</c:v>
                </c:pt>
                <c:pt idx="798">
                  <c:v>14834.62988</c:v>
                </c:pt>
                <c:pt idx="799">
                  <c:v>14839.79981</c:v>
                </c:pt>
                <c:pt idx="800">
                  <c:v>14839.79981</c:v>
                </c:pt>
                <c:pt idx="801">
                  <c:v>14844.95996</c:v>
                </c:pt>
                <c:pt idx="802">
                  <c:v>14743.490229999999</c:v>
                </c:pt>
                <c:pt idx="803">
                  <c:v>14768.04981</c:v>
                </c:pt>
                <c:pt idx="804">
                  <c:v>14747.41992</c:v>
                </c:pt>
                <c:pt idx="805">
                  <c:v>14721.41992</c:v>
                </c:pt>
                <c:pt idx="806">
                  <c:v>14588.83008</c:v>
                </c:pt>
                <c:pt idx="807">
                  <c:v>14553.73047</c:v>
                </c:pt>
                <c:pt idx="808">
                  <c:v>14650.259770000001</c:v>
                </c:pt>
                <c:pt idx="809">
                  <c:v>14756.780269999999</c:v>
                </c:pt>
                <c:pt idx="810">
                  <c:v>14761.73047</c:v>
                </c:pt>
                <c:pt idx="811">
                  <c:v>14865.059569999999</c:v>
                </c:pt>
                <c:pt idx="812">
                  <c:v>14865.20996</c:v>
                </c:pt>
                <c:pt idx="813">
                  <c:v>14887.509770000001</c:v>
                </c:pt>
                <c:pt idx="814">
                  <c:v>14826.660159999999</c:v>
                </c:pt>
                <c:pt idx="815">
                  <c:v>14716.45996</c:v>
                </c:pt>
                <c:pt idx="816">
                  <c:v>14613.48047</c:v>
                </c:pt>
                <c:pt idx="817">
                  <c:v>14606.110350000001</c:v>
                </c:pt>
                <c:pt idx="818">
                  <c:v>14625.240229999999</c:v>
                </c:pt>
                <c:pt idx="819">
                  <c:v>14683.12988</c:v>
                </c:pt>
                <c:pt idx="820">
                  <c:v>14684.490229999999</c:v>
                </c:pt>
                <c:pt idx="821">
                  <c:v>14605.719730000001</c:v>
                </c:pt>
                <c:pt idx="822">
                  <c:v>14585.099609999999</c:v>
                </c:pt>
                <c:pt idx="823">
                  <c:v>14559.650390000001</c:v>
                </c:pt>
                <c:pt idx="824">
                  <c:v>14561.54004</c:v>
                </c:pt>
                <c:pt idx="825">
                  <c:v>14563.75</c:v>
                </c:pt>
                <c:pt idx="826">
                  <c:v>14519.950199999999</c:v>
                </c:pt>
                <c:pt idx="827">
                  <c:v>14511.73047</c:v>
                </c:pt>
                <c:pt idx="828">
                  <c:v>14546.820309999999</c:v>
                </c:pt>
                <c:pt idx="829">
                  <c:v>14514.339840000001</c:v>
                </c:pt>
                <c:pt idx="830">
                  <c:v>14521.589840000001</c:v>
                </c:pt>
                <c:pt idx="831">
                  <c:v>14539.139649999999</c:v>
                </c:pt>
                <c:pt idx="832">
                  <c:v>14539.29004</c:v>
                </c:pt>
                <c:pt idx="833">
                  <c:v>14472.79981</c:v>
                </c:pt>
                <c:pt idx="834">
                  <c:v>14478.79981</c:v>
                </c:pt>
                <c:pt idx="835">
                  <c:v>14448.059569999999</c:v>
                </c:pt>
                <c:pt idx="836">
                  <c:v>14413.16992</c:v>
                </c:pt>
                <c:pt idx="837">
                  <c:v>14354.690430000001</c:v>
                </c:pt>
                <c:pt idx="838">
                  <c:v>14320.650390000001</c:v>
                </c:pt>
                <c:pt idx="839">
                  <c:v>14286.37012</c:v>
                </c:pt>
                <c:pt idx="840">
                  <c:v>14128.20996</c:v>
                </c:pt>
                <c:pt idx="841">
                  <c:v>14107.089840000001</c:v>
                </c:pt>
                <c:pt idx="842">
                  <c:v>14149.150390000001</c:v>
                </c:pt>
                <c:pt idx="843">
                  <c:v>14104.860350000001</c:v>
                </c:pt>
                <c:pt idx="844">
                  <c:v>13918.440430000001</c:v>
                </c:pt>
                <c:pt idx="845">
                  <c:v>14081.58008</c:v>
                </c:pt>
                <c:pt idx="846">
                  <c:v>14001.190430000001</c:v>
                </c:pt>
                <c:pt idx="847">
                  <c:v>13927.54004</c:v>
                </c:pt>
                <c:pt idx="848">
                  <c:v>14058.26953</c:v>
                </c:pt>
                <c:pt idx="849">
                  <c:v>14044.820309999999</c:v>
                </c:pt>
                <c:pt idx="850">
                  <c:v>14001.929690000001</c:v>
                </c:pt>
                <c:pt idx="851">
                  <c:v>13990.360350000001</c:v>
                </c:pt>
                <c:pt idx="852">
                  <c:v>14029.349609999999</c:v>
                </c:pt>
                <c:pt idx="853">
                  <c:v>14038.969730000001</c:v>
                </c:pt>
                <c:pt idx="854">
                  <c:v>13992.969730000001</c:v>
                </c:pt>
                <c:pt idx="855">
                  <c:v>14022.62012</c:v>
                </c:pt>
                <c:pt idx="856">
                  <c:v>13988.059569999999</c:v>
                </c:pt>
                <c:pt idx="857">
                  <c:v>13991.610350000001</c:v>
                </c:pt>
                <c:pt idx="858">
                  <c:v>14013.599609999999</c:v>
                </c:pt>
                <c:pt idx="859">
                  <c:v>14009.79004</c:v>
                </c:pt>
                <c:pt idx="860">
                  <c:v>14019.780269999999</c:v>
                </c:pt>
                <c:pt idx="861">
                  <c:v>13941.059569999999</c:v>
                </c:pt>
                <c:pt idx="862">
                  <c:v>13966.12988</c:v>
                </c:pt>
                <c:pt idx="863">
                  <c:v>13969.990229999999</c:v>
                </c:pt>
                <c:pt idx="864">
                  <c:v>13915.719730000001</c:v>
                </c:pt>
                <c:pt idx="865">
                  <c:v>13895.98047</c:v>
                </c:pt>
                <c:pt idx="866">
                  <c:v>13879.660159999999</c:v>
                </c:pt>
                <c:pt idx="867">
                  <c:v>13794.29004</c:v>
                </c:pt>
                <c:pt idx="868">
                  <c:v>13712.20996</c:v>
                </c:pt>
                <c:pt idx="869">
                  <c:v>13649.929690000001</c:v>
                </c:pt>
                <c:pt idx="870">
                  <c:v>13633.889649999999</c:v>
                </c:pt>
                <c:pt idx="871">
                  <c:v>13534.889649999999</c:v>
                </c:pt>
                <c:pt idx="872">
                  <c:v>13546.37012</c:v>
                </c:pt>
                <c:pt idx="873">
                  <c:v>13520.179690000001</c:v>
                </c:pt>
                <c:pt idx="874">
                  <c:v>13496.679690000001</c:v>
                </c:pt>
                <c:pt idx="875">
                  <c:v>13478.200199999999</c:v>
                </c:pt>
                <c:pt idx="876">
                  <c:v>13416.54981</c:v>
                </c:pt>
                <c:pt idx="877">
                  <c:v>13377.41992</c:v>
                </c:pt>
                <c:pt idx="878">
                  <c:v>13436.12988</c:v>
                </c:pt>
                <c:pt idx="879">
                  <c:v>13447.110350000001</c:v>
                </c:pt>
                <c:pt idx="880">
                  <c:v>13430.599609999999</c:v>
                </c:pt>
                <c:pt idx="881">
                  <c:v>13412.70996</c:v>
                </c:pt>
                <c:pt idx="882">
                  <c:v>13109.12988</c:v>
                </c:pt>
                <c:pt idx="883">
                  <c:v>13095.45996</c:v>
                </c:pt>
                <c:pt idx="884">
                  <c:v>13141.740229999999</c:v>
                </c:pt>
                <c:pt idx="885">
                  <c:v>13174.87988</c:v>
                </c:pt>
                <c:pt idx="886">
                  <c:v>13190.37988</c:v>
                </c:pt>
                <c:pt idx="887">
                  <c:v>13309.950199999999</c:v>
                </c:pt>
                <c:pt idx="888">
                  <c:v>13314.639649999999</c:v>
                </c:pt>
                <c:pt idx="889">
                  <c:v>13357.700199999999</c:v>
                </c:pt>
                <c:pt idx="890">
                  <c:v>13365.860350000001</c:v>
                </c:pt>
                <c:pt idx="891">
                  <c:v>13244.33008</c:v>
                </c:pt>
                <c:pt idx="892">
                  <c:v>13190.410159999999</c:v>
                </c:pt>
                <c:pt idx="893">
                  <c:v>13264.410159999999</c:v>
                </c:pt>
                <c:pt idx="894">
                  <c:v>13329.440430000001</c:v>
                </c:pt>
                <c:pt idx="895">
                  <c:v>13306.570309999999</c:v>
                </c:pt>
                <c:pt idx="896">
                  <c:v>13195.349609999999</c:v>
                </c:pt>
                <c:pt idx="897">
                  <c:v>13157.280269999999</c:v>
                </c:pt>
                <c:pt idx="898">
                  <c:v>13076.87988</c:v>
                </c:pt>
                <c:pt idx="899">
                  <c:v>13089.110350000001</c:v>
                </c:pt>
                <c:pt idx="900">
                  <c:v>13022.509770000001</c:v>
                </c:pt>
                <c:pt idx="901">
                  <c:v>13087.320309999999</c:v>
                </c:pt>
                <c:pt idx="902">
                  <c:v>13053.740229999999</c:v>
                </c:pt>
                <c:pt idx="903">
                  <c:v>13062.559569999999</c:v>
                </c:pt>
                <c:pt idx="904">
                  <c:v>12989.099609999999</c:v>
                </c:pt>
                <c:pt idx="905">
                  <c:v>12980.190430000001</c:v>
                </c:pt>
                <c:pt idx="906">
                  <c:v>13008.450199999999</c:v>
                </c:pt>
                <c:pt idx="907">
                  <c:v>13011.450199999999</c:v>
                </c:pt>
                <c:pt idx="908">
                  <c:v>12845.990229999999</c:v>
                </c:pt>
                <c:pt idx="909">
                  <c:v>12808.559569999999</c:v>
                </c:pt>
                <c:pt idx="910">
                  <c:v>12796.190430000001</c:v>
                </c:pt>
                <c:pt idx="911">
                  <c:v>12604.16992</c:v>
                </c:pt>
                <c:pt idx="912">
                  <c:v>12600.589840000001</c:v>
                </c:pt>
                <c:pt idx="913">
                  <c:v>12797.73047</c:v>
                </c:pt>
                <c:pt idx="914">
                  <c:v>12898.25</c:v>
                </c:pt>
                <c:pt idx="915">
                  <c:v>12861.280269999999</c:v>
                </c:pt>
                <c:pt idx="916">
                  <c:v>12890.190430000001</c:v>
                </c:pt>
                <c:pt idx="917">
                  <c:v>12980.23047</c:v>
                </c:pt>
                <c:pt idx="918">
                  <c:v>13228.320309999999</c:v>
                </c:pt>
                <c:pt idx="919">
                  <c:v>13290.75</c:v>
                </c:pt>
                <c:pt idx="920">
                  <c:v>13140.58008</c:v>
                </c:pt>
                <c:pt idx="921">
                  <c:v>13289.450199999999</c:v>
                </c:pt>
                <c:pt idx="922">
                  <c:v>13273.70996</c:v>
                </c:pt>
                <c:pt idx="923">
                  <c:v>13189.08008</c:v>
                </c:pt>
                <c:pt idx="924">
                  <c:v>13151.719730000001</c:v>
                </c:pt>
                <c:pt idx="925">
                  <c:v>13214.110350000001</c:v>
                </c:pt>
                <c:pt idx="926">
                  <c:v>13155.20996</c:v>
                </c:pt>
                <c:pt idx="927">
                  <c:v>13344.900390000001</c:v>
                </c:pt>
                <c:pt idx="928">
                  <c:v>13368.54981</c:v>
                </c:pt>
                <c:pt idx="929">
                  <c:v>13545.490229999999</c:v>
                </c:pt>
                <c:pt idx="930">
                  <c:v>13588.73047</c:v>
                </c:pt>
                <c:pt idx="931">
                  <c:v>13561.650390000001</c:v>
                </c:pt>
                <c:pt idx="932">
                  <c:v>13556.37012</c:v>
                </c:pt>
                <c:pt idx="933">
                  <c:v>13437.660159999999</c:v>
                </c:pt>
                <c:pt idx="934">
                  <c:v>13401.320309999999</c:v>
                </c:pt>
                <c:pt idx="935">
                  <c:v>13428.490229999999</c:v>
                </c:pt>
                <c:pt idx="936">
                  <c:v>13478.83008</c:v>
                </c:pt>
                <c:pt idx="937">
                  <c:v>13592.33008</c:v>
                </c:pt>
                <c:pt idx="938">
                  <c:v>13610.37988</c:v>
                </c:pt>
                <c:pt idx="939">
                  <c:v>13661.87012</c:v>
                </c:pt>
                <c:pt idx="940">
                  <c:v>13594.33008</c:v>
                </c:pt>
                <c:pt idx="941">
                  <c:v>13536.26953</c:v>
                </c:pt>
                <c:pt idx="942">
                  <c:v>13567.059569999999</c:v>
                </c:pt>
                <c:pt idx="943">
                  <c:v>13598.25</c:v>
                </c:pt>
                <c:pt idx="944">
                  <c:v>13487.660159999999</c:v>
                </c:pt>
                <c:pt idx="945">
                  <c:v>13522.83008</c:v>
                </c:pt>
                <c:pt idx="946">
                  <c:v>13480.37012</c:v>
                </c:pt>
                <c:pt idx="947">
                  <c:v>13620.20996</c:v>
                </c:pt>
                <c:pt idx="948">
                  <c:v>13601.900390000001</c:v>
                </c:pt>
                <c:pt idx="949">
                  <c:v>13647.099609999999</c:v>
                </c:pt>
                <c:pt idx="950">
                  <c:v>13599.01953</c:v>
                </c:pt>
                <c:pt idx="951">
                  <c:v>13626.48047</c:v>
                </c:pt>
                <c:pt idx="952">
                  <c:v>13582.12012</c:v>
                </c:pt>
                <c:pt idx="953">
                  <c:v>13593.150390000001</c:v>
                </c:pt>
                <c:pt idx="954">
                  <c:v>13653.240229999999</c:v>
                </c:pt>
                <c:pt idx="955">
                  <c:v>13573.33008</c:v>
                </c:pt>
                <c:pt idx="956">
                  <c:v>13373.62012</c:v>
                </c:pt>
                <c:pt idx="957">
                  <c:v>13354.339840000001</c:v>
                </c:pt>
                <c:pt idx="958">
                  <c:v>13324.099609999999</c:v>
                </c:pt>
                <c:pt idx="959">
                  <c:v>13320.26953</c:v>
                </c:pt>
                <c:pt idx="960">
                  <c:v>13294.12988</c:v>
                </c:pt>
                <c:pt idx="961">
                  <c:v>13095.910159999999</c:v>
                </c:pt>
                <c:pt idx="962">
                  <c:v>13092.389649999999</c:v>
                </c:pt>
                <c:pt idx="963">
                  <c:v>13151.87012</c:v>
                </c:pt>
                <c:pt idx="964">
                  <c:v>13101.37012</c:v>
                </c:pt>
                <c:pt idx="965">
                  <c:v>13144.809569999999</c:v>
                </c:pt>
                <c:pt idx="966">
                  <c:v>13147.320309999999</c:v>
                </c:pt>
                <c:pt idx="967">
                  <c:v>13176.16992</c:v>
                </c:pt>
                <c:pt idx="968">
                  <c:v>13175.509770000001</c:v>
                </c:pt>
                <c:pt idx="969">
                  <c:v>13171.37012</c:v>
                </c:pt>
                <c:pt idx="970">
                  <c:v>13205.059569999999</c:v>
                </c:pt>
                <c:pt idx="971">
                  <c:v>13330.759770000001</c:v>
                </c:pt>
                <c:pt idx="972">
                  <c:v>13276.150390000001</c:v>
                </c:pt>
                <c:pt idx="973">
                  <c:v>13281.320309999999</c:v>
                </c:pt>
                <c:pt idx="974">
                  <c:v>13269.349609999999</c:v>
                </c:pt>
                <c:pt idx="975">
                  <c:v>13192.889649999999</c:v>
                </c:pt>
                <c:pt idx="976">
                  <c:v>13223.009770000001</c:v>
                </c:pt>
                <c:pt idx="977">
                  <c:v>13205.009770000001</c:v>
                </c:pt>
                <c:pt idx="978">
                  <c:v>13208.219730000001</c:v>
                </c:pt>
                <c:pt idx="979">
                  <c:v>13200.23047</c:v>
                </c:pt>
                <c:pt idx="980">
                  <c:v>13202.650390000001</c:v>
                </c:pt>
                <c:pt idx="981">
                  <c:v>13215.969730000001</c:v>
                </c:pt>
                <c:pt idx="982">
                  <c:v>13187.280269999999</c:v>
                </c:pt>
                <c:pt idx="983">
                  <c:v>13133.179690000001</c:v>
                </c:pt>
                <c:pt idx="984">
                  <c:v>12969.849609999999</c:v>
                </c:pt>
                <c:pt idx="985">
                  <c:v>13074.83008</c:v>
                </c:pt>
                <c:pt idx="986">
                  <c:v>13082.660159999999</c:v>
                </c:pt>
                <c:pt idx="987">
                  <c:v>13128.639649999999</c:v>
                </c:pt>
                <c:pt idx="988">
                  <c:v>13117.740229999999</c:v>
                </c:pt>
                <c:pt idx="989">
                  <c:v>12931.219730000001</c:v>
                </c:pt>
                <c:pt idx="990">
                  <c:v>12732.76953</c:v>
                </c:pt>
                <c:pt idx="991">
                  <c:v>12730.089840000001</c:v>
                </c:pt>
                <c:pt idx="992">
                  <c:v>12820.450199999999</c:v>
                </c:pt>
                <c:pt idx="993">
                  <c:v>12942.83008</c:v>
                </c:pt>
                <c:pt idx="994">
                  <c:v>12977.570309999999</c:v>
                </c:pt>
                <c:pt idx="995">
                  <c:v>12921.940430000001</c:v>
                </c:pt>
                <c:pt idx="996">
                  <c:v>12829.23047</c:v>
                </c:pt>
                <c:pt idx="997">
                  <c:v>12779.58008</c:v>
                </c:pt>
                <c:pt idx="998">
                  <c:v>12784.73047</c:v>
                </c:pt>
                <c:pt idx="999">
                  <c:v>12630.639649999999</c:v>
                </c:pt>
                <c:pt idx="1000">
                  <c:v>12661.969730000001</c:v>
                </c:pt>
                <c:pt idx="1001">
                  <c:v>12830.29004</c:v>
                </c:pt>
                <c:pt idx="1002">
                  <c:v>12772.01953</c:v>
                </c:pt>
                <c:pt idx="1003">
                  <c:v>12889.400390000001</c:v>
                </c:pt>
                <c:pt idx="1004">
                  <c:v>12961.29981</c:v>
                </c:pt>
                <c:pt idx="1005">
                  <c:v>12946.200199999999</c:v>
                </c:pt>
                <c:pt idx="1006">
                  <c:v>12902.12012</c:v>
                </c:pt>
                <c:pt idx="1007">
                  <c:v>12880.389649999999</c:v>
                </c:pt>
                <c:pt idx="1008">
                  <c:v>12626.25</c:v>
                </c:pt>
                <c:pt idx="1009">
                  <c:v>12646.87012</c:v>
                </c:pt>
                <c:pt idx="1010">
                  <c:v>12576.410159999999</c:v>
                </c:pt>
                <c:pt idx="1011">
                  <c:v>12639.87012</c:v>
                </c:pt>
                <c:pt idx="1012">
                  <c:v>12674.08008</c:v>
                </c:pt>
                <c:pt idx="1013">
                  <c:v>12857.389649999999</c:v>
                </c:pt>
                <c:pt idx="1014">
                  <c:v>12877.179690000001</c:v>
                </c:pt>
                <c:pt idx="1015">
                  <c:v>12898.940430000001</c:v>
                </c:pt>
                <c:pt idx="1016">
                  <c:v>12781.929690000001</c:v>
                </c:pt>
                <c:pt idx="1017">
                  <c:v>12774.700199999999</c:v>
                </c:pt>
                <c:pt idx="1018">
                  <c:v>12698.679690000001</c:v>
                </c:pt>
                <c:pt idx="1019">
                  <c:v>12598.25</c:v>
                </c:pt>
                <c:pt idx="1020">
                  <c:v>12577.01953</c:v>
                </c:pt>
                <c:pt idx="1021">
                  <c:v>12650.469730000001</c:v>
                </c:pt>
                <c:pt idx="1022">
                  <c:v>12554.200199999999</c:v>
                </c:pt>
                <c:pt idx="1023">
                  <c:v>12555.259770000001</c:v>
                </c:pt>
                <c:pt idx="1024">
                  <c:v>12414.79004</c:v>
                </c:pt>
                <c:pt idx="1025">
                  <c:v>12147.54981</c:v>
                </c:pt>
                <c:pt idx="1026">
                  <c:v>12143.690430000001</c:v>
                </c:pt>
                <c:pt idx="1027">
                  <c:v>12391.62988</c:v>
                </c:pt>
                <c:pt idx="1028">
                  <c:v>12489.87012</c:v>
                </c:pt>
                <c:pt idx="1029">
                  <c:v>12579.099609999999</c:v>
                </c:pt>
                <c:pt idx="1030">
                  <c:v>12611.610350000001</c:v>
                </c:pt>
                <c:pt idx="1031">
                  <c:v>12533.12012</c:v>
                </c:pt>
                <c:pt idx="1032">
                  <c:v>12539.589840000001</c:v>
                </c:pt>
                <c:pt idx="1033">
                  <c:v>12508.29981</c:v>
                </c:pt>
                <c:pt idx="1034">
                  <c:v>12575.95996</c:v>
                </c:pt>
                <c:pt idx="1035">
                  <c:v>12508.110350000001</c:v>
                </c:pt>
                <c:pt idx="1036">
                  <c:v>12492.969730000001</c:v>
                </c:pt>
                <c:pt idx="1037">
                  <c:v>12611.41992</c:v>
                </c:pt>
                <c:pt idx="1038">
                  <c:v>12722.62988</c:v>
                </c:pt>
                <c:pt idx="1039">
                  <c:v>12758.429690000001</c:v>
                </c:pt>
                <c:pt idx="1040">
                  <c:v>12818.860350000001</c:v>
                </c:pt>
                <c:pt idx="1041">
                  <c:v>12918.009770000001</c:v>
                </c:pt>
                <c:pt idx="1042">
                  <c:v>12931.70996</c:v>
                </c:pt>
                <c:pt idx="1043">
                  <c:v>12921.809569999999</c:v>
                </c:pt>
                <c:pt idx="1044">
                  <c:v>13000.73047</c:v>
                </c:pt>
                <c:pt idx="1045">
                  <c:v>13049.089840000001</c:v>
                </c:pt>
                <c:pt idx="1046">
                  <c:v>13205</c:v>
                </c:pt>
                <c:pt idx="1047">
                  <c:v>13284.089840000001</c:v>
                </c:pt>
                <c:pt idx="1048">
                  <c:v>13278.110350000001</c:v>
                </c:pt>
                <c:pt idx="1049">
                  <c:v>13338.660159999999</c:v>
                </c:pt>
                <c:pt idx="1050">
                  <c:v>13228.759770000001</c:v>
                </c:pt>
                <c:pt idx="1051">
                  <c:v>13266.679690000001</c:v>
                </c:pt>
                <c:pt idx="1052">
                  <c:v>13227.820309999999</c:v>
                </c:pt>
                <c:pt idx="1053">
                  <c:v>13105.700199999999</c:v>
                </c:pt>
                <c:pt idx="1054">
                  <c:v>13050.29981</c:v>
                </c:pt>
                <c:pt idx="1055">
                  <c:v>13028.200199999999</c:v>
                </c:pt>
                <c:pt idx="1056">
                  <c:v>13082.54004</c:v>
                </c:pt>
                <c:pt idx="1057">
                  <c:v>13080.200199999999</c:v>
                </c:pt>
                <c:pt idx="1058">
                  <c:v>13114.559569999999</c:v>
                </c:pt>
                <c:pt idx="1059">
                  <c:v>13131.360350000001</c:v>
                </c:pt>
                <c:pt idx="1060">
                  <c:v>12986.76953</c:v>
                </c:pt>
                <c:pt idx="1061">
                  <c:v>12986.349609999999</c:v>
                </c:pt>
                <c:pt idx="1062">
                  <c:v>12986.95996</c:v>
                </c:pt>
                <c:pt idx="1063">
                  <c:v>12844.820309999999</c:v>
                </c:pt>
                <c:pt idx="1064">
                  <c:v>12929.589840000001</c:v>
                </c:pt>
                <c:pt idx="1065">
                  <c:v>13057.719730000001</c:v>
                </c:pt>
                <c:pt idx="1066">
                  <c:v>13088.110350000001</c:v>
                </c:pt>
                <c:pt idx="1067">
                  <c:v>13198.190430000001</c:v>
                </c:pt>
                <c:pt idx="1068">
                  <c:v>13265.360350000001</c:v>
                </c:pt>
                <c:pt idx="1069">
                  <c:v>13297.110350000001</c:v>
                </c:pt>
                <c:pt idx="1070">
                  <c:v>13224.490229999999</c:v>
                </c:pt>
                <c:pt idx="1071">
                  <c:v>13151.570309999999</c:v>
                </c:pt>
                <c:pt idx="1072">
                  <c:v>13212.639649999999</c:v>
                </c:pt>
                <c:pt idx="1073">
                  <c:v>13264.98047</c:v>
                </c:pt>
                <c:pt idx="1074">
                  <c:v>13243.860350000001</c:v>
                </c:pt>
                <c:pt idx="1075">
                  <c:v>13099.910159999999</c:v>
                </c:pt>
                <c:pt idx="1076">
                  <c:v>13124.469730000001</c:v>
                </c:pt>
                <c:pt idx="1077">
                  <c:v>13190.01953</c:v>
                </c:pt>
                <c:pt idx="1078">
                  <c:v>13238.450199999999</c:v>
                </c:pt>
                <c:pt idx="1079">
                  <c:v>13269.70996</c:v>
                </c:pt>
                <c:pt idx="1080">
                  <c:v>13289.08008</c:v>
                </c:pt>
                <c:pt idx="1081">
                  <c:v>13253.509770000001</c:v>
                </c:pt>
                <c:pt idx="1082">
                  <c:v>13221.26953</c:v>
                </c:pt>
                <c:pt idx="1083">
                  <c:v>13180.400390000001</c:v>
                </c:pt>
                <c:pt idx="1084">
                  <c:v>12976.360350000001</c:v>
                </c:pt>
                <c:pt idx="1085">
                  <c:v>12968.79004</c:v>
                </c:pt>
                <c:pt idx="1086">
                  <c:v>12937.190430000001</c:v>
                </c:pt>
                <c:pt idx="1087">
                  <c:v>12857.73047</c:v>
                </c:pt>
                <c:pt idx="1088">
                  <c:v>12958.73047</c:v>
                </c:pt>
                <c:pt idx="1089">
                  <c:v>12977.339840000001</c:v>
                </c:pt>
                <c:pt idx="1090">
                  <c:v>12997.509770000001</c:v>
                </c:pt>
                <c:pt idx="1091">
                  <c:v>13032.66992</c:v>
                </c:pt>
                <c:pt idx="1092">
                  <c:v>13055.75</c:v>
                </c:pt>
                <c:pt idx="1093">
                  <c:v>13021.509770000001</c:v>
                </c:pt>
                <c:pt idx="1094">
                  <c:v>13027.51953</c:v>
                </c:pt>
                <c:pt idx="1095">
                  <c:v>13013.820309999999</c:v>
                </c:pt>
                <c:pt idx="1096">
                  <c:v>12996.08008</c:v>
                </c:pt>
                <c:pt idx="1097">
                  <c:v>12977.910159999999</c:v>
                </c:pt>
                <c:pt idx="1098">
                  <c:v>13005.04004</c:v>
                </c:pt>
                <c:pt idx="1099">
                  <c:v>12967.91992</c:v>
                </c:pt>
                <c:pt idx="1100">
                  <c:v>12914</c:v>
                </c:pt>
                <c:pt idx="1101">
                  <c:v>12899.469730000001</c:v>
                </c:pt>
                <c:pt idx="1102">
                  <c:v>12878.87988</c:v>
                </c:pt>
                <c:pt idx="1103">
                  <c:v>12887.929690000001</c:v>
                </c:pt>
                <c:pt idx="1104">
                  <c:v>12889.62988</c:v>
                </c:pt>
                <c:pt idx="1105">
                  <c:v>12924.70996</c:v>
                </c:pt>
                <c:pt idx="1106">
                  <c:v>12893.639649999999</c:v>
                </c:pt>
                <c:pt idx="1107">
                  <c:v>12903.70996</c:v>
                </c:pt>
                <c:pt idx="1108">
                  <c:v>12860.79004</c:v>
                </c:pt>
                <c:pt idx="1109">
                  <c:v>12869.950199999999</c:v>
                </c:pt>
                <c:pt idx="1110">
                  <c:v>12741.889649999999</c:v>
                </c:pt>
                <c:pt idx="1111">
                  <c:v>12784.62012</c:v>
                </c:pt>
                <c:pt idx="1112">
                  <c:v>12720.099609999999</c:v>
                </c:pt>
                <c:pt idx="1113">
                  <c:v>12659.320309999999</c:v>
                </c:pt>
                <c:pt idx="1114">
                  <c:v>12733.950199999999</c:v>
                </c:pt>
                <c:pt idx="1115">
                  <c:v>12841.950199999999</c:v>
                </c:pt>
                <c:pt idx="1116">
                  <c:v>12778.259770000001</c:v>
                </c:pt>
                <c:pt idx="1117">
                  <c:v>12708.51953</c:v>
                </c:pt>
                <c:pt idx="1118">
                  <c:v>12764.490229999999</c:v>
                </c:pt>
                <c:pt idx="1119">
                  <c:v>12720.48047</c:v>
                </c:pt>
                <c:pt idx="1120">
                  <c:v>12625.79981</c:v>
                </c:pt>
                <c:pt idx="1121">
                  <c:v>12582.280269999999</c:v>
                </c:pt>
                <c:pt idx="1122">
                  <c:v>12573.650390000001</c:v>
                </c:pt>
                <c:pt idx="1123">
                  <c:v>12470.12012</c:v>
                </c:pt>
                <c:pt idx="1124">
                  <c:v>12483.700199999999</c:v>
                </c:pt>
                <c:pt idx="1125">
                  <c:v>12462.58008</c:v>
                </c:pt>
                <c:pt idx="1126">
                  <c:v>12514.690430000001</c:v>
                </c:pt>
                <c:pt idx="1127">
                  <c:v>12409.08008</c:v>
                </c:pt>
                <c:pt idx="1128">
                  <c:v>12415.240229999999</c:v>
                </c:pt>
                <c:pt idx="1129">
                  <c:v>12435.98047</c:v>
                </c:pt>
                <c:pt idx="1130">
                  <c:v>12430</c:v>
                </c:pt>
                <c:pt idx="1131">
                  <c:v>12479.650390000001</c:v>
                </c:pt>
                <c:pt idx="1132">
                  <c:v>12290.059569999999</c:v>
                </c:pt>
                <c:pt idx="1133">
                  <c:v>12293.95996</c:v>
                </c:pt>
                <c:pt idx="1134">
                  <c:v>12299.110350000001</c:v>
                </c:pt>
                <c:pt idx="1135">
                  <c:v>12328.469730000001</c:v>
                </c:pt>
                <c:pt idx="1136">
                  <c:v>12297.440430000001</c:v>
                </c:pt>
                <c:pt idx="1137">
                  <c:v>12182.70996</c:v>
                </c:pt>
                <c:pt idx="1138">
                  <c:v>12119.700199999999</c:v>
                </c:pt>
                <c:pt idx="1139">
                  <c:v>12117.12988</c:v>
                </c:pt>
                <c:pt idx="1140">
                  <c:v>11925.87988</c:v>
                </c:pt>
                <c:pt idx="1141">
                  <c:v>11968.179690000001</c:v>
                </c:pt>
                <c:pt idx="1142">
                  <c:v>11967.839840000001</c:v>
                </c:pt>
                <c:pt idx="1143">
                  <c:v>11950.01953</c:v>
                </c:pt>
                <c:pt idx="1144">
                  <c:v>12147.700199999999</c:v>
                </c:pt>
                <c:pt idx="1145">
                  <c:v>12181.37988</c:v>
                </c:pt>
                <c:pt idx="1146">
                  <c:v>12212.83008</c:v>
                </c:pt>
                <c:pt idx="1147">
                  <c:v>12195.910159999999</c:v>
                </c:pt>
                <c:pt idx="1148">
                  <c:v>12257.66992</c:v>
                </c:pt>
                <c:pt idx="1149">
                  <c:v>12215.70996</c:v>
                </c:pt>
                <c:pt idx="1150">
                  <c:v>12186.530269999999</c:v>
                </c:pt>
                <c:pt idx="1151">
                  <c:v>12146.679690000001</c:v>
                </c:pt>
                <c:pt idx="1152">
                  <c:v>12062.639649999999</c:v>
                </c:pt>
                <c:pt idx="1153">
                  <c:v>12045.679690000001</c:v>
                </c:pt>
                <c:pt idx="1154">
                  <c:v>11624.009770000001</c:v>
                </c:pt>
                <c:pt idx="1155">
                  <c:v>11562.099609999999</c:v>
                </c:pt>
                <c:pt idx="1156">
                  <c:v>11361.469730000001</c:v>
                </c:pt>
                <c:pt idx="1157">
                  <c:v>11492.820309999999</c:v>
                </c:pt>
                <c:pt idx="1158">
                  <c:v>11571.75</c:v>
                </c:pt>
                <c:pt idx="1159">
                  <c:v>11795.700199999999</c:v>
                </c:pt>
                <c:pt idx="1160">
                  <c:v>11854.809569999999</c:v>
                </c:pt>
                <c:pt idx="1161">
                  <c:v>11948.429690000001</c:v>
                </c:pt>
                <c:pt idx="1162">
                  <c:v>12109.030269999999</c:v>
                </c:pt>
                <c:pt idx="1163">
                  <c:v>12165.110350000001</c:v>
                </c:pt>
                <c:pt idx="1164">
                  <c:v>12170.559569999999</c:v>
                </c:pt>
                <c:pt idx="1165">
                  <c:v>12179.719730000001</c:v>
                </c:pt>
                <c:pt idx="1166">
                  <c:v>11961.139649999999</c:v>
                </c:pt>
                <c:pt idx="1167">
                  <c:v>12166.400390000001</c:v>
                </c:pt>
                <c:pt idx="1168">
                  <c:v>12187.509770000001</c:v>
                </c:pt>
                <c:pt idx="1169">
                  <c:v>12074.440430000001</c:v>
                </c:pt>
                <c:pt idx="1170">
                  <c:v>12043.490229999999</c:v>
                </c:pt>
                <c:pt idx="1171">
                  <c:v>12065.929690000001</c:v>
                </c:pt>
                <c:pt idx="1172">
                  <c:v>11876.83008</c:v>
                </c:pt>
                <c:pt idx="1173">
                  <c:v>11951.759770000001</c:v>
                </c:pt>
                <c:pt idx="1174">
                  <c:v>12229.29004</c:v>
                </c:pt>
                <c:pt idx="1175">
                  <c:v>12251.91992</c:v>
                </c:pt>
                <c:pt idx="1176">
                  <c:v>12284.309569999999</c:v>
                </c:pt>
                <c:pt idx="1177">
                  <c:v>11891.20996</c:v>
                </c:pt>
                <c:pt idx="1178">
                  <c:v>11912.860350000001</c:v>
                </c:pt>
                <c:pt idx="1179">
                  <c:v>11940.75</c:v>
                </c:pt>
                <c:pt idx="1180">
                  <c:v>11812.45996</c:v>
                </c:pt>
                <c:pt idx="1181">
                  <c:v>11581.25</c:v>
                </c:pt>
                <c:pt idx="1182">
                  <c:v>11633.700199999999</c:v>
                </c:pt>
                <c:pt idx="1183">
                  <c:v>11652.740229999999</c:v>
                </c:pt>
                <c:pt idx="1184">
                  <c:v>11643.349609999999</c:v>
                </c:pt>
                <c:pt idx="1185">
                  <c:v>11646.83008</c:v>
                </c:pt>
                <c:pt idx="1186">
                  <c:v>11518.089840000001</c:v>
                </c:pt>
                <c:pt idx="1187">
                  <c:v>11625.29981</c:v>
                </c:pt>
                <c:pt idx="1188">
                  <c:v>11447.860350000001</c:v>
                </c:pt>
                <c:pt idx="1189">
                  <c:v>11433.33008</c:v>
                </c:pt>
                <c:pt idx="1190">
                  <c:v>11232.04981</c:v>
                </c:pt>
                <c:pt idx="1191">
                  <c:v>11132.599609999999</c:v>
                </c:pt>
                <c:pt idx="1192">
                  <c:v>10950.889649999999</c:v>
                </c:pt>
                <c:pt idx="1193">
                  <c:v>10825.440430000001</c:v>
                </c:pt>
                <c:pt idx="1194">
                  <c:v>10979.190430000001</c:v>
                </c:pt>
                <c:pt idx="1195">
                  <c:v>11152.389649999999</c:v>
                </c:pt>
                <c:pt idx="1196">
                  <c:v>11271.139649999999</c:v>
                </c:pt>
                <c:pt idx="1197">
                  <c:v>11317.08008</c:v>
                </c:pt>
                <c:pt idx="1198">
                  <c:v>11369.29981</c:v>
                </c:pt>
                <c:pt idx="1199">
                  <c:v>11057.490229999999</c:v>
                </c:pt>
                <c:pt idx="1200">
                  <c:v>10808.490229999999</c:v>
                </c:pt>
                <c:pt idx="1201">
                  <c:v>11122.12012</c:v>
                </c:pt>
                <c:pt idx="1202">
                  <c:v>11447.860350000001</c:v>
                </c:pt>
                <c:pt idx="1203">
                  <c:v>11550.219730000001</c:v>
                </c:pt>
                <c:pt idx="1204">
                  <c:v>11506.820309999999</c:v>
                </c:pt>
                <c:pt idx="1205">
                  <c:v>11532.469730000001</c:v>
                </c:pt>
                <c:pt idx="1206">
                  <c:v>11433.400390000001</c:v>
                </c:pt>
                <c:pt idx="1207">
                  <c:v>11386.780269999999</c:v>
                </c:pt>
                <c:pt idx="1208">
                  <c:v>11140.849609999999</c:v>
                </c:pt>
                <c:pt idx="1209">
                  <c:v>11062.030269999999</c:v>
                </c:pt>
                <c:pt idx="1210">
                  <c:v>11294.83008</c:v>
                </c:pt>
                <c:pt idx="1211">
                  <c:v>11477.29981</c:v>
                </c:pt>
                <c:pt idx="1212">
                  <c:v>11414.860350000001</c:v>
                </c:pt>
                <c:pt idx="1213">
                  <c:v>11237.45996</c:v>
                </c:pt>
                <c:pt idx="1214">
                  <c:v>11492.139649999999</c:v>
                </c:pt>
                <c:pt idx="1215">
                  <c:v>11716.839840000001</c:v>
                </c:pt>
                <c:pt idx="1216">
                  <c:v>11712.599609999999</c:v>
                </c:pt>
                <c:pt idx="1217">
                  <c:v>11630.070309999999</c:v>
                </c:pt>
                <c:pt idx="1218">
                  <c:v>11541.780269999999</c:v>
                </c:pt>
                <c:pt idx="1219">
                  <c:v>11326.429690000001</c:v>
                </c:pt>
                <c:pt idx="1220">
                  <c:v>11406.389649999999</c:v>
                </c:pt>
                <c:pt idx="1221">
                  <c:v>11331.570309999999</c:v>
                </c:pt>
                <c:pt idx="1222">
                  <c:v>11176.839840000001</c:v>
                </c:pt>
                <c:pt idx="1223">
                  <c:v>11020.54981</c:v>
                </c:pt>
                <c:pt idx="1224">
                  <c:v>11086.400390000001</c:v>
                </c:pt>
                <c:pt idx="1225">
                  <c:v>11406.5</c:v>
                </c:pt>
                <c:pt idx="1226">
                  <c:v>11529.66992</c:v>
                </c:pt>
                <c:pt idx="1227">
                  <c:v>11488.009770000001</c:v>
                </c:pt>
                <c:pt idx="1228">
                  <c:v>11484.599609999999</c:v>
                </c:pt>
                <c:pt idx="1229">
                  <c:v>11346.66992</c:v>
                </c:pt>
                <c:pt idx="1230">
                  <c:v>11278.900390000001</c:v>
                </c:pt>
                <c:pt idx="1231">
                  <c:v>11228</c:v>
                </c:pt>
                <c:pt idx="1232">
                  <c:v>11244.009770000001</c:v>
                </c:pt>
                <c:pt idx="1233">
                  <c:v>11434.089840000001</c:v>
                </c:pt>
                <c:pt idx="1234">
                  <c:v>11555.410159999999</c:v>
                </c:pt>
                <c:pt idx="1235">
                  <c:v>11893.940430000001</c:v>
                </c:pt>
                <c:pt idx="1236">
                  <c:v>11904.910159999999</c:v>
                </c:pt>
                <c:pt idx="1237">
                  <c:v>12130.29981</c:v>
                </c:pt>
                <c:pt idx="1238">
                  <c:v>12282.41992</c:v>
                </c:pt>
                <c:pt idx="1239">
                  <c:v>12243.070309999999</c:v>
                </c:pt>
                <c:pt idx="1240">
                  <c:v>12384.900390000001</c:v>
                </c:pt>
                <c:pt idx="1241">
                  <c:v>12498.650390000001</c:v>
                </c:pt>
                <c:pt idx="1242">
                  <c:v>12593.400390000001</c:v>
                </c:pt>
                <c:pt idx="1243">
                  <c:v>12679.950199999999</c:v>
                </c:pt>
                <c:pt idx="1244">
                  <c:v>12740.87012</c:v>
                </c:pt>
                <c:pt idx="1245">
                  <c:v>12751.429690000001</c:v>
                </c:pt>
                <c:pt idx="1246">
                  <c:v>12603.509770000001</c:v>
                </c:pt>
                <c:pt idx="1247">
                  <c:v>12607.559569999999</c:v>
                </c:pt>
                <c:pt idx="1248">
                  <c:v>12475.259770000001</c:v>
                </c:pt>
                <c:pt idx="1249">
                  <c:v>12504.820309999999</c:v>
                </c:pt>
                <c:pt idx="1250">
                  <c:v>12581.98047</c:v>
                </c:pt>
                <c:pt idx="1251">
                  <c:v>12611.04004</c:v>
                </c:pt>
                <c:pt idx="1252">
                  <c:v>12570.58008</c:v>
                </c:pt>
                <c:pt idx="1253">
                  <c:v>12655.839840000001</c:v>
                </c:pt>
                <c:pt idx="1254">
                  <c:v>12717.900390000001</c:v>
                </c:pt>
                <c:pt idx="1255">
                  <c:v>12753.889649999999</c:v>
                </c:pt>
                <c:pt idx="1256">
                  <c:v>12643.240229999999</c:v>
                </c:pt>
                <c:pt idx="1257">
                  <c:v>12601.79981</c:v>
                </c:pt>
                <c:pt idx="1258">
                  <c:v>12596.12988</c:v>
                </c:pt>
                <c:pt idx="1259">
                  <c:v>12427.089840000001</c:v>
                </c:pt>
                <c:pt idx="1260">
                  <c:v>12284.389649999999</c:v>
                </c:pt>
                <c:pt idx="1261">
                  <c:v>12190.429690000001</c:v>
                </c:pt>
                <c:pt idx="1262">
                  <c:v>12098.809569999999</c:v>
                </c:pt>
                <c:pt idx="1263">
                  <c:v>12057.190430000001</c:v>
                </c:pt>
                <c:pt idx="1264">
                  <c:v>12108.73047</c:v>
                </c:pt>
                <c:pt idx="1265">
                  <c:v>12207.990229999999</c:v>
                </c:pt>
                <c:pt idx="1266">
                  <c:v>12217.33008</c:v>
                </c:pt>
                <c:pt idx="1267">
                  <c:v>12099.87012</c:v>
                </c:pt>
                <c:pt idx="1268">
                  <c:v>12072.889649999999</c:v>
                </c:pt>
                <c:pt idx="1269">
                  <c:v>11990.01953</c:v>
                </c:pt>
                <c:pt idx="1270">
                  <c:v>12075.200199999999</c:v>
                </c:pt>
                <c:pt idx="1271">
                  <c:v>12120.79981</c:v>
                </c:pt>
                <c:pt idx="1272">
                  <c:v>12011.660159999999</c:v>
                </c:pt>
                <c:pt idx="1273">
                  <c:v>12124.849609999999</c:v>
                </c:pt>
                <c:pt idx="1274">
                  <c:v>12183.12012</c:v>
                </c:pt>
                <c:pt idx="1275">
                  <c:v>12098.360350000001</c:v>
                </c:pt>
                <c:pt idx="1276">
                  <c:v>12178.889649999999</c:v>
                </c:pt>
                <c:pt idx="1277">
                  <c:v>12151.490229999999</c:v>
                </c:pt>
                <c:pt idx="1278">
                  <c:v>12247.87012</c:v>
                </c:pt>
                <c:pt idx="1279">
                  <c:v>12306.70996</c:v>
                </c:pt>
                <c:pt idx="1280">
                  <c:v>12569.490229999999</c:v>
                </c:pt>
                <c:pt idx="1281">
                  <c:v>12574.29004</c:v>
                </c:pt>
                <c:pt idx="1282">
                  <c:v>12483.809569999999</c:v>
                </c:pt>
                <c:pt idx="1283">
                  <c:v>12441.58008</c:v>
                </c:pt>
                <c:pt idx="1284">
                  <c:v>12440.030269999999</c:v>
                </c:pt>
                <c:pt idx="1285">
                  <c:v>12422.54981</c:v>
                </c:pt>
                <c:pt idx="1286">
                  <c:v>12511.360350000001</c:v>
                </c:pt>
                <c:pt idx="1287">
                  <c:v>12604.83008</c:v>
                </c:pt>
                <c:pt idx="1288">
                  <c:v>12633.589840000001</c:v>
                </c:pt>
                <c:pt idx="1289">
                  <c:v>12571.150390000001</c:v>
                </c:pt>
                <c:pt idx="1290">
                  <c:v>12541.33008</c:v>
                </c:pt>
                <c:pt idx="1291">
                  <c:v>12642.900390000001</c:v>
                </c:pt>
                <c:pt idx="1292">
                  <c:v>12714.5</c:v>
                </c:pt>
                <c:pt idx="1293">
                  <c:v>12718.58008</c:v>
                </c:pt>
                <c:pt idx="1294">
                  <c:v>12748.20996</c:v>
                </c:pt>
                <c:pt idx="1295">
                  <c:v>12781.059569999999</c:v>
                </c:pt>
                <c:pt idx="1296">
                  <c:v>12722.070309999999</c:v>
                </c:pt>
                <c:pt idx="1297">
                  <c:v>12759.23047</c:v>
                </c:pt>
                <c:pt idx="1298">
                  <c:v>12724.559569999999</c:v>
                </c:pt>
                <c:pt idx="1299">
                  <c:v>12806.679690000001</c:v>
                </c:pt>
                <c:pt idx="1300">
                  <c:v>12840.660159999999</c:v>
                </c:pt>
                <c:pt idx="1301">
                  <c:v>12876</c:v>
                </c:pt>
                <c:pt idx="1302">
                  <c:v>12832.83008</c:v>
                </c:pt>
                <c:pt idx="1303">
                  <c:v>12776.139649999999</c:v>
                </c:pt>
                <c:pt idx="1304">
                  <c:v>12708.37012</c:v>
                </c:pt>
                <c:pt idx="1305">
                  <c:v>12613.160159999999</c:v>
                </c:pt>
                <c:pt idx="1306">
                  <c:v>12506.219730000001</c:v>
                </c:pt>
                <c:pt idx="1307">
                  <c:v>12506.059569999999</c:v>
                </c:pt>
                <c:pt idx="1308">
                  <c:v>12475.530269999999</c:v>
                </c:pt>
                <c:pt idx="1309">
                  <c:v>12275.339840000001</c:v>
                </c:pt>
                <c:pt idx="1310">
                  <c:v>12339.79004</c:v>
                </c:pt>
                <c:pt idx="1311">
                  <c:v>12369.26953</c:v>
                </c:pt>
                <c:pt idx="1312">
                  <c:v>12305.58008</c:v>
                </c:pt>
                <c:pt idx="1313">
                  <c:v>12335.099609999999</c:v>
                </c:pt>
                <c:pt idx="1314">
                  <c:v>12381.190430000001</c:v>
                </c:pt>
                <c:pt idx="1315">
                  <c:v>12444</c:v>
                </c:pt>
                <c:pt idx="1316">
                  <c:v>12450.360350000001</c:v>
                </c:pt>
                <c:pt idx="1317">
                  <c:v>12440.559569999999</c:v>
                </c:pt>
                <c:pt idx="1318">
                  <c:v>12450.929690000001</c:v>
                </c:pt>
                <c:pt idx="1319">
                  <c:v>12438.139649999999</c:v>
                </c:pt>
                <c:pt idx="1320">
                  <c:v>12407.410159999999</c:v>
                </c:pt>
                <c:pt idx="1321">
                  <c:v>12419.70996</c:v>
                </c:pt>
                <c:pt idx="1322">
                  <c:v>12381.679690000001</c:v>
                </c:pt>
                <c:pt idx="1323">
                  <c:v>12383.45996</c:v>
                </c:pt>
                <c:pt idx="1324">
                  <c:v>12285.410159999999</c:v>
                </c:pt>
                <c:pt idx="1325">
                  <c:v>12272.91992</c:v>
                </c:pt>
                <c:pt idx="1326">
                  <c:v>12259.79004</c:v>
                </c:pt>
                <c:pt idx="1327">
                  <c:v>12191.179690000001</c:v>
                </c:pt>
                <c:pt idx="1328">
                  <c:v>12116.139649999999</c:v>
                </c:pt>
                <c:pt idx="1329">
                  <c:v>12050.98047</c:v>
                </c:pt>
                <c:pt idx="1330">
                  <c:v>12078.29981</c:v>
                </c:pt>
                <c:pt idx="1331">
                  <c:v>11927.089840000001</c:v>
                </c:pt>
                <c:pt idx="1332">
                  <c:v>11800.54004</c:v>
                </c:pt>
                <c:pt idx="1333">
                  <c:v>11856.700199999999</c:v>
                </c:pt>
                <c:pt idx="1334">
                  <c:v>11988.690430000001</c:v>
                </c:pt>
                <c:pt idx="1335">
                  <c:v>12042.12988</c:v>
                </c:pt>
                <c:pt idx="1336">
                  <c:v>12087.009770000001</c:v>
                </c:pt>
                <c:pt idx="1337">
                  <c:v>12211.429690000001</c:v>
                </c:pt>
                <c:pt idx="1338">
                  <c:v>12257.820309999999</c:v>
                </c:pt>
                <c:pt idx="1339">
                  <c:v>12251.200199999999</c:v>
                </c:pt>
                <c:pt idx="1340">
                  <c:v>12243.440430000001</c:v>
                </c:pt>
                <c:pt idx="1341">
                  <c:v>12271.37012</c:v>
                </c:pt>
                <c:pt idx="1342">
                  <c:v>12283.099609999999</c:v>
                </c:pt>
                <c:pt idx="1343">
                  <c:v>12115.12012</c:v>
                </c:pt>
                <c:pt idx="1344">
                  <c:v>12261.37988</c:v>
                </c:pt>
                <c:pt idx="1345">
                  <c:v>12235.04004</c:v>
                </c:pt>
                <c:pt idx="1346">
                  <c:v>12151.030269999999</c:v>
                </c:pt>
                <c:pt idx="1347">
                  <c:v>12129.62012</c:v>
                </c:pt>
                <c:pt idx="1348">
                  <c:v>12221.12012</c:v>
                </c:pt>
                <c:pt idx="1349">
                  <c:v>12389.820309999999</c:v>
                </c:pt>
                <c:pt idx="1350">
                  <c:v>12391.29004</c:v>
                </c:pt>
                <c:pt idx="1351">
                  <c:v>12331.309569999999</c:v>
                </c:pt>
                <c:pt idx="1352">
                  <c:v>12303.160159999999</c:v>
                </c:pt>
                <c:pt idx="1353">
                  <c:v>12267.660159999999</c:v>
                </c:pt>
                <c:pt idx="1354">
                  <c:v>12276.20996</c:v>
                </c:pt>
                <c:pt idx="1355">
                  <c:v>12285.940430000001</c:v>
                </c:pt>
                <c:pt idx="1356">
                  <c:v>12239.660159999999</c:v>
                </c:pt>
                <c:pt idx="1357">
                  <c:v>12254.23047</c:v>
                </c:pt>
                <c:pt idx="1358">
                  <c:v>12238.79004</c:v>
                </c:pt>
                <c:pt idx="1359">
                  <c:v>12188.759770000001</c:v>
                </c:pt>
                <c:pt idx="1360">
                  <c:v>12092.41992</c:v>
                </c:pt>
                <c:pt idx="1361">
                  <c:v>12080.54004</c:v>
                </c:pt>
                <c:pt idx="1362">
                  <c:v>12057.910159999999</c:v>
                </c:pt>
                <c:pt idx="1363">
                  <c:v>12050.75</c:v>
                </c:pt>
                <c:pt idx="1364">
                  <c:v>11891.929690000001</c:v>
                </c:pt>
                <c:pt idx="1365">
                  <c:v>12012.41992</c:v>
                </c:pt>
                <c:pt idx="1366">
                  <c:v>12019.530269999999</c:v>
                </c:pt>
                <c:pt idx="1367">
                  <c:v>12020.51953</c:v>
                </c:pt>
                <c:pt idx="1368">
                  <c:v>11985.969730000001</c:v>
                </c:pt>
                <c:pt idx="1369">
                  <c:v>11982.940430000001</c:v>
                </c:pt>
                <c:pt idx="1370">
                  <c:v>11905.48047</c:v>
                </c:pt>
                <c:pt idx="1371">
                  <c:v>11845.160159999999</c:v>
                </c:pt>
                <c:pt idx="1372">
                  <c:v>11861.240229999999</c:v>
                </c:pt>
                <c:pt idx="1373">
                  <c:v>11858.780269999999</c:v>
                </c:pt>
                <c:pt idx="1374">
                  <c:v>11794.150390000001</c:v>
                </c:pt>
                <c:pt idx="1375">
                  <c:v>11757.25</c:v>
                </c:pt>
                <c:pt idx="1376">
                  <c:v>11782.23047</c:v>
                </c:pt>
                <c:pt idx="1377">
                  <c:v>11704.12012</c:v>
                </c:pt>
                <c:pt idx="1378">
                  <c:v>11677.33008</c:v>
                </c:pt>
                <c:pt idx="1379">
                  <c:v>11726.940430000001</c:v>
                </c:pt>
                <c:pt idx="1380">
                  <c:v>11736.740229999999</c:v>
                </c:pt>
                <c:pt idx="1381">
                  <c:v>11742.679690000001</c:v>
                </c:pt>
                <c:pt idx="1382">
                  <c:v>11698.219730000001</c:v>
                </c:pt>
                <c:pt idx="1383">
                  <c:v>11711.469730000001</c:v>
                </c:pt>
                <c:pt idx="1384">
                  <c:v>11597.410159999999</c:v>
                </c:pt>
                <c:pt idx="1385">
                  <c:v>11594.37988</c:v>
                </c:pt>
                <c:pt idx="1386">
                  <c:v>11625</c:v>
                </c:pt>
                <c:pt idx="1387">
                  <c:v>11591.12988</c:v>
                </c:pt>
                <c:pt idx="1388">
                  <c:v>11573.190430000001</c:v>
                </c:pt>
                <c:pt idx="1389">
                  <c:v>11580.839840000001</c:v>
                </c:pt>
                <c:pt idx="1390">
                  <c:v>11566.990229999999</c:v>
                </c:pt>
                <c:pt idx="1391">
                  <c:v>11549.12012</c:v>
                </c:pt>
                <c:pt idx="1392">
                  <c:v>11517.070309999999</c:v>
                </c:pt>
                <c:pt idx="1393">
                  <c:v>11503.179690000001</c:v>
                </c:pt>
                <c:pt idx="1394">
                  <c:v>11514.839840000001</c:v>
                </c:pt>
                <c:pt idx="1395">
                  <c:v>11519.04004</c:v>
                </c:pt>
                <c:pt idx="1396">
                  <c:v>11514.08008</c:v>
                </c:pt>
                <c:pt idx="1397">
                  <c:v>11480.030269999999</c:v>
                </c:pt>
                <c:pt idx="1398">
                  <c:v>11413.690430000001</c:v>
                </c:pt>
                <c:pt idx="1399">
                  <c:v>11413.349609999999</c:v>
                </c:pt>
                <c:pt idx="1400">
                  <c:v>11389.089840000001</c:v>
                </c:pt>
                <c:pt idx="1401">
                  <c:v>11450.889649999999</c:v>
                </c:pt>
                <c:pt idx="1402">
                  <c:v>11392.08008</c:v>
                </c:pt>
                <c:pt idx="1403">
                  <c:v>11388.87012</c:v>
                </c:pt>
                <c:pt idx="1404">
                  <c:v>11373.79981</c:v>
                </c:pt>
                <c:pt idx="1405">
                  <c:v>11276.099609999999</c:v>
                </c:pt>
                <c:pt idx="1406">
                  <c:v>11062.62988</c:v>
                </c:pt>
                <c:pt idx="1407">
                  <c:v>11083.820309999999</c:v>
                </c:pt>
                <c:pt idx="1408">
                  <c:v>11183.5</c:v>
                </c:pt>
                <c:pt idx="1409">
                  <c:v>11195.990229999999</c:v>
                </c:pt>
                <c:pt idx="1410">
                  <c:v>11180.16992</c:v>
                </c:pt>
                <c:pt idx="1411">
                  <c:v>11206.04981</c:v>
                </c:pt>
                <c:pt idx="1412">
                  <c:v>11206.16992</c:v>
                </c:pt>
                <c:pt idx="1413">
                  <c:v>11199.690430000001</c:v>
                </c:pt>
                <c:pt idx="1414">
                  <c:v>11042.160159999999</c:v>
                </c:pt>
                <c:pt idx="1415">
                  <c:v>11194.700199999999</c:v>
                </c:pt>
                <c:pt idx="1416">
                  <c:v>11280.900390000001</c:v>
                </c:pt>
                <c:pt idx="1417">
                  <c:v>11283.700199999999</c:v>
                </c:pt>
                <c:pt idx="1418">
                  <c:v>11326.76953</c:v>
                </c:pt>
                <c:pt idx="1419">
                  <c:v>11366.160159999999</c:v>
                </c:pt>
                <c:pt idx="1420">
                  <c:v>11421.139649999999</c:v>
                </c:pt>
                <c:pt idx="1421">
                  <c:v>11439.610350000001</c:v>
                </c:pt>
                <c:pt idx="1422">
                  <c:v>11451.530269999999</c:v>
                </c:pt>
                <c:pt idx="1423">
                  <c:v>11440.37012</c:v>
                </c:pt>
                <c:pt idx="1424">
                  <c:v>11226.639649999999</c:v>
                </c:pt>
                <c:pt idx="1425">
                  <c:v>11219.51953</c:v>
                </c:pt>
                <c:pt idx="1426">
                  <c:v>11244.26953</c:v>
                </c:pt>
                <c:pt idx="1427">
                  <c:v>11131.009770000001</c:v>
                </c:pt>
                <c:pt idx="1428">
                  <c:v>11179.339840000001</c:v>
                </c:pt>
                <c:pt idx="1429">
                  <c:v>11168.400390000001</c:v>
                </c:pt>
                <c:pt idx="1430">
                  <c:v>11184.820309999999</c:v>
                </c:pt>
                <c:pt idx="1431">
                  <c:v>11247.599609999999</c:v>
                </c:pt>
                <c:pt idx="1432">
                  <c:v>11159.04981</c:v>
                </c:pt>
                <c:pt idx="1433">
                  <c:v>11213.54004</c:v>
                </c:pt>
                <c:pt idx="1434">
                  <c:v>11152.87988</c:v>
                </c:pt>
                <c:pt idx="1435">
                  <c:v>11139.599609999999</c:v>
                </c:pt>
                <c:pt idx="1436">
                  <c:v>11159.04981</c:v>
                </c:pt>
                <c:pt idx="1437">
                  <c:v>11141.190430000001</c:v>
                </c:pt>
                <c:pt idx="1438">
                  <c:v>11112.200199999999</c:v>
                </c:pt>
                <c:pt idx="1439">
                  <c:v>11155.23047</c:v>
                </c:pt>
                <c:pt idx="1440">
                  <c:v>11053.20996</c:v>
                </c:pt>
                <c:pt idx="1441">
                  <c:v>11030.5</c:v>
                </c:pt>
                <c:pt idx="1442">
                  <c:v>11032.16992</c:v>
                </c:pt>
                <c:pt idx="1443">
                  <c:v>10998.530269999999</c:v>
                </c:pt>
                <c:pt idx="1444">
                  <c:v>10974.160159999999</c:v>
                </c:pt>
                <c:pt idx="1445">
                  <c:v>10965.610350000001</c:v>
                </c:pt>
                <c:pt idx="1446">
                  <c:v>10853.70996</c:v>
                </c:pt>
                <c:pt idx="1447">
                  <c:v>10866.54004</c:v>
                </c:pt>
                <c:pt idx="1448">
                  <c:v>10948.87988</c:v>
                </c:pt>
                <c:pt idx="1449">
                  <c:v>10869.259770000001</c:v>
                </c:pt>
                <c:pt idx="1450">
                  <c:v>10886.20996</c:v>
                </c:pt>
                <c:pt idx="1451">
                  <c:v>10873.200199999999</c:v>
                </c:pt>
                <c:pt idx="1452">
                  <c:v>10865.780269999999</c:v>
                </c:pt>
                <c:pt idx="1453">
                  <c:v>10761.940430000001</c:v>
                </c:pt>
                <c:pt idx="1454">
                  <c:v>10805.37988</c:v>
                </c:pt>
                <c:pt idx="1455">
                  <c:v>10833.389649999999</c:v>
                </c:pt>
                <c:pt idx="1456">
                  <c:v>10774.12988</c:v>
                </c:pt>
                <c:pt idx="1457">
                  <c:v>10650.160159999999</c:v>
                </c:pt>
                <c:pt idx="1458">
                  <c:v>10603.690430000001</c:v>
                </c:pt>
                <c:pt idx="1459">
                  <c:v>10587.79981</c:v>
                </c:pt>
                <c:pt idx="1460">
                  <c:v>10588.320309999999</c:v>
                </c:pt>
                <c:pt idx="1461">
                  <c:v>10567.589840000001</c:v>
                </c:pt>
                <c:pt idx="1462">
                  <c:v>10471.280269999999</c:v>
                </c:pt>
                <c:pt idx="1463">
                  <c:v>10476.62012</c:v>
                </c:pt>
                <c:pt idx="1464">
                  <c:v>10426.700199999999</c:v>
                </c:pt>
                <c:pt idx="1465">
                  <c:v>10446.79981</c:v>
                </c:pt>
                <c:pt idx="1466">
                  <c:v>10451.150390000001</c:v>
                </c:pt>
                <c:pt idx="1467">
                  <c:v>10320.37012</c:v>
                </c:pt>
                <c:pt idx="1468">
                  <c:v>10279.08008</c:v>
                </c:pt>
                <c:pt idx="1469">
                  <c:v>10073.37988</c:v>
                </c:pt>
                <c:pt idx="1470">
                  <c:v>10150.570309999999</c:v>
                </c:pt>
                <c:pt idx="1471">
                  <c:v>10159.87988</c:v>
                </c:pt>
                <c:pt idx="1472">
                  <c:v>10104.70996</c:v>
                </c:pt>
                <c:pt idx="1473">
                  <c:v>10097.400390000001</c:v>
                </c:pt>
                <c:pt idx="1474">
                  <c:v>10173.04981</c:v>
                </c:pt>
                <c:pt idx="1475">
                  <c:v>10304.700199999999</c:v>
                </c:pt>
                <c:pt idx="1476">
                  <c:v>10270.98047</c:v>
                </c:pt>
                <c:pt idx="1477">
                  <c:v>10411.150390000001</c:v>
                </c:pt>
                <c:pt idx="1478">
                  <c:v>10472.29981</c:v>
                </c:pt>
                <c:pt idx="1479">
                  <c:v>10480.440430000001</c:v>
                </c:pt>
                <c:pt idx="1480">
                  <c:v>10333.12012</c:v>
                </c:pt>
                <c:pt idx="1481">
                  <c:v>10354.91992</c:v>
                </c:pt>
                <c:pt idx="1482">
                  <c:v>10361.650390000001</c:v>
                </c:pt>
                <c:pt idx="1483">
                  <c:v>10631.900390000001</c:v>
                </c:pt>
                <c:pt idx="1484">
                  <c:v>10700.70996</c:v>
                </c:pt>
                <c:pt idx="1485">
                  <c:v>10719.940430000001</c:v>
                </c:pt>
                <c:pt idx="1486">
                  <c:v>10668.700199999999</c:v>
                </c:pt>
                <c:pt idx="1487">
                  <c:v>10679.75</c:v>
                </c:pt>
                <c:pt idx="1488">
                  <c:v>10702.990229999999</c:v>
                </c:pt>
                <c:pt idx="1489">
                  <c:v>10676.950199999999</c:v>
                </c:pt>
                <c:pt idx="1490">
                  <c:v>10692.200199999999</c:v>
                </c:pt>
                <c:pt idx="1491">
                  <c:v>10507.190430000001</c:v>
                </c:pt>
                <c:pt idx="1492">
                  <c:v>10584.990229999999</c:v>
                </c:pt>
                <c:pt idx="1493">
                  <c:v>10548.51953</c:v>
                </c:pt>
                <c:pt idx="1494">
                  <c:v>10578.33008</c:v>
                </c:pt>
                <c:pt idx="1495">
                  <c:v>10526.79004</c:v>
                </c:pt>
                <c:pt idx="1496">
                  <c:v>10441.950199999999</c:v>
                </c:pt>
                <c:pt idx="1497">
                  <c:v>10363.240229999999</c:v>
                </c:pt>
                <c:pt idx="1498">
                  <c:v>10265.54004</c:v>
                </c:pt>
                <c:pt idx="1499">
                  <c:v>10236.400390000001</c:v>
                </c:pt>
                <c:pt idx="1500">
                  <c:v>10187.280269999999</c:v>
                </c:pt>
                <c:pt idx="1501">
                  <c:v>10356.200199999999</c:v>
                </c:pt>
                <c:pt idx="1502">
                  <c:v>10379.740229999999</c:v>
                </c:pt>
                <c:pt idx="1503">
                  <c:v>10400.099609999999</c:v>
                </c:pt>
                <c:pt idx="1504">
                  <c:v>10407.820309999999</c:v>
                </c:pt>
                <c:pt idx="1505">
                  <c:v>10220.280269999999</c:v>
                </c:pt>
                <c:pt idx="1506">
                  <c:v>10201.76953</c:v>
                </c:pt>
                <c:pt idx="1507">
                  <c:v>10139.860350000001</c:v>
                </c:pt>
                <c:pt idx="1508">
                  <c:v>10026.599609999999</c:v>
                </c:pt>
                <c:pt idx="1509">
                  <c:v>9858.1298829999996</c:v>
                </c:pt>
                <c:pt idx="1510">
                  <c:v>9770.8701170000004</c:v>
                </c:pt>
                <c:pt idx="1511">
                  <c:v>9795.4804690000001</c:v>
                </c:pt>
                <c:pt idx="1512">
                  <c:v>9908.9199219999991</c:v>
                </c:pt>
                <c:pt idx="1513">
                  <c:v>10135.79981</c:v>
                </c:pt>
                <c:pt idx="1514">
                  <c:v>10201.929690000001</c:v>
                </c:pt>
                <c:pt idx="1515">
                  <c:v>10202.910159999999</c:v>
                </c:pt>
                <c:pt idx="1516">
                  <c:v>10298.059569999999</c:v>
                </c:pt>
                <c:pt idx="1517">
                  <c:v>10368.04004</c:v>
                </c:pt>
                <c:pt idx="1518">
                  <c:v>10493.570309999999</c:v>
                </c:pt>
                <c:pt idx="1519">
                  <c:v>10594.160159999999</c:v>
                </c:pt>
                <c:pt idx="1520">
                  <c:v>10483.440430000001</c:v>
                </c:pt>
                <c:pt idx="1521">
                  <c:v>10441.200199999999</c:v>
                </c:pt>
                <c:pt idx="1522">
                  <c:v>10429.030269999999</c:v>
                </c:pt>
                <c:pt idx="1523">
                  <c:v>10408.320309999999</c:v>
                </c:pt>
                <c:pt idx="1524">
                  <c:v>10328.66992</c:v>
                </c:pt>
                <c:pt idx="1525">
                  <c:v>10215.98047</c:v>
                </c:pt>
                <c:pt idx="1526">
                  <c:v>10185.83008</c:v>
                </c:pt>
                <c:pt idx="1527">
                  <c:v>10065.139649999999</c:v>
                </c:pt>
                <c:pt idx="1528">
                  <c:v>9953.6601559999999</c:v>
                </c:pt>
                <c:pt idx="1529">
                  <c:v>9982.3798829999996</c:v>
                </c:pt>
                <c:pt idx="1530">
                  <c:v>10249.690430000001</c:v>
                </c:pt>
                <c:pt idx="1531">
                  <c:v>10315.20996</c:v>
                </c:pt>
                <c:pt idx="1532">
                  <c:v>10254.219730000001</c:v>
                </c:pt>
                <c:pt idx="1533">
                  <c:v>10218.33008</c:v>
                </c:pt>
                <c:pt idx="1534">
                  <c:v>10258</c:v>
                </c:pt>
                <c:pt idx="1535">
                  <c:v>10264.200199999999</c:v>
                </c:pt>
                <c:pt idx="1536">
                  <c:v>10179.030269999999</c:v>
                </c:pt>
                <c:pt idx="1537">
                  <c:v>10061.660159999999</c:v>
                </c:pt>
                <c:pt idx="1538">
                  <c:v>10196.410159999999</c:v>
                </c:pt>
                <c:pt idx="1539">
                  <c:v>10198.530269999999</c:v>
                </c:pt>
                <c:pt idx="1540">
                  <c:v>10440.20996</c:v>
                </c:pt>
                <c:pt idx="1541">
                  <c:v>10522.51953</c:v>
                </c:pt>
                <c:pt idx="1542">
                  <c:v>10718.860350000001</c:v>
                </c:pt>
                <c:pt idx="1543">
                  <c:v>10660.969730000001</c:v>
                </c:pt>
                <c:pt idx="1544">
                  <c:v>10780.75</c:v>
                </c:pt>
                <c:pt idx="1545">
                  <c:v>10920.26953</c:v>
                </c:pt>
                <c:pt idx="1546">
                  <c:v>10909.08008</c:v>
                </c:pt>
                <c:pt idx="1547">
                  <c:v>10874.54004</c:v>
                </c:pt>
                <c:pt idx="1548">
                  <c:v>10835.16992</c:v>
                </c:pt>
                <c:pt idx="1549">
                  <c:v>10579.12012</c:v>
                </c:pt>
                <c:pt idx="1550">
                  <c:v>10879.759770000001</c:v>
                </c:pt>
                <c:pt idx="1551">
                  <c:v>10946.79004</c:v>
                </c:pt>
                <c:pt idx="1552">
                  <c:v>11149.48047</c:v>
                </c:pt>
                <c:pt idx="1553">
                  <c:v>11177.66992</c:v>
                </c:pt>
                <c:pt idx="1554">
                  <c:v>11197.929690000001</c:v>
                </c:pt>
                <c:pt idx="1555">
                  <c:v>11197.320309999999</c:v>
                </c:pt>
                <c:pt idx="1556">
                  <c:v>11078.51953</c:v>
                </c:pt>
                <c:pt idx="1557">
                  <c:v>11218.860350000001</c:v>
                </c:pt>
                <c:pt idx="1558">
                  <c:v>11258.009770000001</c:v>
                </c:pt>
                <c:pt idx="1559">
                  <c:v>11205.639649999999</c:v>
                </c:pt>
                <c:pt idx="1560">
                  <c:v>11149.860350000001</c:v>
                </c:pt>
                <c:pt idx="1561">
                  <c:v>11153.719730000001</c:v>
                </c:pt>
                <c:pt idx="1562">
                  <c:v>11146.08008</c:v>
                </c:pt>
                <c:pt idx="1563">
                  <c:v>11095.29981</c:v>
                </c:pt>
                <c:pt idx="1564">
                  <c:v>11153.79004</c:v>
                </c:pt>
                <c:pt idx="1565">
                  <c:v>11154.54981</c:v>
                </c:pt>
                <c:pt idx="1566">
                  <c:v>11125.219730000001</c:v>
                </c:pt>
                <c:pt idx="1567">
                  <c:v>11038.91992</c:v>
                </c:pt>
                <c:pt idx="1568">
                  <c:v>11029.76953</c:v>
                </c:pt>
                <c:pt idx="1569">
                  <c:v>11000.98047</c:v>
                </c:pt>
                <c:pt idx="1570">
                  <c:v>10949.360350000001</c:v>
                </c:pt>
                <c:pt idx="1571">
                  <c:v>10962.660159999999</c:v>
                </c:pt>
                <c:pt idx="1572">
                  <c:v>10987.37988</c:v>
                </c:pt>
                <c:pt idx="1573">
                  <c:v>10988.059569999999</c:v>
                </c:pt>
                <c:pt idx="1574">
                  <c:v>10956.389649999999</c:v>
                </c:pt>
                <c:pt idx="1575">
                  <c:v>10907.41992</c:v>
                </c:pt>
                <c:pt idx="1576">
                  <c:v>10940.219730000001</c:v>
                </c:pt>
                <c:pt idx="1577">
                  <c:v>10916.639649999999</c:v>
                </c:pt>
                <c:pt idx="1578">
                  <c:v>10909.37988</c:v>
                </c:pt>
                <c:pt idx="1579">
                  <c:v>10955.48047</c:v>
                </c:pt>
                <c:pt idx="1580">
                  <c:v>10887.839840000001</c:v>
                </c:pt>
                <c:pt idx="1581">
                  <c:v>10893.889649999999</c:v>
                </c:pt>
                <c:pt idx="1582">
                  <c:v>10809.849609999999</c:v>
                </c:pt>
                <c:pt idx="1583">
                  <c:v>10819.900390000001</c:v>
                </c:pt>
                <c:pt idx="1584">
                  <c:v>10784</c:v>
                </c:pt>
                <c:pt idx="1585">
                  <c:v>10767.98047</c:v>
                </c:pt>
                <c:pt idx="1586">
                  <c:v>10693.990229999999</c:v>
                </c:pt>
                <c:pt idx="1587">
                  <c:v>10644.190430000001</c:v>
                </c:pt>
                <c:pt idx="1588">
                  <c:v>10644.950199999999</c:v>
                </c:pt>
                <c:pt idx="1589">
                  <c:v>10611.839840000001</c:v>
                </c:pt>
                <c:pt idx="1590">
                  <c:v>10601.79004</c:v>
                </c:pt>
                <c:pt idx="1591">
                  <c:v>10612.599609999999</c:v>
                </c:pt>
                <c:pt idx="1592">
                  <c:v>10587.740229999999</c:v>
                </c:pt>
                <c:pt idx="1593">
                  <c:v>10571.940430000001</c:v>
                </c:pt>
                <c:pt idx="1594">
                  <c:v>10452.37988</c:v>
                </c:pt>
                <c:pt idx="1595">
                  <c:v>10469.54004</c:v>
                </c:pt>
                <c:pt idx="1596">
                  <c:v>10456.91992</c:v>
                </c:pt>
                <c:pt idx="1597">
                  <c:v>10413.990229999999</c:v>
                </c:pt>
                <c:pt idx="1598">
                  <c:v>10353.450199999999</c:v>
                </c:pt>
                <c:pt idx="1599">
                  <c:v>10366.679690000001</c:v>
                </c:pt>
                <c:pt idx="1600">
                  <c:v>10393.509770000001</c:v>
                </c:pt>
                <c:pt idx="1601">
                  <c:v>10411.12012</c:v>
                </c:pt>
                <c:pt idx="1602">
                  <c:v>10433.639649999999</c:v>
                </c:pt>
                <c:pt idx="1603">
                  <c:v>10438.54981</c:v>
                </c:pt>
                <c:pt idx="1604">
                  <c:v>10406.58008</c:v>
                </c:pt>
                <c:pt idx="1605">
                  <c:v>10320.12988</c:v>
                </c:pt>
                <c:pt idx="1606">
                  <c:v>10279.54004</c:v>
                </c:pt>
                <c:pt idx="1607">
                  <c:v>10137.389649999999</c:v>
                </c:pt>
                <c:pt idx="1608">
                  <c:v>10161.570309999999</c:v>
                </c:pt>
                <c:pt idx="1609">
                  <c:v>10085.54004</c:v>
                </c:pt>
                <c:pt idx="1610">
                  <c:v>10139.429690000001</c:v>
                </c:pt>
                <c:pt idx="1611">
                  <c:v>10028.559569999999</c:v>
                </c:pt>
                <c:pt idx="1612">
                  <c:v>10031.95996</c:v>
                </c:pt>
                <c:pt idx="1613">
                  <c:v>10273.12012</c:v>
                </c:pt>
                <c:pt idx="1614">
                  <c:v>10307.200199999999</c:v>
                </c:pt>
                <c:pt idx="1615">
                  <c:v>10314.839840000001</c:v>
                </c:pt>
                <c:pt idx="1616">
                  <c:v>10190.889649999999</c:v>
                </c:pt>
                <c:pt idx="1617">
                  <c:v>10239.339840000001</c:v>
                </c:pt>
                <c:pt idx="1618">
                  <c:v>10258.83008</c:v>
                </c:pt>
                <c:pt idx="1619">
                  <c:v>10255.059569999999</c:v>
                </c:pt>
                <c:pt idx="1620">
                  <c:v>10285.12988</c:v>
                </c:pt>
                <c:pt idx="1621">
                  <c:v>10256.87012</c:v>
                </c:pt>
                <c:pt idx="1622">
                  <c:v>10389.58008</c:v>
                </c:pt>
                <c:pt idx="1623">
                  <c:v>10614.940430000001</c:v>
                </c:pt>
                <c:pt idx="1624">
                  <c:v>10719.91992</c:v>
                </c:pt>
                <c:pt idx="1625">
                  <c:v>10729.889649999999</c:v>
                </c:pt>
                <c:pt idx="1626">
                  <c:v>10709.940430000001</c:v>
                </c:pt>
                <c:pt idx="1627">
                  <c:v>10723.76953</c:v>
                </c:pt>
                <c:pt idx="1628">
                  <c:v>10709.259770000001</c:v>
                </c:pt>
                <c:pt idx="1629">
                  <c:v>10663.08008</c:v>
                </c:pt>
                <c:pt idx="1630">
                  <c:v>10676.23047</c:v>
                </c:pt>
                <c:pt idx="1631">
                  <c:v>10619.400390000001</c:v>
                </c:pt>
                <c:pt idx="1632">
                  <c:v>10612.37012</c:v>
                </c:pt>
                <c:pt idx="1633">
                  <c:v>10594.990229999999</c:v>
                </c:pt>
                <c:pt idx="1634">
                  <c:v>10584.559569999999</c:v>
                </c:pt>
                <c:pt idx="1635">
                  <c:v>10604.969730000001</c:v>
                </c:pt>
                <c:pt idx="1636">
                  <c:v>10555.009770000001</c:v>
                </c:pt>
                <c:pt idx="1637">
                  <c:v>10550.700199999999</c:v>
                </c:pt>
                <c:pt idx="1638">
                  <c:v>10580.33008</c:v>
                </c:pt>
                <c:pt idx="1639">
                  <c:v>10551.610350000001</c:v>
                </c:pt>
                <c:pt idx="1640">
                  <c:v>10522.059569999999</c:v>
                </c:pt>
                <c:pt idx="1641">
                  <c:v>10492.059569999999</c:v>
                </c:pt>
                <c:pt idx="1642">
                  <c:v>10479.820309999999</c:v>
                </c:pt>
                <c:pt idx="1643">
                  <c:v>10458.04981</c:v>
                </c:pt>
                <c:pt idx="1644">
                  <c:v>10372.349609999999</c:v>
                </c:pt>
                <c:pt idx="1645">
                  <c:v>10440.059569999999</c:v>
                </c:pt>
                <c:pt idx="1646">
                  <c:v>10509.969730000001</c:v>
                </c:pt>
                <c:pt idx="1647">
                  <c:v>10499.309569999999</c:v>
                </c:pt>
                <c:pt idx="1648">
                  <c:v>10514.660159999999</c:v>
                </c:pt>
                <c:pt idx="1649">
                  <c:v>10484.04981</c:v>
                </c:pt>
                <c:pt idx="1650">
                  <c:v>10444.599609999999</c:v>
                </c:pt>
                <c:pt idx="1651">
                  <c:v>10342.26953</c:v>
                </c:pt>
                <c:pt idx="1652">
                  <c:v>10385.650390000001</c:v>
                </c:pt>
                <c:pt idx="1653">
                  <c:v>10443.160159999999</c:v>
                </c:pt>
                <c:pt idx="1654">
                  <c:v>10516.700199999999</c:v>
                </c:pt>
                <c:pt idx="1655">
                  <c:v>10507.62988</c:v>
                </c:pt>
                <c:pt idx="1656">
                  <c:v>10513.51953</c:v>
                </c:pt>
                <c:pt idx="1657">
                  <c:v>10501.280269999999</c:v>
                </c:pt>
                <c:pt idx="1658">
                  <c:v>10364.339840000001</c:v>
                </c:pt>
                <c:pt idx="1659">
                  <c:v>10452.23047</c:v>
                </c:pt>
                <c:pt idx="1660">
                  <c:v>10481.48047</c:v>
                </c:pt>
                <c:pt idx="1661">
                  <c:v>10453.969730000001</c:v>
                </c:pt>
                <c:pt idx="1662">
                  <c:v>10495.610350000001</c:v>
                </c:pt>
                <c:pt idx="1663">
                  <c:v>10342.719730000001</c:v>
                </c:pt>
                <c:pt idx="1664">
                  <c:v>10425.33008</c:v>
                </c:pt>
                <c:pt idx="1665">
                  <c:v>10432.660159999999</c:v>
                </c:pt>
                <c:pt idx="1666">
                  <c:v>10438.16992</c:v>
                </c:pt>
                <c:pt idx="1667">
                  <c:v>10434.240229999999</c:v>
                </c:pt>
                <c:pt idx="1668">
                  <c:v>10305.690430000001</c:v>
                </c:pt>
                <c:pt idx="1669">
                  <c:v>10321.639649999999</c:v>
                </c:pt>
                <c:pt idx="1670">
                  <c:v>10341.969730000001</c:v>
                </c:pt>
                <c:pt idx="1671">
                  <c:v>10260.79981</c:v>
                </c:pt>
                <c:pt idx="1672">
                  <c:v>10228.23047</c:v>
                </c:pt>
                <c:pt idx="1673">
                  <c:v>10044.5</c:v>
                </c:pt>
                <c:pt idx="1674">
                  <c:v>10013.070309999999</c:v>
                </c:pt>
                <c:pt idx="1675">
                  <c:v>9928.0400389999995</c:v>
                </c:pt>
                <c:pt idx="1676">
                  <c:v>9787.4697269999997</c:v>
                </c:pt>
                <c:pt idx="1677">
                  <c:v>9858.5898440000001</c:v>
                </c:pt>
                <c:pt idx="1678">
                  <c:v>9962.1298829999996</c:v>
                </c:pt>
                <c:pt idx="1679">
                  <c:v>9969.9101559999999</c:v>
                </c:pt>
                <c:pt idx="1680">
                  <c:v>9902.4199219999991</c:v>
                </c:pt>
                <c:pt idx="1681">
                  <c:v>9947.5400389999995</c:v>
                </c:pt>
                <c:pt idx="1682">
                  <c:v>10072.320309999999</c:v>
                </c:pt>
                <c:pt idx="1683">
                  <c:v>10109.570309999999</c:v>
                </c:pt>
                <c:pt idx="1684">
                  <c:v>10105.190430000001</c:v>
                </c:pt>
                <c:pt idx="1685">
                  <c:v>10119.469730000001</c:v>
                </c:pt>
                <c:pt idx="1686">
                  <c:v>10098.389649999999</c:v>
                </c:pt>
                <c:pt idx="1687">
                  <c:v>10117.95996</c:v>
                </c:pt>
                <c:pt idx="1688">
                  <c:v>10061.660159999999</c:v>
                </c:pt>
                <c:pt idx="1689">
                  <c:v>10062.940430000001</c:v>
                </c:pt>
                <c:pt idx="1690">
                  <c:v>10027.73047</c:v>
                </c:pt>
                <c:pt idx="1691">
                  <c:v>9895.0898440000001</c:v>
                </c:pt>
                <c:pt idx="1692">
                  <c:v>9931.8203119999998</c:v>
                </c:pt>
                <c:pt idx="1693">
                  <c:v>9865.0097659999992</c:v>
                </c:pt>
                <c:pt idx="1694">
                  <c:v>9836.6699219999991</c:v>
                </c:pt>
                <c:pt idx="1695">
                  <c:v>9740.3203119999998</c:v>
                </c:pt>
                <c:pt idx="1696">
                  <c:v>9774.3203119999998</c:v>
                </c:pt>
                <c:pt idx="1697">
                  <c:v>9625.0595699999994</c:v>
                </c:pt>
                <c:pt idx="1698">
                  <c:v>9524.7802730000003</c:v>
                </c:pt>
                <c:pt idx="1699">
                  <c:v>9711.6699219999991</c:v>
                </c:pt>
                <c:pt idx="1700">
                  <c:v>9776.8203119999998</c:v>
                </c:pt>
                <c:pt idx="1701">
                  <c:v>9834.4804690000001</c:v>
                </c:pt>
                <c:pt idx="1702">
                  <c:v>9823.6699219999991</c:v>
                </c:pt>
                <c:pt idx="1703">
                  <c:v>9735.9296880000002</c:v>
                </c:pt>
                <c:pt idx="1704">
                  <c:v>9805.3896480000003</c:v>
                </c:pt>
                <c:pt idx="1705">
                  <c:v>9917.9902340000008</c:v>
                </c:pt>
                <c:pt idx="1706">
                  <c:v>9843.4003909999992</c:v>
                </c:pt>
                <c:pt idx="1707">
                  <c:v>9818.6904300000006</c:v>
                </c:pt>
                <c:pt idx="1708">
                  <c:v>9847.7099610000005</c:v>
                </c:pt>
                <c:pt idx="1709">
                  <c:v>9854.5800780000009</c:v>
                </c:pt>
                <c:pt idx="1710">
                  <c:v>9799.7197269999997</c:v>
                </c:pt>
                <c:pt idx="1711">
                  <c:v>9713.7099610000005</c:v>
                </c:pt>
                <c:pt idx="1712">
                  <c:v>9631.1103519999997</c:v>
                </c:pt>
                <c:pt idx="1713">
                  <c:v>9649.8496090000008</c:v>
                </c:pt>
                <c:pt idx="1714">
                  <c:v>9633</c:v>
                </c:pt>
                <c:pt idx="1715">
                  <c:v>9577.2197269999997</c:v>
                </c:pt>
                <c:pt idx="1716">
                  <c:v>9511.0195309999999</c:v>
                </c:pt>
                <c:pt idx="1717">
                  <c:v>9445.7197269999997</c:v>
                </c:pt>
                <c:pt idx="1718">
                  <c:v>9350.2695309999999</c:v>
                </c:pt>
                <c:pt idx="1719">
                  <c:v>9330.9296880000002</c:v>
                </c:pt>
                <c:pt idx="1720">
                  <c:v>9557.9501949999994</c:v>
                </c:pt>
                <c:pt idx="1721">
                  <c:v>9543.0595699999994</c:v>
                </c:pt>
                <c:pt idx="1722">
                  <c:v>9630.2001949999994</c:v>
                </c:pt>
                <c:pt idx="1723">
                  <c:v>9609.7197269999997</c:v>
                </c:pt>
                <c:pt idx="1724">
                  <c:v>9582.9697269999997</c:v>
                </c:pt>
                <c:pt idx="1725">
                  <c:v>9620</c:v>
                </c:pt>
                <c:pt idx="1726">
                  <c:v>9587.7304690000001</c:v>
                </c:pt>
                <c:pt idx="1727">
                  <c:v>9519.1103519999997</c:v>
                </c:pt>
                <c:pt idx="1728">
                  <c:v>9363.9501949999994</c:v>
                </c:pt>
                <c:pt idx="1729">
                  <c:v>9313.0898440000001</c:v>
                </c:pt>
                <c:pt idx="1730">
                  <c:v>9233.5097659999992</c:v>
                </c:pt>
                <c:pt idx="1731">
                  <c:v>9313.8496090000008</c:v>
                </c:pt>
                <c:pt idx="1732">
                  <c:v>9401.9697269999997</c:v>
                </c:pt>
                <c:pt idx="1733">
                  <c:v>9406.5</c:v>
                </c:pt>
                <c:pt idx="1734">
                  <c:v>9424.1103519999997</c:v>
                </c:pt>
                <c:pt idx="1735">
                  <c:v>9334.3300780000009</c:v>
                </c:pt>
                <c:pt idx="1736">
                  <c:v>9371.9599610000005</c:v>
                </c:pt>
                <c:pt idx="1737">
                  <c:v>9437.7099610000005</c:v>
                </c:pt>
                <c:pt idx="1738">
                  <c:v>9325.1103519999997</c:v>
                </c:pt>
                <c:pt idx="1739">
                  <c:v>9318.0800780000009</c:v>
                </c:pt>
                <c:pt idx="1740">
                  <c:v>9321.0996090000008</c:v>
                </c:pt>
                <c:pt idx="1741">
                  <c:v>9298.4296880000002</c:v>
                </c:pt>
                <c:pt idx="1742">
                  <c:v>9218.7695309999999</c:v>
                </c:pt>
                <c:pt idx="1743">
                  <c:v>9246.4296880000002</c:v>
                </c:pt>
                <c:pt idx="1744">
                  <c:v>9094.8300780000009</c:v>
                </c:pt>
                <c:pt idx="1745">
                  <c:v>9124.9101559999999</c:v>
                </c:pt>
                <c:pt idx="1746">
                  <c:v>9123.4003909999992</c:v>
                </c:pt>
                <c:pt idx="1747">
                  <c:v>9100.8798829999996</c:v>
                </c:pt>
                <c:pt idx="1748">
                  <c:v>9096.7197269999997</c:v>
                </c:pt>
                <c:pt idx="1749">
                  <c:v>8949.7998050000006</c:v>
                </c:pt>
                <c:pt idx="1750">
                  <c:v>8927.1298829999996</c:v>
                </c:pt>
                <c:pt idx="1751">
                  <c:v>8854.7998050000006</c:v>
                </c:pt>
                <c:pt idx="1752">
                  <c:v>8754.2900389999995</c:v>
                </c:pt>
                <c:pt idx="1753">
                  <c:v>8739.5498050000006</c:v>
                </c:pt>
                <c:pt idx="1754">
                  <c:v>8628.2304690000001</c:v>
                </c:pt>
                <c:pt idx="1755">
                  <c:v>8361.2304690000001</c:v>
                </c:pt>
                <c:pt idx="1756">
                  <c:v>8331.6796880000002</c:v>
                </c:pt>
                <c:pt idx="1757">
                  <c:v>8183.8500979999999</c:v>
                </c:pt>
                <c:pt idx="1758">
                  <c:v>8228.6699219999991</c:v>
                </c:pt>
                <c:pt idx="1759">
                  <c:v>8219.5195309999999</c:v>
                </c:pt>
                <c:pt idx="1760">
                  <c:v>8326.3095699999994</c:v>
                </c:pt>
                <c:pt idx="1761">
                  <c:v>8327.9697269999997</c:v>
                </c:pt>
                <c:pt idx="1762">
                  <c:v>8503.2304690000001</c:v>
                </c:pt>
                <c:pt idx="1763">
                  <c:v>8580.4697269999997</c:v>
                </c:pt>
                <c:pt idx="1764">
                  <c:v>8560.4404300000006</c:v>
                </c:pt>
                <c:pt idx="1765">
                  <c:v>8533.2304690000001</c:v>
                </c:pt>
                <c:pt idx="1766">
                  <c:v>8468.7695309999999</c:v>
                </c:pt>
                <c:pt idx="1767">
                  <c:v>8490.4599610000005</c:v>
                </c:pt>
                <c:pt idx="1768">
                  <c:v>8428.4101559999999</c:v>
                </c:pt>
                <c:pt idx="1769">
                  <c:v>8370.9003909999992</c:v>
                </c:pt>
                <c:pt idx="1770">
                  <c:v>8538.8300780000009</c:v>
                </c:pt>
                <c:pt idx="1771">
                  <c:v>8616.5898440000001</c:v>
                </c:pt>
                <c:pt idx="1772">
                  <c:v>8590.5195309999999</c:v>
                </c:pt>
                <c:pt idx="1773">
                  <c:v>8563.0097659999992</c:v>
                </c:pt>
                <c:pt idx="1774">
                  <c:v>8643.6503909999992</c:v>
                </c:pt>
                <c:pt idx="1775">
                  <c:v>8798.5</c:v>
                </c:pt>
                <c:pt idx="1776">
                  <c:v>8805.5302730000003</c:v>
                </c:pt>
                <c:pt idx="1777">
                  <c:v>8877.9296880000002</c:v>
                </c:pt>
                <c:pt idx="1778">
                  <c:v>8834.9296880000002</c:v>
                </c:pt>
                <c:pt idx="1779">
                  <c:v>8803.2597659999992</c:v>
                </c:pt>
                <c:pt idx="1780">
                  <c:v>8823.9697269999997</c:v>
                </c:pt>
                <c:pt idx="1781">
                  <c:v>8839.4003909999992</c:v>
                </c:pt>
                <c:pt idx="1782">
                  <c:v>8751.25</c:v>
                </c:pt>
                <c:pt idx="1783">
                  <c:v>8740.3896480000003</c:v>
                </c:pt>
                <c:pt idx="1784">
                  <c:v>8787.1298829999996</c:v>
                </c:pt>
                <c:pt idx="1785">
                  <c:v>8760.7001949999994</c:v>
                </c:pt>
                <c:pt idx="1786">
                  <c:v>8522.9501949999994</c:v>
                </c:pt>
                <c:pt idx="1787">
                  <c:v>8434.6201170000004</c:v>
                </c:pt>
                <c:pt idx="1788">
                  <c:v>8496.5898440000001</c:v>
                </c:pt>
                <c:pt idx="1789">
                  <c:v>8495.7099610000005</c:v>
                </c:pt>
                <c:pt idx="1790">
                  <c:v>8364.1396480000003</c:v>
                </c:pt>
                <c:pt idx="1791">
                  <c:v>8416.1503909999992</c:v>
                </c:pt>
                <c:pt idx="1792">
                  <c:v>8591.9296880000002</c:v>
                </c:pt>
                <c:pt idx="1793">
                  <c:v>8538.0097659999992</c:v>
                </c:pt>
                <c:pt idx="1794">
                  <c:v>8511.8798829999996</c:v>
                </c:pt>
                <c:pt idx="1795">
                  <c:v>8394.9599610000005</c:v>
                </c:pt>
                <c:pt idx="1796">
                  <c:v>8376.6396480000003</c:v>
                </c:pt>
                <c:pt idx="1797">
                  <c:v>8462.0400389999995</c:v>
                </c:pt>
                <c:pt idx="1798">
                  <c:v>8517.4599610000005</c:v>
                </c:pt>
                <c:pt idx="1799">
                  <c:v>8569.2304690000001</c:v>
                </c:pt>
                <c:pt idx="1800">
                  <c:v>8587.5498050000006</c:v>
                </c:pt>
                <c:pt idx="1801">
                  <c:v>8577.1904300000006</c:v>
                </c:pt>
                <c:pt idx="1802">
                  <c:v>8518.5703119999998</c:v>
                </c:pt>
                <c:pt idx="1803">
                  <c:v>8458.1201170000004</c:v>
                </c:pt>
                <c:pt idx="1804">
                  <c:v>8434.8603519999997</c:v>
                </c:pt>
                <c:pt idx="1805">
                  <c:v>8219.8095699999994</c:v>
                </c:pt>
                <c:pt idx="1806">
                  <c:v>8307.5097659999992</c:v>
                </c:pt>
                <c:pt idx="1807">
                  <c:v>8257.5703119999998</c:v>
                </c:pt>
                <c:pt idx="1808">
                  <c:v>8091.6601559999999</c:v>
                </c:pt>
                <c:pt idx="1809">
                  <c:v>8122.5600590000004</c:v>
                </c:pt>
                <c:pt idx="1810">
                  <c:v>8127.5</c:v>
                </c:pt>
                <c:pt idx="1811">
                  <c:v>7979.4399409999996</c:v>
                </c:pt>
                <c:pt idx="1812">
                  <c:v>8044.830078</c:v>
                </c:pt>
                <c:pt idx="1813">
                  <c:v>7979.2001950000003</c:v>
                </c:pt>
                <c:pt idx="1814">
                  <c:v>8128.9399409999996</c:v>
                </c:pt>
                <c:pt idx="1815">
                  <c:v>8190.6601559999999</c:v>
                </c:pt>
                <c:pt idx="1816">
                  <c:v>8168.1201170000004</c:v>
                </c:pt>
                <c:pt idx="1817">
                  <c:v>8041.3198240000002</c:v>
                </c:pt>
                <c:pt idx="1818">
                  <c:v>8057.4101559999999</c:v>
                </c:pt>
                <c:pt idx="1819">
                  <c:v>8113.4101559999999</c:v>
                </c:pt>
                <c:pt idx="1820">
                  <c:v>8087.2797849999997</c:v>
                </c:pt>
                <c:pt idx="1821">
                  <c:v>7887.5200199999999</c:v>
                </c:pt>
                <c:pt idx="1822">
                  <c:v>7969.080078</c:v>
                </c:pt>
                <c:pt idx="1823">
                  <c:v>8016.1601559999999</c:v>
                </c:pt>
                <c:pt idx="1824">
                  <c:v>8019.5</c:v>
                </c:pt>
                <c:pt idx="1825">
                  <c:v>8075.7299800000001</c:v>
                </c:pt>
                <c:pt idx="1826">
                  <c:v>7789</c:v>
                </c:pt>
                <c:pt idx="1827">
                  <c:v>7725.3598629999997</c:v>
                </c:pt>
                <c:pt idx="1828">
                  <c:v>7773.3901370000003</c:v>
                </c:pt>
                <c:pt idx="1829">
                  <c:v>7922.5698240000002</c:v>
                </c:pt>
                <c:pt idx="1830">
                  <c:v>7931.330078</c:v>
                </c:pt>
                <c:pt idx="1831">
                  <c:v>7863.6298829999996</c:v>
                </c:pt>
                <c:pt idx="1832">
                  <c:v>7796.5698240000002</c:v>
                </c:pt>
                <c:pt idx="1833">
                  <c:v>7780.7202150000003</c:v>
                </c:pt>
                <c:pt idx="1834">
                  <c:v>7460.9301759999998</c:v>
                </c:pt>
                <c:pt idx="1835">
                  <c:v>7548.4599609999996</c:v>
                </c:pt>
                <c:pt idx="1836">
                  <c:v>7571.6401370000003</c:v>
                </c:pt>
                <c:pt idx="1837">
                  <c:v>7396.8100590000004</c:v>
                </c:pt>
                <c:pt idx="1838">
                  <c:v>7392.9101559999999</c:v>
                </c:pt>
                <c:pt idx="1839">
                  <c:v>7242.6201170000004</c:v>
                </c:pt>
                <c:pt idx="1840">
                  <c:v>7184.7099609999996</c:v>
                </c:pt>
                <c:pt idx="1841">
                  <c:v>7015.0600590000004</c:v>
                </c:pt>
                <c:pt idx="1842">
                  <c:v>6926.4902339999999</c:v>
                </c:pt>
                <c:pt idx="1843">
                  <c:v>6709.6098629999997</c:v>
                </c:pt>
                <c:pt idx="1844">
                  <c:v>6755.169922</c:v>
                </c:pt>
                <c:pt idx="1845">
                  <c:v>6874.0097660000001</c:v>
                </c:pt>
                <c:pt idx="1846">
                  <c:v>6979.2202150000003</c:v>
                </c:pt>
                <c:pt idx="1847">
                  <c:v>6855.2900390000004</c:v>
                </c:pt>
                <c:pt idx="1848">
                  <c:v>7058.9501950000003</c:v>
                </c:pt>
                <c:pt idx="1849">
                  <c:v>7195.4599609999996</c:v>
                </c:pt>
                <c:pt idx="1850">
                  <c:v>7402.3100590000004</c:v>
                </c:pt>
                <c:pt idx="1851">
                  <c:v>7404.9399409999996</c:v>
                </c:pt>
                <c:pt idx="1852">
                  <c:v>7378.9702150000003</c:v>
                </c:pt>
                <c:pt idx="1853">
                  <c:v>7441.0200199999999</c:v>
                </c:pt>
                <c:pt idx="1854">
                  <c:v>7469.2900390000004</c:v>
                </c:pt>
                <c:pt idx="1855">
                  <c:v>7614.9702150000003</c:v>
                </c:pt>
                <c:pt idx="1856">
                  <c:v>7617.7597660000001</c:v>
                </c:pt>
                <c:pt idx="1857">
                  <c:v>7845.6298829999996</c:v>
                </c:pt>
                <c:pt idx="1858">
                  <c:v>7970.8398440000001</c:v>
                </c:pt>
                <c:pt idx="1859">
                  <c:v>7938.8198240000002</c:v>
                </c:pt>
                <c:pt idx="1860">
                  <c:v>7983.7402339999999</c:v>
                </c:pt>
                <c:pt idx="1861">
                  <c:v>8269.4404300000006</c:v>
                </c:pt>
                <c:pt idx="1862">
                  <c:v>8315.0703119999998</c:v>
                </c:pt>
                <c:pt idx="1863">
                  <c:v>8312.3701170000004</c:v>
                </c:pt>
                <c:pt idx="1864">
                  <c:v>8107.830078</c:v>
                </c:pt>
                <c:pt idx="1865">
                  <c:v>8162.1499020000001</c:v>
                </c:pt>
                <c:pt idx="1866">
                  <c:v>8111.5698240000002</c:v>
                </c:pt>
                <c:pt idx="1867">
                  <c:v>8000.6201170000004</c:v>
                </c:pt>
                <c:pt idx="1868">
                  <c:v>8195.7597659999992</c:v>
                </c:pt>
                <c:pt idx="1869">
                  <c:v>8373.1396480000003</c:v>
                </c:pt>
                <c:pt idx="1870">
                  <c:v>8405.8701170000004</c:v>
                </c:pt>
                <c:pt idx="1871">
                  <c:v>8225.7900389999995</c:v>
                </c:pt>
                <c:pt idx="1872">
                  <c:v>8231.6796880000002</c:v>
                </c:pt>
                <c:pt idx="1873">
                  <c:v>8152.5898440000001</c:v>
                </c:pt>
                <c:pt idx="1874">
                  <c:v>8224.8300780000009</c:v>
                </c:pt>
                <c:pt idx="1875">
                  <c:v>8243.5498050000006</c:v>
                </c:pt>
                <c:pt idx="1876">
                  <c:v>8291.9804690000001</c:v>
                </c:pt>
                <c:pt idx="1877">
                  <c:v>8341.2001949999994</c:v>
                </c:pt>
                <c:pt idx="1878">
                  <c:v>8286.1601559999999</c:v>
                </c:pt>
                <c:pt idx="1879">
                  <c:v>8446.25</c:v>
                </c:pt>
                <c:pt idx="1880">
                  <c:v>8522.0800780000009</c:v>
                </c:pt>
                <c:pt idx="1881">
                  <c:v>8602.5996090000008</c:v>
                </c:pt>
                <c:pt idx="1882">
                  <c:v>8769.6201170000004</c:v>
                </c:pt>
                <c:pt idx="1883">
                  <c:v>8770.0195309999999</c:v>
                </c:pt>
                <c:pt idx="1884">
                  <c:v>8996.9404300000006</c:v>
                </c:pt>
                <c:pt idx="1885">
                  <c:v>9088.0595699999994</c:v>
                </c:pt>
                <c:pt idx="1886">
                  <c:v>9034.3701170000004</c:v>
                </c:pt>
                <c:pt idx="1887">
                  <c:v>9065.2802730000003</c:v>
                </c:pt>
                <c:pt idx="1888">
                  <c:v>8842.6601559999999</c:v>
                </c:pt>
                <c:pt idx="1889">
                  <c:v>8675.2402340000008</c:v>
                </c:pt>
                <c:pt idx="1890">
                  <c:v>8530.6796880000002</c:v>
                </c:pt>
                <c:pt idx="1891">
                  <c:v>8533.0703119999998</c:v>
                </c:pt>
                <c:pt idx="1892">
                  <c:v>8498.5</c:v>
                </c:pt>
                <c:pt idx="1893">
                  <c:v>8604.1201170000004</c:v>
                </c:pt>
                <c:pt idx="1894">
                  <c:v>8601.4101559999999</c:v>
                </c:pt>
                <c:pt idx="1895">
                  <c:v>8787.2304690000001</c:v>
                </c:pt>
                <c:pt idx="1896">
                  <c:v>8883.3603519999997</c:v>
                </c:pt>
                <c:pt idx="1897">
                  <c:v>8961.2597659999992</c:v>
                </c:pt>
                <c:pt idx="1898">
                  <c:v>8958.7900389999995</c:v>
                </c:pt>
                <c:pt idx="1899">
                  <c:v>8676.2802730000003</c:v>
                </c:pt>
                <c:pt idx="1900">
                  <c:v>8682.5703119999998</c:v>
                </c:pt>
                <c:pt idx="1901">
                  <c:v>8809.4501949999994</c:v>
                </c:pt>
                <c:pt idx="1902">
                  <c:v>8879.2197269999997</c:v>
                </c:pt>
                <c:pt idx="1903">
                  <c:v>8934.0996090000008</c:v>
                </c:pt>
                <c:pt idx="1904">
                  <c:v>9026.4101559999999</c:v>
                </c:pt>
                <c:pt idx="1905">
                  <c:v>8686.4697269999997</c:v>
                </c:pt>
                <c:pt idx="1906">
                  <c:v>8631.9902340000008</c:v>
                </c:pt>
                <c:pt idx="1907">
                  <c:v>8624.1904300000006</c:v>
                </c:pt>
                <c:pt idx="1908">
                  <c:v>8437.1699219999991</c:v>
                </c:pt>
                <c:pt idx="1909">
                  <c:v>8827.0498050000006</c:v>
                </c:pt>
                <c:pt idx="1910">
                  <c:v>8831.3496090000008</c:v>
                </c:pt>
                <c:pt idx="1911">
                  <c:v>8726.6103519999997</c:v>
                </c:pt>
                <c:pt idx="1912">
                  <c:v>8607.3798829999996</c:v>
                </c:pt>
                <c:pt idx="1913">
                  <c:v>8599.0195309999999</c:v>
                </c:pt>
                <c:pt idx="1914">
                  <c:v>8071.75</c:v>
                </c:pt>
                <c:pt idx="1915">
                  <c:v>8187.3999020000001</c:v>
                </c:pt>
                <c:pt idx="1916">
                  <c:v>8504.6396480000003</c:v>
                </c:pt>
                <c:pt idx="1917">
                  <c:v>8477.9501949999994</c:v>
                </c:pt>
                <c:pt idx="1918">
                  <c:v>8571.2998050000006</c:v>
                </c:pt>
                <c:pt idx="1919">
                  <c:v>8923.1796880000002</c:v>
                </c:pt>
                <c:pt idx="1920">
                  <c:v>8876.5898440000001</c:v>
                </c:pt>
                <c:pt idx="1921">
                  <c:v>8684.5996090000008</c:v>
                </c:pt>
                <c:pt idx="1922">
                  <c:v>8867.9101559999999</c:v>
                </c:pt>
                <c:pt idx="1923">
                  <c:v>9159.5800780000009</c:v>
                </c:pt>
                <c:pt idx="1924">
                  <c:v>8961.5703119999998</c:v>
                </c:pt>
                <c:pt idx="1925">
                  <c:v>9155.4404300000006</c:v>
                </c:pt>
                <c:pt idx="1926">
                  <c:v>9616.5996090000008</c:v>
                </c:pt>
                <c:pt idx="1927">
                  <c:v>9653.9501949999994</c:v>
                </c:pt>
                <c:pt idx="1928">
                  <c:v>9410.5498050000006</c:v>
                </c:pt>
                <c:pt idx="1929">
                  <c:v>9454.3603519999997</c:v>
                </c:pt>
                <c:pt idx="1930">
                  <c:v>9266.4697269999997</c:v>
                </c:pt>
                <c:pt idx="1931">
                  <c:v>9363.3203119999998</c:v>
                </c:pt>
                <c:pt idx="1932">
                  <c:v>9082.0800780000009</c:v>
                </c:pt>
                <c:pt idx="1933">
                  <c:v>8599.0996090000008</c:v>
                </c:pt>
                <c:pt idx="1934">
                  <c:v>8683.2099610000005</c:v>
                </c:pt>
                <c:pt idx="1935">
                  <c:v>8795.9902340000008</c:v>
                </c:pt>
                <c:pt idx="1936">
                  <c:v>9027.8398440000001</c:v>
                </c:pt>
                <c:pt idx="1937">
                  <c:v>9284.5498050000006</c:v>
                </c:pt>
                <c:pt idx="1938">
                  <c:v>9266.6298829999996</c:v>
                </c:pt>
                <c:pt idx="1939">
                  <c:v>9281.1201170000004</c:v>
                </c:pt>
                <c:pt idx="1940">
                  <c:v>9013.2695309999999</c:v>
                </c:pt>
                <c:pt idx="1941">
                  <c:v>9308.7597659999992</c:v>
                </c:pt>
                <c:pt idx="1942">
                  <c:v>9794.3701170000004</c:v>
                </c:pt>
                <c:pt idx="1943">
                  <c:v>9427.9902340000008</c:v>
                </c:pt>
                <c:pt idx="1944">
                  <c:v>8901.2802730000003</c:v>
                </c:pt>
                <c:pt idx="1945">
                  <c:v>9448.1396480000003</c:v>
                </c:pt>
                <c:pt idx="1946">
                  <c:v>9628.0703119999998</c:v>
                </c:pt>
                <c:pt idx="1947">
                  <c:v>10124.030269999999</c:v>
                </c:pt>
                <c:pt idx="1948">
                  <c:v>10322.759770000001</c:v>
                </c:pt>
                <c:pt idx="1949">
                  <c:v>10796.259770000001</c:v>
                </c:pt>
                <c:pt idx="1950">
                  <c:v>10825.54004</c:v>
                </c:pt>
                <c:pt idx="1951">
                  <c:v>10882.51953</c:v>
                </c:pt>
                <c:pt idx="1952">
                  <c:v>10868.900390000001</c:v>
                </c:pt>
                <c:pt idx="1953">
                  <c:v>11139.940430000001</c:v>
                </c:pt>
                <c:pt idx="1954">
                  <c:v>11168.059569999999</c:v>
                </c:pt>
                <c:pt idx="1955">
                  <c:v>11129.190430000001</c:v>
                </c:pt>
                <c:pt idx="1956">
                  <c:v>10928.400390000001</c:v>
                </c:pt>
                <c:pt idx="1957">
                  <c:v>11143.20996</c:v>
                </c:pt>
                <c:pt idx="1958">
                  <c:v>11394.58008</c:v>
                </c:pt>
                <c:pt idx="1959">
                  <c:v>11483.04981</c:v>
                </c:pt>
                <c:pt idx="1960">
                  <c:v>11076.440430000001</c:v>
                </c:pt>
                <c:pt idx="1961">
                  <c:v>11057.309569999999</c:v>
                </c:pt>
                <c:pt idx="1962">
                  <c:v>11093.219730000001</c:v>
                </c:pt>
                <c:pt idx="1963">
                  <c:v>11416.450199999999</c:v>
                </c:pt>
                <c:pt idx="1964">
                  <c:v>11459.929690000001</c:v>
                </c:pt>
                <c:pt idx="1965">
                  <c:v>11445.679690000001</c:v>
                </c:pt>
                <c:pt idx="1966">
                  <c:v>11380.62988</c:v>
                </c:pt>
                <c:pt idx="1967">
                  <c:v>11577.5</c:v>
                </c:pt>
                <c:pt idx="1968">
                  <c:v>11570.660159999999</c:v>
                </c:pt>
                <c:pt idx="1969">
                  <c:v>11245.150390000001</c:v>
                </c:pt>
                <c:pt idx="1970">
                  <c:v>11532.48047</c:v>
                </c:pt>
                <c:pt idx="1971">
                  <c:v>11554.37988</c:v>
                </c:pt>
                <c:pt idx="1972">
                  <c:v>11790.16992</c:v>
                </c:pt>
                <c:pt idx="1973">
                  <c:v>11713.23047</c:v>
                </c:pt>
                <c:pt idx="1974">
                  <c:v>11715.179690000001</c:v>
                </c:pt>
                <c:pt idx="1975">
                  <c:v>11554.45996</c:v>
                </c:pt>
                <c:pt idx="1976">
                  <c:v>11436.240229999999</c:v>
                </c:pt>
                <c:pt idx="1977">
                  <c:v>11626.26953</c:v>
                </c:pt>
                <c:pt idx="1978">
                  <c:v>11632.12988</c:v>
                </c:pt>
                <c:pt idx="1979">
                  <c:v>11476.20996</c:v>
                </c:pt>
                <c:pt idx="1980">
                  <c:v>11454.150390000001</c:v>
                </c:pt>
                <c:pt idx="1981">
                  <c:v>11478.16992</c:v>
                </c:pt>
                <c:pt idx="1982">
                  <c:v>11690.429690000001</c:v>
                </c:pt>
                <c:pt idx="1983">
                  <c:v>11709.889649999999</c:v>
                </c:pt>
                <c:pt idx="1984">
                  <c:v>11718.280269999999</c:v>
                </c:pt>
                <c:pt idx="1985">
                  <c:v>11633.780269999999</c:v>
                </c:pt>
                <c:pt idx="1986">
                  <c:v>11782.349609999999</c:v>
                </c:pt>
                <c:pt idx="1987">
                  <c:v>11867.110350000001</c:v>
                </c:pt>
                <c:pt idx="1988">
                  <c:v>11759.95996</c:v>
                </c:pt>
              </c:numCache>
            </c:numRef>
          </c:val>
          <c:smooth val="0"/>
          <c:extLst>
            <c:ext xmlns:c16="http://schemas.microsoft.com/office/drawing/2014/chart" uri="{C3380CC4-5D6E-409C-BE32-E72D297353CC}">
              <c16:uniqueId val="{00000000-76FF-3743-8793-4A506B235D0B}"/>
            </c:ext>
          </c:extLst>
        </c:ser>
        <c:dLbls>
          <c:showLegendKey val="0"/>
          <c:showVal val="0"/>
          <c:showCatName val="0"/>
          <c:showSerName val="0"/>
          <c:showPercent val="0"/>
          <c:showBubbleSize val="0"/>
        </c:dLbls>
        <c:smooth val="0"/>
        <c:axId val="900821120"/>
        <c:axId val="824515632"/>
      </c:lineChart>
      <c:dateAx>
        <c:axId val="900821120"/>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515632"/>
        <c:crosses val="autoZero"/>
        <c:auto val="1"/>
        <c:lblOffset val="100"/>
        <c:baseTimeUnit val="days"/>
      </c:dateAx>
      <c:valAx>
        <c:axId val="82451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821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DJIA Low Prices for Eight</a:t>
            </a:r>
            <a:r>
              <a:rPr lang="en-US" baseline="0"/>
              <a:t> Years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Stock_Data!$F$1</c:f>
              <c:strCache>
                <c:ptCount val="1"/>
                <c:pt idx="0">
                  <c:v>Low</c:v>
                </c:pt>
              </c:strCache>
            </c:strRef>
          </c:tx>
          <c:spPr>
            <a:ln w="28575" cap="rnd">
              <a:solidFill>
                <a:schemeClr val="accent1"/>
              </a:solidFill>
              <a:round/>
            </a:ln>
            <a:effectLst/>
          </c:spPr>
          <c:marker>
            <c:symbol val="none"/>
          </c:marker>
          <c:cat>
            <c:numRef>
              <c:f>Stock_Data!$E$2:$E$1990</c:f>
              <c:numCache>
                <c:formatCode>m/d/yy</c:formatCode>
                <c:ptCount val="1989"/>
                <c:pt idx="0">
                  <c:v>42552</c:v>
                </c:pt>
                <c:pt idx="1">
                  <c:v>42551</c:v>
                </c:pt>
                <c:pt idx="2">
                  <c:v>42550</c:v>
                </c:pt>
                <c:pt idx="3">
                  <c:v>42549</c:v>
                </c:pt>
                <c:pt idx="4">
                  <c:v>42548</c:v>
                </c:pt>
                <c:pt idx="5">
                  <c:v>42545</c:v>
                </c:pt>
                <c:pt idx="6">
                  <c:v>42544</c:v>
                </c:pt>
                <c:pt idx="7">
                  <c:v>42543</c:v>
                </c:pt>
                <c:pt idx="8">
                  <c:v>42542</c:v>
                </c:pt>
                <c:pt idx="9">
                  <c:v>42541</c:v>
                </c:pt>
                <c:pt idx="10">
                  <c:v>42538</c:v>
                </c:pt>
                <c:pt idx="11">
                  <c:v>42537</c:v>
                </c:pt>
                <c:pt idx="12">
                  <c:v>42536</c:v>
                </c:pt>
                <c:pt idx="13">
                  <c:v>42535</c:v>
                </c:pt>
                <c:pt idx="14">
                  <c:v>42534</c:v>
                </c:pt>
                <c:pt idx="15">
                  <c:v>42531</c:v>
                </c:pt>
                <c:pt idx="16">
                  <c:v>42530</c:v>
                </c:pt>
                <c:pt idx="17">
                  <c:v>42529</c:v>
                </c:pt>
                <c:pt idx="18">
                  <c:v>42528</c:v>
                </c:pt>
                <c:pt idx="19">
                  <c:v>42527</c:v>
                </c:pt>
                <c:pt idx="20">
                  <c:v>42524</c:v>
                </c:pt>
                <c:pt idx="21">
                  <c:v>42523</c:v>
                </c:pt>
                <c:pt idx="22">
                  <c:v>42522</c:v>
                </c:pt>
                <c:pt idx="23">
                  <c:v>42521</c:v>
                </c:pt>
                <c:pt idx="24">
                  <c:v>42517</c:v>
                </c:pt>
                <c:pt idx="25">
                  <c:v>42516</c:v>
                </c:pt>
                <c:pt idx="26">
                  <c:v>42515</c:v>
                </c:pt>
                <c:pt idx="27">
                  <c:v>42514</c:v>
                </c:pt>
                <c:pt idx="28">
                  <c:v>42513</c:v>
                </c:pt>
                <c:pt idx="29">
                  <c:v>42510</c:v>
                </c:pt>
                <c:pt idx="30">
                  <c:v>42509</c:v>
                </c:pt>
                <c:pt idx="31">
                  <c:v>42508</c:v>
                </c:pt>
                <c:pt idx="32">
                  <c:v>42507</c:v>
                </c:pt>
                <c:pt idx="33">
                  <c:v>42506</c:v>
                </c:pt>
                <c:pt idx="34">
                  <c:v>42503</c:v>
                </c:pt>
                <c:pt idx="35">
                  <c:v>42502</c:v>
                </c:pt>
                <c:pt idx="36">
                  <c:v>42501</c:v>
                </c:pt>
                <c:pt idx="37">
                  <c:v>42500</c:v>
                </c:pt>
                <c:pt idx="38">
                  <c:v>42499</c:v>
                </c:pt>
                <c:pt idx="39">
                  <c:v>42496</c:v>
                </c:pt>
                <c:pt idx="40">
                  <c:v>42495</c:v>
                </c:pt>
                <c:pt idx="41">
                  <c:v>42494</c:v>
                </c:pt>
                <c:pt idx="42">
                  <c:v>42493</c:v>
                </c:pt>
                <c:pt idx="43">
                  <c:v>42492</c:v>
                </c:pt>
                <c:pt idx="44">
                  <c:v>42489</c:v>
                </c:pt>
                <c:pt idx="45">
                  <c:v>42488</c:v>
                </c:pt>
                <c:pt idx="46">
                  <c:v>42487</c:v>
                </c:pt>
                <c:pt idx="47">
                  <c:v>42486</c:v>
                </c:pt>
                <c:pt idx="48">
                  <c:v>42485</c:v>
                </c:pt>
                <c:pt idx="49">
                  <c:v>42482</c:v>
                </c:pt>
                <c:pt idx="50">
                  <c:v>42481</c:v>
                </c:pt>
                <c:pt idx="51">
                  <c:v>42480</c:v>
                </c:pt>
                <c:pt idx="52">
                  <c:v>42479</c:v>
                </c:pt>
                <c:pt idx="53">
                  <c:v>42478</c:v>
                </c:pt>
                <c:pt idx="54">
                  <c:v>42475</c:v>
                </c:pt>
                <c:pt idx="55">
                  <c:v>42474</c:v>
                </c:pt>
                <c:pt idx="56">
                  <c:v>42473</c:v>
                </c:pt>
                <c:pt idx="57">
                  <c:v>42472</c:v>
                </c:pt>
                <c:pt idx="58">
                  <c:v>42471</c:v>
                </c:pt>
                <c:pt idx="59">
                  <c:v>42468</c:v>
                </c:pt>
                <c:pt idx="60">
                  <c:v>42467</c:v>
                </c:pt>
                <c:pt idx="61">
                  <c:v>42466</c:v>
                </c:pt>
                <c:pt idx="62">
                  <c:v>42465</c:v>
                </c:pt>
                <c:pt idx="63">
                  <c:v>42464</c:v>
                </c:pt>
                <c:pt idx="64">
                  <c:v>42461</c:v>
                </c:pt>
                <c:pt idx="65">
                  <c:v>42460</c:v>
                </c:pt>
                <c:pt idx="66">
                  <c:v>42459</c:v>
                </c:pt>
                <c:pt idx="67">
                  <c:v>42458</c:v>
                </c:pt>
                <c:pt idx="68">
                  <c:v>42457</c:v>
                </c:pt>
                <c:pt idx="69">
                  <c:v>42453</c:v>
                </c:pt>
                <c:pt idx="70">
                  <c:v>42452</c:v>
                </c:pt>
                <c:pt idx="71">
                  <c:v>42451</c:v>
                </c:pt>
                <c:pt idx="72">
                  <c:v>42450</c:v>
                </c:pt>
                <c:pt idx="73">
                  <c:v>42447</c:v>
                </c:pt>
                <c:pt idx="74">
                  <c:v>42446</c:v>
                </c:pt>
                <c:pt idx="75">
                  <c:v>42445</c:v>
                </c:pt>
                <c:pt idx="76">
                  <c:v>42444</c:v>
                </c:pt>
                <c:pt idx="77">
                  <c:v>42443</c:v>
                </c:pt>
                <c:pt idx="78">
                  <c:v>42440</c:v>
                </c:pt>
                <c:pt idx="79">
                  <c:v>42439</c:v>
                </c:pt>
                <c:pt idx="80">
                  <c:v>42438</c:v>
                </c:pt>
                <c:pt idx="81">
                  <c:v>42437</c:v>
                </c:pt>
                <c:pt idx="82">
                  <c:v>42436</c:v>
                </c:pt>
                <c:pt idx="83">
                  <c:v>42433</c:v>
                </c:pt>
                <c:pt idx="84">
                  <c:v>42432</c:v>
                </c:pt>
                <c:pt idx="85">
                  <c:v>42431</c:v>
                </c:pt>
                <c:pt idx="86">
                  <c:v>42430</c:v>
                </c:pt>
                <c:pt idx="87">
                  <c:v>42429</c:v>
                </c:pt>
                <c:pt idx="88">
                  <c:v>42426</c:v>
                </c:pt>
                <c:pt idx="89">
                  <c:v>42425</c:v>
                </c:pt>
                <c:pt idx="90">
                  <c:v>42424</c:v>
                </c:pt>
                <c:pt idx="91">
                  <c:v>42423</c:v>
                </c:pt>
                <c:pt idx="92">
                  <c:v>42422</c:v>
                </c:pt>
                <c:pt idx="93">
                  <c:v>42419</c:v>
                </c:pt>
                <c:pt idx="94">
                  <c:v>42418</c:v>
                </c:pt>
                <c:pt idx="95">
                  <c:v>42417</c:v>
                </c:pt>
                <c:pt idx="96">
                  <c:v>42416</c:v>
                </c:pt>
                <c:pt idx="97">
                  <c:v>42412</c:v>
                </c:pt>
                <c:pt idx="98">
                  <c:v>42411</c:v>
                </c:pt>
                <c:pt idx="99">
                  <c:v>42410</c:v>
                </c:pt>
                <c:pt idx="100">
                  <c:v>42409</c:v>
                </c:pt>
                <c:pt idx="101">
                  <c:v>42408</c:v>
                </c:pt>
                <c:pt idx="102">
                  <c:v>42405</c:v>
                </c:pt>
                <c:pt idx="103">
                  <c:v>42404</c:v>
                </c:pt>
                <c:pt idx="104">
                  <c:v>42403</c:v>
                </c:pt>
                <c:pt idx="105">
                  <c:v>42402</c:v>
                </c:pt>
                <c:pt idx="106">
                  <c:v>42401</c:v>
                </c:pt>
                <c:pt idx="107">
                  <c:v>42398</c:v>
                </c:pt>
                <c:pt idx="108">
                  <c:v>42397</c:v>
                </c:pt>
                <c:pt idx="109">
                  <c:v>42396</c:v>
                </c:pt>
                <c:pt idx="110">
                  <c:v>42395</c:v>
                </c:pt>
                <c:pt idx="111">
                  <c:v>42394</c:v>
                </c:pt>
                <c:pt idx="112">
                  <c:v>42391</c:v>
                </c:pt>
                <c:pt idx="113">
                  <c:v>42390</c:v>
                </c:pt>
                <c:pt idx="114">
                  <c:v>42389</c:v>
                </c:pt>
                <c:pt idx="115">
                  <c:v>42388</c:v>
                </c:pt>
                <c:pt idx="116">
                  <c:v>42384</c:v>
                </c:pt>
                <c:pt idx="117">
                  <c:v>42383</c:v>
                </c:pt>
                <c:pt idx="118">
                  <c:v>42382</c:v>
                </c:pt>
                <c:pt idx="119">
                  <c:v>42381</c:v>
                </c:pt>
                <c:pt idx="120">
                  <c:v>42380</c:v>
                </c:pt>
                <c:pt idx="121">
                  <c:v>42377</c:v>
                </c:pt>
                <c:pt idx="122">
                  <c:v>42376</c:v>
                </c:pt>
                <c:pt idx="123">
                  <c:v>42375</c:v>
                </c:pt>
                <c:pt idx="124">
                  <c:v>42374</c:v>
                </c:pt>
                <c:pt idx="125">
                  <c:v>42373</c:v>
                </c:pt>
                <c:pt idx="126">
                  <c:v>42369</c:v>
                </c:pt>
                <c:pt idx="127">
                  <c:v>42368</c:v>
                </c:pt>
                <c:pt idx="128">
                  <c:v>42367</c:v>
                </c:pt>
                <c:pt idx="129">
                  <c:v>42366</c:v>
                </c:pt>
                <c:pt idx="130">
                  <c:v>42362</c:v>
                </c:pt>
                <c:pt idx="131">
                  <c:v>42361</c:v>
                </c:pt>
                <c:pt idx="132">
                  <c:v>42360</c:v>
                </c:pt>
                <c:pt idx="133">
                  <c:v>42359</c:v>
                </c:pt>
                <c:pt idx="134">
                  <c:v>42356</c:v>
                </c:pt>
                <c:pt idx="135">
                  <c:v>42355</c:v>
                </c:pt>
                <c:pt idx="136">
                  <c:v>42354</c:v>
                </c:pt>
                <c:pt idx="137">
                  <c:v>42353</c:v>
                </c:pt>
                <c:pt idx="138">
                  <c:v>42352</c:v>
                </c:pt>
                <c:pt idx="139">
                  <c:v>42349</c:v>
                </c:pt>
                <c:pt idx="140">
                  <c:v>42348</c:v>
                </c:pt>
                <c:pt idx="141">
                  <c:v>42347</c:v>
                </c:pt>
                <c:pt idx="142">
                  <c:v>42346</c:v>
                </c:pt>
                <c:pt idx="143">
                  <c:v>42345</c:v>
                </c:pt>
                <c:pt idx="144">
                  <c:v>42342</c:v>
                </c:pt>
                <c:pt idx="145">
                  <c:v>42341</c:v>
                </c:pt>
                <c:pt idx="146">
                  <c:v>42340</c:v>
                </c:pt>
                <c:pt idx="147">
                  <c:v>42339</c:v>
                </c:pt>
                <c:pt idx="148">
                  <c:v>42338</c:v>
                </c:pt>
                <c:pt idx="149">
                  <c:v>42335</c:v>
                </c:pt>
                <c:pt idx="150">
                  <c:v>42333</c:v>
                </c:pt>
                <c:pt idx="151">
                  <c:v>42332</c:v>
                </c:pt>
                <c:pt idx="152">
                  <c:v>42331</c:v>
                </c:pt>
                <c:pt idx="153">
                  <c:v>42328</c:v>
                </c:pt>
                <c:pt idx="154">
                  <c:v>42327</c:v>
                </c:pt>
                <c:pt idx="155">
                  <c:v>42326</c:v>
                </c:pt>
                <c:pt idx="156">
                  <c:v>42325</c:v>
                </c:pt>
                <c:pt idx="157">
                  <c:v>42324</c:v>
                </c:pt>
                <c:pt idx="158">
                  <c:v>42321</c:v>
                </c:pt>
                <c:pt idx="159">
                  <c:v>42320</c:v>
                </c:pt>
                <c:pt idx="160">
                  <c:v>42319</c:v>
                </c:pt>
                <c:pt idx="161">
                  <c:v>42318</c:v>
                </c:pt>
                <c:pt idx="162">
                  <c:v>42317</c:v>
                </c:pt>
                <c:pt idx="163">
                  <c:v>42314</c:v>
                </c:pt>
                <c:pt idx="164">
                  <c:v>42313</c:v>
                </c:pt>
                <c:pt idx="165">
                  <c:v>42312</c:v>
                </c:pt>
                <c:pt idx="166">
                  <c:v>42311</c:v>
                </c:pt>
                <c:pt idx="167">
                  <c:v>42310</c:v>
                </c:pt>
                <c:pt idx="168">
                  <c:v>42307</c:v>
                </c:pt>
                <c:pt idx="169">
                  <c:v>42306</c:v>
                </c:pt>
                <c:pt idx="170">
                  <c:v>42305</c:v>
                </c:pt>
                <c:pt idx="171">
                  <c:v>42304</c:v>
                </c:pt>
                <c:pt idx="172">
                  <c:v>42303</c:v>
                </c:pt>
                <c:pt idx="173">
                  <c:v>42300</c:v>
                </c:pt>
                <c:pt idx="174">
                  <c:v>42299</c:v>
                </c:pt>
                <c:pt idx="175">
                  <c:v>42298</c:v>
                </c:pt>
                <c:pt idx="176">
                  <c:v>42297</c:v>
                </c:pt>
                <c:pt idx="177">
                  <c:v>42296</c:v>
                </c:pt>
                <c:pt idx="178">
                  <c:v>42293</c:v>
                </c:pt>
                <c:pt idx="179">
                  <c:v>42292</c:v>
                </c:pt>
                <c:pt idx="180">
                  <c:v>42291</c:v>
                </c:pt>
                <c:pt idx="181">
                  <c:v>42290</c:v>
                </c:pt>
                <c:pt idx="182">
                  <c:v>42289</c:v>
                </c:pt>
                <c:pt idx="183">
                  <c:v>42286</c:v>
                </c:pt>
                <c:pt idx="184">
                  <c:v>42285</c:v>
                </c:pt>
                <c:pt idx="185">
                  <c:v>42284</c:v>
                </c:pt>
                <c:pt idx="186">
                  <c:v>42283</c:v>
                </c:pt>
                <c:pt idx="187">
                  <c:v>42282</c:v>
                </c:pt>
                <c:pt idx="188">
                  <c:v>42279</c:v>
                </c:pt>
                <c:pt idx="189">
                  <c:v>42278</c:v>
                </c:pt>
                <c:pt idx="190">
                  <c:v>42277</c:v>
                </c:pt>
                <c:pt idx="191">
                  <c:v>42276</c:v>
                </c:pt>
                <c:pt idx="192">
                  <c:v>42275</c:v>
                </c:pt>
                <c:pt idx="193">
                  <c:v>42272</c:v>
                </c:pt>
                <c:pt idx="194">
                  <c:v>42271</c:v>
                </c:pt>
                <c:pt idx="195">
                  <c:v>42270</c:v>
                </c:pt>
                <c:pt idx="196">
                  <c:v>42269</c:v>
                </c:pt>
                <c:pt idx="197">
                  <c:v>42268</c:v>
                </c:pt>
                <c:pt idx="198">
                  <c:v>42265</c:v>
                </c:pt>
                <c:pt idx="199">
                  <c:v>42264</c:v>
                </c:pt>
                <c:pt idx="200">
                  <c:v>42263</c:v>
                </c:pt>
                <c:pt idx="201">
                  <c:v>42262</c:v>
                </c:pt>
                <c:pt idx="202">
                  <c:v>42261</c:v>
                </c:pt>
                <c:pt idx="203">
                  <c:v>42258</c:v>
                </c:pt>
                <c:pt idx="204">
                  <c:v>42257</c:v>
                </c:pt>
                <c:pt idx="205">
                  <c:v>42256</c:v>
                </c:pt>
                <c:pt idx="206">
                  <c:v>42255</c:v>
                </c:pt>
                <c:pt idx="207">
                  <c:v>42251</c:v>
                </c:pt>
                <c:pt idx="208">
                  <c:v>42250</c:v>
                </c:pt>
                <c:pt idx="209">
                  <c:v>42249</c:v>
                </c:pt>
                <c:pt idx="210">
                  <c:v>42248</c:v>
                </c:pt>
                <c:pt idx="211">
                  <c:v>42247</c:v>
                </c:pt>
                <c:pt idx="212">
                  <c:v>42244</c:v>
                </c:pt>
                <c:pt idx="213">
                  <c:v>42243</c:v>
                </c:pt>
                <c:pt idx="214">
                  <c:v>42242</c:v>
                </c:pt>
                <c:pt idx="215">
                  <c:v>42241</c:v>
                </c:pt>
                <c:pt idx="216">
                  <c:v>42240</c:v>
                </c:pt>
                <c:pt idx="217">
                  <c:v>42237</c:v>
                </c:pt>
                <c:pt idx="218">
                  <c:v>42236</c:v>
                </c:pt>
                <c:pt idx="219">
                  <c:v>42235</c:v>
                </c:pt>
                <c:pt idx="220">
                  <c:v>42234</c:v>
                </c:pt>
                <c:pt idx="221">
                  <c:v>42233</c:v>
                </c:pt>
                <c:pt idx="222">
                  <c:v>42230</c:v>
                </c:pt>
                <c:pt idx="223">
                  <c:v>42229</c:v>
                </c:pt>
                <c:pt idx="224">
                  <c:v>42228</c:v>
                </c:pt>
                <c:pt idx="225">
                  <c:v>42227</c:v>
                </c:pt>
                <c:pt idx="226">
                  <c:v>42226</c:v>
                </c:pt>
                <c:pt idx="227">
                  <c:v>42223</c:v>
                </c:pt>
                <c:pt idx="228">
                  <c:v>42222</c:v>
                </c:pt>
                <c:pt idx="229">
                  <c:v>42221</c:v>
                </c:pt>
                <c:pt idx="230">
                  <c:v>42220</c:v>
                </c:pt>
                <c:pt idx="231">
                  <c:v>42219</c:v>
                </c:pt>
                <c:pt idx="232">
                  <c:v>42216</c:v>
                </c:pt>
                <c:pt idx="233">
                  <c:v>42215</c:v>
                </c:pt>
                <c:pt idx="234">
                  <c:v>42214</c:v>
                </c:pt>
                <c:pt idx="235">
                  <c:v>42213</c:v>
                </c:pt>
                <c:pt idx="236">
                  <c:v>42212</c:v>
                </c:pt>
                <c:pt idx="237">
                  <c:v>42209</c:v>
                </c:pt>
                <c:pt idx="238">
                  <c:v>42208</c:v>
                </c:pt>
                <c:pt idx="239">
                  <c:v>42207</c:v>
                </c:pt>
                <c:pt idx="240">
                  <c:v>42206</c:v>
                </c:pt>
                <c:pt idx="241">
                  <c:v>42205</c:v>
                </c:pt>
                <c:pt idx="242">
                  <c:v>42202</c:v>
                </c:pt>
                <c:pt idx="243">
                  <c:v>42201</c:v>
                </c:pt>
                <c:pt idx="244">
                  <c:v>42200</c:v>
                </c:pt>
                <c:pt idx="245">
                  <c:v>42199</c:v>
                </c:pt>
                <c:pt idx="246">
                  <c:v>42198</c:v>
                </c:pt>
                <c:pt idx="247">
                  <c:v>42195</c:v>
                </c:pt>
                <c:pt idx="248">
                  <c:v>42194</c:v>
                </c:pt>
                <c:pt idx="249">
                  <c:v>42193</c:v>
                </c:pt>
                <c:pt idx="250">
                  <c:v>42192</c:v>
                </c:pt>
                <c:pt idx="251">
                  <c:v>42191</c:v>
                </c:pt>
                <c:pt idx="252">
                  <c:v>42187</c:v>
                </c:pt>
                <c:pt idx="253">
                  <c:v>42186</c:v>
                </c:pt>
                <c:pt idx="254">
                  <c:v>42185</c:v>
                </c:pt>
                <c:pt idx="255">
                  <c:v>42184</c:v>
                </c:pt>
                <c:pt idx="256">
                  <c:v>42181</c:v>
                </c:pt>
                <c:pt idx="257">
                  <c:v>42180</c:v>
                </c:pt>
                <c:pt idx="258">
                  <c:v>42179</c:v>
                </c:pt>
                <c:pt idx="259">
                  <c:v>42178</c:v>
                </c:pt>
                <c:pt idx="260">
                  <c:v>42177</c:v>
                </c:pt>
                <c:pt idx="261">
                  <c:v>42174</c:v>
                </c:pt>
                <c:pt idx="262">
                  <c:v>42173</c:v>
                </c:pt>
                <c:pt idx="263">
                  <c:v>42172</c:v>
                </c:pt>
                <c:pt idx="264">
                  <c:v>42171</c:v>
                </c:pt>
                <c:pt idx="265">
                  <c:v>42170</c:v>
                </c:pt>
                <c:pt idx="266">
                  <c:v>42167</c:v>
                </c:pt>
                <c:pt idx="267">
                  <c:v>42166</c:v>
                </c:pt>
                <c:pt idx="268">
                  <c:v>42165</c:v>
                </c:pt>
                <c:pt idx="269">
                  <c:v>42164</c:v>
                </c:pt>
                <c:pt idx="270">
                  <c:v>42163</c:v>
                </c:pt>
                <c:pt idx="271">
                  <c:v>42160</c:v>
                </c:pt>
                <c:pt idx="272">
                  <c:v>42159</c:v>
                </c:pt>
                <c:pt idx="273">
                  <c:v>42158</c:v>
                </c:pt>
                <c:pt idx="274">
                  <c:v>42157</c:v>
                </c:pt>
                <c:pt idx="275">
                  <c:v>42156</c:v>
                </c:pt>
                <c:pt idx="276">
                  <c:v>42153</c:v>
                </c:pt>
                <c:pt idx="277">
                  <c:v>42152</c:v>
                </c:pt>
                <c:pt idx="278">
                  <c:v>42151</c:v>
                </c:pt>
                <c:pt idx="279">
                  <c:v>42150</c:v>
                </c:pt>
                <c:pt idx="280">
                  <c:v>42146</c:v>
                </c:pt>
                <c:pt idx="281">
                  <c:v>42145</c:v>
                </c:pt>
                <c:pt idx="282">
                  <c:v>42144</c:v>
                </c:pt>
                <c:pt idx="283">
                  <c:v>42143</c:v>
                </c:pt>
                <c:pt idx="284">
                  <c:v>42142</c:v>
                </c:pt>
                <c:pt idx="285">
                  <c:v>42139</c:v>
                </c:pt>
                <c:pt idx="286">
                  <c:v>42138</c:v>
                </c:pt>
                <c:pt idx="287">
                  <c:v>42137</c:v>
                </c:pt>
                <c:pt idx="288">
                  <c:v>42136</c:v>
                </c:pt>
                <c:pt idx="289">
                  <c:v>42135</c:v>
                </c:pt>
                <c:pt idx="290">
                  <c:v>42132</c:v>
                </c:pt>
                <c:pt idx="291">
                  <c:v>42131</c:v>
                </c:pt>
                <c:pt idx="292">
                  <c:v>42130</c:v>
                </c:pt>
                <c:pt idx="293">
                  <c:v>42129</c:v>
                </c:pt>
                <c:pt idx="294">
                  <c:v>42128</c:v>
                </c:pt>
                <c:pt idx="295">
                  <c:v>42125</c:v>
                </c:pt>
                <c:pt idx="296">
                  <c:v>42124</c:v>
                </c:pt>
                <c:pt idx="297">
                  <c:v>42123</c:v>
                </c:pt>
                <c:pt idx="298">
                  <c:v>42122</c:v>
                </c:pt>
                <c:pt idx="299">
                  <c:v>42121</c:v>
                </c:pt>
                <c:pt idx="300">
                  <c:v>42118</c:v>
                </c:pt>
                <c:pt idx="301">
                  <c:v>42117</c:v>
                </c:pt>
                <c:pt idx="302">
                  <c:v>42116</c:v>
                </c:pt>
                <c:pt idx="303">
                  <c:v>42115</c:v>
                </c:pt>
                <c:pt idx="304">
                  <c:v>42114</c:v>
                </c:pt>
                <c:pt idx="305">
                  <c:v>42111</c:v>
                </c:pt>
                <c:pt idx="306">
                  <c:v>42110</c:v>
                </c:pt>
                <c:pt idx="307">
                  <c:v>42109</c:v>
                </c:pt>
                <c:pt idx="308">
                  <c:v>42108</c:v>
                </c:pt>
                <c:pt idx="309">
                  <c:v>42107</c:v>
                </c:pt>
                <c:pt idx="310">
                  <c:v>42104</c:v>
                </c:pt>
                <c:pt idx="311">
                  <c:v>42103</c:v>
                </c:pt>
                <c:pt idx="312">
                  <c:v>42102</c:v>
                </c:pt>
                <c:pt idx="313">
                  <c:v>42101</c:v>
                </c:pt>
                <c:pt idx="314">
                  <c:v>42100</c:v>
                </c:pt>
                <c:pt idx="315">
                  <c:v>42096</c:v>
                </c:pt>
                <c:pt idx="316">
                  <c:v>42095</c:v>
                </c:pt>
                <c:pt idx="317">
                  <c:v>42094</c:v>
                </c:pt>
                <c:pt idx="318">
                  <c:v>42093</c:v>
                </c:pt>
                <c:pt idx="319">
                  <c:v>42090</c:v>
                </c:pt>
                <c:pt idx="320">
                  <c:v>42089</c:v>
                </c:pt>
                <c:pt idx="321">
                  <c:v>42088</c:v>
                </c:pt>
                <c:pt idx="322">
                  <c:v>42087</c:v>
                </c:pt>
                <c:pt idx="323">
                  <c:v>42086</c:v>
                </c:pt>
                <c:pt idx="324">
                  <c:v>42083</c:v>
                </c:pt>
                <c:pt idx="325">
                  <c:v>42082</c:v>
                </c:pt>
                <c:pt idx="326">
                  <c:v>42081</c:v>
                </c:pt>
                <c:pt idx="327">
                  <c:v>42080</c:v>
                </c:pt>
                <c:pt idx="328">
                  <c:v>42079</c:v>
                </c:pt>
                <c:pt idx="329">
                  <c:v>42076</c:v>
                </c:pt>
                <c:pt idx="330">
                  <c:v>42075</c:v>
                </c:pt>
                <c:pt idx="331">
                  <c:v>42074</c:v>
                </c:pt>
                <c:pt idx="332">
                  <c:v>42073</c:v>
                </c:pt>
                <c:pt idx="333">
                  <c:v>42072</c:v>
                </c:pt>
                <c:pt idx="334">
                  <c:v>42069</c:v>
                </c:pt>
                <c:pt idx="335">
                  <c:v>42068</c:v>
                </c:pt>
                <c:pt idx="336">
                  <c:v>42067</c:v>
                </c:pt>
                <c:pt idx="337">
                  <c:v>42066</c:v>
                </c:pt>
                <c:pt idx="338">
                  <c:v>42065</c:v>
                </c:pt>
                <c:pt idx="339">
                  <c:v>42062</c:v>
                </c:pt>
                <c:pt idx="340">
                  <c:v>42061</c:v>
                </c:pt>
                <c:pt idx="341">
                  <c:v>42060</c:v>
                </c:pt>
                <c:pt idx="342">
                  <c:v>42059</c:v>
                </c:pt>
                <c:pt idx="343">
                  <c:v>42058</c:v>
                </c:pt>
                <c:pt idx="344">
                  <c:v>42055</c:v>
                </c:pt>
                <c:pt idx="345">
                  <c:v>42054</c:v>
                </c:pt>
                <c:pt idx="346">
                  <c:v>42053</c:v>
                </c:pt>
                <c:pt idx="347">
                  <c:v>42052</c:v>
                </c:pt>
                <c:pt idx="348">
                  <c:v>42048</c:v>
                </c:pt>
                <c:pt idx="349">
                  <c:v>42047</c:v>
                </c:pt>
                <c:pt idx="350">
                  <c:v>42046</c:v>
                </c:pt>
                <c:pt idx="351">
                  <c:v>42045</c:v>
                </c:pt>
                <c:pt idx="352">
                  <c:v>42044</c:v>
                </c:pt>
                <c:pt idx="353">
                  <c:v>42041</c:v>
                </c:pt>
                <c:pt idx="354">
                  <c:v>42040</c:v>
                </c:pt>
                <c:pt idx="355">
                  <c:v>42039</c:v>
                </c:pt>
                <c:pt idx="356">
                  <c:v>42038</c:v>
                </c:pt>
                <c:pt idx="357">
                  <c:v>42037</c:v>
                </c:pt>
                <c:pt idx="358">
                  <c:v>42034</c:v>
                </c:pt>
                <c:pt idx="359">
                  <c:v>42033</c:v>
                </c:pt>
                <c:pt idx="360">
                  <c:v>42032</c:v>
                </c:pt>
                <c:pt idx="361">
                  <c:v>42031</c:v>
                </c:pt>
                <c:pt idx="362">
                  <c:v>42030</c:v>
                </c:pt>
                <c:pt idx="363">
                  <c:v>42027</c:v>
                </c:pt>
                <c:pt idx="364">
                  <c:v>42026</c:v>
                </c:pt>
                <c:pt idx="365">
                  <c:v>42025</c:v>
                </c:pt>
                <c:pt idx="366">
                  <c:v>42024</c:v>
                </c:pt>
                <c:pt idx="367">
                  <c:v>42020</c:v>
                </c:pt>
                <c:pt idx="368">
                  <c:v>42019</c:v>
                </c:pt>
                <c:pt idx="369">
                  <c:v>42018</c:v>
                </c:pt>
                <c:pt idx="370">
                  <c:v>42017</c:v>
                </c:pt>
                <c:pt idx="371">
                  <c:v>42016</c:v>
                </c:pt>
                <c:pt idx="372">
                  <c:v>42013</c:v>
                </c:pt>
                <c:pt idx="373">
                  <c:v>42012</c:v>
                </c:pt>
                <c:pt idx="374">
                  <c:v>42011</c:v>
                </c:pt>
                <c:pt idx="375">
                  <c:v>42010</c:v>
                </c:pt>
                <c:pt idx="376">
                  <c:v>42009</c:v>
                </c:pt>
                <c:pt idx="377">
                  <c:v>42006</c:v>
                </c:pt>
                <c:pt idx="378">
                  <c:v>42004</c:v>
                </c:pt>
                <c:pt idx="379">
                  <c:v>42003</c:v>
                </c:pt>
                <c:pt idx="380">
                  <c:v>42002</c:v>
                </c:pt>
                <c:pt idx="381">
                  <c:v>41999</c:v>
                </c:pt>
                <c:pt idx="382">
                  <c:v>41997</c:v>
                </c:pt>
                <c:pt idx="383">
                  <c:v>41996</c:v>
                </c:pt>
                <c:pt idx="384">
                  <c:v>41995</c:v>
                </c:pt>
                <c:pt idx="385">
                  <c:v>41992</c:v>
                </c:pt>
                <c:pt idx="386">
                  <c:v>41991</c:v>
                </c:pt>
                <c:pt idx="387">
                  <c:v>41990</c:v>
                </c:pt>
                <c:pt idx="388">
                  <c:v>41989</c:v>
                </c:pt>
                <c:pt idx="389">
                  <c:v>41988</c:v>
                </c:pt>
                <c:pt idx="390">
                  <c:v>41985</c:v>
                </c:pt>
                <c:pt idx="391">
                  <c:v>41984</c:v>
                </c:pt>
                <c:pt idx="392">
                  <c:v>41983</c:v>
                </c:pt>
                <c:pt idx="393">
                  <c:v>41982</c:v>
                </c:pt>
                <c:pt idx="394">
                  <c:v>41981</c:v>
                </c:pt>
                <c:pt idx="395">
                  <c:v>41978</c:v>
                </c:pt>
                <c:pt idx="396">
                  <c:v>41977</c:v>
                </c:pt>
                <c:pt idx="397">
                  <c:v>41976</c:v>
                </c:pt>
                <c:pt idx="398">
                  <c:v>41975</c:v>
                </c:pt>
                <c:pt idx="399">
                  <c:v>41974</c:v>
                </c:pt>
                <c:pt idx="400">
                  <c:v>41971</c:v>
                </c:pt>
                <c:pt idx="401">
                  <c:v>41969</c:v>
                </c:pt>
                <c:pt idx="402">
                  <c:v>41968</c:v>
                </c:pt>
                <c:pt idx="403">
                  <c:v>41967</c:v>
                </c:pt>
                <c:pt idx="404">
                  <c:v>41964</c:v>
                </c:pt>
                <c:pt idx="405">
                  <c:v>41963</c:v>
                </c:pt>
                <c:pt idx="406">
                  <c:v>41962</c:v>
                </c:pt>
                <c:pt idx="407">
                  <c:v>41961</c:v>
                </c:pt>
                <c:pt idx="408">
                  <c:v>41960</c:v>
                </c:pt>
                <c:pt idx="409">
                  <c:v>41957</c:v>
                </c:pt>
                <c:pt idx="410">
                  <c:v>41956</c:v>
                </c:pt>
                <c:pt idx="411">
                  <c:v>41955</c:v>
                </c:pt>
                <c:pt idx="412">
                  <c:v>41954</c:v>
                </c:pt>
                <c:pt idx="413">
                  <c:v>41953</c:v>
                </c:pt>
                <c:pt idx="414">
                  <c:v>41950</c:v>
                </c:pt>
                <c:pt idx="415">
                  <c:v>41949</c:v>
                </c:pt>
                <c:pt idx="416">
                  <c:v>41948</c:v>
                </c:pt>
                <c:pt idx="417">
                  <c:v>41947</c:v>
                </c:pt>
                <c:pt idx="418">
                  <c:v>41946</c:v>
                </c:pt>
                <c:pt idx="419">
                  <c:v>41943</c:v>
                </c:pt>
                <c:pt idx="420">
                  <c:v>41942</c:v>
                </c:pt>
                <c:pt idx="421">
                  <c:v>41941</c:v>
                </c:pt>
                <c:pt idx="422">
                  <c:v>41940</c:v>
                </c:pt>
                <c:pt idx="423">
                  <c:v>41939</c:v>
                </c:pt>
                <c:pt idx="424">
                  <c:v>41936</c:v>
                </c:pt>
                <c:pt idx="425">
                  <c:v>41935</c:v>
                </c:pt>
                <c:pt idx="426">
                  <c:v>41934</c:v>
                </c:pt>
                <c:pt idx="427">
                  <c:v>41933</c:v>
                </c:pt>
                <c:pt idx="428">
                  <c:v>41932</c:v>
                </c:pt>
                <c:pt idx="429">
                  <c:v>41929</c:v>
                </c:pt>
                <c:pt idx="430">
                  <c:v>41928</c:v>
                </c:pt>
                <c:pt idx="431">
                  <c:v>41927</c:v>
                </c:pt>
                <c:pt idx="432">
                  <c:v>41926</c:v>
                </c:pt>
                <c:pt idx="433">
                  <c:v>41925</c:v>
                </c:pt>
                <c:pt idx="434">
                  <c:v>41922</c:v>
                </c:pt>
                <c:pt idx="435">
                  <c:v>41921</c:v>
                </c:pt>
                <c:pt idx="436">
                  <c:v>41920</c:v>
                </c:pt>
                <c:pt idx="437">
                  <c:v>41919</c:v>
                </c:pt>
                <c:pt idx="438">
                  <c:v>41918</c:v>
                </c:pt>
                <c:pt idx="439">
                  <c:v>41915</c:v>
                </c:pt>
                <c:pt idx="440">
                  <c:v>41914</c:v>
                </c:pt>
                <c:pt idx="441">
                  <c:v>41913</c:v>
                </c:pt>
                <c:pt idx="442">
                  <c:v>41912</c:v>
                </c:pt>
                <c:pt idx="443">
                  <c:v>41911</c:v>
                </c:pt>
                <c:pt idx="444">
                  <c:v>41908</c:v>
                </c:pt>
                <c:pt idx="445">
                  <c:v>41907</c:v>
                </c:pt>
                <c:pt idx="446">
                  <c:v>41906</c:v>
                </c:pt>
                <c:pt idx="447">
                  <c:v>41905</c:v>
                </c:pt>
                <c:pt idx="448">
                  <c:v>41904</c:v>
                </c:pt>
                <c:pt idx="449">
                  <c:v>41901</c:v>
                </c:pt>
                <c:pt idx="450">
                  <c:v>41900</c:v>
                </c:pt>
                <c:pt idx="451">
                  <c:v>41899</c:v>
                </c:pt>
                <c:pt idx="452">
                  <c:v>41898</c:v>
                </c:pt>
                <c:pt idx="453">
                  <c:v>41897</c:v>
                </c:pt>
                <c:pt idx="454">
                  <c:v>41894</c:v>
                </c:pt>
                <c:pt idx="455">
                  <c:v>41893</c:v>
                </c:pt>
                <c:pt idx="456">
                  <c:v>41892</c:v>
                </c:pt>
                <c:pt idx="457">
                  <c:v>41891</c:v>
                </c:pt>
                <c:pt idx="458">
                  <c:v>41890</c:v>
                </c:pt>
                <c:pt idx="459">
                  <c:v>41887</c:v>
                </c:pt>
                <c:pt idx="460">
                  <c:v>41886</c:v>
                </c:pt>
                <c:pt idx="461">
                  <c:v>41885</c:v>
                </c:pt>
                <c:pt idx="462">
                  <c:v>41884</c:v>
                </c:pt>
                <c:pt idx="463">
                  <c:v>41880</c:v>
                </c:pt>
                <c:pt idx="464">
                  <c:v>41879</c:v>
                </c:pt>
                <c:pt idx="465">
                  <c:v>41878</c:v>
                </c:pt>
                <c:pt idx="466">
                  <c:v>41877</c:v>
                </c:pt>
                <c:pt idx="467">
                  <c:v>41876</c:v>
                </c:pt>
                <c:pt idx="468">
                  <c:v>41873</c:v>
                </c:pt>
                <c:pt idx="469">
                  <c:v>41872</c:v>
                </c:pt>
                <c:pt idx="470">
                  <c:v>41871</c:v>
                </c:pt>
                <c:pt idx="471">
                  <c:v>41870</c:v>
                </c:pt>
                <c:pt idx="472">
                  <c:v>41869</c:v>
                </c:pt>
                <c:pt idx="473">
                  <c:v>41866</c:v>
                </c:pt>
                <c:pt idx="474">
                  <c:v>41865</c:v>
                </c:pt>
                <c:pt idx="475">
                  <c:v>41864</c:v>
                </c:pt>
                <c:pt idx="476">
                  <c:v>41863</c:v>
                </c:pt>
                <c:pt idx="477">
                  <c:v>41862</c:v>
                </c:pt>
                <c:pt idx="478">
                  <c:v>41859</c:v>
                </c:pt>
                <c:pt idx="479">
                  <c:v>41858</c:v>
                </c:pt>
                <c:pt idx="480">
                  <c:v>41857</c:v>
                </c:pt>
                <c:pt idx="481">
                  <c:v>41856</c:v>
                </c:pt>
                <c:pt idx="482">
                  <c:v>41855</c:v>
                </c:pt>
                <c:pt idx="483">
                  <c:v>41852</c:v>
                </c:pt>
                <c:pt idx="484">
                  <c:v>41851</c:v>
                </c:pt>
                <c:pt idx="485">
                  <c:v>41850</c:v>
                </c:pt>
                <c:pt idx="486">
                  <c:v>41849</c:v>
                </c:pt>
                <c:pt idx="487">
                  <c:v>41848</c:v>
                </c:pt>
                <c:pt idx="488">
                  <c:v>41845</c:v>
                </c:pt>
                <c:pt idx="489">
                  <c:v>41844</c:v>
                </c:pt>
                <c:pt idx="490">
                  <c:v>41843</c:v>
                </c:pt>
                <c:pt idx="491">
                  <c:v>41842</c:v>
                </c:pt>
                <c:pt idx="492">
                  <c:v>41841</c:v>
                </c:pt>
                <c:pt idx="493">
                  <c:v>41838</c:v>
                </c:pt>
                <c:pt idx="494">
                  <c:v>41837</c:v>
                </c:pt>
                <c:pt idx="495">
                  <c:v>41836</c:v>
                </c:pt>
                <c:pt idx="496">
                  <c:v>41835</c:v>
                </c:pt>
                <c:pt idx="497">
                  <c:v>41834</c:v>
                </c:pt>
                <c:pt idx="498">
                  <c:v>41831</c:v>
                </c:pt>
                <c:pt idx="499">
                  <c:v>41830</c:v>
                </c:pt>
                <c:pt idx="500">
                  <c:v>41829</c:v>
                </c:pt>
                <c:pt idx="501">
                  <c:v>41828</c:v>
                </c:pt>
                <c:pt idx="502">
                  <c:v>41827</c:v>
                </c:pt>
                <c:pt idx="503">
                  <c:v>41823</c:v>
                </c:pt>
                <c:pt idx="504">
                  <c:v>41822</c:v>
                </c:pt>
                <c:pt idx="505">
                  <c:v>41821</c:v>
                </c:pt>
                <c:pt idx="506">
                  <c:v>41820</c:v>
                </c:pt>
                <c:pt idx="507">
                  <c:v>41817</c:v>
                </c:pt>
                <c:pt idx="508">
                  <c:v>41816</c:v>
                </c:pt>
                <c:pt idx="509">
                  <c:v>41815</c:v>
                </c:pt>
                <c:pt idx="510">
                  <c:v>41814</c:v>
                </c:pt>
                <c:pt idx="511">
                  <c:v>41813</c:v>
                </c:pt>
                <c:pt idx="512">
                  <c:v>41810</c:v>
                </c:pt>
                <c:pt idx="513">
                  <c:v>41809</c:v>
                </c:pt>
                <c:pt idx="514">
                  <c:v>41808</c:v>
                </c:pt>
                <c:pt idx="515">
                  <c:v>41807</c:v>
                </c:pt>
                <c:pt idx="516">
                  <c:v>41806</c:v>
                </c:pt>
                <c:pt idx="517">
                  <c:v>41803</c:v>
                </c:pt>
                <c:pt idx="518">
                  <c:v>41802</c:v>
                </c:pt>
                <c:pt idx="519">
                  <c:v>41801</c:v>
                </c:pt>
                <c:pt idx="520">
                  <c:v>41800</c:v>
                </c:pt>
                <c:pt idx="521">
                  <c:v>41799</c:v>
                </c:pt>
                <c:pt idx="522">
                  <c:v>41796</c:v>
                </c:pt>
                <c:pt idx="523">
                  <c:v>41795</c:v>
                </c:pt>
                <c:pt idx="524">
                  <c:v>41794</c:v>
                </c:pt>
                <c:pt idx="525">
                  <c:v>41793</c:v>
                </c:pt>
                <c:pt idx="526">
                  <c:v>41792</c:v>
                </c:pt>
                <c:pt idx="527">
                  <c:v>41789</c:v>
                </c:pt>
                <c:pt idx="528">
                  <c:v>41788</c:v>
                </c:pt>
                <c:pt idx="529">
                  <c:v>41787</c:v>
                </c:pt>
                <c:pt idx="530">
                  <c:v>41786</c:v>
                </c:pt>
                <c:pt idx="531">
                  <c:v>41782</c:v>
                </c:pt>
                <c:pt idx="532">
                  <c:v>41781</c:v>
                </c:pt>
                <c:pt idx="533">
                  <c:v>41780</c:v>
                </c:pt>
                <c:pt idx="534">
                  <c:v>41779</c:v>
                </c:pt>
                <c:pt idx="535">
                  <c:v>41778</c:v>
                </c:pt>
                <c:pt idx="536">
                  <c:v>41775</c:v>
                </c:pt>
                <c:pt idx="537">
                  <c:v>41774</c:v>
                </c:pt>
                <c:pt idx="538">
                  <c:v>41773</c:v>
                </c:pt>
                <c:pt idx="539">
                  <c:v>41772</c:v>
                </c:pt>
                <c:pt idx="540">
                  <c:v>41771</c:v>
                </c:pt>
                <c:pt idx="541">
                  <c:v>41768</c:v>
                </c:pt>
                <c:pt idx="542">
                  <c:v>41767</c:v>
                </c:pt>
                <c:pt idx="543">
                  <c:v>41766</c:v>
                </c:pt>
                <c:pt idx="544">
                  <c:v>41765</c:v>
                </c:pt>
                <c:pt idx="545">
                  <c:v>41764</c:v>
                </c:pt>
                <c:pt idx="546">
                  <c:v>41761</c:v>
                </c:pt>
                <c:pt idx="547">
                  <c:v>41760</c:v>
                </c:pt>
                <c:pt idx="548">
                  <c:v>41759</c:v>
                </c:pt>
                <c:pt idx="549">
                  <c:v>41758</c:v>
                </c:pt>
                <c:pt idx="550">
                  <c:v>41757</c:v>
                </c:pt>
                <c:pt idx="551">
                  <c:v>41754</c:v>
                </c:pt>
                <c:pt idx="552">
                  <c:v>41753</c:v>
                </c:pt>
                <c:pt idx="553">
                  <c:v>41752</c:v>
                </c:pt>
                <c:pt idx="554">
                  <c:v>41751</c:v>
                </c:pt>
                <c:pt idx="555">
                  <c:v>41750</c:v>
                </c:pt>
                <c:pt idx="556">
                  <c:v>41746</c:v>
                </c:pt>
                <c:pt idx="557">
                  <c:v>41745</c:v>
                </c:pt>
                <c:pt idx="558">
                  <c:v>41744</c:v>
                </c:pt>
                <c:pt idx="559">
                  <c:v>41743</c:v>
                </c:pt>
                <c:pt idx="560">
                  <c:v>41740</c:v>
                </c:pt>
                <c:pt idx="561">
                  <c:v>41739</c:v>
                </c:pt>
                <c:pt idx="562">
                  <c:v>41738</c:v>
                </c:pt>
                <c:pt idx="563">
                  <c:v>41737</c:v>
                </c:pt>
                <c:pt idx="564">
                  <c:v>41736</c:v>
                </c:pt>
                <c:pt idx="565">
                  <c:v>41733</c:v>
                </c:pt>
                <c:pt idx="566">
                  <c:v>41732</c:v>
                </c:pt>
                <c:pt idx="567">
                  <c:v>41731</c:v>
                </c:pt>
                <c:pt idx="568">
                  <c:v>41730</c:v>
                </c:pt>
                <c:pt idx="569">
                  <c:v>41729</c:v>
                </c:pt>
                <c:pt idx="570">
                  <c:v>41726</c:v>
                </c:pt>
                <c:pt idx="571">
                  <c:v>41725</c:v>
                </c:pt>
                <c:pt idx="572">
                  <c:v>41724</c:v>
                </c:pt>
                <c:pt idx="573">
                  <c:v>41723</c:v>
                </c:pt>
                <c:pt idx="574">
                  <c:v>41722</c:v>
                </c:pt>
                <c:pt idx="575">
                  <c:v>41719</c:v>
                </c:pt>
                <c:pt idx="576">
                  <c:v>41718</c:v>
                </c:pt>
                <c:pt idx="577">
                  <c:v>41717</c:v>
                </c:pt>
                <c:pt idx="578">
                  <c:v>41716</c:v>
                </c:pt>
                <c:pt idx="579">
                  <c:v>41715</c:v>
                </c:pt>
                <c:pt idx="580">
                  <c:v>41712</c:v>
                </c:pt>
                <c:pt idx="581">
                  <c:v>41711</c:v>
                </c:pt>
                <c:pt idx="582">
                  <c:v>41710</c:v>
                </c:pt>
                <c:pt idx="583">
                  <c:v>41709</c:v>
                </c:pt>
                <c:pt idx="584">
                  <c:v>41708</c:v>
                </c:pt>
                <c:pt idx="585">
                  <c:v>41705</c:v>
                </c:pt>
                <c:pt idx="586">
                  <c:v>41704</c:v>
                </c:pt>
                <c:pt idx="587">
                  <c:v>41703</c:v>
                </c:pt>
                <c:pt idx="588">
                  <c:v>41702</c:v>
                </c:pt>
                <c:pt idx="589">
                  <c:v>41701</c:v>
                </c:pt>
                <c:pt idx="590">
                  <c:v>41698</c:v>
                </c:pt>
                <c:pt idx="591">
                  <c:v>41697</c:v>
                </c:pt>
                <c:pt idx="592">
                  <c:v>41696</c:v>
                </c:pt>
                <c:pt idx="593">
                  <c:v>41695</c:v>
                </c:pt>
                <c:pt idx="594">
                  <c:v>41694</c:v>
                </c:pt>
                <c:pt idx="595">
                  <c:v>41691</c:v>
                </c:pt>
                <c:pt idx="596">
                  <c:v>41690</c:v>
                </c:pt>
                <c:pt idx="597">
                  <c:v>41689</c:v>
                </c:pt>
                <c:pt idx="598">
                  <c:v>41688</c:v>
                </c:pt>
                <c:pt idx="599">
                  <c:v>41684</c:v>
                </c:pt>
                <c:pt idx="600">
                  <c:v>41683</c:v>
                </c:pt>
                <c:pt idx="601">
                  <c:v>41682</c:v>
                </c:pt>
                <c:pt idx="602">
                  <c:v>41681</c:v>
                </c:pt>
                <c:pt idx="603">
                  <c:v>41680</c:v>
                </c:pt>
                <c:pt idx="604">
                  <c:v>41677</c:v>
                </c:pt>
                <c:pt idx="605">
                  <c:v>41676</c:v>
                </c:pt>
                <c:pt idx="606">
                  <c:v>41675</c:v>
                </c:pt>
                <c:pt idx="607">
                  <c:v>41674</c:v>
                </c:pt>
                <c:pt idx="608">
                  <c:v>41673</c:v>
                </c:pt>
                <c:pt idx="609">
                  <c:v>41670</c:v>
                </c:pt>
                <c:pt idx="610">
                  <c:v>41669</c:v>
                </c:pt>
                <c:pt idx="611">
                  <c:v>41668</c:v>
                </c:pt>
                <c:pt idx="612">
                  <c:v>41667</c:v>
                </c:pt>
                <c:pt idx="613">
                  <c:v>41666</c:v>
                </c:pt>
                <c:pt idx="614">
                  <c:v>41663</c:v>
                </c:pt>
                <c:pt idx="615">
                  <c:v>41662</c:v>
                </c:pt>
                <c:pt idx="616">
                  <c:v>41661</c:v>
                </c:pt>
                <c:pt idx="617">
                  <c:v>41660</c:v>
                </c:pt>
                <c:pt idx="618">
                  <c:v>41656</c:v>
                </c:pt>
                <c:pt idx="619">
                  <c:v>41655</c:v>
                </c:pt>
                <c:pt idx="620">
                  <c:v>41654</c:v>
                </c:pt>
                <c:pt idx="621">
                  <c:v>41653</c:v>
                </c:pt>
                <c:pt idx="622">
                  <c:v>41652</c:v>
                </c:pt>
                <c:pt idx="623">
                  <c:v>41649</c:v>
                </c:pt>
                <c:pt idx="624">
                  <c:v>41648</c:v>
                </c:pt>
                <c:pt idx="625">
                  <c:v>41647</c:v>
                </c:pt>
                <c:pt idx="626">
                  <c:v>41646</c:v>
                </c:pt>
                <c:pt idx="627">
                  <c:v>41645</c:v>
                </c:pt>
                <c:pt idx="628">
                  <c:v>41642</c:v>
                </c:pt>
                <c:pt idx="629">
                  <c:v>41641</c:v>
                </c:pt>
                <c:pt idx="630">
                  <c:v>41639</c:v>
                </c:pt>
                <c:pt idx="631">
                  <c:v>41638</c:v>
                </c:pt>
                <c:pt idx="632">
                  <c:v>41635</c:v>
                </c:pt>
                <c:pt idx="633">
                  <c:v>41634</c:v>
                </c:pt>
                <c:pt idx="634">
                  <c:v>41632</c:v>
                </c:pt>
                <c:pt idx="635">
                  <c:v>41631</c:v>
                </c:pt>
                <c:pt idx="636">
                  <c:v>41628</c:v>
                </c:pt>
                <c:pt idx="637">
                  <c:v>41627</c:v>
                </c:pt>
                <c:pt idx="638">
                  <c:v>41626</c:v>
                </c:pt>
                <c:pt idx="639">
                  <c:v>41625</c:v>
                </c:pt>
                <c:pt idx="640">
                  <c:v>41624</c:v>
                </c:pt>
                <c:pt idx="641">
                  <c:v>41621</c:v>
                </c:pt>
                <c:pt idx="642">
                  <c:v>41620</c:v>
                </c:pt>
                <c:pt idx="643">
                  <c:v>41619</c:v>
                </c:pt>
                <c:pt idx="644">
                  <c:v>41618</c:v>
                </c:pt>
                <c:pt idx="645">
                  <c:v>41617</c:v>
                </c:pt>
                <c:pt idx="646">
                  <c:v>41614</c:v>
                </c:pt>
                <c:pt idx="647">
                  <c:v>41613</c:v>
                </c:pt>
                <c:pt idx="648">
                  <c:v>41612</c:v>
                </c:pt>
                <c:pt idx="649">
                  <c:v>41611</c:v>
                </c:pt>
                <c:pt idx="650">
                  <c:v>41610</c:v>
                </c:pt>
                <c:pt idx="651">
                  <c:v>41607</c:v>
                </c:pt>
                <c:pt idx="652">
                  <c:v>41605</c:v>
                </c:pt>
                <c:pt idx="653">
                  <c:v>41604</c:v>
                </c:pt>
                <c:pt idx="654">
                  <c:v>41603</c:v>
                </c:pt>
                <c:pt idx="655">
                  <c:v>41600</c:v>
                </c:pt>
                <c:pt idx="656">
                  <c:v>41599</c:v>
                </c:pt>
                <c:pt idx="657">
                  <c:v>41598</c:v>
                </c:pt>
                <c:pt idx="658">
                  <c:v>41597</c:v>
                </c:pt>
                <c:pt idx="659">
                  <c:v>41596</c:v>
                </c:pt>
                <c:pt idx="660">
                  <c:v>41593</c:v>
                </c:pt>
                <c:pt idx="661">
                  <c:v>41592</c:v>
                </c:pt>
                <c:pt idx="662">
                  <c:v>41591</c:v>
                </c:pt>
                <c:pt idx="663">
                  <c:v>41590</c:v>
                </c:pt>
                <c:pt idx="664">
                  <c:v>41589</c:v>
                </c:pt>
                <c:pt idx="665">
                  <c:v>41586</c:v>
                </c:pt>
                <c:pt idx="666">
                  <c:v>41585</c:v>
                </c:pt>
                <c:pt idx="667">
                  <c:v>41584</c:v>
                </c:pt>
                <c:pt idx="668">
                  <c:v>41583</c:v>
                </c:pt>
                <c:pt idx="669">
                  <c:v>41582</c:v>
                </c:pt>
                <c:pt idx="670">
                  <c:v>41579</c:v>
                </c:pt>
                <c:pt idx="671">
                  <c:v>41578</c:v>
                </c:pt>
                <c:pt idx="672">
                  <c:v>41577</c:v>
                </c:pt>
                <c:pt idx="673">
                  <c:v>41576</c:v>
                </c:pt>
                <c:pt idx="674">
                  <c:v>41575</c:v>
                </c:pt>
                <c:pt idx="675">
                  <c:v>41572</c:v>
                </c:pt>
                <c:pt idx="676">
                  <c:v>41571</c:v>
                </c:pt>
                <c:pt idx="677">
                  <c:v>41570</c:v>
                </c:pt>
                <c:pt idx="678">
                  <c:v>41569</c:v>
                </c:pt>
                <c:pt idx="679">
                  <c:v>41568</c:v>
                </c:pt>
                <c:pt idx="680">
                  <c:v>41565</c:v>
                </c:pt>
                <c:pt idx="681">
                  <c:v>41564</c:v>
                </c:pt>
                <c:pt idx="682">
                  <c:v>41563</c:v>
                </c:pt>
                <c:pt idx="683">
                  <c:v>41562</c:v>
                </c:pt>
                <c:pt idx="684">
                  <c:v>41561</c:v>
                </c:pt>
                <c:pt idx="685">
                  <c:v>41558</c:v>
                </c:pt>
                <c:pt idx="686">
                  <c:v>41557</c:v>
                </c:pt>
                <c:pt idx="687">
                  <c:v>41556</c:v>
                </c:pt>
                <c:pt idx="688">
                  <c:v>41555</c:v>
                </c:pt>
                <c:pt idx="689">
                  <c:v>41554</c:v>
                </c:pt>
                <c:pt idx="690">
                  <c:v>41551</c:v>
                </c:pt>
                <c:pt idx="691">
                  <c:v>41550</c:v>
                </c:pt>
                <c:pt idx="692">
                  <c:v>41549</c:v>
                </c:pt>
                <c:pt idx="693">
                  <c:v>41548</c:v>
                </c:pt>
                <c:pt idx="694">
                  <c:v>41547</c:v>
                </c:pt>
                <c:pt idx="695">
                  <c:v>41544</c:v>
                </c:pt>
                <c:pt idx="696">
                  <c:v>41543</c:v>
                </c:pt>
                <c:pt idx="697">
                  <c:v>41542</c:v>
                </c:pt>
                <c:pt idx="698">
                  <c:v>41541</c:v>
                </c:pt>
                <c:pt idx="699">
                  <c:v>41540</c:v>
                </c:pt>
                <c:pt idx="700">
                  <c:v>41537</c:v>
                </c:pt>
                <c:pt idx="701">
                  <c:v>41536</c:v>
                </c:pt>
                <c:pt idx="702">
                  <c:v>41535</c:v>
                </c:pt>
                <c:pt idx="703">
                  <c:v>41534</c:v>
                </c:pt>
                <c:pt idx="704">
                  <c:v>41533</c:v>
                </c:pt>
                <c:pt idx="705">
                  <c:v>41530</c:v>
                </c:pt>
                <c:pt idx="706">
                  <c:v>41529</c:v>
                </c:pt>
                <c:pt idx="707">
                  <c:v>41528</c:v>
                </c:pt>
                <c:pt idx="708">
                  <c:v>41527</c:v>
                </c:pt>
                <c:pt idx="709">
                  <c:v>41526</c:v>
                </c:pt>
                <c:pt idx="710">
                  <c:v>41523</c:v>
                </c:pt>
                <c:pt idx="711">
                  <c:v>41522</c:v>
                </c:pt>
                <c:pt idx="712">
                  <c:v>41521</c:v>
                </c:pt>
                <c:pt idx="713">
                  <c:v>41520</c:v>
                </c:pt>
                <c:pt idx="714">
                  <c:v>41516</c:v>
                </c:pt>
                <c:pt idx="715">
                  <c:v>41515</c:v>
                </c:pt>
                <c:pt idx="716">
                  <c:v>41514</c:v>
                </c:pt>
                <c:pt idx="717">
                  <c:v>41513</c:v>
                </c:pt>
                <c:pt idx="718">
                  <c:v>41512</c:v>
                </c:pt>
                <c:pt idx="719">
                  <c:v>41509</c:v>
                </c:pt>
                <c:pt idx="720">
                  <c:v>41508</c:v>
                </c:pt>
                <c:pt idx="721">
                  <c:v>41507</c:v>
                </c:pt>
                <c:pt idx="722">
                  <c:v>41506</c:v>
                </c:pt>
                <c:pt idx="723">
                  <c:v>41505</c:v>
                </c:pt>
                <c:pt idx="724">
                  <c:v>41502</c:v>
                </c:pt>
                <c:pt idx="725">
                  <c:v>41501</c:v>
                </c:pt>
                <c:pt idx="726">
                  <c:v>41500</c:v>
                </c:pt>
                <c:pt idx="727">
                  <c:v>41499</c:v>
                </c:pt>
                <c:pt idx="728">
                  <c:v>41498</c:v>
                </c:pt>
                <c:pt idx="729">
                  <c:v>41495</c:v>
                </c:pt>
                <c:pt idx="730">
                  <c:v>41494</c:v>
                </c:pt>
                <c:pt idx="731">
                  <c:v>41493</c:v>
                </c:pt>
                <c:pt idx="732">
                  <c:v>41492</c:v>
                </c:pt>
                <c:pt idx="733">
                  <c:v>41491</c:v>
                </c:pt>
                <c:pt idx="734">
                  <c:v>41488</c:v>
                </c:pt>
                <c:pt idx="735">
                  <c:v>41487</c:v>
                </c:pt>
                <c:pt idx="736">
                  <c:v>41486</c:v>
                </c:pt>
                <c:pt idx="737">
                  <c:v>41485</c:v>
                </c:pt>
                <c:pt idx="738">
                  <c:v>41484</c:v>
                </c:pt>
                <c:pt idx="739">
                  <c:v>41481</c:v>
                </c:pt>
                <c:pt idx="740">
                  <c:v>41480</c:v>
                </c:pt>
                <c:pt idx="741">
                  <c:v>41479</c:v>
                </c:pt>
                <c:pt idx="742">
                  <c:v>41478</c:v>
                </c:pt>
                <c:pt idx="743">
                  <c:v>41477</c:v>
                </c:pt>
                <c:pt idx="744">
                  <c:v>41474</c:v>
                </c:pt>
                <c:pt idx="745">
                  <c:v>41473</c:v>
                </c:pt>
                <c:pt idx="746">
                  <c:v>41472</c:v>
                </c:pt>
                <c:pt idx="747">
                  <c:v>41471</c:v>
                </c:pt>
                <c:pt idx="748">
                  <c:v>41470</c:v>
                </c:pt>
                <c:pt idx="749">
                  <c:v>41467</c:v>
                </c:pt>
                <c:pt idx="750">
                  <c:v>41466</c:v>
                </c:pt>
                <c:pt idx="751">
                  <c:v>41465</c:v>
                </c:pt>
                <c:pt idx="752">
                  <c:v>41464</c:v>
                </c:pt>
                <c:pt idx="753">
                  <c:v>41463</c:v>
                </c:pt>
                <c:pt idx="754">
                  <c:v>41460</c:v>
                </c:pt>
                <c:pt idx="755">
                  <c:v>41458</c:v>
                </c:pt>
                <c:pt idx="756">
                  <c:v>41457</c:v>
                </c:pt>
                <c:pt idx="757">
                  <c:v>41456</c:v>
                </c:pt>
                <c:pt idx="758">
                  <c:v>41453</c:v>
                </c:pt>
                <c:pt idx="759">
                  <c:v>41452</c:v>
                </c:pt>
                <c:pt idx="760">
                  <c:v>41451</c:v>
                </c:pt>
                <c:pt idx="761">
                  <c:v>41450</c:v>
                </c:pt>
                <c:pt idx="762">
                  <c:v>41449</c:v>
                </c:pt>
                <c:pt idx="763">
                  <c:v>41446</c:v>
                </c:pt>
                <c:pt idx="764">
                  <c:v>41445</c:v>
                </c:pt>
                <c:pt idx="765">
                  <c:v>41444</c:v>
                </c:pt>
                <c:pt idx="766">
                  <c:v>41443</c:v>
                </c:pt>
                <c:pt idx="767">
                  <c:v>41442</c:v>
                </c:pt>
                <c:pt idx="768">
                  <c:v>41439</c:v>
                </c:pt>
                <c:pt idx="769">
                  <c:v>41438</c:v>
                </c:pt>
                <c:pt idx="770">
                  <c:v>41437</c:v>
                </c:pt>
                <c:pt idx="771">
                  <c:v>41436</c:v>
                </c:pt>
                <c:pt idx="772">
                  <c:v>41435</c:v>
                </c:pt>
                <c:pt idx="773">
                  <c:v>41432</c:v>
                </c:pt>
                <c:pt idx="774">
                  <c:v>41431</c:v>
                </c:pt>
                <c:pt idx="775">
                  <c:v>41430</c:v>
                </c:pt>
                <c:pt idx="776">
                  <c:v>41429</c:v>
                </c:pt>
                <c:pt idx="777">
                  <c:v>41428</c:v>
                </c:pt>
                <c:pt idx="778">
                  <c:v>41425</c:v>
                </c:pt>
                <c:pt idx="779">
                  <c:v>41424</c:v>
                </c:pt>
                <c:pt idx="780">
                  <c:v>41423</c:v>
                </c:pt>
                <c:pt idx="781">
                  <c:v>41422</c:v>
                </c:pt>
                <c:pt idx="782">
                  <c:v>41418</c:v>
                </c:pt>
                <c:pt idx="783">
                  <c:v>41417</c:v>
                </c:pt>
                <c:pt idx="784">
                  <c:v>41416</c:v>
                </c:pt>
                <c:pt idx="785">
                  <c:v>41415</c:v>
                </c:pt>
                <c:pt idx="786">
                  <c:v>41414</c:v>
                </c:pt>
                <c:pt idx="787">
                  <c:v>41411</c:v>
                </c:pt>
                <c:pt idx="788">
                  <c:v>41410</c:v>
                </c:pt>
                <c:pt idx="789">
                  <c:v>41409</c:v>
                </c:pt>
                <c:pt idx="790">
                  <c:v>41408</c:v>
                </c:pt>
                <c:pt idx="791">
                  <c:v>41407</c:v>
                </c:pt>
                <c:pt idx="792">
                  <c:v>41404</c:v>
                </c:pt>
                <c:pt idx="793">
                  <c:v>41403</c:v>
                </c:pt>
                <c:pt idx="794">
                  <c:v>41402</c:v>
                </c:pt>
                <c:pt idx="795">
                  <c:v>41401</c:v>
                </c:pt>
                <c:pt idx="796">
                  <c:v>41400</c:v>
                </c:pt>
                <c:pt idx="797">
                  <c:v>41397</c:v>
                </c:pt>
                <c:pt idx="798">
                  <c:v>41396</c:v>
                </c:pt>
                <c:pt idx="799">
                  <c:v>41395</c:v>
                </c:pt>
                <c:pt idx="800">
                  <c:v>41394</c:v>
                </c:pt>
                <c:pt idx="801">
                  <c:v>41393</c:v>
                </c:pt>
                <c:pt idx="802">
                  <c:v>41390</c:v>
                </c:pt>
                <c:pt idx="803">
                  <c:v>41389</c:v>
                </c:pt>
                <c:pt idx="804">
                  <c:v>41388</c:v>
                </c:pt>
                <c:pt idx="805">
                  <c:v>41387</c:v>
                </c:pt>
                <c:pt idx="806">
                  <c:v>41386</c:v>
                </c:pt>
                <c:pt idx="807">
                  <c:v>41383</c:v>
                </c:pt>
                <c:pt idx="808">
                  <c:v>41382</c:v>
                </c:pt>
                <c:pt idx="809">
                  <c:v>41381</c:v>
                </c:pt>
                <c:pt idx="810">
                  <c:v>41380</c:v>
                </c:pt>
                <c:pt idx="811">
                  <c:v>41379</c:v>
                </c:pt>
                <c:pt idx="812">
                  <c:v>41376</c:v>
                </c:pt>
                <c:pt idx="813">
                  <c:v>41375</c:v>
                </c:pt>
                <c:pt idx="814">
                  <c:v>41374</c:v>
                </c:pt>
                <c:pt idx="815">
                  <c:v>41373</c:v>
                </c:pt>
                <c:pt idx="816">
                  <c:v>41372</c:v>
                </c:pt>
                <c:pt idx="817">
                  <c:v>41369</c:v>
                </c:pt>
                <c:pt idx="818">
                  <c:v>41368</c:v>
                </c:pt>
                <c:pt idx="819">
                  <c:v>41367</c:v>
                </c:pt>
                <c:pt idx="820">
                  <c:v>41366</c:v>
                </c:pt>
                <c:pt idx="821">
                  <c:v>41365</c:v>
                </c:pt>
                <c:pt idx="822">
                  <c:v>41361</c:v>
                </c:pt>
                <c:pt idx="823">
                  <c:v>41360</c:v>
                </c:pt>
                <c:pt idx="824">
                  <c:v>41359</c:v>
                </c:pt>
                <c:pt idx="825">
                  <c:v>41358</c:v>
                </c:pt>
                <c:pt idx="826">
                  <c:v>41355</c:v>
                </c:pt>
                <c:pt idx="827">
                  <c:v>41354</c:v>
                </c:pt>
                <c:pt idx="828">
                  <c:v>41353</c:v>
                </c:pt>
                <c:pt idx="829">
                  <c:v>41352</c:v>
                </c:pt>
                <c:pt idx="830">
                  <c:v>41351</c:v>
                </c:pt>
                <c:pt idx="831">
                  <c:v>41348</c:v>
                </c:pt>
                <c:pt idx="832">
                  <c:v>41347</c:v>
                </c:pt>
                <c:pt idx="833">
                  <c:v>41346</c:v>
                </c:pt>
                <c:pt idx="834">
                  <c:v>41345</c:v>
                </c:pt>
                <c:pt idx="835">
                  <c:v>41344</c:v>
                </c:pt>
                <c:pt idx="836">
                  <c:v>41341</c:v>
                </c:pt>
                <c:pt idx="837">
                  <c:v>41340</c:v>
                </c:pt>
                <c:pt idx="838">
                  <c:v>41339</c:v>
                </c:pt>
                <c:pt idx="839">
                  <c:v>41338</c:v>
                </c:pt>
                <c:pt idx="840">
                  <c:v>41337</c:v>
                </c:pt>
                <c:pt idx="841">
                  <c:v>41334</c:v>
                </c:pt>
                <c:pt idx="842">
                  <c:v>41333</c:v>
                </c:pt>
                <c:pt idx="843">
                  <c:v>41332</c:v>
                </c:pt>
                <c:pt idx="844">
                  <c:v>41331</c:v>
                </c:pt>
                <c:pt idx="845">
                  <c:v>41330</c:v>
                </c:pt>
                <c:pt idx="846">
                  <c:v>41327</c:v>
                </c:pt>
                <c:pt idx="847">
                  <c:v>41326</c:v>
                </c:pt>
                <c:pt idx="848">
                  <c:v>41325</c:v>
                </c:pt>
                <c:pt idx="849">
                  <c:v>41324</c:v>
                </c:pt>
                <c:pt idx="850">
                  <c:v>41320</c:v>
                </c:pt>
                <c:pt idx="851">
                  <c:v>41319</c:v>
                </c:pt>
                <c:pt idx="852">
                  <c:v>41318</c:v>
                </c:pt>
                <c:pt idx="853">
                  <c:v>41317</c:v>
                </c:pt>
                <c:pt idx="854">
                  <c:v>41316</c:v>
                </c:pt>
                <c:pt idx="855">
                  <c:v>41313</c:v>
                </c:pt>
                <c:pt idx="856">
                  <c:v>41312</c:v>
                </c:pt>
                <c:pt idx="857">
                  <c:v>41311</c:v>
                </c:pt>
                <c:pt idx="858">
                  <c:v>41310</c:v>
                </c:pt>
                <c:pt idx="859">
                  <c:v>41309</c:v>
                </c:pt>
                <c:pt idx="860">
                  <c:v>41306</c:v>
                </c:pt>
                <c:pt idx="861">
                  <c:v>41305</c:v>
                </c:pt>
                <c:pt idx="862">
                  <c:v>41304</c:v>
                </c:pt>
                <c:pt idx="863">
                  <c:v>41303</c:v>
                </c:pt>
                <c:pt idx="864">
                  <c:v>41302</c:v>
                </c:pt>
                <c:pt idx="865">
                  <c:v>41299</c:v>
                </c:pt>
                <c:pt idx="866">
                  <c:v>41298</c:v>
                </c:pt>
                <c:pt idx="867">
                  <c:v>41297</c:v>
                </c:pt>
                <c:pt idx="868">
                  <c:v>41296</c:v>
                </c:pt>
                <c:pt idx="869">
                  <c:v>41292</c:v>
                </c:pt>
                <c:pt idx="870">
                  <c:v>41291</c:v>
                </c:pt>
                <c:pt idx="871">
                  <c:v>41290</c:v>
                </c:pt>
                <c:pt idx="872">
                  <c:v>41289</c:v>
                </c:pt>
                <c:pt idx="873">
                  <c:v>41288</c:v>
                </c:pt>
                <c:pt idx="874">
                  <c:v>41285</c:v>
                </c:pt>
                <c:pt idx="875">
                  <c:v>41284</c:v>
                </c:pt>
                <c:pt idx="876">
                  <c:v>41283</c:v>
                </c:pt>
                <c:pt idx="877">
                  <c:v>41282</c:v>
                </c:pt>
                <c:pt idx="878">
                  <c:v>41281</c:v>
                </c:pt>
                <c:pt idx="879">
                  <c:v>41278</c:v>
                </c:pt>
                <c:pt idx="880">
                  <c:v>41277</c:v>
                </c:pt>
                <c:pt idx="881">
                  <c:v>41276</c:v>
                </c:pt>
                <c:pt idx="882">
                  <c:v>41274</c:v>
                </c:pt>
                <c:pt idx="883">
                  <c:v>41271</c:v>
                </c:pt>
                <c:pt idx="884">
                  <c:v>41270</c:v>
                </c:pt>
                <c:pt idx="885">
                  <c:v>41269</c:v>
                </c:pt>
                <c:pt idx="886">
                  <c:v>41267</c:v>
                </c:pt>
                <c:pt idx="887">
                  <c:v>41264</c:v>
                </c:pt>
                <c:pt idx="888">
                  <c:v>41263</c:v>
                </c:pt>
                <c:pt idx="889">
                  <c:v>41262</c:v>
                </c:pt>
                <c:pt idx="890">
                  <c:v>41261</c:v>
                </c:pt>
                <c:pt idx="891">
                  <c:v>41260</c:v>
                </c:pt>
                <c:pt idx="892">
                  <c:v>41257</c:v>
                </c:pt>
                <c:pt idx="893">
                  <c:v>41256</c:v>
                </c:pt>
                <c:pt idx="894">
                  <c:v>41255</c:v>
                </c:pt>
                <c:pt idx="895">
                  <c:v>41254</c:v>
                </c:pt>
                <c:pt idx="896">
                  <c:v>41253</c:v>
                </c:pt>
                <c:pt idx="897">
                  <c:v>41250</c:v>
                </c:pt>
                <c:pt idx="898">
                  <c:v>41249</c:v>
                </c:pt>
                <c:pt idx="899">
                  <c:v>41248</c:v>
                </c:pt>
                <c:pt idx="900">
                  <c:v>41247</c:v>
                </c:pt>
                <c:pt idx="901">
                  <c:v>41246</c:v>
                </c:pt>
                <c:pt idx="902">
                  <c:v>41243</c:v>
                </c:pt>
                <c:pt idx="903">
                  <c:v>41242</c:v>
                </c:pt>
                <c:pt idx="904">
                  <c:v>41241</c:v>
                </c:pt>
                <c:pt idx="905">
                  <c:v>41240</c:v>
                </c:pt>
                <c:pt idx="906">
                  <c:v>41239</c:v>
                </c:pt>
                <c:pt idx="907">
                  <c:v>41236</c:v>
                </c:pt>
                <c:pt idx="908">
                  <c:v>41234</c:v>
                </c:pt>
                <c:pt idx="909">
                  <c:v>41233</c:v>
                </c:pt>
                <c:pt idx="910">
                  <c:v>41232</c:v>
                </c:pt>
                <c:pt idx="911">
                  <c:v>41229</c:v>
                </c:pt>
                <c:pt idx="912">
                  <c:v>41228</c:v>
                </c:pt>
                <c:pt idx="913">
                  <c:v>41227</c:v>
                </c:pt>
                <c:pt idx="914">
                  <c:v>41226</c:v>
                </c:pt>
                <c:pt idx="915">
                  <c:v>41225</c:v>
                </c:pt>
                <c:pt idx="916">
                  <c:v>41222</c:v>
                </c:pt>
                <c:pt idx="917">
                  <c:v>41221</c:v>
                </c:pt>
                <c:pt idx="918">
                  <c:v>41220</c:v>
                </c:pt>
                <c:pt idx="919">
                  <c:v>41219</c:v>
                </c:pt>
                <c:pt idx="920">
                  <c:v>41218</c:v>
                </c:pt>
                <c:pt idx="921">
                  <c:v>41215</c:v>
                </c:pt>
                <c:pt idx="922">
                  <c:v>41214</c:v>
                </c:pt>
                <c:pt idx="923">
                  <c:v>41213</c:v>
                </c:pt>
                <c:pt idx="924">
                  <c:v>41208</c:v>
                </c:pt>
                <c:pt idx="925">
                  <c:v>41207</c:v>
                </c:pt>
                <c:pt idx="926">
                  <c:v>41206</c:v>
                </c:pt>
                <c:pt idx="927">
                  <c:v>41205</c:v>
                </c:pt>
                <c:pt idx="928">
                  <c:v>41204</c:v>
                </c:pt>
                <c:pt idx="929">
                  <c:v>41201</c:v>
                </c:pt>
                <c:pt idx="930">
                  <c:v>41200</c:v>
                </c:pt>
                <c:pt idx="931">
                  <c:v>41199</c:v>
                </c:pt>
                <c:pt idx="932">
                  <c:v>41198</c:v>
                </c:pt>
                <c:pt idx="933">
                  <c:v>41197</c:v>
                </c:pt>
                <c:pt idx="934">
                  <c:v>41194</c:v>
                </c:pt>
                <c:pt idx="935">
                  <c:v>41193</c:v>
                </c:pt>
                <c:pt idx="936">
                  <c:v>41192</c:v>
                </c:pt>
                <c:pt idx="937">
                  <c:v>41191</c:v>
                </c:pt>
                <c:pt idx="938">
                  <c:v>41190</c:v>
                </c:pt>
                <c:pt idx="939">
                  <c:v>41187</c:v>
                </c:pt>
                <c:pt idx="940">
                  <c:v>41186</c:v>
                </c:pt>
                <c:pt idx="941">
                  <c:v>41185</c:v>
                </c:pt>
                <c:pt idx="942">
                  <c:v>41184</c:v>
                </c:pt>
                <c:pt idx="943">
                  <c:v>41183</c:v>
                </c:pt>
                <c:pt idx="944">
                  <c:v>41180</c:v>
                </c:pt>
                <c:pt idx="945">
                  <c:v>41179</c:v>
                </c:pt>
                <c:pt idx="946">
                  <c:v>41178</c:v>
                </c:pt>
                <c:pt idx="947">
                  <c:v>41177</c:v>
                </c:pt>
                <c:pt idx="948">
                  <c:v>41176</c:v>
                </c:pt>
                <c:pt idx="949">
                  <c:v>41173</c:v>
                </c:pt>
                <c:pt idx="950">
                  <c:v>41172</c:v>
                </c:pt>
                <c:pt idx="951">
                  <c:v>41171</c:v>
                </c:pt>
                <c:pt idx="952">
                  <c:v>41170</c:v>
                </c:pt>
                <c:pt idx="953">
                  <c:v>41169</c:v>
                </c:pt>
                <c:pt idx="954">
                  <c:v>41166</c:v>
                </c:pt>
                <c:pt idx="955">
                  <c:v>41165</c:v>
                </c:pt>
                <c:pt idx="956">
                  <c:v>41164</c:v>
                </c:pt>
                <c:pt idx="957">
                  <c:v>41163</c:v>
                </c:pt>
                <c:pt idx="958">
                  <c:v>41162</c:v>
                </c:pt>
                <c:pt idx="959">
                  <c:v>41159</c:v>
                </c:pt>
                <c:pt idx="960">
                  <c:v>41158</c:v>
                </c:pt>
                <c:pt idx="961">
                  <c:v>41157</c:v>
                </c:pt>
                <c:pt idx="962">
                  <c:v>41156</c:v>
                </c:pt>
                <c:pt idx="963">
                  <c:v>41152</c:v>
                </c:pt>
                <c:pt idx="964">
                  <c:v>41151</c:v>
                </c:pt>
                <c:pt idx="965">
                  <c:v>41150</c:v>
                </c:pt>
                <c:pt idx="966">
                  <c:v>41149</c:v>
                </c:pt>
                <c:pt idx="967">
                  <c:v>41148</c:v>
                </c:pt>
                <c:pt idx="968">
                  <c:v>41145</c:v>
                </c:pt>
                <c:pt idx="969">
                  <c:v>41144</c:v>
                </c:pt>
                <c:pt idx="970">
                  <c:v>41143</c:v>
                </c:pt>
                <c:pt idx="971">
                  <c:v>41142</c:v>
                </c:pt>
                <c:pt idx="972">
                  <c:v>41141</c:v>
                </c:pt>
                <c:pt idx="973">
                  <c:v>41138</c:v>
                </c:pt>
                <c:pt idx="974">
                  <c:v>41137</c:v>
                </c:pt>
                <c:pt idx="975">
                  <c:v>41136</c:v>
                </c:pt>
                <c:pt idx="976">
                  <c:v>41135</c:v>
                </c:pt>
                <c:pt idx="977">
                  <c:v>41134</c:v>
                </c:pt>
                <c:pt idx="978">
                  <c:v>41131</c:v>
                </c:pt>
                <c:pt idx="979">
                  <c:v>41130</c:v>
                </c:pt>
                <c:pt idx="980">
                  <c:v>41129</c:v>
                </c:pt>
                <c:pt idx="981">
                  <c:v>41128</c:v>
                </c:pt>
                <c:pt idx="982">
                  <c:v>41127</c:v>
                </c:pt>
                <c:pt idx="983">
                  <c:v>41124</c:v>
                </c:pt>
                <c:pt idx="984">
                  <c:v>41123</c:v>
                </c:pt>
                <c:pt idx="985">
                  <c:v>41122</c:v>
                </c:pt>
                <c:pt idx="986">
                  <c:v>41121</c:v>
                </c:pt>
                <c:pt idx="987">
                  <c:v>41120</c:v>
                </c:pt>
                <c:pt idx="988">
                  <c:v>41117</c:v>
                </c:pt>
                <c:pt idx="989">
                  <c:v>41116</c:v>
                </c:pt>
                <c:pt idx="990">
                  <c:v>41115</c:v>
                </c:pt>
                <c:pt idx="991">
                  <c:v>41114</c:v>
                </c:pt>
                <c:pt idx="992">
                  <c:v>41113</c:v>
                </c:pt>
                <c:pt idx="993">
                  <c:v>41110</c:v>
                </c:pt>
                <c:pt idx="994">
                  <c:v>41109</c:v>
                </c:pt>
                <c:pt idx="995">
                  <c:v>41108</c:v>
                </c:pt>
                <c:pt idx="996">
                  <c:v>41107</c:v>
                </c:pt>
                <c:pt idx="997">
                  <c:v>41106</c:v>
                </c:pt>
                <c:pt idx="998">
                  <c:v>41103</c:v>
                </c:pt>
                <c:pt idx="999">
                  <c:v>41102</c:v>
                </c:pt>
                <c:pt idx="1000">
                  <c:v>41101</c:v>
                </c:pt>
                <c:pt idx="1001">
                  <c:v>41100</c:v>
                </c:pt>
                <c:pt idx="1002">
                  <c:v>41099</c:v>
                </c:pt>
                <c:pt idx="1003">
                  <c:v>41096</c:v>
                </c:pt>
                <c:pt idx="1004">
                  <c:v>41095</c:v>
                </c:pt>
                <c:pt idx="1005">
                  <c:v>41093</c:v>
                </c:pt>
                <c:pt idx="1006">
                  <c:v>41092</c:v>
                </c:pt>
                <c:pt idx="1007">
                  <c:v>41089</c:v>
                </c:pt>
                <c:pt idx="1008">
                  <c:v>41088</c:v>
                </c:pt>
                <c:pt idx="1009">
                  <c:v>41087</c:v>
                </c:pt>
                <c:pt idx="1010">
                  <c:v>41086</c:v>
                </c:pt>
                <c:pt idx="1011">
                  <c:v>41085</c:v>
                </c:pt>
                <c:pt idx="1012">
                  <c:v>41082</c:v>
                </c:pt>
                <c:pt idx="1013">
                  <c:v>41081</c:v>
                </c:pt>
                <c:pt idx="1014">
                  <c:v>41080</c:v>
                </c:pt>
                <c:pt idx="1015">
                  <c:v>41079</c:v>
                </c:pt>
                <c:pt idx="1016">
                  <c:v>41078</c:v>
                </c:pt>
                <c:pt idx="1017">
                  <c:v>41075</c:v>
                </c:pt>
                <c:pt idx="1018">
                  <c:v>41074</c:v>
                </c:pt>
                <c:pt idx="1019">
                  <c:v>41073</c:v>
                </c:pt>
                <c:pt idx="1020">
                  <c:v>41072</c:v>
                </c:pt>
                <c:pt idx="1021">
                  <c:v>41071</c:v>
                </c:pt>
                <c:pt idx="1022">
                  <c:v>41068</c:v>
                </c:pt>
                <c:pt idx="1023">
                  <c:v>41067</c:v>
                </c:pt>
                <c:pt idx="1024">
                  <c:v>41066</c:v>
                </c:pt>
                <c:pt idx="1025">
                  <c:v>41065</c:v>
                </c:pt>
                <c:pt idx="1026">
                  <c:v>41064</c:v>
                </c:pt>
                <c:pt idx="1027">
                  <c:v>41061</c:v>
                </c:pt>
                <c:pt idx="1028">
                  <c:v>41060</c:v>
                </c:pt>
                <c:pt idx="1029">
                  <c:v>41059</c:v>
                </c:pt>
                <c:pt idx="1030">
                  <c:v>41058</c:v>
                </c:pt>
                <c:pt idx="1031">
                  <c:v>41054</c:v>
                </c:pt>
                <c:pt idx="1032">
                  <c:v>41053</c:v>
                </c:pt>
                <c:pt idx="1033">
                  <c:v>41052</c:v>
                </c:pt>
                <c:pt idx="1034">
                  <c:v>41051</c:v>
                </c:pt>
                <c:pt idx="1035">
                  <c:v>41050</c:v>
                </c:pt>
                <c:pt idx="1036">
                  <c:v>41047</c:v>
                </c:pt>
                <c:pt idx="1037">
                  <c:v>41046</c:v>
                </c:pt>
                <c:pt idx="1038">
                  <c:v>41045</c:v>
                </c:pt>
                <c:pt idx="1039">
                  <c:v>41044</c:v>
                </c:pt>
                <c:pt idx="1040">
                  <c:v>41043</c:v>
                </c:pt>
                <c:pt idx="1041">
                  <c:v>41040</c:v>
                </c:pt>
                <c:pt idx="1042">
                  <c:v>41039</c:v>
                </c:pt>
                <c:pt idx="1043">
                  <c:v>41038</c:v>
                </c:pt>
                <c:pt idx="1044">
                  <c:v>41037</c:v>
                </c:pt>
                <c:pt idx="1045">
                  <c:v>41036</c:v>
                </c:pt>
                <c:pt idx="1046">
                  <c:v>41033</c:v>
                </c:pt>
                <c:pt idx="1047">
                  <c:v>41032</c:v>
                </c:pt>
                <c:pt idx="1048">
                  <c:v>41031</c:v>
                </c:pt>
                <c:pt idx="1049">
                  <c:v>41030</c:v>
                </c:pt>
                <c:pt idx="1050">
                  <c:v>41029</c:v>
                </c:pt>
                <c:pt idx="1051">
                  <c:v>41026</c:v>
                </c:pt>
                <c:pt idx="1052">
                  <c:v>41025</c:v>
                </c:pt>
                <c:pt idx="1053">
                  <c:v>41024</c:v>
                </c:pt>
                <c:pt idx="1054">
                  <c:v>41023</c:v>
                </c:pt>
                <c:pt idx="1055">
                  <c:v>41022</c:v>
                </c:pt>
                <c:pt idx="1056">
                  <c:v>41019</c:v>
                </c:pt>
                <c:pt idx="1057">
                  <c:v>41018</c:v>
                </c:pt>
                <c:pt idx="1058">
                  <c:v>41017</c:v>
                </c:pt>
                <c:pt idx="1059">
                  <c:v>41016</c:v>
                </c:pt>
                <c:pt idx="1060">
                  <c:v>41015</c:v>
                </c:pt>
                <c:pt idx="1061">
                  <c:v>41012</c:v>
                </c:pt>
                <c:pt idx="1062">
                  <c:v>41011</c:v>
                </c:pt>
                <c:pt idx="1063">
                  <c:v>41010</c:v>
                </c:pt>
                <c:pt idx="1064">
                  <c:v>41009</c:v>
                </c:pt>
                <c:pt idx="1065">
                  <c:v>41008</c:v>
                </c:pt>
                <c:pt idx="1066">
                  <c:v>41004</c:v>
                </c:pt>
                <c:pt idx="1067">
                  <c:v>41003</c:v>
                </c:pt>
                <c:pt idx="1068">
                  <c:v>41002</c:v>
                </c:pt>
                <c:pt idx="1069">
                  <c:v>41001</c:v>
                </c:pt>
                <c:pt idx="1070">
                  <c:v>40998</c:v>
                </c:pt>
                <c:pt idx="1071">
                  <c:v>40997</c:v>
                </c:pt>
                <c:pt idx="1072">
                  <c:v>40996</c:v>
                </c:pt>
                <c:pt idx="1073">
                  <c:v>40995</c:v>
                </c:pt>
                <c:pt idx="1074">
                  <c:v>40994</c:v>
                </c:pt>
                <c:pt idx="1075">
                  <c:v>40991</c:v>
                </c:pt>
                <c:pt idx="1076">
                  <c:v>40990</c:v>
                </c:pt>
                <c:pt idx="1077">
                  <c:v>40989</c:v>
                </c:pt>
                <c:pt idx="1078">
                  <c:v>40988</c:v>
                </c:pt>
                <c:pt idx="1079">
                  <c:v>40987</c:v>
                </c:pt>
                <c:pt idx="1080">
                  <c:v>40984</c:v>
                </c:pt>
                <c:pt idx="1081">
                  <c:v>40983</c:v>
                </c:pt>
                <c:pt idx="1082">
                  <c:v>40982</c:v>
                </c:pt>
                <c:pt idx="1083">
                  <c:v>40981</c:v>
                </c:pt>
                <c:pt idx="1084">
                  <c:v>40980</c:v>
                </c:pt>
                <c:pt idx="1085">
                  <c:v>40977</c:v>
                </c:pt>
                <c:pt idx="1086">
                  <c:v>40976</c:v>
                </c:pt>
                <c:pt idx="1087">
                  <c:v>40975</c:v>
                </c:pt>
                <c:pt idx="1088">
                  <c:v>40974</c:v>
                </c:pt>
                <c:pt idx="1089">
                  <c:v>40973</c:v>
                </c:pt>
                <c:pt idx="1090">
                  <c:v>40970</c:v>
                </c:pt>
                <c:pt idx="1091">
                  <c:v>40969</c:v>
                </c:pt>
                <c:pt idx="1092">
                  <c:v>40968</c:v>
                </c:pt>
                <c:pt idx="1093">
                  <c:v>40967</c:v>
                </c:pt>
                <c:pt idx="1094">
                  <c:v>40966</c:v>
                </c:pt>
                <c:pt idx="1095">
                  <c:v>40963</c:v>
                </c:pt>
                <c:pt idx="1096">
                  <c:v>40962</c:v>
                </c:pt>
                <c:pt idx="1097">
                  <c:v>40961</c:v>
                </c:pt>
                <c:pt idx="1098">
                  <c:v>40960</c:v>
                </c:pt>
                <c:pt idx="1099">
                  <c:v>40956</c:v>
                </c:pt>
                <c:pt idx="1100">
                  <c:v>40955</c:v>
                </c:pt>
                <c:pt idx="1101">
                  <c:v>40954</c:v>
                </c:pt>
                <c:pt idx="1102">
                  <c:v>40953</c:v>
                </c:pt>
                <c:pt idx="1103">
                  <c:v>40952</c:v>
                </c:pt>
                <c:pt idx="1104">
                  <c:v>40949</c:v>
                </c:pt>
                <c:pt idx="1105">
                  <c:v>40948</c:v>
                </c:pt>
                <c:pt idx="1106">
                  <c:v>40947</c:v>
                </c:pt>
                <c:pt idx="1107">
                  <c:v>40946</c:v>
                </c:pt>
                <c:pt idx="1108">
                  <c:v>40945</c:v>
                </c:pt>
                <c:pt idx="1109">
                  <c:v>40942</c:v>
                </c:pt>
                <c:pt idx="1110">
                  <c:v>40941</c:v>
                </c:pt>
                <c:pt idx="1111">
                  <c:v>40940</c:v>
                </c:pt>
                <c:pt idx="1112">
                  <c:v>40939</c:v>
                </c:pt>
                <c:pt idx="1113">
                  <c:v>40938</c:v>
                </c:pt>
                <c:pt idx="1114">
                  <c:v>40935</c:v>
                </c:pt>
                <c:pt idx="1115">
                  <c:v>40934</c:v>
                </c:pt>
                <c:pt idx="1116">
                  <c:v>40933</c:v>
                </c:pt>
                <c:pt idx="1117">
                  <c:v>40932</c:v>
                </c:pt>
                <c:pt idx="1118">
                  <c:v>40931</c:v>
                </c:pt>
                <c:pt idx="1119">
                  <c:v>40928</c:v>
                </c:pt>
                <c:pt idx="1120">
                  <c:v>40927</c:v>
                </c:pt>
                <c:pt idx="1121">
                  <c:v>40926</c:v>
                </c:pt>
                <c:pt idx="1122">
                  <c:v>40925</c:v>
                </c:pt>
                <c:pt idx="1123">
                  <c:v>40921</c:v>
                </c:pt>
                <c:pt idx="1124">
                  <c:v>40920</c:v>
                </c:pt>
                <c:pt idx="1125">
                  <c:v>40919</c:v>
                </c:pt>
                <c:pt idx="1126">
                  <c:v>40918</c:v>
                </c:pt>
                <c:pt idx="1127">
                  <c:v>40917</c:v>
                </c:pt>
                <c:pt idx="1128">
                  <c:v>40914</c:v>
                </c:pt>
                <c:pt idx="1129">
                  <c:v>40913</c:v>
                </c:pt>
                <c:pt idx="1130">
                  <c:v>40912</c:v>
                </c:pt>
                <c:pt idx="1131">
                  <c:v>40911</c:v>
                </c:pt>
                <c:pt idx="1132">
                  <c:v>40907</c:v>
                </c:pt>
                <c:pt idx="1133">
                  <c:v>40906</c:v>
                </c:pt>
                <c:pt idx="1134">
                  <c:v>40905</c:v>
                </c:pt>
                <c:pt idx="1135">
                  <c:v>40904</c:v>
                </c:pt>
                <c:pt idx="1136">
                  <c:v>40900</c:v>
                </c:pt>
                <c:pt idx="1137">
                  <c:v>40899</c:v>
                </c:pt>
                <c:pt idx="1138">
                  <c:v>40898</c:v>
                </c:pt>
                <c:pt idx="1139">
                  <c:v>40897</c:v>
                </c:pt>
                <c:pt idx="1140">
                  <c:v>40896</c:v>
                </c:pt>
                <c:pt idx="1141">
                  <c:v>40893</c:v>
                </c:pt>
                <c:pt idx="1142">
                  <c:v>40892</c:v>
                </c:pt>
                <c:pt idx="1143">
                  <c:v>40891</c:v>
                </c:pt>
                <c:pt idx="1144">
                  <c:v>40890</c:v>
                </c:pt>
                <c:pt idx="1145">
                  <c:v>40889</c:v>
                </c:pt>
                <c:pt idx="1146">
                  <c:v>40886</c:v>
                </c:pt>
                <c:pt idx="1147">
                  <c:v>40885</c:v>
                </c:pt>
                <c:pt idx="1148">
                  <c:v>40884</c:v>
                </c:pt>
                <c:pt idx="1149">
                  <c:v>40883</c:v>
                </c:pt>
                <c:pt idx="1150">
                  <c:v>40882</c:v>
                </c:pt>
                <c:pt idx="1151">
                  <c:v>40879</c:v>
                </c:pt>
                <c:pt idx="1152">
                  <c:v>40878</c:v>
                </c:pt>
                <c:pt idx="1153">
                  <c:v>40877</c:v>
                </c:pt>
                <c:pt idx="1154">
                  <c:v>40876</c:v>
                </c:pt>
                <c:pt idx="1155">
                  <c:v>40875</c:v>
                </c:pt>
                <c:pt idx="1156">
                  <c:v>40872</c:v>
                </c:pt>
                <c:pt idx="1157">
                  <c:v>40870</c:v>
                </c:pt>
                <c:pt idx="1158">
                  <c:v>40869</c:v>
                </c:pt>
                <c:pt idx="1159">
                  <c:v>40868</c:v>
                </c:pt>
                <c:pt idx="1160">
                  <c:v>40865</c:v>
                </c:pt>
                <c:pt idx="1161">
                  <c:v>40864</c:v>
                </c:pt>
                <c:pt idx="1162">
                  <c:v>40863</c:v>
                </c:pt>
                <c:pt idx="1163">
                  <c:v>40862</c:v>
                </c:pt>
                <c:pt idx="1164">
                  <c:v>40861</c:v>
                </c:pt>
                <c:pt idx="1165">
                  <c:v>40858</c:v>
                </c:pt>
                <c:pt idx="1166">
                  <c:v>40857</c:v>
                </c:pt>
                <c:pt idx="1167">
                  <c:v>40856</c:v>
                </c:pt>
                <c:pt idx="1168">
                  <c:v>40855</c:v>
                </c:pt>
                <c:pt idx="1169">
                  <c:v>40854</c:v>
                </c:pt>
                <c:pt idx="1170">
                  <c:v>40851</c:v>
                </c:pt>
                <c:pt idx="1171">
                  <c:v>40850</c:v>
                </c:pt>
                <c:pt idx="1172">
                  <c:v>40849</c:v>
                </c:pt>
                <c:pt idx="1173">
                  <c:v>40848</c:v>
                </c:pt>
                <c:pt idx="1174">
                  <c:v>40847</c:v>
                </c:pt>
                <c:pt idx="1175">
                  <c:v>40844</c:v>
                </c:pt>
                <c:pt idx="1176">
                  <c:v>40843</c:v>
                </c:pt>
                <c:pt idx="1177">
                  <c:v>40842</c:v>
                </c:pt>
                <c:pt idx="1178">
                  <c:v>40841</c:v>
                </c:pt>
                <c:pt idx="1179">
                  <c:v>40840</c:v>
                </c:pt>
                <c:pt idx="1180">
                  <c:v>40837</c:v>
                </c:pt>
                <c:pt idx="1181">
                  <c:v>40836</c:v>
                </c:pt>
                <c:pt idx="1182">
                  <c:v>40835</c:v>
                </c:pt>
                <c:pt idx="1183">
                  <c:v>40834</c:v>
                </c:pt>
                <c:pt idx="1184">
                  <c:v>40833</c:v>
                </c:pt>
                <c:pt idx="1185">
                  <c:v>40830</c:v>
                </c:pt>
                <c:pt idx="1186">
                  <c:v>40829</c:v>
                </c:pt>
                <c:pt idx="1187">
                  <c:v>40828</c:v>
                </c:pt>
                <c:pt idx="1188">
                  <c:v>40827</c:v>
                </c:pt>
                <c:pt idx="1189">
                  <c:v>40826</c:v>
                </c:pt>
                <c:pt idx="1190">
                  <c:v>40823</c:v>
                </c:pt>
                <c:pt idx="1191">
                  <c:v>40822</c:v>
                </c:pt>
                <c:pt idx="1192">
                  <c:v>40821</c:v>
                </c:pt>
                <c:pt idx="1193">
                  <c:v>40820</c:v>
                </c:pt>
                <c:pt idx="1194">
                  <c:v>40819</c:v>
                </c:pt>
                <c:pt idx="1195">
                  <c:v>40816</c:v>
                </c:pt>
                <c:pt idx="1196">
                  <c:v>40815</c:v>
                </c:pt>
                <c:pt idx="1197">
                  <c:v>40814</c:v>
                </c:pt>
                <c:pt idx="1198">
                  <c:v>40813</c:v>
                </c:pt>
                <c:pt idx="1199">
                  <c:v>40812</c:v>
                </c:pt>
                <c:pt idx="1200">
                  <c:v>40809</c:v>
                </c:pt>
                <c:pt idx="1201">
                  <c:v>40808</c:v>
                </c:pt>
                <c:pt idx="1202">
                  <c:v>40807</c:v>
                </c:pt>
                <c:pt idx="1203">
                  <c:v>40806</c:v>
                </c:pt>
                <c:pt idx="1204">
                  <c:v>40805</c:v>
                </c:pt>
                <c:pt idx="1205">
                  <c:v>40802</c:v>
                </c:pt>
                <c:pt idx="1206">
                  <c:v>40801</c:v>
                </c:pt>
                <c:pt idx="1207">
                  <c:v>40800</c:v>
                </c:pt>
                <c:pt idx="1208">
                  <c:v>40799</c:v>
                </c:pt>
                <c:pt idx="1209">
                  <c:v>40798</c:v>
                </c:pt>
                <c:pt idx="1210">
                  <c:v>40795</c:v>
                </c:pt>
                <c:pt idx="1211">
                  <c:v>40794</c:v>
                </c:pt>
                <c:pt idx="1212">
                  <c:v>40793</c:v>
                </c:pt>
                <c:pt idx="1213">
                  <c:v>40792</c:v>
                </c:pt>
                <c:pt idx="1214">
                  <c:v>40788</c:v>
                </c:pt>
                <c:pt idx="1215">
                  <c:v>40787</c:v>
                </c:pt>
                <c:pt idx="1216">
                  <c:v>40786</c:v>
                </c:pt>
                <c:pt idx="1217">
                  <c:v>40785</c:v>
                </c:pt>
                <c:pt idx="1218">
                  <c:v>40784</c:v>
                </c:pt>
                <c:pt idx="1219">
                  <c:v>40781</c:v>
                </c:pt>
                <c:pt idx="1220">
                  <c:v>40780</c:v>
                </c:pt>
                <c:pt idx="1221">
                  <c:v>40779</c:v>
                </c:pt>
                <c:pt idx="1222">
                  <c:v>40778</c:v>
                </c:pt>
                <c:pt idx="1223">
                  <c:v>40777</c:v>
                </c:pt>
                <c:pt idx="1224">
                  <c:v>40774</c:v>
                </c:pt>
                <c:pt idx="1225">
                  <c:v>40773</c:v>
                </c:pt>
                <c:pt idx="1226">
                  <c:v>40772</c:v>
                </c:pt>
                <c:pt idx="1227">
                  <c:v>40771</c:v>
                </c:pt>
                <c:pt idx="1228">
                  <c:v>40770</c:v>
                </c:pt>
                <c:pt idx="1229">
                  <c:v>40767</c:v>
                </c:pt>
                <c:pt idx="1230">
                  <c:v>40766</c:v>
                </c:pt>
                <c:pt idx="1231">
                  <c:v>40765</c:v>
                </c:pt>
                <c:pt idx="1232">
                  <c:v>40764</c:v>
                </c:pt>
                <c:pt idx="1233">
                  <c:v>40763</c:v>
                </c:pt>
                <c:pt idx="1234">
                  <c:v>40760</c:v>
                </c:pt>
                <c:pt idx="1235">
                  <c:v>40759</c:v>
                </c:pt>
                <c:pt idx="1236">
                  <c:v>40758</c:v>
                </c:pt>
                <c:pt idx="1237">
                  <c:v>40757</c:v>
                </c:pt>
                <c:pt idx="1238">
                  <c:v>40756</c:v>
                </c:pt>
                <c:pt idx="1239">
                  <c:v>40753</c:v>
                </c:pt>
                <c:pt idx="1240">
                  <c:v>40752</c:v>
                </c:pt>
                <c:pt idx="1241">
                  <c:v>40751</c:v>
                </c:pt>
                <c:pt idx="1242">
                  <c:v>40750</c:v>
                </c:pt>
                <c:pt idx="1243">
                  <c:v>40749</c:v>
                </c:pt>
                <c:pt idx="1244">
                  <c:v>40746</c:v>
                </c:pt>
                <c:pt idx="1245">
                  <c:v>40745</c:v>
                </c:pt>
                <c:pt idx="1246">
                  <c:v>40744</c:v>
                </c:pt>
                <c:pt idx="1247">
                  <c:v>40743</c:v>
                </c:pt>
                <c:pt idx="1248">
                  <c:v>40742</c:v>
                </c:pt>
                <c:pt idx="1249">
                  <c:v>40739</c:v>
                </c:pt>
                <c:pt idx="1250">
                  <c:v>40738</c:v>
                </c:pt>
                <c:pt idx="1251">
                  <c:v>40737</c:v>
                </c:pt>
                <c:pt idx="1252">
                  <c:v>40736</c:v>
                </c:pt>
                <c:pt idx="1253">
                  <c:v>40735</c:v>
                </c:pt>
                <c:pt idx="1254">
                  <c:v>40732</c:v>
                </c:pt>
                <c:pt idx="1255">
                  <c:v>40731</c:v>
                </c:pt>
                <c:pt idx="1256">
                  <c:v>40730</c:v>
                </c:pt>
                <c:pt idx="1257">
                  <c:v>40729</c:v>
                </c:pt>
                <c:pt idx="1258">
                  <c:v>40725</c:v>
                </c:pt>
                <c:pt idx="1259">
                  <c:v>40724</c:v>
                </c:pt>
                <c:pt idx="1260">
                  <c:v>40723</c:v>
                </c:pt>
                <c:pt idx="1261">
                  <c:v>40722</c:v>
                </c:pt>
                <c:pt idx="1262">
                  <c:v>40721</c:v>
                </c:pt>
                <c:pt idx="1263">
                  <c:v>40718</c:v>
                </c:pt>
                <c:pt idx="1264">
                  <c:v>40717</c:v>
                </c:pt>
                <c:pt idx="1265">
                  <c:v>40716</c:v>
                </c:pt>
                <c:pt idx="1266">
                  <c:v>40715</c:v>
                </c:pt>
                <c:pt idx="1267">
                  <c:v>40714</c:v>
                </c:pt>
                <c:pt idx="1268">
                  <c:v>40711</c:v>
                </c:pt>
                <c:pt idx="1269">
                  <c:v>40710</c:v>
                </c:pt>
                <c:pt idx="1270">
                  <c:v>40709</c:v>
                </c:pt>
                <c:pt idx="1271">
                  <c:v>40708</c:v>
                </c:pt>
                <c:pt idx="1272">
                  <c:v>40707</c:v>
                </c:pt>
                <c:pt idx="1273">
                  <c:v>40704</c:v>
                </c:pt>
                <c:pt idx="1274">
                  <c:v>40703</c:v>
                </c:pt>
                <c:pt idx="1275">
                  <c:v>40702</c:v>
                </c:pt>
                <c:pt idx="1276">
                  <c:v>40701</c:v>
                </c:pt>
                <c:pt idx="1277">
                  <c:v>40700</c:v>
                </c:pt>
                <c:pt idx="1278">
                  <c:v>40697</c:v>
                </c:pt>
                <c:pt idx="1279">
                  <c:v>40696</c:v>
                </c:pt>
                <c:pt idx="1280">
                  <c:v>40695</c:v>
                </c:pt>
                <c:pt idx="1281">
                  <c:v>40694</c:v>
                </c:pt>
                <c:pt idx="1282">
                  <c:v>40690</c:v>
                </c:pt>
                <c:pt idx="1283">
                  <c:v>40689</c:v>
                </c:pt>
                <c:pt idx="1284">
                  <c:v>40688</c:v>
                </c:pt>
                <c:pt idx="1285">
                  <c:v>40687</c:v>
                </c:pt>
                <c:pt idx="1286">
                  <c:v>40686</c:v>
                </c:pt>
                <c:pt idx="1287">
                  <c:v>40683</c:v>
                </c:pt>
                <c:pt idx="1288">
                  <c:v>40682</c:v>
                </c:pt>
                <c:pt idx="1289">
                  <c:v>40681</c:v>
                </c:pt>
                <c:pt idx="1290">
                  <c:v>40680</c:v>
                </c:pt>
                <c:pt idx="1291">
                  <c:v>40679</c:v>
                </c:pt>
                <c:pt idx="1292">
                  <c:v>40676</c:v>
                </c:pt>
                <c:pt idx="1293">
                  <c:v>40675</c:v>
                </c:pt>
                <c:pt idx="1294">
                  <c:v>40674</c:v>
                </c:pt>
                <c:pt idx="1295">
                  <c:v>40673</c:v>
                </c:pt>
                <c:pt idx="1296">
                  <c:v>40672</c:v>
                </c:pt>
                <c:pt idx="1297">
                  <c:v>40669</c:v>
                </c:pt>
                <c:pt idx="1298">
                  <c:v>40668</c:v>
                </c:pt>
                <c:pt idx="1299">
                  <c:v>40667</c:v>
                </c:pt>
                <c:pt idx="1300">
                  <c:v>40666</c:v>
                </c:pt>
                <c:pt idx="1301">
                  <c:v>40665</c:v>
                </c:pt>
                <c:pt idx="1302">
                  <c:v>40662</c:v>
                </c:pt>
                <c:pt idx="1303">
                  <c:v>40661</c:v>
                </c:pt>
                <c:pt idx="1304">
                  <c:v>40660</c:v>
                </c:pt>
                <c:pt idx="1305">
                  <c:v>40659</c:v>
                </c:pt>
                <c:pt idx="1306">
                  <c:v>40658</c:v>
                </c:pt>
                <c:pt idx="1307">
                  <c:v>40654</c:v>
                </c:pt>
                <c:pt idx="1308">
                  <c:v>40653</c:v>
                </c:pt>
                <c:pt idx="1309">
                  <c:v>40652</c:v>
                </c:pt>
                <c:pt idx="1310">
                  <c:v>40651</c:v>
                </c:pt>
                <c:pt idx="1311">
                  <c:v>40648</c:v>
                </c:pt>
                <c:pt idx="1312">
                  <c:v>40647</c:v>
                </c:pt>
                <c:pt idx="1313">
                  <c:v>40646</c:v>
                </c:pt>
                <c:pt idx="1314">
                  <c:v>40645</c:v>
                </c:pt>
                <c:pt idx="1315">
                  <c:v>40644</c:v>
                </c:pt>
                <c:pt idx="1316">
                  <c:v>40641</c:v>
                </c:pt>
                <c:pt idx="1317">
                  <c:v>40640</c:v>
                </c:pt>
                <c:pt idx="1318">
                  <c:v>40639</c:v>
                </c:pt>
                <c:pt idx="1319">
                  <c:v>40638</c:v>
                </c:pt>
                <c:pt idx="1320">
                  <c:v>40637</c:v>
                </c:pt>
                <c:pt idx="1321">
                  <c:v>40634</c:v>
                </c:pt>
                <c:pt idx="1322">
                  <c:v>40633</c:v>
                </c:pt>
                <c:pt idx="1323">
                  <c:v>40632</c:v>
                </c:pt>
                <c:pt idx="1324">
                  <c:v>40631</c:v>
                </c:pt>
                <c:pt idx="1325">
                  <c:v>40630</c:v>
                </c:pt>
                <c:pt idx="1326">
                  <c:v>40627</c:v>
                </c:pt>
                <c:pt idx="1327">
                  <c:v>40626</c:v>
                </c:pt>
                <c:pt idx="1328">
                  <c:v>40625</c:v>
                </c:pt>
                <c:pt idx="1329">
                  <c:v>40624</c:v>
                </c:pt>
                <c:pt idx="1330">
                  <c:v>40623</c:v>
                </c:pt>
                <c:pt idx="1331">
                  <c:v>40620</c:v>
                </c:pt>
                <c:pt idx="1332">
                  <c:v>40619</c:v>
                </c:pt>
                <c:pt idx="1333">
                  <c:v>40618</c:v>
                </c:pt>
                <c:pt idx="1334">
                  <c:v>40617</c:v>
                </c:pt>
                <c:pt idx="1335">
                  <c:v>40616</c:v>
                </c:pt>
                <c:pt idx="1336">
                  <c:v>40613</c:v>
                </c:pt>
                <c:pt idx="1337">
                  <c:v>40612</c:v>
                </c:pt>
                <c:pt idx="1338">
                  <c:v>40611</c:v>
                </c:pt>
                <c:pt idx="1339">
                  <c:v>40610</c:v>
                </c:pt>
                <c:pt idx="1340">
                  <c:v>40609</c:v>
                </c:pt>
                <c:pt idx="1341">
                  <c:v>40606</c:v>
                </c:pt>
                <c:pt idx="1342">
                  <c:v>40605</c:v>
                </c:pt>
                <c:pt idx="1343">
                  <c:v>40604</c:v>
                </c:pt>
                <c:pt idx="1344">
                  <c:v>40603</c:v>
                </c:pt>
                <c:pt idx="1345">
                  <c:v>40602</c:v>
                </c:pt>
                <c:pt idx="1346">
                  <c:v>40599</c:v>
                </c:pt>
                <c:pt idx="1347">
                  <c:v>40598</c:v>
                </c:pt>
                <c:pt idx="1348">
                  <c:v>40597</c:v>
                </c:pt>
                <c:pt idx="1349">
                  <c:v>40596</c:v>
                </c:pt>
                <c:pt idx="1350">
                  <c:v>40592</c:v>
                </c:pt>
                <c:pt idx="1351">
                  <c:v>40591</c:v>
                </c:pt>
                <c:pt idx="1352">
                  <c:v>40590</c:v>
                </c:pt>
                <c:pt idx="1353">
                  <c:v>40589</c:v>
                </c:pt>
                <c:pt idx="1354">
                  <c:v>40588</c:v>
                </c:pt>
                <c:pt idx="1355">
                  <c:v>40585</c:v>
                </c:pt>
                <c:pt idx="1356">
                  <c:v>40584</c:v>
                </c:pt>
                <c:pt idx="1357">
                  <c:v>40583</c:v>
                </c:pt>
                <c:pt idx="1358">
                  <c:v>40582</c:v>
                </c:pt>
                <c:pt idx="1359">
                  <c:v>40581</c:v>
                </c:pt>
                <c:pt idx="1360">
                  <c:v>40578</c:v>
                </c:pt>
                <c:pt idx="1361">
                  <c:v>40577</c:v>
                </c:pt>
                <c:pt idx="1362">
                  <c:v>40576</c:v>
                </c:pt>
                <c:pt idx="1363">
                  <c:v>40575</c:v>
                </c:pt>
                <c:pt idx="1364">
                  <c:v>40574</c:v>
                </c:pt>
                <c:pt idx="1365">
                  <c:v>40571</c:v>
                </c:pt>
                <c:pt idx="1366">
                  <c:v>40570</c:v>
                </c:pt>
                <c:pt idx="1367">
                  <c:v>40569</c:v>
                </c:pt>
                <c:pt idx="1368">
                  <c:v>40568</c:v>
                </c:pt>
                <c:pt idx="1369">
                  <c:v>40567</c:v>
                </c:pt>
                <c:pt idx="1370">
                  <c:v>40564</c:v>
                </c:pt>
                <c:pt idx="1371">
                  <c:v>40563</c:v>
                </c:pt>
                <c:pt idx="1372">
                  <c:v>40562</c:v>
                </c:pt>
                <c:pt idx="1373">
                  <c:v>40561</c:v>
                </c:pt>
                <c:pt idx="1374">
                  <c:v>40557</c:v>
                </c:pt>
                <c:pt idx="1375">
                  <c:v>40556</c:v>
                </c:pt>
                <c:pt idx="1376">
                  <c:v>40555</c:v>
                </c:pt>
                <c:pt idx="1377">
                  <c:v>40554</c:v>
                </c:pt>
                <c:pt idx="1378">
                  <c:v>40553</c:v>
                </c:pt>
                <c:pt idx="1379">
                  <c:v>40550</c:v>
                </c:pt>
                <c:pt idx="1380">
                  <c:v>40549</c:v>
                </c:pt>
                <c:pt idx="1381">
                  <c:v>40548</c:v>
                </c:pt>
                <c:pt idx="1382">
                  <c:v>40547</c:v>
                </c:pt>
                <c:pt idx="1383">
                  <c:v>40546</c:v>
                </c:pt>
                <c:pt idx="1384">
                  <c:v>40543</c:v>
                </c:pt>
                <c:pt idx="1385">
                  <c:v>40542</c:v>
                </c:pt>
                <c:pt idx="1386">
                  <c:v>40541</c:v>
                </c:pt>
                <c:pt idx="1387">
                  <c:v>40540</c:v>
                </c:pt>
                <c:pt idx="1388">
                  <c:v>40539</c:v>
                </c:pt>
                <c:pt idx="1389">
                  <c:v>40535</c:v>
                </c:pt>
                <c:pt idx="1390">
                  <c:v>40534</c:v>
                </c:pt>
                <c:pt idx="1391">
                  <c:v>40533</c:v>
                </c:pt>
                <c:pt idx="1392">
                  <c:v>40532</c:v>
                </c:pt>
                <c:pt idx="1393">
                  <c:v>40529</c:v>
                </c:pt>
                <c:pt idx="1394">
                  <c:v>40528</c:v>
                </c:pt>
                <c:pt idx="1395">
                  <c:v>40527</c:v>
                </c:pt>
                <c:pt idx="1396">
                  <c:v>40526</c:v>
                </c:pt>
                <c:pt idx="1397">
                  <c:v>40525</c:v>
                </c:pt>
                <c:pt idx="1398">
                  <c:v>40522</c:v>
                </c:pt>
                <c:pt idx="1399">
                  <c:v>40521</c:v>
                </c:pt>
                <c:pt idx="1400">
                  <c:v>40520</c:v>
                </c:pt>
                <c:pt idx="1401">
                  <c:v>40519</c:v>
                </c:pt>
                <c:pt idx="1402">
                  <c:v>40518</c:v>
                </c:pt>
                <c:pt idx="1403">
                  <c:v>40515</c:v>
                </c:pt>
                <c:pt idx="1404">
                  <c:v>40514</c:v>
                </c:pt>
                <c:pt idx="1405">
                  <c:v>40513</c:v>
                </c:pt>
                <c:pt idx="1406">
                  <c:v>40512</c:v>
                </c:pt>
                <c:pt idx="1407">
                  <c:v>40511</c:v>
                </c:pt>
                <c:pt idx="1408">
                  <c:v>40508</c:v>
                </c:pt>
                <c:pt idx="1409">
                  <c:v>40506</c:v>
                </c:pt>
                <c:pt idx="1410">
                  <c:v>40505</c:v>
                </c:pt>
                <c:pt idx="1411">
                  <c:v>40504</c:v>
                </c:pt>
                <c:pt idx="1412">
                  <c:v>40501</c:v>
                </c:pt>
                <c:pt idx="1413">
                  <c:v>40500</c:v>
                </c:pt>
                <c:pt idx="1414">
                  <c:v>40499</c:v>
                </c:pt>
                <c:pt idx="1415">
                  <c:v>40498</c:v>
                </c:pt>
                <c:pt idx="1416">
                  <c:v>40497</c:v>
                </c:pt>
                <c:pt idx="1417">
                  <c:v>40494</c:v>
                </c:pt>
                <c:pt idx="1418">
                  <c:v>40493</c:v>
                </c:pt>
                <c:pt idx="1419">
                  <c:v>40492</c:v>
                </c:pt>
                <c:pt idx="1420">
                  <c:v>40491</c:v>
                </c:pt>
                <c:pt idx="1421">
                  <c:v>40490</c:v>
                </c:pt>
                <c:pt idx="1422">
                  <c:v>40487</c:v>
                </c:pt>
                <c:pt idx="1423">
                  <c:v>40486</c:v>
                </c:pt>
                <c:pt idx="1424">
                  <c:v>40485</c:v>
                </c:pt>
                <c:pt idx="1425">
                  <c:v>40484</c:v>
                </c:pt>
                <c:pt idx="1426">
                  <c:v>40483</c:v>
                </c:pt>
                <c:pt idx="1427">
                  <c:v>40480</c:v>
                </c:pt>
                <c:pt idx="1428">
                  <c:v>40479</c:v>
                </c:pt>
                <c:pt idx="1429">
                  <c:v>40478</c:v>
                </c:pt>
                <c:pt idx="1430">
                  <c:v>40477</c:v>
                </c:pt>
                <c:pt idx="1431">
                  <c:v>40476</c:v>
                </c:pt>
                <c:pt idx="1432">
                  <c:v>40473</c:v>
                </c:pt>
                <c:pt idx="1433">
                  <c:v>40472</c:v>
                </c:pt>
                <c:pt idx="1434">
                  <c:v>40471</c:v>
                </c:pt>
                <c:pt idx="1435">
                  <c:v>40470</c:v>
                </c:pt>
                <c:pt idx="1436">
                  <c:v>40469</c:v>
                </c:pt>
                <c:pt idx="1437">
                  <c:v>40466</c:v>
                </c:pt>
                <c:pt idx="1438">
                  <c:v>40465</c:v>
                </c:pt>
                <c:pt idx="1439">
                  <c:v>40464</c:v>
                </c:pt>
                <c:pt idx="1440">
                  <c:v>40463</c:v>
                </c:pt>
                <c:pt idx="1441">
                  <c:v>40462</c:v>
                </c:pt>
                <c:pt idx="1442">
                  <c:v>40459</c:v>
                </c:pt>
                <c:pt idx="1443">
                  <c:v>40458</c:v>
                </c:pt>
                <c:pt idx="1444">
                  <c:v>40457</c:v>
                </c:pt>
                <c:pt idx="1445">
                  <c:v>40456</c:v>
                </c:pt>
                <c:pt idx="1446">
                  <c:v>40455</c:v>
                </c:pt>
                <c:pt idx="1447">
                  <c:v>40452</c:v>
                </c:pt>
                <c:pt idx="1448">
                  <c:v>40451</c:v>
                </c:pt>
                <c:pt idx="1449">
                  <c:v>40450</c:v>
                </c:pt>
                <c:pt idx="1450">
                  <c:v>40449</c:v>
                </c:pt>
                <c:pt idx="1451">
                  <c:v>40448</c:v>
                </c:pt>
                <c:pt idx="1452">
                  <c:v>40445</c:v>
                </c:pt>
                <c:pt idx="1453">
                  <c:v>40444</c:v>
                </c:pt>
                <c:pt idx="1454">
                  <c:v>40443</c:v>
                </c:pt>
                <c:pt idx="1455">
                  <c:v>40442</c:v>
                </c:pt>
                <c:pt idx="1456">
                  <c:v>40441</c:v>
                </c:pt>
                <c:pt idx="1457">
                  <c:v>40438</c:v>
                </c:pt>
                <c:pt idx="1458">
                  <c:v>40437</c:v>
                </c:pt>
                <c:pt idx="1459">
                  <c:v>40436</c:v>
                </c:pt>
                <c:pt idx="1460">
                  <c:v>40435</c:v>
                </c:pt>
                <c:pt idx="1461">
                  <c:v>40434</c:v>
                </c:pt>
                <c:pt idx="1462">
                  <c:v>40431</c:v>
                </c:pt>
                <c:pt idx="1463">
                  <c:v>40430</c:v>
                </c:pt>
                <c:pt idx="1464">
                  <c:v>40429</c:v>
                </c:pt>
                <c:pt idx="1465">
                  <c:v>40428</c:v>
                </c:pt>
                <c:pt idx="1466">
                  <c:v>40424</c:v>
                </c:pt>
                <c:pt idx="1467">
                  <c:v>40423</c:v>
                </c:pt>
                <c:pt idx="1468">
                  <c:v>40422</c:v>
                </c:pt>
                <c:pt idx="1469">
                  <c:v>40421</c:v>
                </c:pt>
                <c:pt idx="1470">
                  <c:v>40420</c:v>
                </c:pt>
                <c:pt idx="1471">
                  <c:v>40417</c:v>
                </c:pt>
                <c:pt idx="1472">
                  <c:v>40416</c:v>
                </c:pt>
                <c:pt idx="1473">
                  <c:v>40415</c:v>
                </c:pt>
                <c:pt idx="1474">
                  <c:v>40414</c:v>
                </c:pt>
                <c:pt idx="1475">
                  <c:v>40413</c:v>
                </c:pt>
                <c:pt idx="1476">
                  <c:v>40410</c:v>
                </c:pt>
                <c:pt idx="1477">
                  <c:v>40409</c:v>
                </c:pt>
                <c:pt idx="1478">
                  <c:v>40408</c:v>
                </c:pt>
                <c:pt idx="1479">
                  <c:v>40407</c:v>
                </c:pt>
                <c:pt idx="1480">
                  <c:v>40406</c:v>
                </c:pt>
                <c:pt idx="1481">
                  <c:v>40403</c:v>
                </c:pt>
                <c:pt idx="1482">
                  <c:v>40402</c:v>
                </c:pt>
                <c:pt idx="1483">
                  <c:v>40401</c:v>
                </c:pt>
                <c:pt idx="1484">
                  <c:v>40400</c:v>
                </c:pt>
                <c:pt idx="1485">
                  <c:v>40399</c:v>
                </c:pt>
                <c:pt idx="1486">
                  <c:v>40396</c:v>
                </c:pt>
                <c:pt idx="1487">
                  <c:v>40395</c:v>
                </c:pt>
                <c:pt idx="1488">
                  <c:v>40394</c:v>
                </c:pt>
                <c:pt idx="1489">
                  <c:v>40393</c:v>
                </c:pt>
                <c:pt idx="1490">
                  <c:v>40392</c:v>
                </c:pt>
                <c:pt idx="1491">
                  <c:v>40389</c:v>
                </c:pt>
                <c:pt idx="1492">
                  <c:v>40388</c:v>
                </c:pt>
                <c:pt idx="1493">
                  <c:v>40387</c:v>
                </c:pt>
                <c:pt idx="1494">
                  <c:v>40386</c:v>
                </c:pt>
                <c:pt idx="1495">
                  <c:v>40385</c:v>
                </c:pt>
                <c:pt idx="1496">
                  <c:v>40382</c:v>
                </c:pt>
                <c:pt idx="1497">
                  <c:v>40381</c:v>
                </c:pt>
                <c:pt idx="1498">
                  <c:v>40380</c:v>
                </c:pt>
                <c:pt idx="1499">
                  <c:v>40379</c:v>
                </c:pt>
                <c:pt idx="1500">
                  <c:v>40378</c:v>
                </c:pt>
                <c:pt idx="1501">
                  <c:v>40375</c:v>
                </c:pt>
                <c:pt idx="1502">
                  <c:v>40374</c:v>
                </c:pt>
                <c:pt idx="1503">
                  <c:v>40373</c:v>
                </c:pt>
                <c:pt idx="1504">
                  <c:v>40372</c:v>
                </c:pt>
                <c:pt idx="1505">
                  <c:v>40371</c:v>
                </c:pt>
                <c:pt idx="1506">
                  <c:v>40368</c:v>
                </c:pt>
                <c:pt idx="1507">
                  <c:v>40367</c:v>
                </c:pt>
                <c:pt idx="1508">
                  <c:v>40366</c:v>
                </c:pt>
                <c:pt idx="1509">
                  <c:v>40365</c:v>
                </c:pt>
                <c:pt idx="1510">
                  <c:v>40361</c:v>
                </c:pt>
                <c:pt idx="1511">
                  <c:v>40360</c:v>
                </c:pt>
                <c:pt idx="1512">
                  <c:v>40359</c:v>
                </c:pt>
                <c:pt idx="1513">
                  <c:v>40358</c:v>
                </c:pt>
                <c:pt idx="1514">
                  <c:v>40357</c:v>
                </c:pt>
                <c:pt idx="1515">
                  <c:v>40354</c:v>
                </c:pt>
                <c:pt idx="1516">
                  <c:v>40353</c:v>
                </c:pt>
                <c:pt idx="1517">
                  <c:v>40352</c:v>
                </c:pt>
                <c:pt idx="1518">
                  <c:v>40351</c:v>
                </c:pt>
                <c:pt idx="1519">
                  <c:v>40350</c:v>
                </c:pt>
                <c:pt idx="1520">
                  <c:v>40347</c:v>
                </c:pt>
                <c:pt idx="1521">
                  <c:v>40346</c:v>
                </c:pt>
                <c:pt idx="1522">
                  <c:v>40345</c:v>
                </c:pt>
                <c:pt idx="1523">
                  <c:v>40344</c:v>
                </c:pt>
                <c:pt idx="1524">
                  <c:v>40343</c:v>
                </c:pt>
                <c:pt idx="1525">
                  <c:v>40340</c:v>
                </c:pt>
                <c:pt idx="1526">
                  <c:v>40339</c:v>
                </c:pt>
                <c:pt idx="1527">
                  <c:v>40338</c:v>
                </c:pt>
                <c:pt idx="1528">
                  <c:v>40337</c:v>
                </c:pt>
                <c:pt idx="1529">
                  <c:v>40336</c:v>
                </c:pt>
                <c:pt idx="1530">
                  <c:v>40333</c:v>
                </c:pt>
                <c:pt idx="1531">
                  <c:v>40332</c:v>
                </c:pt>
                <c:pt idx="1532">
                  <c:v>40331</c:v>
                </c:pt>
                <c:pt idx="1533">
                  <c:v>40330</c:v>
                </c:pt>
                <c:pt idx="1534">
                  <c:v>40326</c:v>
                </c:pt>
                <c:pt idx="1535">
                  <c:v>40325</c:v>
                </c:pt>
                <c:pt idx="1536">
                  <c:v>40324</c:v>
                </c:pt>
                <c:pt idx="1537">
                  <c:v>40323</c:v>
                </c:pt>
                <c:pt idx="1538">
                  <c:v>40322</c:v>
                </c:pt>
                <c:pt idx="1539">
                  <c:v>40319</c:v>
                </c:pt>
                <c:pt idx="1540">
                  <c:v>40318</c:v>
                </c:pt>
                <c:pt idx="1541">
                  <c:v>40317</c:v>
                </c:pt>
                <c:pt idx="1542">
                  <c:v>40316</c:v>
                </c:pt>
                <c:pt idx="1543">
                  <c:v>40315</c:v>
                </c:pt>
                <c:pt idx="1544">
                  <c:v>40312</c:v>
                </c:pt>
                <c:pt idx="1545">
                  <c:v>40311</c:v>
                </c:pt>
                <c:pt idx="1546">
                  <c:v>40310</c:v>
                </c:pt>
                <c:pt idx="1547">
                  <c:v>40309</c:v>
                </c:pt>
                <c:pt idx="1548">
                  <c:v>40308</c:v>
                </c:pt>
                <c:pt idx="1549">
                  <c:v>40305</c:v>
                </c:pt>
                <c:pt idx="1550">
                  <c:v>40304</c:v>
                </c:pt>
                <c:pt idx="1551">
                  <c:v>40303</c:v>
                </c:pt>
                <c:pt idx="1552">
                  <c:v>40302</c:v>
                </c:pt>
                <c:pt idx="1553">
                  <c:v>40301</c:v>
                </c:pt>
                <c:pt idx="1554">
                  <c:v>40298</c:v>
                </c:pt>
                <c:pt idx="1555">
                  <c:v>40297</c:v>
                </c:pt>
                <c:pt idx="1556">
                  <c:v>40296</c:v>
                </c:pt>
                <c:pt idx="1557">
                  <c:v>40295</c:v>
                </c:pt>
                <c:pt idx="1558">
                  <c:v>40294</c:v>
                </c:pt>
                <c:pt idx="1559">
                  <c:v>40291</c:v>
                </c:pt>
                <c:pt idx="1560">
                  <c:v>40290</c:v>
                </c:pt>
                <c:pt idx="1561">
                  <c:v>40289</c:v>
                </c:pt>
                <c:pt idx="1562">
                  <c:v>40288</c:v>
                </c:pt>
                <c:pt idx="1563">
                  <c:v>40287</c:v>
                </c:pt>
                <c:pt idx="1564">
                  <c:v>40284</c:v>
                </c:pt>
                <c:pt idx="1565">
                  <c:v>40283</c:v>
                </c:pt>
                <c:pt idx="1566">
                  <c:v>40282</c:v>
                </c:pt>
                <c:pt idx="1567">
                  <c:v>40281</c:v>
                </c:pt>
                <c:pt idx="1568">
                  <c:v>40280</c:v>
                </c:pt>
                <c:pt idx="1569">
                  <c:v>40277</c:v>
                </c:pt>
                <c:pt idx="1570">
                  <c:v>40276</c:v>
                </c:pt>
                <c:pt idx="1571">
                  <c:v>40275</c:v>
                </c:pt>
                <c:pt idx="1572">
                  <c:v>40274</c:v>
                </c:pt>
                <c:pt idx="1573">
                  <c:v>40273</c:v>
                </c:pt>
                <c:pt idx="1574">
                  <c:v>40269</c:v>
                </c:pt>
                <c:pt idx="1575">
                  <c:v>40268</c:v>
                </c:pt>
                <c:pt idx="1576">
                  <c:v>40267</c:v>
                </c:pt>
                <c:pt idx="1577">
                  <c:v>40266</c:v>
                </c:pt>
                <c:pt idx="1578">
                  <c:v>40263</c:v>
                </c:pt>
                <c:pt idx="1579">
                  <c:v>40262</c:v>
                </c:pt>
                <c:pt idx="1580">
                  <c:v>40261</c:v>
                </c:pt>
                <c:pt idx="1581">
                  <c:v>40260</c:v>
                </c:pt>
                <c:pt idx="1582">
                  <c:v>40259</c:v>
                </c:pt>
                <c:pt idx="1583">
                  <c:v>40256</c:v>
                </c:pt>
                <c:pt idx="1584">
                  <c:v>40255</c:v>
                </c:pt>
                <c:pt idx="1585">
                  <c:v>40254</c:v>
                </c:pt>
                <c:pt idx="1586">
                  <c:v>40253</c:v>
                </c:pt>
                <c:pt idx="1587">
                  <c:v>40252</c:v>
                </c:pt>
                <c:pt idx="1588">
                  <c:v>40249</c:v>
                </c:pt>
                <c:pt idx="1589">
                  <c:v>40248</c:v>
                </c:pt>
                <c:pt idx="1590">
                  <c:v>40247</c:v>
                </c:pt>
                <c:pt idx="1591">
                  <c:v>40246</c:v>
                </c:pt>
                <c:pt idx="1592">
                  <c:v>40245</c:v>
                </c:pt>
                <c:pt idx="1593">
                  <c:v>40242</c:v>
                </c:pt>
                <c:pt idx="1594">
                  <c:v>40241</c:v>
                </c:pt>
                <c:pt idx="1595">
                  <c:v>40240</c:v>
                </c:pt>
                <c:pt idx="1596">
                  <c:v>40239</c:v>
                </c:pt>
                <c:pt idx="1597">
                  <c:v>40238</c:v>
                </c:pt>
                <c:pt idx="1598">
                  <c:v>40235</c:v>
                </c:pt>
                <c:pt idx="1599">
                  <c:v>40234</c:v>
                </c:pt>
                <c:pt idx="1600">
                  <c:v>40233</c:v>
                </c:pt>
                <c:pt idx="1601">
                  <c:v>40232</c:v>
                </c:pt>
                <c:pt idx="1602">
                  <c:v>40231</c:v>
                </c:pt>
                <c:pt idx="1603">
                  <c:v>40228</c:v>
                </c:pt>
                <c:pt idx="1604">
                  <c:v>40227</c:v>
                </c:pt>
                <c:pt idx="1605">
                  <c:v>40226</c:v>
                </c:pt>
                <c:pt idx="1606">
                  <c:v>40225</c:v>
                </c:pt>
                <c:pt idx="1607">
                  <c:v>40221</c:v>
                </c:pt>
                <c:pt idx="1608">
                  <c:v>40220</c:v>
                </c:pt>
                <c:pt idx="1609">
                  <c:v>40219</c:v>
                </c:pt>
                <c:pt idx="1610">
                  <c:v>40218</c:v>
                </c:pt>
                <c:pt idx="1611">
                  <c:v>40217</c:v>
                </c:pt>
                <c:pt idx="1612">
                  <c:v>40214</c:v>
                </c:pt>
                <c:pt idx="1613">
                  <c:v>40213</c:v>
                </c:pt>
                <c:pt idx="1614">
                  <c:v>40212</c:v>
                </c:pt>
                <c:pt idx="1615">
                  <c:v>40211</c:v>
                </c:pt>
                <c:pt idx="1616">
                  <c:v>40210</c:v>
                </c:pt>
                <c:pt idx="1617">
                  <c:v>40207</c:v>
                </c:pt>
                <c:pt idx="1618">
                  <c:v>40206</c:v>
                </c:pt>
                <c:pt idx="1619">
                  <c:v>40205</c:v>
                </c:pt>
                <c:pt idx="1620">
                  <c:v>40204</c:v>
                </c:pt>
                <c:pt idx="1621">
                  <c:v>40203</c:v>
                </c:pt>
                <c:pt idx="1622">
                  <c:v>40200</c:v>
                </c:pt>
                <c:pt idx="1623">
                  <c:v>40199</c:v>
                </c:pt>
                <c:pt idx="1624">
                  <c:v>40198</c:v>
                </c:pt>
                <c:pt idx="1625">
                  <c:v>40197</c:v>
                </c:pt>
                <c:pt idx="1626">
                  <c:v>40193</c:v>
                </c:pt>
                <c:pt idx="1627">
                  <c:v>40192</c:v>
                </c:pt>
                <c:pt idx="1628">
                  <c:v>40191</c:v>
                </c:pt>
                <c:pt idx="1629">
                  <c:v>40190</c:v>
                </c:pt>
                <c:pt idx="1630">
                  <c:v>40189</c:v>
                </c:pt>
                <c:pt idx="1631">
                  <c:v>40186</c:v>
                </c:pt>
                <c:pt idx="1632">
                  <c:v>40185</c:v>
                </c:pt>
                <c:pt idx="1633">
                  <c:v>40184</c:v>
                </c:pt>
                <c:pt idx="1634">
                  <c:v>40183</c:v>
                </c:pt>
                <c:pt idx="1635">
                  <c:v>40182</c:v>
                </c:pt>
                <c:pt idx="1636">
                  <c:v>40178</c:v>
                </c:pt>
                <c:pt idx="1637">
                  <c:v>40177</c:v>
                </c:pt>
                <c:pt idx="1638">
                  <c:v>40176</c:v>
                </c:pt>
                <c:pt idx="1639">
                  <c:v>40175</c:v>
                </c:pt>
                <c:pt idx="1640">
                  <c:v>40171</c:v>
                </c:pt>
                <c:pt idx="1641">
                  <c:v>40170</c:v>
                </c:pt>
                <c:pt idx="1642">
                  <c:v>40169</c:v>
                </c:pt>
                <c:pt idx="1643">
                  <c:v>40168</c:v>
                </c:pt>
                <c:pt idx="1644">
                  <c:v>40165</c:v>
                </c:pt>
                <c:pt idx="1645">
                  <c:v>40164</c:v>
                </c:pt>
                <c:pt idx="1646">
                  <c:v>40163</c:v>
                </c:pt>
                <c:pt idx="1647">
                  <c:v>40162</c:v>
                </c:pt>
                <c:pt idx="1648">
                  <c:v>40161</c:v>
                </c:pt>
                <c:pt idx="1649">
                  <c:v>40158</c:v>
                </c:pt>
                <c:pt idx="1650">
                  <c:v>40157</c:v>
                </c:pt>
                <c:pt idx="1651">
                  <c:v>40156</c:v>
                </c:pt>
                <c:pt idx="1652">
                  <c:v>40155</c:v>
                </c:pt>
                <c:pt idx="1653">
                  <c:v>40154</c:v>
                </c:pt>
                <c:pt idx="1654">
                  <c:v>40151</c:v>
                </c:pt>
                <c:pt idx="1655">
                  <c:v>40150</c:v>
                </c:pt>
                <c:pt idx="1656">
                  <c:v>40149</c:v>
                </c:pt>
                <c:pt idx="1657">
                  <c:v>40148</c:v>
                </c:pt>
                <c:pt idx="1658">
                  <c:v>40147</c:v>
                </c:pt>
                <c:pt idx="1659">
                  <c:v>40144</c:v>
                </c:pt>
                <c:pt idx="1660">
                  <c:v>40142</c:v>
                </c:pt>
                <c:pt idx="1661">
                  <c:v>40141</c:v>
                </c:pt>
                <c:pt idx="1662">
                  <c:v>40140</c:v>
                </c:pt>
                <c:pt idx="1663">
                  <c:v>40137</c:v>
                </c:pt>
                <c:pt idx="1664">
                  <c:v>40136</c:v>
                </c:pt>
                <c:pt idx="1665">
                  <c:v>40135</c:v>
                </c:pt>
                <c:pt idx="1666">
                  <c:v>40134</c:v>
                </c:pt>
                <c:pt idx="1667">
                  <c:v>40133</c:v>
                </c:pt>
                <c:pt idx="1668">
                  <c:v>40130</c:v>
                </c:pt>
                <c:pt idx="1669">
                  <c:v>40129</c:v>
                </c:pt>
                <c:pt idx="1670">
                  <c:v>40128</c:v>
                </c:pt>
                <c:pt idx="1671">
                  <c:v>40127</c:v>
                </c:pt>
                <c:pt idx="1672">
                  <c:v>40126</c:v>
                </c:pt>
                <c:pt idx="1673">
                  <c:v>40123</c:v>
                </c:pt>
                <c:pt idx="1674">
                  <c:v>40122</c:v>
                </c:pt>
                <c:pt idx="1675">
                  <c:v>40121</c:v>
                </c:pt>
                <c:pt idx="1676">
                  <c:v>40120</c:v>
                </c:pt>
                <c:pt idx="1677">
                  <c:v>40119</c:v>
                </c:pt>
                <c:pt idx="1678">
                  <c:v>40116</c:v>
                </c:pt>
                <c:pt idx="1679">
                  <c:v>40115</c:v>
                </c:pt>
                <c:pt idx="1680">
                  <c:v>40114</c:v>
                </c:pt>
                <c:pt idx="1681">
                  <c:v>40113</c:v>
                </c:pt>
                <c:pt idx="1682">
                  <c:v>40112</c:v>
                </c:pt>
                <c:pt idx="1683">
                  <c:v>40109</c:v>
                </c:pt>
                <c:pt idx="1684">
                  <c:v>40108</c:v>
                </c:pt>
                <c:pt idx="1685">
                  <c:v>40107</c:v>
                </c:pt>
                <c:pt idx="1686">
                  <c:v>40106</c:v>
                </c:pt>
                <c:pt idx="1687">
                  <c:v>40105</c:v>
                </c:pt>
                <c:pt idx="1688">
                  <c:v>40102</c:v>
                </c:pt>
                <c:pt idx="1689">
                  <c:v>40101</c:v>
                </c:pt>
                <c:pt idx="1690">
                  <c:v>40100</c:v>
                </c:pt>
                <c:pt idx="1691">
                  <c:v>40099</c:v>
                </c:pt>
                <c:pt idx="1692">
                  <c:v>40098</c:v>
                </c:pt>
                <c:pt idx="1693">
                  <c:v>40095</c:v>
                </c:pt>
                <c:pt idx="1694">
                  <c:v>40094</c:v>
                </c:pt>
                <c:pt idx="1695">
                  <c:v>40093</c:v>
                </c:pt>
                <c:pt idx="1696">
                  <c:v>40092</c:v>
                </c:pt>
                <c:pt idx="1697">
                  <c:v>40091</c:v>
                </c:pt>
                <c:pt idx="1698">
                  <c:v>40088</c:v>
                </c:pt>
                <c:pt idx="1699">
                  <c:v>40087</c:v>
                </c:pt>
                <c:pt idx="1700">
                  <c:v>40086</c:v>
                </c:pt>
                <c:pt idx="1701">
                  <c:v>40085</c:v>
                </c:pt>
                <c:pt idx="1702">
                  <c:v>40084</c:v>
                </c:pt>
                <c:pt idx="1703">
                  <c:v>40081</c:v>
                </c:pt>
                <c:pt idx="1704">
                  <c:v>40080</c:v>
                </c:pt>
                <c:pt idx="1705">
                  <c:v>40079</c:v>
                </c:pt>
                <c:pt idx="1706">
                  <c:v>40078</c:v>
                </c:pt>
                <c:pt idx="1707">
                  <c:v>40077</c:v>
                </c:pt>
                <c:pt idx="1708">
                  <c:v>40074</c:v>
                </c:pt>
                <c:pt idx="1709">
                  <c:v>40073</c:v>
                </c:pt>
                <c:pt idx="1710">
                  <c:v>40072</c:v>
                </c:pt>
                <c:pt idx="1711">
                  <c:v>40071</c:v>
                </c:pt>
                <c:pt idx="1712">
                  <c:v>40070</c:v>
                </c:pt>
                <c:pt idx="1713">
                  <c:v>40067</c:v>
                </c:pt>
                <c:pt idx="1714">
                  <c:v>40066</c:v>
                </c:pt>
                <c:pt idx="1715">
                  <c:v>40065</c:v>
                </c:pt>
                <c:pt idx="1716">
                  <c:v>40064</c:v>
                </c:pt>
                <c:pt idx="1717">
                  <c:v>40060</c:v>
                </c:pt>
                <c:pt idx="1718">
                  <c:v>40059</c:v>
                </c:pt>
                <c:pt idx="1719">
                  <c:v>40058</c:v>
                </c:pt>
                <c:pt idx="1720">
                  <c:v>40057</c:v>
                </c:pt>
                <c:pt idx="1721">
                  <c:v>40056</c:v>
                </c:pt>
                <c:pt idx="1722">
                  <c:v>40053</c:v>
                </c:pt>
                <c:pt idx="1723">
                  <c:v>40052</c:v>
                </c:pt>
                <c:pt idx="1724">
                  <c:v>40051</c:v>
                </c:pt>
                <c:pt idx="1725">
                  <c:v>40050</c:v>
                </c:pt>
                <c:pt idx="1726">
                  <c:v>40049</c:v>
                </c:pt>
                <c:pt idx="1727">
                  <c:v>40046</c:v>
                </c:pt>
                <c:pt idx="1728">
                  <c:v>40045</c:v>
                </c:pt>
                <c:pt idx="1729">
                  <c:v>40044</c:v>
                </c:pt>
                <c:pt idx="1730">
                  <c:v>40043</c:v>
                </c:pt>
                <c:pt idx="1731">
                  <c:v>40042</c:v>
                </c:pt>
                <c:pt idx="1732">
                  <c:v>40039</c:v>
                </c:pt>
                <c:pt idx="1733">
                  <c:v>40038</c:v>
                </c:pt>
                <c:pt idx="1734">
                  <c:v>40037</c:v>
                </c:pt>
                <c:pt idx="1735">
                  <c:v>40036</c:v>
                </c:pt>
                <c:pt idx="1736">
                  <c:v>40035</c:v>
                </c:pt>
                <c:pt idx="1737">
                  <c:v>40032</c:v>
                </c:pt>
                <c:pt idx="1738">
                  <c:v>40031</c:v>
                </c:pt>
                <c:pt idx="1739">
                  <c:v>40030</c:v>
                </c:pt>
                <c:pt idx="1740">
                  <c:v>40029</c:v>
                </c:pt>
                <c:pt idx="1741">
                  <c:v>40028</c:v>
                </c:pt>
                <c:pt idx="1742">
                  <c:v>40025</c:v>
                </c:pt>
                <c:pt idx="1743">
                  <c:v>40024</c:v>
                </c:pt>
                <c:pt idx="1744">
                  <c:v>40023</c:v>
                </c:pt>
                <c:pt idx="1745">
                  <c:v>40022</c:v>
                </c:pt>
                <c:pt idx="1746">
                  <c:v>40021</c:v>
                </c:pt>
                <c:pt idx="1747">
                  <c:v>40018</c:v>
                </c:pt>
                <c:pt idx="1748">
                  <c:v>40017</c:v>
                </c:pt>
                <c:pt idx="1749">
                  <c:v>40016</c:v>
                </c:pt>
                <c:pt idx="1750">
                  <c:v>40015</c:v>
                </c:pt>
                <c:pt idx="1751">
                  <c:v>40014</c:v>
                </c:pt>
                <c:pt idx="1752">
                  <c:v>40011</c:v>
                </c:pt>
                <c:pt idx="1753">
                  <c:v>40010</c:v>
                </c:pt>
                <c:pt idx="1754">
                  <c:v>40009</c:v>
                </c:pt>
                <c:pt idx="1755">
                  <c:v>40008</c:v>
                </c:pt>
                <c:pt idx="1756">
                  <c:v>40007</c:v>
                </c:pt>
                <c:pt idx="1757">
                  <c:v>40004</c:v>
                </c:pt>
                <c:pt idx="1758">
                  <c:v>40003</c:v>
                </c:pt>
                <c:pt idx="1759">
                  <c:v>40002</c:v>
                </c:pt>
                <c:pt idx="1760">
                  <c:v>40001</c:v>
                </c:pt>
                <c:pt idx="1761">
                  <c:v>40000</c:v>
                </c:pt>
                <c:pt idx="1762">
                  <c:v>39996</c:v>
                </c:pt>
                <c:pt idx="1763">
                  <c:v>39995</c:v>
                </c:pt>
                <c:pt idx="1764">
                  <c:v>39994</c:v>
                </c:pt>
                <c:pt idx="1765">
                  <c:v>39993</c:v>
                </c:pt>
                <c:pt idx="1766">
                  <c:v>39990</c:v>
                </c:pt>
                <c:pt idx="1767">
                  <c:v>39989</c:v>
                </c:pt>
                <c:pt idx="1768">
                  <c:v>39988</c:v>
                </c:pt>
                <c:pt idx="1769">
                  <c:v>39987</c:v>
                </c:pt>
                <c:pt idx="1770">
                  <c:v>39986</c:v>
                </c:pt>
                <c:pt idx="1771">
                  <c:v>39983</c:v>
                </c:pt>
                <c:pt idx="1772">
                  <c:v>39982</c:v>
                </c:pt>
                <c:pt idx="1773">
                  <c:v>39981</c:v>
                </c:pt>
                <c:pt idx="1774">
                  <c:v>39980</c:v>
                </c:pt>
                <c:pt idx="1775">
                  <c:v>39979</c:v>
                </c:pt>
                <c:pt idx="1776">
                  <c:v>39976</c:v>
                </c:pt>
                <c:pt idx="1777">
                  <c:v>39975</c:v>
                </c:pt>
                <c:pt idx="1778">
                  <c:v>39974</c:v>
                </c:pt>
                <c:pt idx="1779">
                  <c:v>39973</c:v>
                </c:pt>
                <c:pt idx="1780">
                  <c:v>39972</c:v>
                </c:pt>
                <c:pt idx="1781">
                  <c:v>39969</c:v>
                </c:pt>
                <c:pt idx="1782">
                  <c:v>39968</c:v>
                </c:pt>
                <c:pt idx="1783">
                  <c:v>39967</c:v>
                </c:pt>
                <c:pt idx="1784">
                  <c:v>39966</c:v>
                </c:pt>
                <c:pt idx="1785">
                  <c:v>39965</c:v>
                </c:pt>
                <c:pt idx="1786">
                  <c:v>39962</c:v>
                </c:pt>
                <c:pt idx="1787">
                  <c:v>39961</c:v>
                </c:pt>
                <c:pt idx="1788">
                  <c:v>39960</c:v>
                </c:pt>
                <c:pt idx="1789">
                  <c:v>39959</c:v>
                </c:pt>
                <c:pt idx="1790">
                  <c:v>39955</c:v>
                </c:pt>
                <c:pt idx="1791">
                  <c:v>39954</c:v>
                </c:pt>
                <c:pt idx="1792">
                  <c:v>39953</c:v>
                </c:pt>
                <c:pt idx="1793">
                  <c:v>39952</c:v>
                </c:pt>
                <c:pt idx="1794">
                  <c:v>39951</c:v>
                </c:pt>
                <c:pt idx="1795">
                  <c:v>39948</c:v>
                </c:pt>
                <c:pt idx="1796">
                  <c:v>39947</c:v>
                </c:pt>
                <c:pt idx="1797">
                  <c:v>39946</c:v>
                </c:pt>
                <c:pt idx="1798">
                  <c:v>39945</c:v>
                </c:pt>
                <c:pt idx="1799">
                  <c:v>39944</c:v>
                </c:pt>
                <c:pt idx="1800">
                  <c:v>39941</c:v>
                </c:pt>
                <c:pt idx="1801">
                  <c:v>39940</c:v>
                </c:pt>
                <c:pt idx="1802">
                  <c:v>39939</c:v>
                </c:pt>
                <c:pt idx="1803">
                  <c:v>39938</c:v>
                </c:pt>
                <c:pt idx="1804">
                  <c:v>39937</c:v>
                </c:pt>
                <c:pt idx="1805">
                  <c:v>39934</c:v>
                </c:pt>
                <c:pt idx="1806">
                  <c:v>39933</c:v>
                </c:pt>
                <c:pt idx="1807">
                  <c:v>39932</c:v>
                </c:pt>
                <c:pt idx="1808">
                  <c:v>39931</c:v>
                </c:pt>
                <c:pt idx="1809">
                  <c:v>39930</c:v>
                </c:pt>
                <c:pt idx="1810">
                  <c:v>39927</c:v>
                </c:pt>
                <c:pt idx="1811">
                  <c:v>39926</c:v>
                </c:pt>
                <c:pt idx="1812">
                  <c:v>39925</c:v>
                </c:pt>
                <c:pt idx="1813">
                  <c:v>39924</c:v>
                </c:pt>
                <c:pt idx="1814">
                  <c:v>39923</c:v>
                </c:pt>
                <c:pt idx="1815">
                  <c:v>39920</c:v>
                </c:pt>
                <c:pt idx="1816">
                  <c:v>39919</c:v>
                </c:pt>
                <c:pt idx="1817">
                  <c:v>39918</c:v>
                </c:pt>
                <c:pt idx="1818">
                  <c:v>39917</c:v>
                </c:pt>
                <c:pt idx="1819">
                  <c:v>39916</c:v>
                </c:pt>
                <c:pt idx="1820">
                  <c:v>39912</c:v>
                </c:pt>
                <c:pt idx="1821">
                  <c:v>39911</c:v>
                </c:pt>
                <c:pt idx="1822">
                  <c:v>39910</c:v>
                </c:pt>
                <c:pt idx="1823">
                  <c:v>39909</c:v>
                </c:pt>
                <c:pt idx="1824">
                  <c:v>39906</c:v>
                </c:pt>
                <c:pt idx="1825">
                  <c:v>39905</c:v>
                </c:pt>
                <c:pt idx="1826">
                  <c:v>39904</c:v>
                </c:pt>
                <c:pt idx="1827">
                  <c:v>39903</c:v>
                </c:pt>
                <c:pt idx="1828">
                  <c:v>39902</c:v>
                </c:pt>
                <c:pt idx="1829">
                  <c:v>39899</c:v>
                </c:pt>
                <c:pt idx="1830">
                  <c:v>39898</c:v>
                </c:pt>
                <c:pt idx="1831">
                  <c:v>39897</c:v>
                </c:pt>
                <c:pt idx="1832">
                  <c:v>39896</c:v>
                </c:pt>
                <c:pt idx="1833">
                  <c:v>39895</c:v>
                </c:pt>
                <c:pt idx="1834">
                  <c:v>39892</c:v>
                </c:pt>
                <c:pt idx="1835">
                  <c:v>39891</c:v>
                </c:pt>
                <c:pt idx="1836">
                  <c:v>39890</c:v>
                </c:pt>
                <c:pt idx="1837">
                  <c:v>39889</c:v>
                </c:pt>
                <c:pt idx="1838">
                  <c:v>39888</c:v>
                </c:pt>
                <c:pt idx="1839">
                  <c:v>39885</c:v>
                </c:pt>
                <c:pt idx="1840">
                  <c:v>39884</c:v>
                </c:pt>
                <c:pt idx="1841">
                  <c:v>39883</c:v>
                </c:pt>
                <c:pt idx="1842">
                  <c:v>39882</c:v>
                </c:pt>
                <c:pt idx="1843">
                  <c:v>39881</c:v>
                </c:pt>
                <c:pt idx="1844">
                  <c:v>39878</c:v>
                </c:pt>
                <c:pt idx="1845">
                  <c:v>39877</c:v>
                </c:pt>
                <c:pt idx="1846">
                  <c:v>39876</c:v>
                </c:pt>
                <c:pt idx="1847">
                  <c:v>39875</c:v>
                </c:pt>
                <c:pt idx="1848">
                  <c:v>39874</c:v>
                </c:pt>
                <c:pt idx="1849">
                  <c:v>39871</c:v>
                </c:pt>
                <c:pt idx="1850">
                  <c:v>39870</c:v>
                </c:pt>
                <c:pt idx="1851">
                  <c:v>39869</c:v>
                </c:pt>
                <c:pt idx="1852">
                  <c:v>39868</c:v>
                </c:pt>
                <c:pt idx="1853">
                  <c:v>39867</c:v>
                </c:pt>
                <c:pt idx="1854">
                  <c:v>39864</c:v>
                </c:pt>
                <c:pt idx="1855">
                  <c:v>39863</c:v>
                </c:pt>
                <c:pt idx="1856">
                  <c:v>39862</c:v>
                </c:pt>
                <c:pt idx="1857">
                  <c:v>39861</c:v>
                </c:pt>
                <c:pt idx="1858">
                  <c:v>39857</c:v>
                </c:pt>
                <c:pt idx="1859">
                  <c:v>39856</c:v>
                </c:pt>
                <c:pt idx="1860">
                  <c:v>39855</c:v>
                </c:pt>
                <c:pt idx="1861">
                  <c:v>39854</c:v>
                </c:pt>
                <c:pt idx="1862">
                  <c:v>39853</c:v>
                </c:pt>
                <c:pt idx="1863">
                  <c:v>39850</c:v>
                </c:pt>
                <c:pt idx="1864">
                  <c:v>39849</c:v>
                </c:pt>
                <c:pt idx="1865">
                  <c:v>39848</c:v>
                </c:pt>
                <c:pt idx="1866">
                  <c:v>39847</c:v>
                </c:pt>
                <c:pt idx="1867">
                  <c:v>39846</c:v>
                </c:pt>
                <c:pt idx="1868">
                  <c:v>39843</c:v>
                </c:pt>
                <c:pt idx="1869">
                  <c:v>39842</c:v>
                </c:pt>
                <c:pt idx="1870">
                  <c:v>39841</c:v>
                </c:pt>
                <c:pt idx="1871">
                  <c:v>39840</c:v>
                </c:pt>
                <c:pt idx="1872">
                  <c:v>39839</c:v>
                </c:pt>
                <c:pt idx="1873">
                  <c:v>39836</c:v>
                </c:pt>
                <c:pt idx="1874">
                  <c:v>39835</c:v>
                </c:pt>
                <c:pt idx="1875">
                  <c:v>39834</c:v>
                </c:pt>
                <c:pt idx="1876">
                  <c:v>39833</c:v>
                </c:pt>
                <c:pt idx="1877">
                  <c:v>39829</c:v>
                </c:pt>
                <c:pt idx="1878">
                  <c:v>39828</c:v>
                </c:pt>
                <c:pt idx="1879">
                  <c:v>39827</c:v>
                </c:pt>
                <c:pt idx="1880">
                  <c:v>39826</c:v>
                </c:pt>
                <c:pt idx="1881">
                  <c:v>39825</c:v>
                </c:pt>
                <c:pt idx="1882">
                  <c:v>39822</c:v>
                </c:pt>
                <c:pt idx="1883">
                  <c:v>39821</c:v>
                </c:pt>
                <c:pt idx="1884">
                  <c:v>39820</c:v>
                </c:pt>
                <c:pt idx="1885">
                  <c:v>39819</c:v>
                </c:pt>
                <c:pt idx="1886">
                  <c:v>39818</c:v>
                </c:pt>
                <c:pt idx="1887">
                  <c:v>39815</c:v>
                </c:pt>
                <c:pt idx="1888">
                  <c:v>39813</c:v>
                </c:pt>
                <c:pt idx="1889">
                  <c:v>39812</c:v>
                </c:pt>
                <c:pt idx="1890">
                  <c:v>39811</c:v>
                </c:pt>
                <c:pt idx="1891">
                  <c:v>39808</c:v>
                </c:pt>
                <c:pt idx="1892">
                  <c:v>39806</c:v>
                </c:pt>
                <c:pt idx="1893">
                  <c:v>39805</c:v>
                </c:pt>
                <c:pt idx="1894">
                  <c:v>39804</c:v>
                </c:pt>
                <c:pt idx="1895">
                  <c:v>39801</c:v>
                </c:pt>
                <c:pt idx="1896">
                  <c:v>39800</c:v>
                </c:pt>
                <c:pt idx="1897">
                  <c:v>39799</c:v>
                </c:pt>
                <c:pt idx="1898">
                  <c:v>39798</c:v>
                </c:pt>
                <c:pt idx="1899">
                  <c:v>39797</c:v>
                </c:pt>
                <c:pt idx="1900">
                  <c:v>39794</c:v>
                </c:pt>
                <c:pt idx="1901">
                  <c:v>39793</c:v>
                </c:pt>
                <c:pt idx="1902">
                  <c:v>39792</c:v>
                </c:pt>
                <c:pt idx="1903">
                  <c:v>39791</c:v>
                </c:pt>
                <c:pt idx="1904">
                  <c:v>39790</c:v>
                </c:pt>
                <c:pt idx="1905">
                  <c:v>39787</c:v>
                </c:pt>
                <c:pt idx="1906">
                  <c:v>39786</c:v>
                </c:pt>
                <c:pt idx="1907">
                  <c:v>39785</c:v>
                </c:pt>
                <c:pt idx="1908">
                  <c:v>39784</c:v>
                </c:pt>
                <c:pt idx="1909">
                  <c:v>39783</c:v>
                </c:pt>
                <c:pt idx="1910">
                  <c:v>39780</c:v>
                </c:pt>
                <c:pt idx="1911">
                  <c:v>39778</c:v>
                </c:pt>
                <c:pt idx="1912">
                  <c:v>39777</c:v>
                </c:pt>
                <c:pt idx="1913">
                  <c:v>39776</c:v>
                </c:pt>
                <c:pt idx="1914">
                  <c:v>39773</c:v>
                </c:pt>
                <c:pt idx="1915">
                  <c:v>39772</c:v>
                </c:pt>
                <c:pt idx="1916">
                  <c:v>39771</c:v>
                </c:pt>
                <c:pt idx="1917">
                  <c:v>39770</c:v>
                </c:pt>
                <c:pt idx="1918">
                  <c:v>39769</c:v>
                </c:pt>
                <c:pt idx="1919">
                  <c:v>39766</c:v>
                </c:pt>
                <c:pt idx="1920">
                  <c:v>39765</c:v>
                </c:pt>
                <c:pt idx="1921">
                  <c:v>39764</c:v>
                </c:pt>
                <c:pt idx="1922">
                  <c:v>39763</c:v>
                </c:pt>
                <c:pt idx="1923">
                  <c:v>39762</c:v>
                </c:pt>
                <c:pt idx="1924">
                  <c:v>39759</c:v>
                </c:pt>
                <c:pt idx="1925">
                  <c:v>39758</c:v>
                </c:pt>
                <c:pt idx="1926">
                  <c:v>39757</c:v>
                </c:pt>
                <c:pt idx="1927">
                  <c:v>39756</c:v>
                </c:pt>
                <c:pt idx="1928">
                  <c:v>39755</c:v>
                </c:pt>
                <c:pt idx="1929">
                  <c:v>39752</c:v>
                </c:pt>
                <c:pt idx="1930">
                  <c:v>39751</c:v>
                </c:pt>
                <c:pt idx="1931">
                  <c:v>39750</c:v>
                </c:pt>
                <c:pt idx="1932">
                  <c:v>39749</c:v>
                </c:pt>
                <c:pt idx="1933">
                  <c:v>39748</c:v>
                </c:pt>
                <c:pt idx="1934">
                  <c:v>39745</c:v>
                </c:pt>
                <c:pt idx="1935">
                  <c:v>39744</c:v>
                </c:pt>
                <c:pt idx="1936">
                  <c:v>39743</c:v>
                </c:pt>
                <c:pt idx="1937">
                  <c:v>39742</c:v>
                </c:pt>
                <c:pt idx="1938">
                  <c:v>39741</c:v>
                </c:pt>
                <c:pt idx="1939">
                  <c:v>39738</c:v>
                </c:pt>
                <c:pt idx="1940">
                  <c:v>39737</c:v>
                </c:pt>
                <c:pt idx="1941">
                  <c:v>39736</c:v>
                </c:pt>
                <c:pt idx="1942">
                  <c:v>39735</c:v>
                </c:pt>
                <c:pt idx="1943">
                  <c:v>39734</c:v>
                </c:pt>
                <c:pt idx="1944">
                  <c:v>39731</c:v>
                </c:pt>
                <c:pt idx="1945">
                  <c:v>39730</c:v>
                </c:pt>
                <c:pt idx="1946">
                  <c:v>39729</c:v>
                </c:pt>
                <c:pt idx="1947">
                  <c:v>39728</c:v>
                </c:pt>
                <c:pt idx="1948">
                  <c:v>39727</c:v>
                </c:pt>
                <c:pt idx="1949">
                  <c:v>39724</c:v>
                </c:pt>
                <c:pt idx="1950">
                  <c:v>39723</c:v>
                </c:pt>
                <c:pt idx="1951">
                  <c:v>39722</c:v>
                </c:pt>
                <c:pt idx="1952">
                  <c:v>39721</c:v>
                </c:pt>
                <c:pt idx="1953">
                  <c:v>39720</c:v>
                </c:pt>
                <c:pt idx="1954">
                  <c:v>39717</c:v>
                </c:pt>
                <c:pt idx="1955">
                  <c:v>39716</c:v>
                </c:pt>
                <c:pt idx="1956">
                  <c:v>39715</c:v>
                </c:pt>
                <c:pt idx="1957">
                  <c:v>39714</c:v>
                </c:pt>
                <c:pt idx="1958">
                  <c:v>39713</c:v>
                </c:pt>
                <c:pt idx="1959">
                  <c:v>39710</c:v>
                </c:pt>
                <c:pt idx="1960">
                  <c:v>39709</c:v>
                </c:pt>
                <c:pt idx="1961">
                  <c:v>39708</c:v>
                </c:pt>
                <c:pt idx="1962">
                  <c:v>39707</c:v>
                </c:pt>
                <c:pt idx="1963">
                  <c:v>39706</c:v>
                </c:pt>
                <c:pt idx="1964">
                  <c:v>39703</c:v>
                </c:pt>
                <c:pt idx="1965">
                  <c:v>39702</c:v>
                </c:pt>
                <c:pt idx="1966">
                  <c:v>39701</c:v>
                </c:pt>
                <c:pt idx="1967">
                  <c:v>39700</c:v>
                </c:pt>
                <c:pt idx="1968">
                  <c:v>39699</c:v>
                </c:pt>
                <c:pt idx="1969">
                  <c:v>39696</c:v>
                </c:pt>
                <c:pt idx="1970">
                  <c:v>39695</c:v>
                </c:pt>
                <c:pt idx="1971">
                  <c:v>39694</c:v>
                </c:pt>
                <c:pt idx="1972">
                  <c:v>39693</c:v>
                </c:pt>
                <c:pt idx="1973">
                  <c:v>39689</c:v>
                </c:pt>
                <c:pt idx="1974">
                  <c:v>39688</c:v>
                </c:pt>
                <c:pt idx="1975">
                  <c:v>39687</c:v>
                </c:pt>
                <c:pt idx="1976">
                  <c:v>39686</c:v>
                </c:pt>
                <c:pt idx="1977">
                  <c:v>39685</c:v>
                </c:pt>
                <c:pt idx="1978">
                  <c:v>39682</c:v>
                </c:pt>
                <c:pt idx="1979">
                  <c:v>39681</c:v>
                </c:pt>
                <c:pt idx="1980">
                  <c:v>39680</c:v>
                </c:pt>
                <c:pt idx="1981">
                  <c:v>39679</c:v>
                </c:pt>
                <c:pt idx="1982">
                  <c:v>39678</c:v>
                </c:pt>
                <c:pt idx="1983">
                  <c:v>39675</c:v>
                </c:pt>
                <c:pt idx="1984">
                  <c:v>39674</c:v>
                </c:pt>
                <c:pt idx="1985">
                  <c:v>39673</c:v>
                </c:pt>
                <c:pt idx="1986">
                  <c:v>39672</c:v>
                </c:pt>
                <c:pt idx="1987">
                  <c:v>39671</c:v>
                </c:pt>
                <c:pt idx="1988">
                  <c:v>39668</c:v>
                </c:pt>
              </c:numCache>
            </c:numRef>
          </c:cat>
          <c:val>
            <c:numRef>
              <c:f>Stock_Data!$F$2:$F$1990</c:f>
              <c:numCache>
                <c:formatCode>General</c:formatCode>
                <c:ptCount val="1989"/>
                <c:pt idx="0">
                  <c:v>17916.910159999999</c:v>
                </c:pt>
                <c:pt idx="1">
                  <c:v>17711.800780000001</c:v>
                </c:pt>
                <c:pt idx="2">
                  <c:v>17456.019530000001</c:v>
                </c:pt>
                <c:pt idx="3">
                  <c:v>17190.509770000001</c:v>
                </c:pt>
                <c:pt idx="4">
                  <c:v>17063.08008</c:v>
                </c:pt>
                <c:pt idx="5">
                  <c:v>17356.339840000001</c:v>
                </c:pt>
                <c:pt idx="6">
                  <c:v>17844.109380000002</c:v>
                </c:pt>
                <c:pt idx="7">
                  <c:v>17770.359380000002</c:v>
                </c:pt>
                <c:pt idx="8">
                  <c:v>17799.800780000001</c:v>
                </c:pt>
                <c:pt idx="9">
                  <c:v>17736.869139999999</c:v>
                </c:pt>
                <c:pt idx="10">
                  <c:v>17602.779299999998</c:v>
                </c:pt>
                <c:pt idx="11">
                  <c:v>17471.289059999999</c:v>
                </c:pt>
                <c:pt idx="12">
                  <c:v>17629.009770000001</c:v>
                </c:pt>
                <c:pt idx="13">
                  <c:v>17595.789059999999</c:v>
                </c:pt>
                <c:pt idx="14">
                  <c:v>17731.349610000001</c:v>
                </c:pt>
                <c:pt idx="15">
                  <c:v>17812.339840000001</c:v>
                </c:pt>
                <c:pt idx="16">
                  <c:v>17915.880860000001</c:v>
                </c:pt>
                <c:pt idx="17">
                  <c:v>17931.910159999999</c:v>
                </c:pt>
                <c:pt idx="18">
                  <c:v>17936.220700000002</c:v>
                </c:pt>
                <c:pt idx="19">
                  <c:v>17822.810549999998</c:v>
                </c:pt>
                <c:pt idx="20">
                  <c:v>17689.679690000001</c:v>
                </c:pt>
                <c:pt idx="21">
                  <c:v>17703.550780000001</c:v>
                </c:pt>
                <c:pt idx="22">
                  <c:v>17664.789059999999</c:v>
                </c:pt>
                <c:pt idx="23">
                  <c:v>17724.029299999998</c:v>
                </c:pt>
                <c:pt idx="24">
                  <c:v>17824.730469999999</c:v>
                </c:pt>
                <c:pt idx="25">
                  <c:v>17803.820309999999</c:v>
                </c:pt>
                <c:pt idx="26">
                  <c:v>17735.089840000001</c:v>
                </c:pt>
                <c:pt idx="27">
                  <c:v>17525.189450000002</c:v>
                </c:pt>
                <c:pt idx="28">
                  <c:v>17480.050780000001</c:v>
                </c:pt>
                <c:pt idx="29">
                  <c:v>17437.320309999999</c:v>
                </c:pt>
                <c:pt idx="30">
                  <c:v>17331.070309999999</c:v>
                </c:pt>
                <c:pt idx="31">
                  <c:v>17418.210940000001</c:v>
                </c:pt>
                <c:pt idx="32">
                  <c:v>17469.91992</c:v>
                </c:pt>
                <c:pt idx="33">
                  <c:v>17531.759770000001</c:v>
                </c:pt>
                <c:pt idx="34">
                  <c:v>17512.480469999999</c:v>
                </c:pt>
                <c:pt idx="35">
                  <c:v>17625.380860000001</c:v>
                </c:pt>
                <c:pt idx="36">
                  <c:v>17711.050780000001</c:v>
                </c:pt>
                <c:pt idx="37">
                  <c:v>17726.660159999999</c:v>
                </c:pt>
                <c:pt idx="38">
                  <c:v>17668.380860000001</c:v>
                </c:pt>
                <c:pt idx="39">
                  <c:v>17580.380860000001</c:v>
                </c:pt>
                <c:pt idx="40">
                  <c:v>17615.820309999999</c:v>
                </c:pt>
                <c:pt idx="41">
                  <c:v>17609.009770000001</c:v>
                </c:pt>
                <c:pt idx="42">
                  <c:v>17670.880860000001</c:v>
                </c:pt>
                <c:pt idx="43">
                  <c:v>17773.710940000001</c:v>
                </c:pt>
                <c:pt idx="44">
                  <c:v>17651.980469999999</c:v>
                </c:pt>
                <c:pt idx="45">
                  <c:v>17796.550780000001</c:v>
                </c:pt>
                <c:pt idx="46">
                  <c:v>17920.259770000001</c:v>
                </c:pt>
                <c:pt idx="47">
                  <c:v>17934.16992</c:v>
                </c:pt>
                <c:pt idx="48">
                  <c:v>17855.550780000001</c:v>
                </c:pt>
                <c:pt idx="49">
                  <c:v>17909.890630000002</c:v>
                </c:pt>
                <c:pt idx="50">
                  <c:v>17963.890630000002</c:v>
                </c:pt>
                <c:pt idx="51">
                  <c:v>18031.210940000001</c:v>
                </c:pt>
                <c:pt idx="52">
                  <c:v>17984.429690000001</c:v>
                </c:pt>
                <c:pt idx="53">
                  <c:v>17848.220700000002</c:v>
                </c:pt>
                <c:pt idx="54">
                  <c:v>17867.410159999999</c:v>
                </c:pt>
                <c:pt idx="55">
                  <c:v>17885.439450000002</c:v>
                </c:pt>
                <c:pt idx="56">
                  <c:v>17741.660159999999</c:v>
                </c:pt>
                <c:pt idx="57">
                  <c:v>17553.570309999999</c:v>
                </c:pt>
                <c:pt idx="58">
                  <c:v>17555.900389999999</c:v>
                </c:pt>
                <c:pt idx="59">
                  <c:v>17528.160159999999</c:v>
                </c:pt>
                <c:pt idx="60">
                  <c:v>17484.230469999999</c:v>
                </c:pt>
                <c:pt idx="61">
                  <c:v>17542.539059999999</c:v>
                </c:pt>
                <c:pt idx="62">
                  <c:v>17579.560549999998</c:v>
                </c:pt>
                <c:pt idx="63">
                  <c:v>17710.66992</c:v>
                </c:pt>
                <c:pt idx="64">
                  <c:v>17568.019530000001</c:v>
                </c:pt>
                <c:pt idx="65">
                  <c:v>17669.720700000002</c:v>
                </c:pt>
                <c:pt idx="66">
                  <c:v>17652.359380000002</c:v>
                </c:pt>
                <c:pt idx="67">
                  <c:v>17434.269530000001</c:v>
                </c:pt>
                <c:pt idx="68">
                  <c:v>17493.029299999998</c:v>
                </c:pt>
                <c:pt idx="69">
                  <c:v>17399.009770000001</c:v>
                </c:pt>
                <c:pt idx="70">
                  <c:v>17486.269530000001</c:v>
                </c:pt>
                <c:pt idx="71">
                  <c:v>17540.41992</c:v>
                </c:pt>
                <c:pt idx="72">
                  <c:v>17551.279299999998</c:v>
                </c:pt>
                <c:pt idx="73">
                  <c:v>17481.490229999999</c:v>
                </c:pt>
                <c:pt idx="74">
                  <c:v>17297.650389999999</c:v>
                </c:pt>
                <c:pt idx="75">
                  <c:v>17204.070309999999</c:v>
                </c:pt>
                <c:pt idx="76">
                  <c:v>17120.349610000001</c:v>
                </c:pt>
                <c:pt idx="77">
                  <c:v>17161.160159999999</c:v>
                </c:pt>
                <c:pt idx="78">
                  <c:v>17014.990229999999</c:v>
                </c:pt>
                <c:pt idx="79">
                  <c:v>16821.859380000002</c:v>
                </c:pt>
                <c:pt idx="80">
                  <c:v>16947.939450000002</c:v>
                </c:pt>
                <c:pt idx="81">
                  <c:v>16921.509770000001</c:v>
                </c:pt>
                <c:pt idx="82">
                  <c:v>16940.480469999999</c:v>
                </c:pt>
                <c:pt idx="83">
                  <c:v>16898.839840000001</c:v>
                </c:pt>
                <c:pt idx="84">
                  <c:v>16820.730469999999</c:v>
                </c:pt>
                <c:pt idx="85">
                  <c:v>16766.320309999999</c:v>
                </c:pt>
                <c:pt idx="86">
                  <c:v>16545.66992</c:v>
                </c:pt>
                <c:pt idx="87">
                  <c:v>16510.400389999999</c:v>
                </c:pt>
                <c:pt idx="88">
                  <c:v>16623.910159999999</c:v>
                </c:pt>
                <c:pt idx="89">
                  <c:v>16458.41992</c:v>
                </c:pt>
                <c:pt idx="90">
                  <c:v>16165.860350000001</c:v>
                </c:pt>
                <c:pt idx="91">
                  <c:v>16403.529299999998</c:v>
                </c:pt>
                <c:pt idx="92">
                  <c:v>16417.130860000001</c:v>
                </c:pt>
                <c:pt idx="93">
                  <c:v>16278</c:v>
                </c:pt>
                <c:pt idx="94">
                  <c:v>16390.429690000001</c:v>
                </c:pt>
                <c:pt idx="95">
                  <c:v>16217.98047</c:v>
                </c:pt>
                <c:pt idx="96">
                  <c:v>16012.389649999999</c:v>
                </c:pt>
                <c:pt idx="97">
                  <c:v>15691.62012</c:v>
                </c:pt>
                <c:pt idx="98">
                  <c:v>15503.009770000001</c:v>
                </c:pt>
                <c:pt idx="99">
                  <c:v>15899.910159999999</c:v>
                </c:pt>
                <c:pt idx="100">
                  <c:v>15881.110350000001</c:v>
                </c:pt>
                <c:pt idx="101">
                  <c:v>15803.54981</c:v>
                </c:pt>
                <c:pt idx="102">
                  <c:v>16129.809569999999</c:v>
                </c:pt>
                <c:pt idx="103">
                  <c:v>16266.160159999999</c:v>
                </c:pt>
                <c:pt idx="104">
                  <c:v>15960.450199999999</c:v>
                </c:pt>
                <c:pt idx="105">
                  <c:v>16108.440430000001</c:v>
                </c:pt>
                <c:pt idx="106">
                  <c:v>16299.469730000001</c:v>
                </c:pt>
                <c:pt idx="107">
                  <c:v>16090.259770000001</c:v>
                </c:pt>
                <c:pt idx="108">
                  <c:v>15863.719730000001</c:v>
                </c:pt>
                <c:pt idx="109">
                  <c:v>15878.29981</c:v>
                </c:pt>
                <c:pt idx="110">
                  <c:v>15893.160159999999</c:v>
                </c:pt>
                <c:pt idx="111">
                  <c:v>15880.150390000001</c:v>
                </c:pt>
                <c:pt idx="112">
                  <c:v>15921.099609999999</c:v>
                </c:pt>
                <c:pt idx="113">
                  <c:v>15704.660159999999</c:v>
                </c:pt>
                <c:pt idx="114">
                  <c:v>15450.559569999999</c:v>
                </c:pt>
                <c:pt idx="115">
                  <c:v>15900.25</c:v>
                </c:pt>
                <c:pt idx="116">
                  <c:v>15842.110350000001</c:v>
                </c:pt>
                <c:pt idx="117">
                  <c:v>16075.12012</c:v>
                </c:pt>
                <c:pt idx="118">
                  <c:v>16123.200199999999</c:v>
                </c:pt>
                <c:pt idx="119">
                  <c:v>16322.070309999999</c:v>
                </c:pt>
                <c:pt idx="120">
                  <c:v>16232.030269999999</c:v>
                </c:pt>
                <c:pt idx="121">
                  <c:v>16314.570309999999</c:v>
                </c:pt>
                <c:pt idx="122">
                  <c:v>16463.630860000001</c:v>
                </c:pt>
                <c:pt idx="123">
                  <c:v>16817.619139999999</c:v>
                </c:pt>
                <c:pt idx="124">
                  <c:v>17038.609380000002</c:v>
                </c:pt>
                <c:pt idx="125">
                  <c:v>16957.630860000001</c:v>
                </c:pt>
                <c:pt idx="126">
                  <c:v>17421.160159999999</c:v>
                </c:pt>
                <c:pt idx="127">
                  <c:v>17588.869139999999</c:v>
                </c:pt>
                <c:pt idx="128">
                  <c:v>17547.369139999999</c:v>
                </c:pt>
                <c:pt idx="129">
                  <c:v>17437.339840000001</c:v>
                </c:pt>
                <c:pt idx="130">
                  <c:v>17543.949219999999</c:v>
                </c:pt>
                <c:pt idx="131">
                  <c:v>17427.630860000001</c:v>
                </c:pt>
                <c:pt idx="132">
                  <c:v>17242.859380000002</c:v>
                </c:pt>
                <c:pt idx="133">
                  <c:v>17116.730469999999</c:v>
                </c:pt>
                <c:pt idx="134">
                  <c:v>17124.310549999998</c:v>
                </c:pt>
                <c:pt idx="135">
                  <c:v>17493.5</c:v>
                </c:pt>
                <c:pt idx="136">
                  <c:v>17483.679690000001</c:v>
                </c:pt>
                <c:pt idx="137">
                  <c:v>17341.179690000001</c:v>
                </c:pt>
                <c:pt idx="138">
                  <c:v>17138.470700000002</c:v>
                </c:pt>
                <c:pt idx="139">
                  <c:v>17230.5</c:v>
                </c:pt>
                <c:pt idx="140">
                  <c:v>17474.660159999999</c:v>
                </c:pt>
                <c:pt idx="141">
                  <c:v>17403.509770000001</c:v>
                </c:pt>
                <c:pt idx="142">
                  <c:v>17485.390630000002</c:v>
                </c:pt>
                <c:pt idx="143">
                  <c:v>17639.25</c:v>
                </c:pt>
                <c:pt idx="144">
                  <c:v>17482.679690000001</c:v>
                </c:pt>
                <c:pt idx="145">
                  <c:v>17425.560549999998</c:v>
                </c:pt>
                <c:pt idx="146">
                  <c:v>17708.199219999999</c:v>
                </c:pt>
                <c:pt idx="147">
                  <c:v>17719.720700000002</c:v>
                </c:pt>
                <c:pt idx="148">
                  <c:v>17719.789059999999</c:v>
                </c:pt>
                <c:pt idx="149">
                  <c:v>17749.320309999999</c:v>
                </c:pt>
                <c:pt idx="150">
                  <c:v>17801.83008</c:v>
                </c:pt>
                <c:pt idx="151">
                  <c:v>17683.509770000001</c:v>
                </c:pt>
                <c:pt idx="152">
                  <c:v>17751.529299999998</c:v>
                </c:pt>
                <c:pt idx="153">
                  <c:v>17732.75</c:v>
                </c:pt>
                <c:pt idx="154">
                  <c:v>17681.980469999999</c:v>
                </c:pt>
                <c:pt idx="155">
                  <c:v>17485.490229999999</c:v>
                </c:pt>
                <c:pt idx="156">
                  <c:v>17451.410159999999</c:v>
                </c:pt>
                <c:pt idx="157">
                  <c:v>17210.429690000001</c:v>
                </c:pt>
                <c:pt idx="158">
                  <c:v>17238.890630000002</c:v>
                </c:pt>
                <c:pt idx="159">
                  <c:v>17443.5</c:v>
                </c:pt>
                <c:pt idx="160">
                  <c:v>17696.910159999999</c:v>
                </c:pt>
                <c:pt idx="161">
                  <c:v>17657.720700000002</c:v>
                </c:pt>
                <c:pt idx="162">
                  <c:v>17667.779299999998</c:v>
                </c:pt>
                <c:pt idx="163">
                  <c:v>17768.599610000001</c:v>
                </c:pt>
                <c:pt idx="164">
                  <c:v>17779.189450000002</c:v>
                </c:pt>
                <c:pt idx="165">
                  <c:v>17828.83008</c:v>
                </c:pt>
                <c:pt idx="166">
                  <c:v>17796.019530000001</c:v>
                </c:pt>
                <c:pt idx="167">
                  <c:v>17655.019530000001</c:v>
                </c:pt>
                <c:pt idx="168">
                  <c:v>17662.869139999999</c:v>
                </c:pt>
                <c:pt idx="169">
                  <c:v>17684.720700000002</c:v>
                </c:pt>
                <c:pt idx="170">
                  <c:v>17556.710940000001</c:v>
                </c:pt>
                <c:pt idx="171">
                  <c:v>17540.570309999999</c:v>
                </c:pt>
                <c:pt idx="172">
                  <c:v>17602.509770000001</c:v>
                </c:pt>
                <c:pt idx="173">
                  <c:v>17525.109380000002</c:v>
                </c:pt>
                <c:pt idx="174">
                  <c:v>17180.880860000001</c:v>
                </c:pt>
                <c:pt idx="175">
                  <c:v>17153.130860000001</c:v>
                </c:pt>
                <c:pt idx="176">
                  <c:v>17147.990229999999</c:v>
                </c:pt>
                <c:pt idx="177">
                  <c:v>17129.189450000002</c:v>
                </c:pt>
                <c:pt idx="178">
                  <c:v>17107.349610000001</c:v>
                </c:pt>
                <c:pt idx="179">
                  <c:v>16933.570309999999</c:v>
                </c:pt>
                <c:pt idx="180">
                  <c:v>16887.66992</c:v>
                </c:pt>
                <c:pt idx="181">
                  <c:v>17034.449219999999</c:v>
                </c:pt>
                <c:pt idx="182">
                  <c:v>17064.58008</c:v>
                </c:pt>
                <c:pt idx="183">
                  <c:v>17027.230469999999</c:v>
                </c:pt>
                <c:pt idx="184">
                  <c:v>16859.339840000001</c:v>
                </c:pt>
                <c:pt idx="185">
                  <c:v>16765</c:v>
                </c:pt>
                <c:pt idx="186">
                  <c:v>16746.029299999998</c:v>
                </c:pt>
                <c:pt idx="187">
                  <c:v>16502.099610000001</c:v>
                </c:pt>
                <c:pt idx="188">
                  <c:v>16013.660159999999</c:v>
                </c:pt>
                <c:pt idx="189">
                  <c:v>16073.820309999999</c:v>
                </c:pt>
                <c:pt idx="190">
                  <c:v>16057.08008</c:v>
                </c:pt>
                <c:pt idx="191">
                  <c:v>15942.37012</c:v>
                </c:pt>
                <c:pt idx="192">
                  <c:v>15981.849609999999</c:v>
                </c:pt>
                <c:pt idx="193">
                  <c:v>16205.070309999999</c:v>
                </c:pt>
                <c:pt idx="194">
                  <c:v>16016.360350000001</c:v>
                </c:pt>
                <c:pt idx="195">
                  <c:v>16211.98047</c:v>
                </c:pt>
                <c:pt idx="196">
                  <c:v>16221.73047</c:v>
                </c:pt>
                <c:pt idx="197">
                  <c:v>16391.880860000001</c:v>
                </c:pt>
                <c:pt idx="198">
                  <c:v>16343.759770000001</c:v>
                </c:pt>
                <c:pt idx="199">
                  <c:v>16639.929690000001</c:v>
                </c:pt>
                <c:pt idx="200">
                  <c:v>16593.900389999999</c:v>
                </c:pt>
                <c:pt idx="201">
                  <c:v>16382.58008</c:v>
                </c:pt>
                <c:pt idx="202">
                  <c:v>16330.87012</c:v>
                </c:pt>
                <c:pt idx="203">
                  <c:v>16244.650390000001</c:v>
                </c:pt>
                <c:pt idx="204">
                  <c:v>16212.08008</c:v>
                </c:pt>
                <c:pt idx="205">
                  <c:v>16220.099609999999</c:v>
                </c:pt>
                <c:pt idx="206">
                  <c:v>16109.929690000001</c:v>
                </c:pt>
                <c:pt idx="207">
                  <c:v>16026.610350000001</c:v>
                </c:pt>
                <c:pt idx="208">
                  <c:v>16317.309569999999</c:v>
                </c:pt>
                <c:pt idx="209">
                  <c:v>16058.349609999999</c:v>
                </c:pt>
                <c:pt idx="210">
                  <c:v>15979.950199999999</c:v>
                </c:pt>
                <c:pt idx="211">
                  <c:v>16444.050780000001</c:v>
                </c:pt>
                <c:pt idx="212">
                  <c:v>16535.179690000001</c:v>
                </c:pt>
                <c:pt idx="213">
                  <c:v>16285.509770000001</c:v>
                </c:pt>
                <c:pt idx="214">
                  <c:v>15676.259770000001</c:v>
                </c:pt>
                <c:pt idx="215">
                  <c:v>15651.240229999999</c:v>
                </c:pt>
                <c:pt idx="216">
                  <c:v>15370.33008</c:v>
                </c:pt>
                <c:pt idx="217">
                  <c:v>16459.550780000001</c:v>
                </c:pt>
                <c:pt idx="218">
                  <c:v>16990.689450000002</c:v>
                </c:pt>
                <c:pt idx="219">
                  <c:v>17282.41992</c:v>
                </c:pt>
                <c:pt idx="220">
                  <c:v>17486.41992</c:v>
                </c:pt>
                <c:pt idx="221">
                  <c:v>17341.720700000002</c:v>
                </c:pt>
                <c:pt idx="222">
                  <c:v>17394.060549999998</c:v>
                </c:pt>
                <c:pt idx="223">
                  <c:v>17341.339840000001</c:v>
                </c:pt>
                <c:pt idx="224">
                  <c:v>17125.810549999998</c:v>
                </c:pt>
                <c:pt idx="225">
                  <c:v>17352.630860000001</c:v>
                </c:pt>
                <c:pt idx="226">
                  <c:v>17375.179690000001</c:v>
                </c:pt>
                <c:pt idx="227">
                  <c:v>17279.08008</c:v>
                </c:pt>
                <c:pt idx="228">
                  <c:v>17362.859380000002</c:v>
                </c:pt>
                <c:pt idx="229">
                  <c:v>17492.900389999999</c:v>
                </c:pt>
                <c:pt idx="230">
                  <c:v>17505.5</c:v>
                </c:pt>
                <c:pt idx="231">
                  <c:v>17496.609380000002</c:v>
                </c:pt>
                <c:pt idx="232">
                  <c:v>17671.589840000001</c:v>
                </c:pt>
                <c:pt idx="233">
                  <c:v>17640.849610000001</c:v>
                </c:pt>
                <c:pt idx="234">
                  <c:v>17629.199219999999</c:v>
                </c:pt>
                <c:pt idx="235">
                  <c:v>17449.810549999998</c:v>
                </c:pt>
                <c:pt idx="236">
                  <c:v>17399.16992</c:v>
                </c:pt>
                <c:pt idx="237">
                  <c:v>17553.730469999999</c:v>
                </c:pt>
                <c:pt idx="238">
                  <c:v>17705.029299999998</c:v>
                </c:pt>
                <c:pt idx="239">
                  <c:v>17807.410159999999</c:v>
                </c:pt>
                <c:pt idx="240">
                  <c:v>17868.339840000001</c:v>
                </c:pt>
                <c:pt idx="241">
                  <c:v>18064.5</c:v>
                </c:pt>
                <c:pt idx="242">
                  <c:v>18032.060549999998</c:v>
                </c:pt>
                <c:pt idx="243">
                  <c:v>18065.33008</c:v>
                </c:pt>
                <c:pt idx="244">
                  <c:v>18010.150389999999</c:v>
                </c:pt>
                <c:pt idx="245">
                  <c:v>17956.16992</c:v>
                </c:pt>
                <c:pt idx="246">
                  <c:v>17787.269530000001</c:v>
                </c:pt>
                <c:pt idx="247">
                  <c:v>17561.119139999999</c:v>
                </c:pt>
                <c:pt idx="248">
                  <c:v>17530.380860000001</c:v>
                </c:pt>
                <c:pt idx="249">
                  <c:v>17496.220700000002</c:v>
                </c:pt>
                <c:pt idx="250">
                  <c:v>17465.679690000001</c:v>
                </c:pt>
                <c:pt idx="251">
                  <c:v>17564.359380000002</c:v>
                </c:pt>
                <c:pt idx="252">
                  <c:v>17687.519530000001</c:v>
                </c:pt>
                <c:pt idx="253">
                  <c:v>17638.119139999999</c:v>
                </c:pt>
                <c:pt idx="254">
                  <c:v>17576.5</c:v>
                </c:pt>
                <c:pt idx="255">
                  <c:v>17590.550780000001</c:v>
                </c:pt>
                <c:pt idx="256">
                  <c:v>17892.029299999998</c:v>
                </c:pt>
                <c:pt idx="257">
                  <c:v>17890.359380000002</c:v>
                </c:pt>
                <c:pt idx="258">
                  <c:v>17966.070309999999</c:v>
                </c:pt>
                <c:pt idx="259">
                  <c:v>18108.099610000001</c:v>
                </c:pt>
                <c:pt idx="260">
                  <c:v>18027.630860000001</c:v>
                </c:pt>
                <c:pt idx="261">
                  <c:v>18010.58008</c:v>
                </c:pt>
                <c:pt idx="262">
                  <c:v>17944.609380000002</c:v>
                </c:pt>
                <c:pt idx="263">
                  <c:v>17839.650389999999</c:v>
                </c:pt>
                <c:pt idx="264">
                  <c:v>17774.119139999999</c:v>
                </c:pt>
                <c:pt idx="265">
                  <c:v>17698.41992</c:v>
                </c:pt>
                <c:pt idx="266">
                  <c:v>17857.070309999999</c:v>
                </c:pt>
                <c:pt idx="267">
                  <c:v>18001.269530000001</c:v>
                </c:pt>
                <c:pt idx="268">
                  <c:v>17765.380860000001</c:v>
                </c:pt>
                <c:pt idx="269">
                  <c:v>17714.970700000002</c:v>
                </c:pt>
                <c:pt idx="270">
                  <c:v>17760.609380000002</c:v>
                </c:pt>
                <c:pt idx="271">
                  <c:v>17822.900389999999</c:v>
                </c:pt>
                <c:pt idx="272">
                  <c:v>17876.949219999999</c:v>
                </c:pt>
                <c:pt idx="273">
                  <c:v>18010.41992</c:v>
                </c:pt>
                <c:pt idx="274">
                  <c:v>17925.33008</c:v>
                </c:pt>
                <c:pt idx="275">
                  <c:v>17982.060549999998</c:v>
                </c:pt>
                <c:pt idx="276">
                  <c:v>17967.740229999999</c:v>
                </c:pt>
                <c:pt idx="277">
                  <c:v>18066.400389999999</c:v>
                </c:pt>
                <c:pt idx="278">
                  <c:v>18045.08008</c:v>
                </c:pt>
                <c:pt idx="279">
                  <c:v>17990.019530000001</c:v>
                </c:pt>
                <c:pt idx="280">
                  <c:v>18217.140630000002</c:v>
                </c:pt>
                <c:pt idx="281">
                  <c:v>18249.900389999999</c:v>
                </c:pt>
                <c:pt idx="282">
                  <c:v>18272.560549999998</c:v>
                </c:pt>
                <c:pt idx="283">
                  <c:v>18261.349610000001</c:v>
                </c:pt>
                <c:pt idx="284">
                  <c:v>18244.259770000001</c:v>
                </c:pt>
                <c:pt idx="285">
                  <c:v>18215.070309999999</c:v>
                </c:pt>
                <c:pt idx="286">
                  <c:v>18062.490229999999</c:v>
                </c:pt>
                <c:pt idx="287">
                  <c:v>18039.199219999999</c:v>
                </c:pt>
                <c:pt idx="288">
                  <c:v>17924.800780000001</c:v>
                </c:pt>
                <c:pt idx="289">
                  <c:v>18089.109380000002</c:v>
                </c:pt>
                <c:pt idx="290">
                  <c:v>17933.640630000002</c:v>
                </c:pt>
                <c:pt idx="291">
                  <c:v>17796.939450000002</c:v>
                </c:pt>
                <c:pt idx="292">
                  <c:v>17733.119139999999</c:v>
                </c:pt>
                <c:pt idx="293">
                  <c:v>17905.710940000001</c:v>
                </c:pt>
                <c:pt idx="294">
                  <c:v>18026.019530000001</c:v>
                </c:pt>
                <c:pt idx="295">
                  <c:v>17859.269530000001</c:v>
                </c:pt>
                <c:pt idx="296">
                  <c:v>17774.890630000002</c:v>
                </c:pt>
                <c:pt idx="297">
                  <c:v>17953.689450000002</c:v>
                </c:pt>
                <c:pt idx="298">
                  <c:v>17917.359380000002</c:v>
                </c:pt>
                <c:pt idx="299">
                  <c:v>18024.660159999999</c:v>
                </c:pt>
                <c:pt idx="300">
                  <c:v>18009.08008</c:v>
                </c:pt>
                <c:pt idx="301">
                  <c:v>17966.769530000001</c:v>
                </c:pt>
                <c:pt idx="302">
                  <c:v>17887.759770000001</c:v>
                </c:pt>
                <c:pt idx="303">
                  <c:v>17929.630860000001</c:v>
                </c:pt>
                <c:pt idx="304">
                  <c:v>17841.179690000001</c:v>
                </c:pt>
                <c:pt idx="305">
                  <c:v>17748.529299999998</c:v>
                </c:pt>
                <c:pt idx="306">
                  <c:v>18063.859380000002</c:v>
                </c:pt>
                <c:pt idx="307">
                  <c:v>18045.710940000001</c:v>
                </c:pt>
                <c:pt idx="308">
                  <c:v>17905.480469999999</c:v>
                </c:pt>
                <c:pt idx="309">
                  <c:v>17974.810549999998</c:v>
                </c:pt>
                <c:pt idx="310">
                  <c:v>17945.550780000001</c:v>
                </c:pt>
                <c:pt idx="311">
                  <c:v>17823.099610000001</c:v>
                </c:pt>
                <c:pt idx="312">
                  <c:v>17822.230469999999</c:v>
                </c:pt>
                <c:pt idx="313">
                  <c:v>17871.210940000001</c:v>
                </c:pt>
                <c:pt idx="314">
                  <c:v>17646.800780000001</c:v>
                </c:pt>
                <c:pt idx="315">
                  <c:v>17673.490229999999</c:v>
                </c:pt>
                <c:pt idx="316">
                  <c:v>17585.009770000001</c:v>
                </c:pt>
                <c:pt idx="317">
                  <c:v>17773.019530000001</c:v>
                </c:pt>
                <c:pt idx="318">
                  <c:v>17727.480469999999</c:v>
                </c:pt>
                <c:pt idx="319">
                  <c:v>17630.490229999999</c:v>
                </c:pt>
                <c:pt idx="320">
                  <c:v>17579.269530000001</c:v>
                </c:pt>
                <c:pt idx="321">
                  <c:v>17718.539059999999</c:v>
                </c:pt>
                <c:pt idx="322">
                  <c:v>18010.439450000002</c:v>
                </c:pt>
                <c:pt idx="323">
                  <c:v>18116.039059999999</c:v>
                </c:pt>
                <c:pt idx="324">
                  <c:v>17961.130860000001</c:v>
                </c:pt>
                <c:pt idx="325">
                  <c:v>17934.240229999999</c:v>
                </c:pt>
                <c:pt idx="326">
                  <c:v>17697.519530000001</c:v>
                </c:pt>
                <c:pt idx="327">
                  <c:v>17785.789059999999</c:v>
                </c:pt>
                <c:pt idx="328">
                  <c:v>17751.240229999999</c:v>
                </c:pt>
                <c:pt idx="329">
                  <c:v>17629.890630000002</c:v>
                </c:pt>
                <c:pt idx="330">
                  <c:v>17620.490229999999</c:v>
                </c:pt>
                <c:pt idx="331">
                  <c:v>17627</c:v>
                </c:pt>
                <c:pt idx="332">
                  <c:v>17662.939450000002</c:v>
                </c:pt>
                <c:pt idx="333">
                  <c:v>17856.560549999998</c:v>
                </c:pt>
                <c:pt idx="334">
                  <c:v>17825.150389999999</c:v>
                </c:pt>
                <c:pt idx="335">
                  <c:v>18087.650389999999</c:v>
                </c:pt>
                <c:pt idx="336">
                  <c:v>18029.5</c:v>
                </c:pt>
                <c:pt idx="337">
                  <c:v>18136.880860000001</c:v>
                </c:pt>
                <c:pt idx="338">
                  <c:v>18122.589840000001</c:v>
                </c:pt>
                <c:pt idx="339">
                  <c:v>18132.380860000001</c:v>
                </c:pt>
                <c:pt idx="340">
                  <c:v>18157.070309999999</c:v>
                </c:pt>
                <c:pt idx="341">
                  <c:v>18182.759770000001</c:v>
                </c:pt>
                <c:pt idx="342">
                  <c:v>18098.730469999999</c:v>
                </c:pt>
                <c:pt idx="343">
                  <c:v>18054.839840000001</c:v>
                </c:pt>
                <c:pt idx="344">
                  <c:v>17878.369139999999</c:v>
                </c:pt>
                <c:pt idx="345">
                  <c:v>17924.599610000001</c:v>
                </c:pt>
                <c:pt idx="346">
                  <c:v>17982.199219999999</c:v>
                </c:pt>
                <c:pt idx="347">
                  <c:v>17951.410159999999</c:v>
                </c:pt>
                <c:pt idx="348">
                  <c:v>17961.759770000001</c:v>
                </c:pt>
                <c:pt idx="349">
                  <c:v>17862.140630000002</c:v>
                </c:pt>
                <c:pt idx="350">
                  <c:v>17759.650389999999</c:v>
                </c:pt>
                <c:pt idx="351">
                  <c:v>17729.240229999999</c:v>
                </c:pt>
                <c:pt idx="352">
                  <c:v>17685.320309999999</c:v>
                </c:pt>
                <c:pt idx="353">
                  <c:v>17764.400389999999</c:v>
                </c:pt>
                <c:pt idx="354">
                  <c:v>17677.259770000001</c:v>
                </c:pt>
                <c:pt idx="355">
                  <c:v>17603.210940000001</c:v>
                </c:pt>
                <c:pt idx="356">
                  <c:v>17369.970700000002</c:v>
                </c:pt>
                <c:pt idx="357">
                  <c:v>17037.759770000001</c:v>
                </c:pt>
                <c:pt idx="358">
                  <c:v>17156.820309999999</c:v>
                </c:pt>
                <c:pt idx="359">
                  <c:v>17136.300780000001</c:v>
                </c:pt>
                <c:pt idx="360">
                  <c:v>17189</c:v>
                </c:pt>
                <c:pt idx="361">
                  <c:v>17288.310549999998</c:v>
                </c:pt>
                <c:pt idx="362">
                  <c:v>17567.599610000001</c:v>
                </c:pt>
                <c:pt idx="363">
                  <c:v>17667.529299999998</c:v>
                </c:pt>
                <c:pt idx="364">
                  <c:v>17482.539059999999</c:v>
                </c:pt>
                <c:pt idx="365">
                  <c:v>17396.039059999999</c:v>
                </c:pt>
                <c:pt idx="366">
                  <c:v>17346.730469999999</c:v>
                </c:pt>
                <c:pt idx="367">
                  <c:v>17243.550780000001</c:v>
                </c:pt>
                <c:pt idx="368">
                  <c:v>17298.039059999999</c:v>
                </c:pt>
                <c:pt idx="369">
                  <c:v>17264.900389999999</c:v>
                </c:pt>
                <c:pt idx="370">
                  <c:v>17498.230469999999</c:v>
                </c:pt>
                <c:pt idx="371">
                  <c:v>17571.58008</c:v>
                </c:pt>
                <c:pt idx="372">
                  <c:v>17686.089840000001</c:v>
                </c:pt>
                <c:pt idx="373">
                  <c:v>17591.970700000002</c:v>
                </c:pt>
                <c:pt idx="374">
                  <c:v>17374.779299999998</c:v>
                </c:pt>
                <c:pt idx="375">
                  <c:v>17262.369139999999</c:v>
                </c:pt>
                <c:pt idx="376">
                  <c:v>17475.929690000001</c:v>
                </c:pt>
                <c:pt idx="377">
                  <c:v>17731.300780000001</c:v>
                </c:pt>
                <c:pt idx="378">
                  <c:v>17820.880860000001</c:v>
                </c:pt>
                <c:pt idx="379">
                  <c:v>17959.699219999999</c:v>
                </c:pt>
                <c:pt idx="380">
                  <c:v>18021.570309999999</c:v>
                </c:pt>
                <c:pt idx="381">
                  <c:v>18038.300780000001</c:v>
                </c:pt>
                <c:pt idx="382">
                  <c:v>18027.779299999998</c:v>
                </c:pt>
                <c:pt idx="383">
                  <c:v>17970.160159999999</c:v>
                </c:pt>
                <c:pt idx="384">
                  <c:v>17812.25</c:v>
                </c:pt>
                <c:pt idx="385">
                  <c:v>17746.550780000001</c:v>
                </c:pt>
                <c:pt idx="386">
                  <c:v>17367.849610000001</c:v>
                </c:pt>
                <c:pt idx="387">
                  <c:v>17069.160159999999</c:v>
                </c:pt>
                <c:pt idx="388">
                  <c:v>17067.589840000001</c:v>
                </c:pt>
                <c:pt idx="389">
                  <c:v>17115.279299999998</c:v>
                </c:pt>
                <c:pt idx="390">
                  <c:v>17280.83008</c:v>
                </c:pt>
                <c:pt idx="391">
                  <c:v>17534.300780000001</c:v>
                </c:pt>
                <c:pt idx="392">
                  <c:v>17508.099610000001</c:v>
                </c:pt>
                <c:pt idx="393">
                  <c:v>17629.570309999999</c:v>
                </c:pt>
                <c:pt idx="394">
                  <c:v>17804.279299999998</c:v>
                </c:pt>
                <c:pt idx="395">
                  <c:v>17903.050780000001</c:v>
                </c:pt>
                <c:pt idx="396">
                  <c:v>17814.810549999998</c:v>
                </c:pt>
                <c:pt idx="397">
                  <c:v>17855.589840000001</c:v>
                </c:pt>
                <c:pt idx="398">
                  <c:v>17778.849610000001</c:v>
                </c:pt>
                <c:pt idx="399">
                  <c:v>17726.550780000001</c:v>
                </c:pt>
                <c:pt idx="400">
                  <c:v>17807.779299999998</c:v>
                </c:pt>
                <c:pt idx="401">
                  <c:v>17791.160159999999</c:v>
                </c:pt>
                <c:pt idx="402">
                  <c:v>17790.890630000002</c:v>
                </c:pt>
                <c:pt idx="403">
                  <c:v>17793.189450000002</c:v>
                </c:pt>
                <c:pt idx="404">
                  <c:v>17721.019530000001</c:v>
                </c:pt>
                <c:pt idx="405">
                  <c:v>17603.890630000002</c:v>
                </c:pt>
                <c:pt idx="406">
                  <c:v>17624.5</c:v>
                </c:pt>
                <c:pt idx="407">
                  <c:v>17642.029299999998</c:v>
                </c:pt>
                <c:pt idx="408">
                  <c:v>17606.810549999998</c:v>
                </c:pt>
                <c:pt idx="409">
                  <c:v>17613.199219999999</c:v>
                </c:pt>
                <c:pt idx="410">
                  <c:v>17583.880860000001</c:v>
                </c:pt>
                <c:pt idx="411">
                  <c:v>17536.16992</c:v>
                </c:pt>
                <c:pt idx="412">
                  <c:v>17584.939450000002</c:v>
                </c:pt>
                <c:pt idx="413">
                  <c:v>17547.509770000001</c:v>
                </c:pt>
                <c:pt idx="414">
                  <c:v>17493.369139999999</c:v>
                </c:pt>
                <c:pt idx="415">
                  <c:v>17440.349610000001</c:v>
                </c:pt>
                <c:pt idx="416">
                  <c:v>17385.759770000001</c:v>
                </c:pt>
                <c:pt idx="417">
                  <c:v>17278.359380000002</c:v>
                </c:pt>
                <c:pt idx="418">
                  <c:v>17339.849610000001</c:v>
                </c:pt>
                <c:pt idx="419">
                  <c:v>17208.779299999998</c:v>
                </c:pt>
                <c:pt idx="420">
                  <c:v>16920.759770000001</c:v>
                </c:pt>
                <c:pt idx="421">
                  <c:v>16895.380860000001</c:v>
                </c:pt>
                <c:pt idx="422">
                  <c:v>16825.189450000002</c:v>
                </c:pt>
                <c:pt idx="423">
                  <c:v>16729.83008</c:v>
                </c:pt>
                <c:pt idx="424">
                  <c:v>16649.720700000002</c:v>
                </c:pt>
                <c:pt idx="425">
                  <c:v>16468.070309999999</c:v>
                </c:pt>
                <c:pt idx="426">
                  <c:v>16459.849610000001</c:v>
                </c:pt>
                <c:pt idx="427">
                  <c:v>16405.769530000001</c:v>
                </c:pt>
                <c:pt idx="428">
                  <c:v>16260.54004</c:v>
                </c:pt>
                <c:pt idx="429">
                  <c:v>16118.389649999999</c:v>
                </c:pt>
                <c:pt idx="430">
                  <c:v>15935.219730000001</c:v>
                </c:pt>
                <c:pt idx="431">
                  <c:v>15855.12012</c:v>
                </c:pt>
                <c:pt idx="432">
                  <c:v>16273.639649999999</c:v>
                </c:pt>
                <c:pt idx="433">
                  <c:v>16310.469730000001</c:v>
                </c:pt>
                <c:pt idx="434">
                  <c:v>16543.910159999999</c:v>
                </c:pt>
                <c:pt idx="435">
                  <c:v>16649.039059999999</c:v>
                </c:pt>
                <c:pt idx="436">
                  <c:v>16663.259770000001</c:v>
                </c:pt>
                <c:pt idx="437">
                  <c:v>16715.789059999999</c:v>
                </c:pt>
                <c:pt idx="438">
                  <c:v>16930.380860000001</c:v>
                </c:pt>
                <c:pt idx="439">
                  <c:v>16802.199219999999</c:v>
                </c:pt>
                <c:pt idx="440">
                  <c:v>16674.039059999999</c:v>
                </c:pt>
                <c:pt idx="441">
                  <c:v>16776.130860000001</c:v>
                </c:pt>
                <c:pt idx="442">
                  <c:v>17017.109380000002</c:v>
                </c:pt>
                <c:pt idx="443">
                  <c:v>16934.429690000001</c:v>
                </c:pt>
                <c:pt idx="444">
                  <c:v>16948.109380000002</c:v>
                </c:pt>
                <c:pt idx="445">
                  <c:v>16945.800780000001</c:v>
                </c:pt>
                <c:pt idx="446">
                  <c:v>17033.929690000001</c:v>
                </c:pt>
                <c:pt idx="447">
                  <c:v>17055.869139999999</c:v>
                </c:pt>
                <c:pt idx="448">
                  <c:v>17159.359380000002</c:v>
                </c:pt>
                <c:pt idx="449">
                  <c:v>17257.460940000001</c:v>
                </c:pt>
                <c:pt idx="450">
                  <c:v>17163.730469999999</c:v>
                </c:pt>
                <c:pt idx="451">
                  <c:v>17089.009770000001</c:v>
                </c:pt>
                <c:pt idx="452">
                  <c:v>16985.550780000001</c:v>
                </c:pt>
                <c:pt idx="453">
                  <c:v>16951.380860000001</c:v>
                </c:pt>
                <c:pt idx="454">
                  <c:v>16937.66992</c:v>
                </c:pt>
                <c:pt idx="455">
                  <c:v>16983.880860000001</c:v>
                </c:pt>
                <c:pt idx="456">
                  <c:v>16974.570309999999</c:v>
                </c:pt>
                <c:pt idx="457">
                  <c:v>16993.289059999999</c:v>
                </c:pt>
                <c:pt idx="458">
                  <c:v>17079.16992</c:v>
                </c:pt>
                <c:pt idx="459">
                  <c:v>17009.619139999999</c:v>
                </c:pt>
                <c:pt idx="460">
                  <c:v>17030.119139999999</c:v>
                </c:pt>
                <c:pt idx="461">
                  <c:v>17060.210940000001</c:v>
                </c:pt>
                <c:pt idx="462">
                  <c:v>17009.070309999999</c:v>
                </c:pt>
                <c:pt idx="463">
                  <c:v>17035.380860000001</c:v>
                </c:pt>
                <c:pt idx="464">
                  <c:v>17018.33008</c:v>
                </c:pt>
                <c:pt idx="465">
                  <c:v>17090.609380000002</c:v>
                </c:pt>
                <c:pt idx="466">
                  <c:v>17079.570309999999</c:v>
                </c:pt>
                <c:pt idx="467">
                  <c:v>17011.810549999998</c:v>
                </c:pt>
                <c:pt idx="468">
                  <c:v>16984.519530000001</c:v>
                </c:pt>
                <c:pt idx="469">
                  <c:v>16983.880860000001</c:v>
                </c:pt>
                <c:pt idx="470">
                  <c:v>16896.550780000001</c:v>
                </c:pt>
                <c:pt idx="471">
                  <c:v>16839.060549999998</c:v>
                </c:pt>
                <c:pt idx="472">
                  <c:v>16664.449219999999</c:v>
                </c:pt>
                <c:pt idx="473">
                  <c:v>16575.41992</c:v>
                </c:pt>
                <c:pt idx="474">
                  <c:v>16651.66992</c:v>
                </c:pt>
                <c:pt idx="475">
                  <c:v>16567.539059999999</c:v>
                </c:pt>
                <c:pt idx="476">
                  <c:v>16518.060549999998</c:v>
                </c:pt>
                <c:pt idx="477">
                  <c:v>16557.269530000001</c:v>
                </c:pt>
                <c:pt idx="478">
                  <c:v>16364.219730000001</c:v>
                </c:pt>
                <c:pt idx="479">
                  <c:v>16333.780269999999</c:v>
                </c:pt>
                <c:pt idx="480">
                  <c:v>16372.320309999999</c:v>
                </c:pt>
                <c:pt idx="481">
                  <c:v>16369.54981</c:v>
                </c:pt>
                <c:pt idx="482">
                  <c:v>16447.199219999999</c:v>
                </c:pt>
                <c:pt idx="483">
                  <c:v>16437.070309999999</c:v>
                </c:pt>
                <c:pt idx="484">
                  <c:v>16563.300780000001</c:v>
                </c:pt>
                <c:pt idx="485">
                  <c:v>16817.160159999999</c:v>
                </c:pt>
                <c:pt idx="486">
                  <c:v>16912.109380000002</c:v>
                </c:pt>
                <c:pt idx="487">
                  <c:v>16877.720700000002</c:v>
                </c:pt>
                <c:pt idx="488">
                  <c:v>16915.650389999999</c:v>
                </c:pt>
                <c:pt idx="489">
                  <c:v>17061.070309999999</c:v>
                </c:pt>
                <c:pt idx="490">
                  <c:v>17058.050780000001</c:v>
                </c:pt>
                <c:pt idx="491">
                  <c:v>17040.130860000001</c:v>
                </c:pt>
                <c:pt idx="492">
                  <c:v>16974.339840000001</c:v>
                </c:pt>
                <c:pt idx="493">
                  <c:v>16977.519530000001</c:v>
                </c:pt>
                <c:pt idx="494">
                  <c:v>16966.189450000002</c:v>
                </c:pt>
                <c:pt idx="495">
                  <c:v>17061.910159999999</c:v>
                </c:pt>
                <c:pt idx="496">
                  <c:v>17006.390630000002</c:v>
                </c:pt>
                <c:pt idx="497">
                  <c:v>16950.929690000001</c:v>
                </c:pt>
                <c:pt idx="498">
                  <c:v>16860.300780000001</c:v>
                </c:pt>
                <c:pt idx="499">
                  <c:v>16805.380860000001</c:v>
                </c:pt>
                <c:pt idx="500">
                  <c:v>16913.810549999998</c:v>
                </c:pt>
                <c:pt idx="501">
                  <c:v>16874.789059999999</c:v>
                </c:pt>
                <c:pt idx="502">
                  <c:v>16992.449219999999</c:v>
                </c:pt>
                <c:pt idx="503">
                  <c:v>16979</c:v>
                </c:pt>
                <c:pt idx="504">
                  <c:v>16949.710940000001</c:v>
                </c:pt>
                <c:pt idx="505">
                  <c:v>16828.529299999998</c:v>
                </c:pt>
                <c:pt idx="506">
                  <c:v>16801.939450000002</c:v>
                </c:pt>
                <c:pt idx="507">
                  <c:v>16773.839840000001</c:v>
                </c:pt>
                <c:pt idx="508">
                  <c:v>16746.089840000001</c:v>
                </c:pt>
                <c:pt idx="509">
                  <c:v>16799.410159999999</c:v>
                </c:pt>
                <c:pt idx="510">
                  <c:v>16805.230469999999</c:v>
                </c:pt>
                <c:pt idx="511">
                  <c:v>16896.089840000001</c:v>
                </c:pt>
                <c:pt idx="512">
                  <c:v>16920.619139999999</c:v>
                </c:pt>
                <c:pt idx="513">
                  <c:v>16858.880860000001</c:v>
                </c:pt>
                <c:pt idx="514">
                  <c:v>16755.289059999999</c:v>
                </c:pt>
                <c:pt idx="515">
                  <c:v>16732.910159999999</c:v>
                </c:pt>
                <c:pt idx="516">
                  <c:v>16722.859380000002</c:v>
                </c:pt>
                <c:pt idx="517">
                  <c:v>16718.599610000001</c:v>
                </c:pt>
                <c:pt idx="518">
                  <c:v>16703.730469999999</c:v>
                </c:pt>
                <c:pt idx="519">
                  <c:v>16821.849610000001</c:v>
                </c:pt>
                <c:pt idx="520">
                  <c:v>16897.439450000002</c:v>
                </c:pt>
                <c:pt idx="521">
                  <c:v>16912.91992</c:v>
                </c:pt>
                <c:pt idx="522">
                  <c:v>16839.640630000002</c:v>
                </c:pt>
                <c:pt idx="523">
                  <c:v>16709.949219999999</c:v>
                </c:pt>
                <c:pt idx="524">
                  <c:v>16673.650389999999</c:v>
                </c:pt>
                <c:pt idx="525">
                  <c:v>16690.009770000001</c:v>
                </c:pt>
                <c:pt idx="526">
                  <c:v>16682.070309999999</c:v>
                </c:pt>
                <c:pt idx="527">
                  <c:v>16648.849610000001</c:v>
                </c:pt>
                <c:pt idx="528">
                  <c:v>16620.429690000001</c:v>
                </c:pt>
                <c:pt idx="529">
                  <c:v>16620.220700000002</c:v>
                </c:pt>
                <c:pt idx="530">
                  <c:v>16607.41992</c:v>
                </c:pt>
                <c:pt idx="531">
                  <c:v>16544.490229999999</c:v>
                </c:pt>
                <c:pt idx="532">
                  <c:v>16489.609380000002</c:v>
                </c:pt>
                <c:pt idx="533">
                  <c:v>16376.16992</c:v>
                </c:pt>
                <c:pt idx="534">
                  <c:v>16341.29981</c:v>
                </c:pt>
                <c:pt idx="535">
                  <c:v>16442.119139999999</c:v>
                </c:pt>
                <c:pt idx="536">
                  <c:v>16414.320309999999</c:v>
                </c:pt>
                <c:pt idx="537">
                  <c:v>16397.460940000001</c:v>
                </c:pt>
                <c:pt idx="538">
                  <c:v>16595</c:v>
                </c:pt>
                <c:pt idx="539">
                  <c:v>16695.91992</c:v>
                </c:pt>
                <c:pt idx="540">
                  <c:v>16584.820309999999</c:v>
                </c:pt>
                <c:pt idx="541">
                  <c:v>16498.710940000001</c:v>
                </c:pt>
                <c:pt idx="542">
                  <c:v>16502.009770000001</c:v>
                </c:pt>
                <c:pt idx="543">
                  <c:v>16357.349609999999</c:v>
                </c:pt>
                <c:pt idx="544">
                  <c:v>16399.990229999999</c:v>
                </c:pt>
                <c:pt idx="545">
                  <c:v>16377.089840000001</c:v>
                </c:pt>
                <c:pt idx="546">
                  <c:v>16488.310549999998</c:v>
                </c:pt>
                <c:pt idx="547">
                  <c:v>16525.25</c:v>
                </c:pt>
                <c:pt idx="548">
                  <c:v>16510.869139999999</c:v>
                </c:pt>
                <c:pt idx="549">
                  <c:v>16451.179690000001</c:v>
                </c:pt>
                <c:pt idx="550">
                  <c:v>16312.660159999999</c:v>
                </c:pt>
                <c:pt idx="551">
                  <c:v>16333.780269999999</c:v>
                </c:pt>
                <c:pt idx="552">
                  <c:v>16452.300780000001</c:v>
                </c:pt>
                <c:pt idx="553">
                  <c:v>16477.279299999998</c:v>
                </c:pt>
                <c:pt idx="554">
                  <c:v>16449.380860000001</c:v>
                </c:pt>
                <c:pt idx="555">
                  <c:v>16402.08008</c:v>
                </c:pt>
                <c:pt idx="556">
                  <c:v>16368.139649999999</c:v>
                </c:pt>
                <c:pt idx="557">
                  <c:v>16266.23047</c:v>
                </c:pt>
                <c:pt idx="558">
                  <c:v>16063.200199999999</c:v>
                </c:pt>
                <c:pt idx="559">
                  <c:v>16028.29004</c:v>
                </c:pt>
                <c:pt idx="560">
                  <c:v>16015.320309999999</c:v>
                </c:pt>
                <c:pt idx="561">
                  <c:v>16153.339840000001</c:v>
                </c:pt>
                <c:pt idx="562">
                  <c:v>16256.37012</c:v>
                </c:pt>
                <c:pt idx="563">
                  <c:v>16180.280269999999</c:v>
                </c:pt>
                <c:pt idx="564">
                  <c:v>16244.009770000001</c:v>
                </c:pt>
                <c:pt idx="565">
                  <c:v>16392.769530000001</c:v>
                </c:pt>
                <c:pt idx="566">
                  <c:v>16527.599610000001</c:v>
                </c:pt>
                <c:pt idx="567">
                  <c:v>16506.599610000001</c:v>
                </c:pt>
                <c:pt idx="568">
                  <c:v>16457.599610000001</c:v>
                </c:pt>
                <c:pt idx="569">
                  <c:v>16324.219730000001</c:v>
                </c:pt>
                <c:pt idx="570">
                  <c:v>16267.76953</c:v>
                </c:pt>
                <c:pt idx="571">
                  <c:v>16191.79004</c:v>
                </c:pt>
                <c:pt idx="572">
                  <c:v>16268.990229999999</c:v>
                </c:pt>
                <c:pt idx="573">
                  <c:v>16279.200199999999</c:v>
                </c:pt>
                <c:pt idx="574">
                  <c:v>16215.559569999999</c:v>
                </c:pt>
                <c:pt idx="575">
                  <c:v>16290.79004</c:v>
                </c:pt>
                <c:pt idx="576">
                  <c:v>16160.33008</c:v>
                </c:pt>
                <c:pt idx="577">
                  <c:v>16126.29004</c:v>
                </c:pt>
                <c:pt idx="578">
                  <c:v>16245.929690000001</c:v>
                </c:pt>
                <c:pt idx="579">
                  <c:v>16066.37012</c:v>
                </c:pt>
                <c:pt idx="580">
                  <c:v>16046.990229999999</c:v>
                </c:pt>
                <c:pt idx="581">
                  <c:v>16084.099609999999</c:v>
                </c:pt>
                <c:pt idx="582">
                  <c:v>16260.030269999999</c:v>
                </c:pt>
                <c:pt idx="583">
                  <c:v>16325.16992</c:v>
                </c:pt>
                <c:pt idx="584">
                  <c:v>16334.200199999999</c:v>
                </c:pt>
                <c:pt idx="585">
                  <c:v>16398.859380000002</c:v>
                </c:pt>
                <c:pt idx="586">
                  <c:v>16360.559569999999</c:v>
                </c:pt>
                <c:pt idx="587">
                  <c:v>16343.95996</c:v>
                </c:pt>
                <c:pt idx="588">
                  <c:v>16169.320309999999</c:v>
                </c:pt>
                <c:pt idx="589">
                  <c:v>16071.25</c:v>
                </c:pt>
                <c:pt idx="590">
                  <c:v>16226.089840000001</c:v>
                </c:pt>
                <c:pt idx="591">
                  <c:v>16159.809569999999</c:v>
                </c:pt>
                <c:pt idx="592">
                  <c:v>16155.860350000001</c:v>
                </c:pt>
                <c:pt idx="593">
                  <c:v>16147.25</c:v>
                </c:pt>
                <c:pt idx="594">
                  <c:v>16102.26953</c:v>
                </c:pt>
                <c:pt idx="595">
                  <c:v>16093.79981</c:v>
                </c:pt>
                <c:pt idx="596">
                  <c:v>16006.589840000001</c:v>
                </c:pt>
                <c:pt idx="597">
                  <c:v>16031.660159999999</c:v>
                </c:pt>
                <c:pt idx="598">
                  <c:v>16107.04004</c:v>
                </c:pt>
                <c:pt idx="599">
                  <c:v>15985.389649999999</c:v>
                </c:pt>
                <c:pt idx="600">
                  <c:v>15863.25</c:v>
                </c:pt>
                <c:pt idx="601">
                  <c:v>15928.75</c:v>
                </c:pt>
                <c:pt idx="602">
                  <c:v>15803.400390000001</c:v>
                </c:pt>
                <c:pt idx="603">
                  <c:v>15733.690430000001</c:v>
                </c:pt>
                <c:pt idx="604">
                  <c:v>15625.530269999999</c:v>
                </c:pt>
                <c:pt idx="605">
                  <c:v>15443</c:v>
                </c:pt>
                <c:pt idx="606">
                  <c:v>15340.690430000001</c:v>
                </c:pt>
                <c:pt idx="607">
                  <c:v>15356.62012</c:v>
                </c:pt>
                <c:pt idx="608">
                  <c:v>15356.16992</c:v>
                </c:pt>
                <c:pt idx="609">
                  <c:v>15617.54981</c:v>
                </c:pt>
                <c:pt idx="610">
                  <c:v>15733.26953</c:v>
                </c:pt>
                <c:pt idx="611">
                  <c:v>15708.98047</c:v>
                </c:pt>
                <c:pt idx="612">
                  <c:v>15840.839840000001</c:v>
                </c:pt>
                <c:pt idx="613">
                  <c:v>15783.54981</c:v>
                </c:pt>
                <c:pt idx="614">
                  <c:v>15879.110350000001</c:v>
                </c:pt>
                <c:pt idx="615">
                  <c:v>16140.58008</c:v>
                </c:pt>
                <c:pt idx="616">
                  <c:v>16332.98047</c:v>
                </c:pt>
                <c:pt idx="617">
                  <c:v>16316.25</c:v>
                </c:pt>
                <c:pt idx="618">
                  <c:v>16378.79981</c:v>
                </c:pt>
                <c:pt idx="619">
                  <c:v>16375.559569999999</c:v>
                </c:pt>
                <c:pt idx="620">
                  <c:v>16376.780269999999</c:v>
                </c:pt>
                <c:pt idx="621">
                  <c:v>16260.83008</c:v>
                </c:pt>
                <c:pt idx="622">
                  <c:v>16240.599609999999</c:v>
                </c:pt>
                <c:pt idx="623">
                  <c:v>16379.01953</c:v>
                </c:pt>
                <c:pt idx="624">
                  <c:v>16378.610350000001</c:v>
                </c:pt>
                <c:pt idx="625">
                  <c:v>16416.689450000002</c:v>
                </c:pt>
                <c:pt idx="626">
                  <c:v>16429.019530000001</c:v>
                </c:pt>
                <c:pt idx="627">
                  <c:v>16405.519530000001</c:v>
                </c:pt>
                <c:pt idx="628">
                  <c:v>16439.300780000001</c:v>
                </c:pt>
                <c:pt idx="629">
                  <c:v>16416.490229999999</c:v>
                </c:pt>
                <c:pt idx="630">
                  <c:v>16511.480469999999</c:v>
                </c:pt>
                <c:pt idx="631">
                  <c:v>16476.869139999999</c:v>
                </c:pt>
                <c:pt idx="632">
                  <c:v>16461.230469999999</c:v>
                </c:pt>
                <c:pt idx="633">
                  <c:v>16370.969730000001</c:v>
                </c:pt>
                <c:pt idx="634">
                  <c:v>16295.700199999999</c:v>
                </c:pt>
                <c:pt idx="635">
                  <c:v>16225.25</c:v>
                </c:pt>
                <c:pt idx="636">
                  <c:v>16178.570309999999</c:v>
                </c:pt>
                <c:pt idx="637">
                  <c:v>16121.54004</c:v>
                </c:pt>
                <c:pt idx="638">
                  <c:v>15808.91992</c:v>
                </c:pt>
                <c:pt idx="639">
                  <c:v>15836.450199999999</c:v>
                </c:pt>
                <c:pt idx="640">
                  <c:v>15759.599609999999</c:v>
                </c:pt>
                <c:pt idx="641">
                  <c:v>15717.91992</c:v>
                </c:pt>
                <c:pt idx="642">
                  <c:v>15703.79004</c:v>
                </c:pt>
                <c:pt idx="643">
                  <c:v>15827.700199999999</c:v>
                </c:pt>
                <c:pt idx="644">
                  <c:v>15969.530269999999</c:v>
                </c:pt>
                <c:pt idx="645">
                  <c:v>16015.29004</c:v>
                </c:pt>
                <c:pt idx="646">
                  <c:v>15825.54981</c:v>
                </c:pt>
                <c:pt idx="647">
                  <c:v>15809.37012</c:v>
                </c:pt>
                <c:pt idx="648">
                  <c:v>15791.29004</c:v>
                </c:pt>
                <c:pt idx="649">
                  <c:v>15859.679690000001</c:v>
                </c:pt>
                <c:pt idx="650">
                  <c:v>15986.23047</c:v>
                </c:pt>
                <c:pt idx="651">
                  <c:v>16074.139649999999</c:v>
                </c:pt>
                <c:pt idx="652">
                  <c:v>16057.339840000001</c:v>
                </c:pt>
                <c:pt idx="653">
                  <c:v>16070.929690000001</c:v>
                </c:pt>
                <c:pt idx="654">
                  <c:v>16055.45996</c:v>
                </c:pt>
                <c:pt idx="655">
                  <c:v>15976.26953</c:v>
                </c:pt>
                <c:pt idx="656">
                  <c:v>15908.070309999999</c:v>
                </c:pt>
                <c:pt idx="657">
                  <c:v>15865.37012</c:v>
                </c:pt>
                <c:pt idx="658">
                  <c:v>15943.780269999999</c:v>
                </c:pt>
                <c:pt idx="659">
                  <c:v>15942.16992</c:v>
                </c:pt>
                <c:pt idx="660">
                  <c:v>15875.900390000001</c:v>
                </c:pt>
                <c:pt idx="661">
                  <c:v>15798.740229999999</c:v>
                </c:pt>
                <c:pt idx="662">
                  <c:v>15672</c:v>
                </c:pt>
                <c:pt idx="663">
                  <c:v>15708.29004</c:v>
                </c:pt>
                <c:pt idx="664">
                  <c:v>15737.219730000001</c:v>
                </c:pt>
                <c:pt idx="665">
                  <c:v>15579.349609999999</c:v>
                </c:pt>
                <c:pt idx="666">
                  <c:v>15586.33008</c:v>
                </c:pt>
                <c:pt idx="667">
                  <c:v>15628.719730000001</c:v>
                </c:pt>
                <c:pt idx="668">
                  <c:v>15522.179690000001</c:v>
                </c:pt>
                <c:pt idx="669">
                  <c:v>15588.48047</c:v>
                </c:pt>
                <c:pt idx="670">
                  <c:v>15543.25</c:v>
                </c:pt>
                <c:pt idx="671">
                  <c:v>15544.690430000001</c:v>
                </c:pt>
                <c:pt idx="672">
                  <c:v>15574.51953</c:v>
                </c:pt>
                <c:pt idx="673">
                  <c:v>15572.20996</c:v>
                </c:pt>
                <c:pt idx="674">
                  <c:v>15533.48047</c:v>
                </c:pt>
                <c:pt idx="675">
                  <c:v>15512.95996</c:v>
                </c:pt>
                <c:pt idx="676">
                  <c:v>15414.12988</c:v>
                </c:pt>
                <c:pt idx="677">
                  <c:v>15366.190430000001</c:v>
                </c:pt>
                <c:pt idx="678">
                  <c:v>15394.219730000001</c:v>
                </c:pt>
                <c:pt idx="679">
                  <c:v>15362.660159999999</c:v>
                </c:pt>
                <c:pt idx="680">
                  <c:v>15321.809569999999</c:v>
                </c:pt>
                <c:pt idx="681">
                  <c:v>15229.01953</c:v>
                </c:pt>
                <c:pt idx="682">
                  <c:v>15170.700199999999</c:v>
                </c:pt>
                <c:pt idx="683">
                  <c:v>15161.33008</c:v>
                </c:pt>
                <c:pt idx="684">
                  <c:v>15136.37988</c:v>
                </c:pt>
                <c:pt idx="685">
                  <c:v>15100.12988</c:v>
                </c:pt>
                <c:pt idx="686">
                  <c:v>14806.389649999999</c:v>
                </c:pt>
                <c:pt idx="687">
                  <c:v>14719.429690000001</c:v>
                </c:pt>
                <c:pt idx="688">
                  <c:v>14773.469730000001</c:v>
                </c:pt>
                <c:pt idx="689">
                  <c:v>14920.83008</c:v>
                </c:pt>
                <c:pt idx="690">
                  <c:v>14972.33008</c:v>
                </c:pt>
                <c:pt idx="691">
                  <c:v>14947.030269999999</c:v>
                </c:pt>
                <c:pt idx="692">
                  <c:v>15044.70996</c:v>
                </c:pt>
                <c:pt idx="693">
                  <c:v>15110.339840000001</c:v>
                </c:pt>
                <c:pt idx="694">
                  <c:v>15086.70996</c:v>
                </c:pt>
                <c:pt idx="695">
                  <c:v>15211.809569999999</c:v>
                </c:pt>
                <c:pt idx="696">
                  <c:v>15274.41992</c:v>
                </c:pt>
                <c:pt idx="697">
                  <c:v>15253.160159999999</c:v>
                </c:pt>
                <c:pt idx="698">
                  <c:v>15327.139649999999</c:v>
                </c:pt>
                <c:pt idx="699">
                  <c:v>15368.25</c:v>
                </c:pt>
                <c:pt idx="700">
                  <c:v>15448.089840000001</c:v>
                </c:pt>
                <c:pt idx="701">
                  <c:v>15625.450199999999</c:v>
                </c:pt>
                <c:pt idx="702">
                  <c:v>15470.160159999999</c:v>
                </c:pt>
                <c:pt idx="703">
                  <c:v>15503.150390000001</c:v>
                </c:pt>
                <c:pt idx="704">
                  <c:v>15381.360350000001</c:v>
                </c:pt>
                <c:pt idx="705">
                  <c:v>15312.860350000001</c:v>
                </c:pt>
                <c:pt idx="706">
                  <c:v>15283.259770000001</c:v>
                </c:pt>
                <c:pt idx="707">
                  <c:v>15194.12988</c:v>
                </c:pt>
                <c:pt idx="708">
                  <c:v>15067.23047</c:v>
                </c:pt>
                <c:pt idx="709">
                  <c:v>14927.190430000001</c:v>
                </c:pt>
                <c:pt idx="710">
                  <c:v>14789.400390000001</c:v>
                </c:pt>
                <c:pt idx="711">
                  <c:v>14923.26953</c:v>
                </c:pt>
                <c:pt idx="712">
                  <c:v>14799.089840000001</c:v>
                </c:pt>
                <c:pt idx="713">
                  <c:v>14777.48047</c:v>
                </c:pt>
                <c:pt idx="714">
                  <c:v>14762.349609999999</c:v>
                </c:pt>
                <c:pt idx="715">
                  <c:v>14792.110350000001</c:v>
                </c:pt>
                <c:pt idx="716">
                  <c:v>14760.410159999999</c:v>
                </c:pt>
                <c:pt idx="717">
                  <c:v>14765.41992</c:v>
                </c:pt>
                <c:pt idx="718">
                  <c:v>14945.240229999999</c:v>
                </c:pt>
                <c:pt idx="719">
                  <c:v>14931.240229999999</c:v>
                </c:pt>
                <c:pt idx="720">
                  <c:v>14899</c:v>
                </c:pt>
                <c:pt idx="721">
                  <c:v>14880.839840000001</c:v>
                </c:pt>
                <c:pt idx="722">
                  <c:v>14992.160159999999</c:v>
                </c:pt>
                <c:pt idx="723">
                  <c:v>15005.41992</c:v>
                </c:pt>
                <c:pt idx="724">
                  <c:v>15054.37988</c:v>
                </c:pt>
                <c:pt idx="725">
                  <c:v>15094.030269999999</c:v>
                </c:pt>
                <c:pt idx="726">
                  <c:v>15316.62012</c:v>
                </c:pt>
                <c:pt idx="727">
                  <c:v>15342.339840000001</c:v>
                </c:pt>
                <c:pt idx="728">
                  <c:v>15359.929690000001</c:v>
                </c:pt>
                <c:pt idx="729">
                  <c:v>15346.650390000001</c:v>
                </c:pt>
                <c:pt idx="730">
                  <c:v>15418.599609999999</c:v>
                </c:pt>
                <c:pt idx="731">
                  <c:v>15421.75</c:v>
                </c:pt>
                <c:pt idx="732">
                  <c:v>15473.400390000001</c:v>
                </c:pt>
                <c:pt idx="733">
                  <c:v>15584.83008</c:v>
                </c:pt>
                <c:pt idx="734">
                  <c:v>15558.679690000001</c:v>
                </c:pt>
                <c:pt idx="735">
                  <c:v>15503.849609999999</c:v>
                </c:pt>
                <c:pt idx="736">
                  <c:v>15492.95996</c:v>
                </c:pt>
                <c:pt idx="737">
                  <c:v>15479.12988</c:v>
                </c:pt>
                <c:pt idx="738">
                  <c:v>15482.26953</c:v>
                </c:pt>
                <c:pt idx="739">
                  <c:v>15405.160159999999</c:v>
                </c:pt>
                <c:pt idx="740">
                  <c:v>15455.589840000001</c:v>
                </c:pt>
                <c:pt idx="741">
                  <c:v>15496.839840000001</c:v>
                </c:pt>
                <c:pt idx="742">
                  <c:v>15544.059569999999</c:v>
                </c:pt>
                <c:pt idx="743">
                  <c:v>15516.200199999999</c:v>
                </c:pt>
                <c:pt idx="744">
                  <c:v>15491.95996</c:v>
                </c:pt>
                <c:pt idx="745">
                  <c:v>15465.910159999999</c:v>
                </c:pt>
                <c:pt idx="746">
                  <c:v>15438.12012</c:v>
                </c:pt>
                <c:pt idx="747">
                  <c:v>15415.70996</c:v>
                </c:pt>
                <c:pt idx="748">
                  <c:v>15455.76953</c:v>
                </c:pt>
                <c:pt idx="749">
                  <c:v>15410.26953</c:v>
                </c:pt>
                <c:pt idx="750">
                  <c:v>15298</c:v>
                </c:pt>
                <c:pt idx="751">
                  <c:v>15258.889649999999</c:v>
                </c:pt>
                <c:pt idx="752">
                  <c:v>15228.45996</c:v>
                </c:pt>
                <c:pt idx="753">
                  <c:v>15137.219730000001</c:v>
                </c:pt>
                <c:pt idx="754">
                  <c:v>14971.200199999999</c:v>
                </c:pt>
                <c:pt idx="755">
                  <c:v>14858.929690000001</c:v>
                </c:pt>
                <c:pt idx="756">
                  <c:v>14870.509770000001</c:v>
                </c:pt>
                <c:pt idx="757">
                  <c:v>14911.599609999999</c:v>
                </c:pt>
                <c:pt idx="758">
                  <c:v>14884.79981</c:v>
                </c:pt>
                <c:pt idx="759">
                  <c:v>14921.280269999999</c:v>
                </c:pt>
                <c:pt idx="760">
                  <c:v>14769.679690000001</c:v>
                </c:pt>
                <c:pt idx="761">
                  <c:v>14669.690430000001</c:v>
                </c:pt>
                <c:pt idx="762">
                  <c:v>14551.26953</c:v>
                </c:pt>
                <c:pt idx="763">
                  <c:v>14688.429690000001</c:v>
                </c:pt>
                <c:pt idx="764">
                  <c:v>14732.030269999999</c:v>
                </c:pt>
                <c:pt idx="765">
                  <c:v>15112.110350000001</c:v>
                </c:pt>
                <c:pt idx="766">
                  <c:v>15186.29981</c:v>
                </c:pt>
                <c:pt idx="767">
                  <c:v>15078.70996</c:v>
                </c:pt>
                <c:pt idx="768">
                  <c:v>15044.79981</c:v>
                </c:pt>
                <c:pt idx="769">
                  <c:v>14953.450199999999</c:v>
                </c:pt>
                <c:pt idx="770">
                  <c:v>14981.20996</c:v>
                </c:pt>
                <c:pt idx="771">
                  <c:v>15086.089840000001</c:v>
                </c:pt>
                <c:pt idx="772">
                  <c:v>15211.25</c:v>
                </c:pt>
                <c:pt idx="773">
                  <c:v>15044.45996</c:v>
                </c:pt>
                <c:pt idx="774">
                  <c:v>14844.219730000001</c:v>
                </c:pt>
                <c:pt idx="775">
                  <c:v>14945.570309999999</c:v>
                </c:pt>
                <c:pt idx="776">
                  <c:v>15100.780269999999</c:v>
                </c:pt>
                <c:pt idx="777">
                  <c:v>15123.54981</c:v>
                </c:pt>
                <c:pt idx="778">
                  <c:v>15115.570309999999</c:v>
                </c:pt>
                <c:pt idx="779">
                  <c:v>15280.990229999999</c:v>
                </c:pt>
                <c:pt idx="780">
                  <c:v>15229.530269999999</c:v>
                </c:pt>
                <c:pt idx="781">
                  <c:v>15307.33008</c:v>
                </c:pt>
                <c:pt idx="782">
                  <c:v>15199.62988</c:v>
                </c:pt>
                <c:pt idx="783">
                  <c:v>15180.23047</c:v>
                </c:pt>
                <c:pt idx="784">
                  <c:v>15265.95996</c:v>
                </c:pt>
                <c:pt idx="785">
                  <c:v>15325.679690000001</c:v>
                </c:pt>
                <c:pt idx="786">
                  <c:v>15314.150390000001</c:v>
                </c:pt>
                <c:pt idx="787">
                  <c:v>15234.75</c:v>
                </c:pt>
                <c:pt idx="788">
                  <c:v>15215.820309999999</c:v>
                </c:pt>
                <c:pt idx="789">
                  <c:v>15175.389649999999</c:v>
                </c:pt>
                <c:pt idx="790">
                  <c:v>15089.29981</c:v>
                </c:pt>
                <c:pt idx="791">
                  <c:v>15053.45996</c:v>
                </c:pt>
                <c:pt idx="792">
                  <c:v>15038.179690000001</c:v>
                </c:pt>
                <c:pt idx="793">
                  <c:v>15046.87012</c:v>
                </c:pt>
                <c:pt idx="794">
                  <c:v>15021.87012</c:v>
                </c:pt>
                <c:pt idx="795">
                  <c:v>14968.889649999999</c:v>
                </c:pt>
                <c:pt idx="796">
                  <c:v>14941.089840000001</c:v>
                </c:pt>
                <c:pt idx="797">
                  <c:v>14831.58008</c:v>
                </c:pt>
                <c:pt idx="798">
                  <c:v>14700.950199999999</c:v>
                </c:pt>
                <c:pt idx="799">
                  <c:v>14687.04981</c:v>
                </c:pt>
                <c:pt idx="800">
                  <c:v>14734.469730000001</c:v>
                </c:pt>
                <c:pt idx="801">
                  <c:v>14712.54981</c:v>
                </c:pt>
                <c:pt idx="802">
                  <c:v>14684.820309999999</c:v>
                </c:pt>
                <c:pt idx="803">
                  <c:v>14665.450199999999</c:v>
                </c:pt>
                <c:pt idx="804">
                  <c:v>14666.54004</c:v>
                </c:pt>
                <c:pt idx="805">
                  <c:v>14554.29004</c:v>
                </c:pt>
                <c:pt idx="806">
                  <c:v>14457.599609999999</c:v>
                </c:pt>
                <c:pt idx="807">
                  <c:v>14444.030269999999</c:v>
                </c:pt>
                <c:pt idx="808">
                  <c:v>14495.29004</c:v>
                </c:pt>
                <c:pt idx="809">
                  <c:v>14560.809569999999</c:v>
                </c:pt>
                <c:pt idx="810">
                  <c:v>14599.200199999999</c:v>
                </c:pt>
                <c:pt idx="811">
                  <c:v>14598.58008</c:v>
                </c:pt>
                <c:pt idx="812">
                  <c:v>14790.570309999999</c:v>
                </c:pt>
                <c:pt idx="813">
                  <c:v>14785.360350000001</c:v>
                </c:pt>
                <c:pt idx="814">
                  <c:v>14673.45996</c:v>
                </c:pt>
                <c:pt idx="815">
                  <c:v>14598.5</c:v>
                </c:pt>
                <c:pt idx="816">
                  <c:v>14497.79981</c:v>
                </c:pt>
                <c:pt idx="817">
                  <c:v>14434.429690000001</c:v>
                </c:pt>
                <c:pt idx="818">
                  <c:v>14538.719730000001</c:v>
                </c:pt>
                <c:pt idx="819">
                  <c:v>14525.360350000001</c:v>
                </c:pt>
                <c:pt idx="820">
                  <c:v>14572.849609999999</c:v>
                </c:pt>
                <c:pt idx="821">
                  <c:v>14531.48047</c:v>
                </c:pt>
                <c:pt idx="822">
                  <c:v>14520.860350000001</c:v>
                </c:pt>
                <c:pt idx="823">
                  <c:v>14439.54981</c:v>
                </c:pt>
                <c:pt idx="824">
                  <c:v>14447.75</c:v>
                </c:pt>
                <c:pt idx="825">
                  <c:v>14395</c:v>
                </c:pt>
                <c:pt idx="826">
                  <c:v>14421.490229999999</c:v>
                </c:pt>
                <c:pt idx="827">
                  <c:v>14383.01953</c:v>
                </c:pt>
                <c:pt idx="828">
                  <c:v>14455.820309999999</c:v>
                </c:pt>
                <c:pt idx="829">
                  <c:v>14382.089840000001</c:v>
                </c:pt>
                <c:pt idx="830">
                  <c:v>14404.20996</c:v>
                </c:pt>
                <c:pt idx="831">
                  <c:v>14470.5</c:v>
                </c:pt>
                <c:pt idx="832">
                  <c:v>14455.280269999999</c:v>
                </c:pt>
                <c:pt idx="833">
                  <c:v>14411.660159999999</c:v>
                </c:pt>
                <c:pt idx="834">
                  <c:v>14412.059569999999</c:v>
                </c:pt>
                <c:pt idx="835">
                  <c:v>14373.320309999999</c:v>
                </c:pt>
                <c:pt idx="836">
                  <c:v>14329.490229999999</c:v>
                </c:pt>
                <c:pt idx="837">
                  <c:v>14296.240229999999</c:v>
                </c:pt>
                <c:pt idx="838">
                  <c:v>14253</c:v>
                </c:pt>
                <c:pt idx="839">
                  <c:v>14127.820309999999</c:v>
                </c:pt>
                <c:pt idx="840">
                  <c:v>14030.37012</c:v>
                </c:pt>
                <c:pt idx="841">
                  <c:v>13937.599609999999</c:v>
                </c:pt>
                <c:pt idx="842">
                  <c:v>14050.179690000001</c:v>
                </c:pt>
                <c:pt idx="843">
                  <c:v>13880.190430000001</c:v>
                </c:pt>
                <c:pt idx="844">
                  <c:v>13784.16992</c:v>
                </c:pt>
                <c:pt idx="845">
                  <c:v>13784.009770000001</c:v>
                </c:pt>
                <c:pt idx="846">
                  <c:v>13880.62012</c:v>
                </c:pt>
                <c:pt idx="847">
                  <c:v>13834.400390000001</c:v>
                </c:pt>
                <c:pt idx="848">
                  <c:v>13919.280269999999</c:v>
                </c:pt>
                <c:pt idx="849">
                  <c:v>13977.900390000001</c:v>
                </c:pt>
                <c:pt idx="850">
                  <c:v>13906.73047</c:v>
                </c:pt>
                <c:pt idx="851">
                  <c:v>13921.940430000001</c:v>
                </c:pt>
                <c:pt idx="852">
                  <c:v>13945.780269999999</c:v>
                </c:pt>
                <c:pt idx="853">
                  <c:v>13968.940430000001</c:v>
                </c:pt>
                <c:pt idx="854">
                  <c:v>13940.410159999999</c:v>
                </c:pt>
                <c:pt idx="855">
                  <c:v>13944.04981</c:v>
                </c:pt>
                <c:pt idx="856">
                  <c:v>13852.200199999999</c:v>
                </c:pt>
                <c:pt idx="857">
                  <c:v>13913.179690000001</c:v>
                </c:pt>
                <c:pt idx="858">
                  <c:v>13880.08008</c:v>
                </c:pt>
                <c:pt idx="859">
                  <c:v>13866.83008</c:v>
                </c:pt>
                <c:pt idx="860">
                  <c:v>13860.58008</c:v>
                </c:pt>
                <c:pt idx="861">
                  <c:v>13860.58008</c:v>
                </c:pt>
                <c:pt idx="862">
                  <c:v>13896.950199999999</c:v>
                </c:pt>
                <c:pt idx="863">
                  <c:v>13880.009770000001</c:v>
                </c:pt>
                <c:pt idx="864">
                  <c:v>13862.570309999999</c:v>
                </c:pt>
                <c:pt idx="865">
                  <c:v>13825.33008</c:v>
                </c:pt>
                <c:pt idx="866">
                  <c:v>13779.33008</c:v>
                </c:pt>
                <c:pt idx="867">
                  <c:v>13710.12988</c:v>
                </c:pt>
                <c:pt idx="868">
                  <c:v>13622.95996</c:v>
                </c:pt>
                <c:pt idx="869">
                  <c:v>13571.860350000001</c:v>
                </c:pt>
                <c:pt idx="870">
                  <c:v>13510.240229999999</c:v>
                </c:pt>
                <c:pt idx="871">
                  <c:v>13468.95996</c:v>
                </c:pt>
                <c:pt idx="872">
                  <c:v>13445.79981</c:v>
                </c:pt>
                <c:pt idx="873">
                  <c:v>13459.839840000001</c:v>
                </c:pt>
                <c:pt idx="874">
                  <c:v>13439.969730000001</c:v>
                </c:pt>
                <c:pt idx="875">
                  <c:v>13382.29004</c:v>
                </c:pt>
                <c:pt idx="876">
                  <c:v>13329.08008</c:v>
                </c:pt>
                <c:pt idx="877">
                  <c:v>13293.12988</c:v>
                </c:pt>
                <c:pt idx="878">
                  <c:v>13343.320309999999</c:v>
                </c:pt>
                <c:pt idx="879">
                  <c:v>13376.23047</c:v>
                </c:pt>
                <c:pt idx="880">
                  <c:v>13358.29981</c:v>
                </c:pt>
                <c:pt idx="881">
                  <c:v>13104.29981</c:v>
                </c:pt>
                <c:pt idx="882">
                  <c:v>12883.889649999999</c:v>
                </c:pt>
                <c:pt idx="883">
                  <c:v>12926.860350000001</c:v>
                </c:pt>
                <c:pt idx="884">
                  <c:v>12964.08008</c:v>
                </c:pt>
                <c:pt idx="885">
                  <c:v>13076.87012</c:v>
                </c:pt>
                <c:pt idx="886">
                  <c:v>13128.54981</c:v>
                </c:pt>
                <c:pt idx="887">
                  <c:v>13122.530269999999</c:v>
                </c:pt>
                <c:pt idx="888">
                  <c:v>13216.030269999999</c:v>
                </c:pt>
                <c:pt idx="889">
                  <c:v>13251.740229999999</c:v>
                </c:pt>
                <c:pt idx="890">
                  <c:v>13232.58008</c:v>
                </c:pt>
                <c:pt idx="891">
                  <c:v>13134.62988</c:v>
                </c:pt>
                <c:pt idx="892">
                  <c:v>13118.45996</c:v>
                </c:pt>
                <c:pt idx="893">
                  <c:v>13147.190430000001</c:v>
                </c:pt>
                <c:pt idx="894">
                  <c:v>13227.440430000001</c:v>
                </c:pt>
                <c:pt idx="895">
                  <c:v>13170.339840000001</c:v>
                </c:pt>
                <c:pt idx="896">
                  <c:v>13139.08008</c:v>
                </c:pt>
                <c:pt idx="897">
                  <c:v>13072.87012</c:v>
                </c:pt>
                <c:pt idx="898">
                  <c:v>13007.839840000001</c:v>
                </c:pt>
                <c:pt idx="899">
                  <c:v>12923.440430000001</c:v>
                </c:pt>
                <c:pt idx="900">
                  <c:v>12940.070309999999</c:v>
                </c:pt>
                <c:pt idx="901">
                  <c:v>12959.41992</c:v>
                </c:pt>
                <c:pt idx="902">
                  <c:v>12988.679690000001</c:v>
                </c:pt>
                <c:pt idx="903">
                  <c:v>12961.91992</c:v>
                </c:pt>
                <c:pt idx="904">
                  <c:v>12765.320309999999</c:v>
                </c:pt>
                <c:pt idx="905">
                  <c:v>12868.259770000001</c:v>
                </c:pt>
                <c:pt idx="906">
                  <c:v>12900.16992</c:v>
                </c:pt>
                <c:pt idx="907">
                  <c:v>12832.98047</c:v>
                </c:pt>
                <c:pt idx="908">
                  <c:v>12786.12988</c:v>
                </c:pt>
                <c:pt idx="909">
                  <c:v>12701.070309999999</c:v>
                </c:pt>
                <c:pt idx="910">
                  <c:v>12590.23047</c:v>
                </c:pt>
                <c:pt idx="911">
                  <c:v>12471.490229999999</c:v>
                </c:pt>
                <c:pt idx="912">
                  <c:v>12496.559569999999</c:v>
                </c:pt>
                <c:pt idx="913">
                  <c:v>12542.679690000001</c:v>
                </c:pt>
                <c:pt idx="914">
                  <c:v>12748.509770000001</c:v>
                </c:pt>
                <c:pt idx="915">
                  <c:v>12783</c:v>
                </c:pt>
                <c:pt idx="916">
                  <c:v>12743.389649999999</c:v>
                </c:pt>
                <c:pt idx="917">
                  <c:v>12811.240229999999</c:v>
                </c:pt>
                <c:pt idx="918">
                  <c:v>12876.599609999999</c:v>
                </c:pt>
                <c:pt idx="919">
                  <c:v>13112.900390000001</c:v>
                </c:pt>
                <c:pt idx="920">
                  <c:v>13038.70996</c:v>
                </c:pt>
                <c:pt idx="921">
                  <c:v>13076.570309999999</c:v>
                </c:pt>
                <c:pt idx="922">
                  <c:v>13099.110350000001</c:v>
                </c:pt>
                <c:pt idx="923">
                  <c:v>13052.070309999999</c:v>
                </c:pt>
                <c:pt idx="924">
                  <c:v>13040.16992</c:v>
                </c:pt>
                <c:pt idx="925">
                  <c:v>13017.37012</c:v>
                </c:pt>
                <c:pt idx="926">
                  <c:v>13063.62988</c:v>
                </c:pt>
                <c:pt idx="927">
                  <c:v>13083.280269999999</c:v>
                </c:pt>
                <c:pt idx="928">
                  <c:v>13235.150390000001</c:v>
                </c:pt>
                <c:pt idx="929">
                  <c:v>13312.219730000001</c:v>
                </c:pt>
                <c:pt idx="930">
                  <c:v>13510.929690000001</c:v>
                </c:pt>
                <c:pt idx="931">
                  <c:v>13468.900390000001</c:v>
                </c:pt>
                <c:pt idx="932">
                  <c:v>13423.759770000001</c:v>
                </c:pt>
                <c:pt idx="933">
                  <c:v>13325.929690000001</c:v>
                </c:pt>
                <c:pt idx="934">
                  <c:v>13296.429690000001</c:v>
                </c:pt>
                <c:pt idx="935">
                  <c:v>13326.12012</c:v>
                </c:pt>
                <c:pt idx="936">
                  <c:v>13327.62012</c:v>
                </c:pt>
                <c:pt idx="937">
                  <c:v>13473.309569999999</c:v>
                </c:pt>
                <c:pt idx="938">
                  <c:v>13552.089840000001</c:v>
                </c:pt>
                <c:pt idx="939">
                  <c:v>13568.75</c:v>
                </c:pt>
                <c:pt idx="940">
                  <c:v>13495.179690000001</c:v>
                </c:pt>
                <c:pt idx="941">
                  <c:v>13439.12012</c:v>
                </c:pt>
                <c:pt idx="942">
                  <c:v>13424.91992</c:v>
                </c:pt>
                <c:pt idx="943">
                  <c:v>13437.660159999999</c:v>
                </c:pt>
                <c:pt idx="944">
                  <c:v>13367.26953</c:v>
                </c:pt>
                <c:pt idx="945">
                  <c:v>13413.469730000001</c:v>
                </c:pt>
                <c:pt idx="946">
                  <c:v>13406.910159999999</c:v>
                </c:pt>
                <c:pt idx="947">
                  <c:v>13457.25</c:v>
                </c:pt>
                <c:pt idx="948">
                  <c:v>13521.679690000001</c:v>
                </c:pt>
                <c:pt idx="949">
                  <c:v>13571.530269999999</c:v>
                </c:pt>
                <c:pt idx="950">
                  <c:v>13503</c:v>
                </c:pt>
                <c:pt idx="951">
                  <c:v>13556.740229999999</c:v>
                </c:pt>
                <c:pt idx="952">
                  <c:v>13517.809569999999</c:v>
                </c:pt>
                <c:pt idx="953">
                  <c:v>13526.66992</c:v>
                </c:pt>
                <c:pt idx="954">
                  <c:v>13533.940430000001</c:v>
                </c:pt>
                <c:pt idx="955">
                  <c:v>13325.110350000001</c:v>
                </c:pt>
                <c:pt idx="956">
                  <c:v>13317.51953</c:v>
                </c:pt>
                <c:pt idx="957">
                  <c:v>13253.20996</c:v>
                </c:pt>
                <c:pt idx="958">
                  <c:v>13251.389649999999</c:v>
                </c:pt>
                <c:pt idx="959">
                  <c:v>13266.219730000001</c:v>
                </c:pt>
                <c:pt idx="960">
                  <c:v>13045.08008</c:v>
                </c:pt>
                <c:pt idx="961">
                  <c:v>13018.740229999999</c:v>
                </c:pt>
                <c:pt idx="962">
                  <c:v>12977.089840000001</c:v>
                </c:pt>
                <c:pt idx="963">
                  <c:v>13002.639649999999</c:v>
                </c:pt>
                <c:pt idx="964">
                  <c:v>12978.910159999999</c:v>
                </c:pt>
                <c:pt idx="965">
                  <c:v>13081.26953</c:v>
                </c:pt>
                <c:pt idx="966">
                  <c:v>13081.12012</c:v>
                </c:pt>
                <c:pt idx="967">
                  <c:v>13115.45996</c:v>
                </c:pt>
                <c:pt idx="968">
                  <c:v>13027.200199999999</c:v>
                </c:pt>
                <c:pt idx="969">
                  <c:v>13046.45996</c:v>
                </c:pt>
                <c:pt idx="970">
                  <c:v>13120.339840000001</c:v>
                </c:pt>
                <c:pt idx="971">
                  <c:v>13186.599609999999</c:v>
                </c:pt>
                <c:pt idx="972">
                  <c:v>13230.059569999999</c:v>
                </c:pt>
                <c:pt idx="973">
                  <c:v>13244.849609999999</c:v>
                </c:pt>
                <c:pt idx="974">
                  <c:v>13145.849609999999</c:v>
                </c:pt>
                <c:pt idx="975">
                  <c:v>13138.23047</c:v>
                </c:pt>
                <c:pt idx="976">
                  <c:v>13142.099609999999</c:v>
                </c:pt>
                <c:pt idx="977">
                  <c:v>13112.940430000001</c:v>
                </c:pt>
                <c:pt idx="978">
                  <c:v>13094.95996</c:v>
                </c:pt>
                <c:pt idx="979">
                  <c:v>13125.089840000001</c:v>
                </c:pt>
                <c:pt idx="980">
                  <c:v>13115.240229999999</c:v>
                </c:pt>
                <c:pt idx="981">
                  <c:v>13118.41992</c:v>
                </c:pt>
                <c:pt idx="982">
                  <c:v>13099.719730000001</c:v>
                </c:pt>
                <c:pt idx="983">
                  <c:v>12884.820309999999</c:v>
                </c:pt>
                <c:pt idx="984">
                  <c:v>12778.900390000001</c:v>
                </c:pt>
                <c:pt idx="985">
                  <c:v>12951.160159999999</c:v>
                </c:pt>
                <c:pt idx="986">
                  <c:v>13006.48047</c:v>
                </c:pt>
                <c:pt idx="987">
                  <c:v>13042.849609999999</c:v>
                </c:pt>
                <c:pt idx="988">
                  <c:v>12888.530269999999</c:v>
                </c:pt>
                <c:pt idx="989">
                  <c:v>12680.589840000001</c:v>
                </c:pt>
                <c:pt idx="990">
                  <c:v>12617.62012</c:v>
                </c:pt>
                <c:pt idx="991">
                  <c:v>12521.839840000001</c:v>
                </c:pt>
                <c:pt idx="992">
                  <c:v>12583.410159999999</c:v>
                </c:pt>
                <c:pt idx="993">
                  <c:v>12810.349609999999</c:v>
                </c:pt>
                <c:pt idx="994">
                  <c:v>12889.929690000001</c:v>
                </c:pt>
                <c:pt idx="995">
                  <c:v>12754.610350000001</c:v>
                </c:pt>
                <c:pt idx="996">
                  <c:v>12645.099609999999</c:v>
                </c:pt>
                <c:pt idx="997">
                  <c:v>12690.04981</c:v>
                </c:pt>
                <c:pt idx="998">
                  <c:v>12573.04004</c:v>
                </c:pt>
                <c:pt idx="999">
                  <c:v>12492.25</c:v>
                </c:pt>
                <c:pt idx="1000">
                  <c:v>12534.33008</c:v>
                </c:pt>
                <c:pt idx="1001">
                  <c:v>12606.910159999999</c:v>
                </c:pt>
                <c:pt idx="1002">
                  <c:v>12686.570309999999</c:v>
                </c:pt>
                <c:pt idx="1003">
                  <c:v>12702.990229999999</c:v>
                </c:pt>
                <c:pt idx="1004">
                  <c:v>12852.240229999999</c:v>
                </c:pt>
                <c:pt idx="1005">
                  <c:v>12845.280269999999</c:v>
                </c:pt>
                <c:pt idx="1006">
                  <c:v>12795.48047</c:v>
                </c:pt>
                <c:pt idx="1007">
                  <c:v>12604.530269999999</c:v>
                </c:pt>
                <c:pt idx="1008">
                  <c:v>12450.16992</c:v>
                </c:pt>
                <c:pt idx="1009">
                  <c:v>12532.70996</c:v>
                </c:pt>
                <c:pt idx="1010">
                  <c:v>12452.030269999999</c:v>
                </c:pt>
                <c:pt idx="1011">
                  <c:v>12458.009770000001</c:v>
                </c:pt>
                <c:pt idx="1012">
                  <c:v>12574.66992</c:v>
                </c:pt>
                <c:pt idx="1013">
                  <c:v>12561.45996</c:v>
                </c:pt>
                <c:pt idx="1014">
                  <c:v>12744.91992</c:v>
                </c:pt>
                <c:pt idx="1015">
                  <c:v>12744.469730000001</c:v>
                </c:pt>
                <c:pt idx="1016">
                  <c:v>12696.179690000001</c:v>
                </c:pt>
                <c:pt idx="1017">
                  <c:v>12651.37988</c:v>
                </c:pt>
                <c:pt idx="1018">
                  <c:v>12497.660159999999</c:v>
                </c:pt>
                <c:pt idx="1019">
                  <c:v>12453.690430000001</c:v>
                </c:pt>
                <c:pt idx="1020">
                  <c:v>12411.910159999999</c:v>
                </c:pt>
                <c:pt idx="1021">
                  <c:v>12398.48047</c:v>
                </c:pt>
                <c:pt idx="1022">
                  <c:v>12398.440430000001</c:v>
                </c:pt>
                <c:pt idx="1023">
                  <c:v>12416.530269999999</c:v>
                </c:pt>
                <c:pt idx="1024">
                  <c:v>12125</c:v>
                </c:pt>
                <c:pt idx="1025">
                  <c:v>12072.16992</c:v>
                </c:pt>
                <c:pt idx="1026">
                  <c:v>12035.089840000001</c:v>
                </c:pt>
                <c:pt idx="1027">
                  <c:v>12107.48047</c:v>
                </c:pt>
                <c:pt idx="1028">
                  <c:v>12316.48047</c:v>
                </c:pt>
                <c:pt idx="1029">
                  <c:v>12396.400390000001</c:v>
                </c:pt>
                <c:pt idx="1030">
                  <c:v>12454.599609999999</c:v>
                </c:pt>
                <c:pt idx="1031">
                  <c:v>12421.530269999999</c:v>
                </c:pt>
                <c:pt idx="1032">
                  <c:v>12419.62988</c:v>
                </c:pt>
                <c:pt idx="1033">
                  <c:v>12311.559569999999</c:v>
                </c:pt>
                <c:pt idx="1034">
                  <c:v>12447.33008</c:v>
                </c:pt>
                <c:pt idx="1035">
                  <c:v>12367.719730000001</c:v>
                </c:pt>
                <c:pt idx="1036">
                  <c:v>12336.759770000001</c:v>
                </c:pt>
                <c:pt idx="1037">
                  <c:v>12440.51953</c:v>
                </c:pt>
                <c:pt idx="1038">
                  <c:v>12597.339840000001</c:v>
                </c:pt>
                <c:pt idx="1039">
                  <c:v>12608.160159999999</c:v>
                </c:pt>
                <c:pt idx="1040">
                  <c:v>12661.48047</c:v>
                </c:pt>
                <c:pt idx="1041">
                  <c:v>12779.280269999999</c:v>
                </c:pt>
                <c:pt idx="1042">
                  <c:v>12820.29981</c:v>
                </c:pt>
                <c:pt idx="1043">
                  <c:v>12748.48047</c:v>
                </c:pt>
                <c:pt idx="1044">
                  <c:v>12810.389649999999</c:v>
                </c:pt>
                <c:pt idx="1045">
                  <c:v>12970</c:v>
                </c:pt>
                <c:pt idx="1046">
                  <c:v>13022.339840000001</c:v>
                </c:pt>
                <c:pt idx="1047">
                  <c:v>13175.639649999999</c:v>
                </c:pt>
                <c:pt idx="1048">
                  <c:v>13192.20996</c:v>
                </c:pt>
                <c:pt idx="1049">
                  <c:v>13174.650390000001</c:v>
                </c:pt>
                <c:pt idx="1050">
                  <c:v>13176.009770000001</c:v>
                </c:pt>
                <c:pt idx="1051">
                  <c:v>13192.20996</c:v>
                </c:pt>
                <c:pt idx="1052">
                  <c:v>13075.95996</c:v>
                </c:pt>
                <c:pt idx="1053">
                  <c:v>12993.599609999999</c:v>
                </c:pt>
                <c:pt idx="1054">
                  <c:v>12926.490229999999</c:v>
                </c:pt>
                <c:pt idx="1055">
                  <c:v>12845.58008</c:v>
                </c:pt>
                <c:pt idx="1056">
                  <c:v>12964.25</c:v>
                </c:pt>
                <c:pt idx="1057">
                  <c:v>12896.820309999999</c:v>
                </c:pt>
                <c:pt idx="1058">
                  <c:v>13027.490229999999</c:v>
                </c:pt>
                <c:pt idx="1059">
                  <c:v>12921.79004</c:v>
                </c:pt>
                <c:pt idx="1060">
                  <c:v>12850.79981</c:v>
                </c:pt>
                <c:pt idx="1061">
                  <c:v>12845.280269999999</c:v>
                </c:pt>
                <c:pt idx="1062">
                  <c:v>12806.29981</c:v>
                </c:pt>
                <c:pt idx="1063">
                  <c:v>12716.91992</c:v>
                </c:pt>
                <c:pt idx="1064">
                  <c:v>12710.559569999999</c:v>
                </c:pt>
                <c:pt idx="1065">
                  <c:v>12903.780269999999</c:v>
                </c:pt>
                <c:pt idx="1066">
                  <c:v>13012.45996</c:v>
                </c:pt>
                <c:pt idx="1067">
                  <c:v>13020.860350000001</c:v>
                </c:pt>
                <c:pt idx="1068">
                  <c:v>13131.20996</c:v>
                </c:pt>
                <c:pt idx="1069">
                  <c:v>13153.690430000001</c:v>
                </c:pt>
                <c:pt idx="1070">
                  <c:v>13147.780269999999</c:v>
                </c:pt>
                <c:pt idx="1071">
                  <c:v>13032.66992</c:v>
                </c:pt>
                <c:pt idx="1072">
                  <c:v>13069.259770000001</c:v>
                </c:pt>
                <c:pt idx="1073">
                  <c:v>13194.33008</c:v>
                </c:pt>
                <c:pt idx="1074">
                  <c:v>13082.389649999999</c:v>
                </c:pt>
                <c:pt idx="1075">
                  <c:v>13002.76953</c:v>
                </c:pt>
                <c:pt idx="1076">
                  <c:v>13017.41992</c:v>
                </c:pt>
                <c:pt idx="1077">
                  <c:v>13112.929690000001</c:v>
                </c:pt>
                <c:pt idx="1078">
                  <c:v>13123.37988</c:v>
                </c:pt>
                <c:pt idx="1079">
                  <c:v>13208.62988</c:v>
                </c:pt>
                <c:pt idx="1080">
                  <c:v>13231.450199999999</c:v>
                </c:pt>
                <c:pt idx="1081">
                  <c:v>13170.190430000001</c:v>
                </c:pt>
                <c:pt idx="1082">
                  <c:v>13166.25</c:v>
                </c:pt>
                <c:pt idx="1083">
                  <c:v>12953.12988</c:v>
                </c:pt>
                <c:pt idx="1084">
                  <c:v>12919.98047</c:v>
                </c:pt>
                <c:pt idx="1085">
                  <c:v>12906.429690000001</c:v>
                </c:pt>
                <c:pt idx="1086">
                  <c:v>12835.530269999999</c:v>
                </c:pt>
                <c:pt idx="1087">
                  <c:v>12751.509770000001</c:v>
                </c:pt>
                <c:pt idx="1088">
                  <c:v>12734.860350000001</c:v>
                </c:pt>
                <c:pt idx="1089">
                  <c:v>12883.910159999999</c:v>
                </c:pt>
                <c:pt idx="1090">
                  <c:v>12927.76953</c:v>
                </c:pt>
                <c:pt idx="1091">
                  <c:v>12943.059569999999</c:v>
                </c:pt>
                <c:pt idx="1092">
                  <c:v>12929.660159999999</c:v>
                </c:pt>
                <c:pt idx="1093">
                  <c:v>12952.820309999999</c:v>
                </c:pt>
                <c:pt idx="1094">
                  <c:v>12882.589840000001</c:v>
                </c:pt>
                <c:pt idx="1095">
                  <c:v>12950.589840000001</c:v>
                </c:pt>
                <c:pt idx="1096">
                  <c:v>12882.66992</c:v>
                </c:pt>
                <c:pt idx="1097">
                  <c:v>12914.83008</c:v>
                </c:pt>
                <c:pt idx="1098">
                  <c:v>12926.110350000001</c:v>
                </c:pt>
                <c:pt idx="1099">
                  <c:v>12903.25</c:v>
                </c:pt>
                <c:pt idx="1100">
                  <c:v>12779.58008</c:v>
                </c:pt>
                <c:pt idx="1101">
                  <c:v>12753.62012</c:v>
                </c:pt>
                <c:pt idx="1102">
                  <c:v>12786.929690000001</c:v>
                </c:pt>
                <c:pt idx="1103">
                  <c:v>12799.110350000001</c:v>
                </c:pt>
                <c:pt idx="1104">
                  <c:v>12743.559569999999</c:v>
                </c:pt>
                <c:pt idx="1105">
                  <c:v>12846.410159999999</c:v>
                </c:pt>
                <c:pt idx="1106">
                  <c:v>12817.690430000001</c:v>
                </c:pt>
                <c:pt idx="1107">
                  <c:v>12782.570309999999</c:v>
                </c:pt>
                <c:pt idx="1108">
                  <c:v>12793.429690000001</c:v>
                </c:pt>
                <c:pt idx="1109">
                  <c:v>12704.95996</c:v>
                </c:pt>
                <c:pt idx="1110">
                  <c:v>12676.04981</c:v>
                </c:pt>
                <c:pt idx="1111">
                  <c:v>12632.759770000001</c:v>
                </c:pt>
                <c:pt idx="1112">
                  <c:v>12567.33008</c:v>
                </c:pt>
                <c:pt idx="1113">
                  <c:v>12529.410159999999</c:v>
                </c:pt>
                <c:pt idx="1114">
                  <c:v>12630.719730000001</c:v>
                </c:pt>
                <c:pt idx="1115">
                  <c:v>12695.160159999999</c:v>
                </c:pt>
                <c:pt idx="1116">
                  <c:v>12580.12012</c:v>
                </c:pt>
                <c:pt idx="1117">
                  <c:v>12613.54004</c:v>
                </c:pt>
                <c:pt idx="1118">
                  <c:v>12665.83008</c:v>
                </c:pt>
                <c:pt idx="1119">
                  <c:v>12620.759770000001</c:v>
                </c:pt>
                <c:pt idx="1120">
                  <c:v>12563.58008</c:v>
                </c:pt>
                <c:pt idx="1121">
                  <c:v>12453.200199999999</c:v>
                </c:pt>
                <c:pt idx="1122">
                  <c:v>12423.12012</c:v>
                </c:pt>
                <c:pt idx="1123">
                  <c:v>12311.79004</c:v>
                </c:pt>
                <c:pt idx="1124">
                  <c:v>12385.08008</c:v>
                </c:pt>
                <c:pt idx="1125">
                  <c:v>12399.009770000001</c:v>
                </c:pt>
                <c:pt idx="1126">
                  <c:v>12394.509770000001</c:v>
                </c:pt>
                <c:pt idx="1127">
                  <c:v>12333.849609999999</c:v>
                </c:pt>
                <c:pt idx="1128">
                  <c:v>12332.410159999999</c:v>
                </c:pt>
                <c:pt idx="1129">
                  <c:v>12283.900390000001</c:v>
                </c:pt>
                <c:pt idx="1130">
                  <c:v>12337.25</c:v>
                </c:pt>
                <c:pt idx="1131">
                  <c:v>12221.190430000001</c:v>
                </c:pt>
                <c:pt idx="1132">
                  <c:v>12213.780269999999</c:v>
                </c:pt>
                <c:pt idx="1133">
                  <c:v>12152.089840000001</c:v>
                </c:pt>
                <c:pt idx="1134">
                  <c:v>12140.16992</c:v>
                </c:pt>
                <c:pt idx="1135">
                  <c:v>12269.969730000001</c:v>
                </c:pt>
                <c:pt idx="1136">
                  <c:v>12169.79981</c:v>
                </c:pt>
                <c:pt idx="1137">
                  <c:v>12107.37012</c:v>
                </c:pt>
                <c:pt idx="1138">
                  <c:v>11999.440430000001</c:v>
                </c:pt>
                <c:pt idx="1139">
                  <c:v>11768.83008</c:v>
                </c:pt>
                <c:pt idx="1140">
                  <c:v>11735.190430000001</c:v>
                </c:pt>
                <c:pt idx="1141">
                  <c:v>11819.309569999999</c:v>
                </c:pt>
                <c:pt idx="1142">
                  <c:v>11825.219730000001</c:v>
                </c:pt>
                <c:pt idx="1143">
                  <c:v>11786.469730000001</c:v>
                </c:pt>
                <c:pt idx="1144">
                  <c:v>11904.37988</c:v>
                </c:pt>
                <c:pt idx="1145">
                  <c:v>11940.860350000001</c:v>
                </c:pt>
                <c:pt idx="1146">
                  <c:v>11995.509770000001</c:v>
                </c:pt>
                <c:pt idx="1147">
                  <c:v>11966.219730000001</c:v>
                </c:pt>
                <c:pt idx="1148">
                  <c:v>12060.37012</c:v>
                </c:pt>
                <c:pt idx="1149">
                  <c:v>12076.70996</c:v>
                </c:pt>
                <c:pt idx="1150">
                  <c:v>12021.45996</c:v>
                </c:pt>
                <c:pt idx="1151">
                  <c:v>12007.12012</c:v>
                </c:pt>
                <c:pt idx="1152">
                  <c:v>11974.62012</c:v>
                </c:pt>
                <c:pt idx="1153">
                  <c:v>11559.26953</c:v>
                </c:pt>
                <c:pt idx="1154">
                  <c:v>11517.04004</c:v>
                </c:pt>
                <c:pt idx="1155">
                  <c:v>11232.160159999999</c:v>
                </c:pt>
                <c:pt idx="1156">
                  <c:v>11231.429690000001</c:v>
                </c:pt>
                <c:pt idx="1157">
                  <c:v>11257.54981</c:v>
                </c:pt>
                <c:pt idx="1158">
                  <c:v>11433.969730000001</c:v>
                </c:pt>
                <c:pt idx="1159">
                  <c:v>11454.070309999999</c:v>
                </c:pt>
                <c:pt idx="1160">
                  <c:v>11755.820309999999</c:v>
                </c:pt>
                <c:pt idx="1161">
                  <c:v>11676.349609999999</c:v>
                </c:pt>
                <c:pt idx="1162">
                  <c:v>11890.570309999999</c:v>
                </c:pt>
                <c:pt idx="1163">
                  <c:v>12001.259770000001</c:v>
                </c:pt>
                <c:pt idx="1164">
                  <c:v>12027.030269999999</c:v>
                </c:pt>
                <c:pt idx="1165">
                  <c:v>11896.280269999999</c:v>
                </c:pt>
                <c:pt idx="1166">
                  <c:v>11779.87988</c:v>
                </c:pt>
                <c:pt idx="1167">
                  <c:v>11736.929690000001</c:v>
                </c:pt>
                <c:pt idx="1168">
                  <c:v>12002.16992</c:v>
                </c:pt>
                <c:pt idx="1169">
                  <c:v>11880.690430000001</c:v>
                </c:pt>
                <c:pt idx="1170">
                  <c:v>11850.309569999999</c:v>
                </c:pt>
                <c:pt idx="1171">
                  <c:v>11835.429690000001</c:v>
                </c:pt>
                <c:pt idx="1172">
                  <c:v>11658.490229999999</c:v>
                </c:pt>
                <c:pt idx="1173">
                  <c:v>11630.030269999999</c:v>
                </c:pt>
                <c:pt idx="1174">
                  <c:v>11954.410159999999</c:v>
                </c:pt>
                <c:pt idx="1175">
                  <c:v>12164.240229999999</c:v>
                </c:pt>
                <c:pt idx="1176">
                  <c:v>11872.070309999999</c:v>
                </c:pt>
                <c:pt idx="1177">
                  <c:v>11694.360350000001</c:v>
                </c:pt>
                <c:pt idx="1178">
                  <c:v>11682.51953</c:v>
                </c:pt>
                <c:pt idx="1179">
                  <c:v>11805.76953</c:v>
                </c:pt>
                <c:pt idx="1180">
                  <c:v>11542.839840000001</c:v>
                </c:pt>
                <c:pt idx="1181">
                  <c:v>11391.139649999999</c:v>
                </c:pt>
                <c:pt idx="1182">
                  <c:v>11469.16992</c:v>
                </c:pt>
                <c:pt idx="1183">
                  <c:v>11296.12012</c:v>
                </c:pt>
                <c:pt idx="1184">
                  <c:v>11378.349609999999</c:v>
                </c:pt>
                <c:pt idx="1185">
                  <c:v>11478.660159999999</c:v>
                </c:pt>
                <c:pt idx="1186">
                  <c:v>11377.820309999999</c:v>
                </c:pt>
                <c:pt idx="1187">
                  <c:v>11417.280269999999</c:v>
                </c:pt>
                <c:pt idx="1188">
                  <c:v>11365.66992</c:v>
                </c:pt>
                <c:pt idx="1189">
                  <c:v>11104.559569999999</c:v>
                </c:pt>
                <c:pt idx="1190">
                  <c:v>11051.12988</c:v>
                </c:pt>
                <c:pt idx="1191">
                  <c:v>10858.66992</c:v>
                </c:pt>
                <c:pt idx="1192">
                  <c:v>10738.099609999999</c:v>
                </c:pt>
                <c:pt idx="1193">
                  <c:v>10404.490229999999</c:v>
                </c:pt>
                <c:pt idx="1194">
                  <c:v>10653.339840000001</c:v>
                </c:pt>
                <c:pt idx="1195">
                  <c:v>10909.51953</c:v>
                </c:pt>
                <c:pt idx="1196">
                  <c:v>10965.450199999999</c:v>
                </c:pt>
                <c:pt idx="1197">
                  <c:v>10996.98047</c:v>
                </c:pt>
                <c:pt idx="1198">
                  <c:v>11045.23047</c:v>
                </c:pt>
                <c:pt idx="1199">
                  <c:v>10771.780269999999</c:v>
                </c:pt>
                <c:pt idx="1200">
                  <c:v>10638.73047</c:v>
                </c:pt>
                <c:pt idx="1201">
                  <c:v>10597.139649999999</c:v>
                </c:pt>
                <c:pt idx="1202">
                  <c:v>11117.280269999999</c:v>
                </c:pt>
                <c:pt idx="1203">
                  <c:v>11373.91992</c:v>
                </c:pt>
                <c:pt idx="1204">
                  <c:v>11255.25</c:v>
                </c:pt>
                <c:pt idx="1205">
                  <c:v>11407.410159999999</c:v>
                </c:pt>
                <c:pt idx="1206">
                  <c:v>11247.490229999999</c:v>
                </c:pt>
                <c:pt idx="1207">
                  <c:v>10993.839840000001</c:v>
                </c:pt>
                <c:pt idx="1208">
                  <c:v>10987.179690000001</c:v>
                </c:pt>
                <c:pt idx="1209">
                  <c:v>10824.759770000001</c:v>
                </c:pt>
                <c:pt idx="1210">
                  <c:v>10935.639649999999</c:v>
                </c:pt>
                <c:pt idx="1211">
                  <c:v>11283.740229999999</c:v>
                </c:pt>
                <c:pt idx="1212">
                  <c:v>11137.62988</c:v>
                </c:pt>
                <c:pt idx="1213">
                  <c:v>10932.530269999999</c:v>
                </c:pt>
                <c:pt idx="1214">
                  <c:v>11211.349609999999</c:v>
                </c:pt>
                <c:pt idx="1215">
                  <c:v>11488.45996</c:v>
                </c:pt>
                <c:pt idx="1216">
                  <c:v>11528.08008</c:v>
                </c:pt>
                <c:pt idx="1217">
                  <c:v>11429.389649999999</c:v>
                </c:pt>
                <c:pt idx="1218">
                  <c:v>11286.58008</c:v>
                </c:pt>
                <c:pt idx="1219">
                  <c:v>10929.200199999999</c:v>
                </c:pt>
                <c:pt idx="1220">
                  <c:v>11106.759770000001</c:v>
                </c:pt>
                <c:pt idx="1221">
                  <c:v>11113.04004</c:v>
                </c:pt>
                <c:pt idx="1222">
                  <c:v>10854.429690000001</c:v>
                </c:pt>
                <c:pt idx="1223">
                  <c:v>10820.37012</c:v>
                </c:pt>
                <c:pt idx="1224">
                  <c:v>10801.410159999999</c:v>
                </c:pt>
                <c:pt idx="1225">
                  <c:v>10881.599609999999</c:v>
                </c:pt>
                <c:pt idx="1226">
                  <c:v>11322.29981</c:v>
                </c:pt>
                <c:pt idx="1227">
                  <c:v>11292.62988</c:v>
                </c:pt>
                <c:pt idx="1228">
                  <c:v>11269.849609999999</c:v>
                </c:pt>
                <c:pt idx="1229">
                  <c:v>11142.179690000001</c:v>
                </c:pt>
                <c:pt idx="1230">
                  <c:v>10729.849609999999</c:v>
                </c:pt>
                <c:pt idx="1231">
                  <c:v>10686.490229999999</c:v>
                </c:pt>
                <c:pt idx="1232">
                  <c:v>10604.070309999999</c:v>
                </c:pt>
                <c:pt idx="1233">
                  <c:v>10809.849609999999</c:v>
                </c:pt>
                <c:pt idx="1234">
                  <c:v>11139</c:v>
                </c:pt>
                <c:pt idx="1235">
                  <c:v>11372.139649999999</c:v>
                </c:pt>
                <c:pt idx="1236">
                  <c:v>11700.339840000001</c:v>
                </c:pt>
                <c:pt idx="1237">
                  <c:v>11865.559569999999</c:v>
                </c:pt>
                <c:pt idx="1238">
                  <c:v>11998.08008</c:v>
                </c:pt>
                <c:pt idx="1239">
                  <c:v>12083.450199999999</c:v>
                </c:pt>
                <c:pt idx="1240">
                  <c:v>12226.83008</c:v>
                </c:pt>
                <c:pt idx="1241">
                  <c:v>12289.690430000001</c:v>
                </c:pt>
                <c:pt idx="1242">
                  <c:v>12489.04004</c:v>
                </c:pt>
                <c:pt idx="1243">
                  <c:v>12536.190430000001</c:v>
                </c:pt>
                <c:pt idx="1244">
                  <c:v>12644.190430000001</c:v>
                </c:pt>
                <c:pt idx="1245">
                  <c:v>12566.610350000001</c:v>
                </c:pt>
                <c:pt idx="1246">
                  <c:v>12546.559569999999</c:v>
                </c:pt>
                <c:pt idx="1247">
                  <c:v>12385.95996</c:v>
                </c:pt>
                <c:pt idx="1248">
                  <c:v>12296.23047</c:v>
                </c:pt>
                <c:pt idx="1249">
                  <c:v>12406.089840000001</c:v>
                </c:pt>
                <c:pt idx="1250">
                  <c:v>12414.410159999999</c:v>
                </c:pt>
                <c:pt idx="1251">
                  <c:v>12447.33008</c:v>
                </c:pt>
                <c:pt idx="1252">
                  <c:v>12446.87988</c:v>
                </c:pt>
                <c:pt idx="1253">
                  <c:v>12470.29981</c:v>
                </c:pt>
                <c:pt idx="1254">
                  <c:v>12567.410159999999</c:v>
                </c:pt>
                <c:pt idx="1255">
                  <c:v>12627.23047</c:v>
                </c:pt>
                <c:pt idx="1256">
                  <c:v>12539.20996</c:v>
                </c:pt>
                <c:pt idx="1257">
                  <c:v>12540.58008</c:v>
                </c:pt>
                <c:pt idx="1258">
                  <c:v>12404.08008</c:v>
                </c:pt>
                <c:pt idx="1259">
                  <c:v>12262.099609999999</c:v>
                </c:pt>
                <c:pt idx="1260">
                  <c:v>12175.860350000001</c:v>
                </c:pt>
                <c:pt idx="1261">
                  <c:v>12042.280269999999</c:v>
                </c:pt>
                <c:pt idx="1262">
                  <c:v>11934.04981</c:v>
                </c:pt>
                <c:pt idx="1263">
                  <c:v>11925.41992</c:v>
                </c:pt>
                <c:pt idx="1264">
                  <c:v>11874.940430000001</c:v>
                </c:pt>
                <c:pt idx="1265">
                  <c:v>12105.849609999999</c:v>
                </c:pt>
                <c:pt idx="1266">
                  <c:v>12081.179690000001</c:v>
                </c:pt>
                <c:pt idx="1267">
                  <c:v>11971.29004</c:v>
                </c:pt>
                <c:pt idx="1268">
                  <c:v>11962.509770000001</c:v>
                </c:pt>
                <c:pt idx="1269">
                  <c:v>11875.76953</c:v>
                </c:pt>
                <c:pt idx="1270">
                  <c:v>11862.530269999999</c:v>
                </c:pt>
                <c:pt idx="1271">
                  <c:v>11951.37988</c:v>
                </c:pt>
                <c:pt idx="1272">
                  <c:v>11917.780269999999</c:v>
                </c:pt>
                <c:pt idx="1273">
                  <c:v>11937.41992</c:v>
                </c:pt>
                <c:pt idx="1274">
                  <c:v>12049.089840000001</c:v>
                </c:pt>
                <c:pt idx="1275">
                  <c:v>12024.259770000001</c:v>
                </c:pt>
                <c:pt idx="1276">
                  <c:v>12066.610350000001</c:v>
                </c:pt>
                <c:pt idx="1277">
                  <c:v>12070.660159999999</c:v>
                </c:pt>
                <c:pt idx="1278">
                  <c:v>12104.030269999999</c:v>
                </c:pt>
                <c:pt idx="1279">
                  <c:v>12190.54004</c:v>
                </c:pt>
                <c:pt idx="1280">
                  <c:v>12282.41992</c:v>
                </c:pt>
                <c:pt idx="1281">
                  <c:v>12443.400390000001</c:v>
                </c:pt>
                <c:pt idx="1282">
                  <c:v>12397.690430000001</c:v>
                </c:pt>
                <c:pt idx="1283">
                  <c:v>12317.91992</c:v>
                </c:pt>
                <c:pt idx="1284">
                  <c:v>12309.51953</c:v>
                </c:pt>
                <c:pt idx="1285">
                  <c:v>12350.04004</c:v>
                </c:pt>
                <c:pt idx="1286">
                  <c:v>12331.76953</c:v>
                </c:pt>
                <c:pt idx="1287">
                  <c:v>12485.860350000001</c:v>
                </c:pt>
                <c:pt idx="1288">
                  <c:v>12533.45996</c:v>
                </c:pt>
                <c:pt idx="1289">
                  <c:v>12443.099609999999</c:v>
                </c:pt>
                <c:pt idx="1290">
                  <c:v>12378.839840000001</c:v>
                </c:pt>
                <c:pt idx="1291">
                  <c:v>12530.809569999999</c:v>
                </c:pt>
                <c:pt idx="1292">
                  <c:v>12543.190430000001</c:v>
                </c:pt>
                <c:pt idx="1293">
                  <c:v>12537.16992</c:v>
                </c:pt>
                <c:pt idx="1294">
                  <c:v>12577.20996</c:v>
                </c:pt>
                <c:pt idx="1295">
                  <c:v>12681.650390000001</c:v>
                </c:pt>
                <c:pt idx="1296">
                  <c:v>12620.200199999999</c:v>
                </c:pt>
                <c:pt idx="1297">
                  <c:v>12579.929690000001</c:v>
                </c:pt>
                <c:pt idx="1298">
                  <c:v>12521.280269999999</c:v>
                </c:pt>
                <c:pt idx="1299">
                  <c:v>12673.01953</c:v>
                </c:pt>
                <c:pt idx="1300">
                  <c:v>12749.990229999999</c:v>
                </c:pt>
                <c:pt idx="1301">
                  <c:v>12784.62012</c:v>
                </c:pt>
                <c:pt idx="1302">
                  <c:v>12751.12988</c:v>
                </c:pt>
                <c:pt idx="1303">
                  <c:v>12674.54004</c:v>
                </c:pt>
                <c:pt idx="1304">
                  <c:v>12588.33008</c:v>
                </c:pt>
                <c:pt idx="1305">
                  <c:v>12478.139649999999</c:v>
                </c:pt>
                <c:pt idx="1306">
                  <c:v>12446.04981</c:v>
                </c:pt>
                <c:pt idx="1307">
                  <c:v>12447.559569999999</c:v>
                </c:pt>
                <c:pt idx="1308">
                  <c:v>12263.58008</c:v>
                </c:pt>
                <c:pt idx="1309">
                  <c:v>12200.29981</c:v>
                </c:pt>
                <c:pt idx="1310">
                  <c:v>12093.889649999999</c:v>
                </c:pt>
                <c:pt idx="1311">
                  <c:v>12272.58008</c:v>
                </c:pt>
                <c:pt idx="1312">
                  <c:v>12163.860350000001</c:v>
                </c:pt>
                <c:pt idx="1313">
                  <c:v>12224.450199999999</c:v>
                </c:pt>
                <c:pt idx="1314">
                  <c:v>12233</c:v>
                </c:pt>
                <c:pt idx="1315">
                  <c:v>12352.87988</c:v>
                </c:pt>
                <c:pt idx="1316">
                  <c:v>12320.719730000001</c:v>
                </c:pt>
                <c:pt idx="1317">
                  <c:v>12328.360350000001</c:v>
                </c:pt>
                <c:pt idx="1318">
                  <c:v>12386.660159999999</c:v>
                </c:pt>
                <c:pt idx="1319">
                  <c:v>12353.339840000001</c:v>
                </c:pt>
                <c:pt idx="1320">
                  <c:v>12369.150390000001</c:v>
                </c:pt>
                <c:pt idx="1321">
                  <c:v>12321.01953</c:v>
                </c:pt>
                <c:pt idx="1322">
                  <c:v>12319.009770000001</c:v>
                </c:pt>
                <c:pt idx="1323">
                  <c:v>12280.070309999999</c:v>
                </c:pt>
                <c:pt idx="1324">
                  <c:v>12173.509770000001</c:v>
                </c:pt>
                <c:pt idx="1325">
                  <c:v>12197.87988</c:v>
                </c:pt>
                <c:pt idx="1326">
                  <c:v>12170.70996</c:v>
                </c:pt>
                <c:pt idx="1327">
                  <c:v>12087.54004</c:v>
                </c:pt>
                <c:pt idx="1328">
                  <c:v>11972.610350000001</c:v>
                </c:pt>
                <c:pt idx="1329">
                  <c:v>12002.849609999999</c:v>
                </c:pt>
                <c:pt idx="1330">
                  <c:v>11860.110350000001</c:v>
                </c:pt>
                <c:pt idx="1331">
                  <c:v>11777.23047</c:v>
                </c:pt>
                <c:pt idx="1332">
                  <c:v>11614.820309999999</c:v>
                </c:pt>
                <c:pt idx="1333">
                  <c:v>11555.48047</c:v>
                </c:pt>
                <c:pt idx="1334">
                  <c:v>11696.25</c:v>
                </c:pt>
                <c:pt idx="1335">
                  <c:v>11897.309569999999</c:v>
                </c:pt>
                <c:pt idx="1336">
                  <c:v>11936.320309999999</c:v>
                </c:pt>
                <c:pt idx="1337">
                  <c:v>11974.389649999999</c:v>
                </c:pt>
                <c:pt idx="1338">
                  <c:v>12156.599609999999</c:v>
                </c:pt>
                <c:pt idx="1339">
                  <c:v>12072.20996</c:v>
                </c:pt>
                <c:pt idx="1340">
                  <c:v>12041.599609999999</c:v>
                </c:pt>
                <c:pt idx="1341">
                  <c:v>12079.509770000001</c:v>
                </c:pt>
                <c:pt idx="1342">
                  <c:v>12068.009770000001</c:v>
                </c:pt>
                <c:pt idx="1343">
                  <c:v>12018.62988</c:v>
                </c:pt>
                <c:pt idx="1344">
                  <c:v>12054.990229999999</c:v>
                </c:pt>
                <c:pt idx="1345">
                  <c:v>12130.150390000001</c:v>
                </c:pt>
                <c:pt idx="1346">
                  <c:v>12060.929690000001</c:v>
                </c:pt>
                <c:pt idx="1347">
                  <c:v>11983.16992</c:v>
                </c:pt>
                <c:pt idx="1348">
                  <c:v>12063.429690000001</c:v>
                </c:pt>
                <c:pt idx="1349">
                  <c:v>12176.309569999999</c:v>
                </c:pt>
                <c:pt idx="1350">
                  <c:v>12303.23047</c:v>
                </c:pt>
                <c:pt idx="1351">
                  <c:v>12253.240229999999</c:v>
                </c:pt>
                <c:pt idx="1352">
                  <c:v>12219.79004</c:v>
                </c:pt>
                <c:pt idx="1353">
                  <c:v>12193.26953</c:v>
                </c:pt>
                <c:pt idx="1354">
                  <c:v>12235.910159999999</c:v>
                </c:pt>
                <c:pt idx="1355">
                  <c:v>12180.48047</c:v>
                </c:pt>
                <c:pt idx="1356">
                  <c:v>12156.940430000001</c:v>
                </c:pt>
                <c:pt idx="1357">
                  <c:v>12188.190430000001</c:v>
                </c:pt>
                <c:pt idx="1358">
                  <c:v>12150.04981</c:v>
                </c:pt>
                <c:pt idx="1359">
                  <c:v>12092.29981</c:v>
                </c:pt>
                <c:pt idx="1360">
                  <c:v>12025.780269999999</c:v>
                </c:pt>
                <c:pt idx="1361">
                  <c:v>11981.04981</c:v>
                </c:pt>
                <c:pt idx="1362">
                  <c:v>12018.509770000001</c:v>
                </c:pt>
                <c:pt idx="1363">
                  <c:v>11892.5</c:v>
                </c:pt>
                <c:pt idx="1364">
                  <c:v>11817.87988</c:v>
                </c:pt>
                <c:pt idx="1365">
                  <c:v>11803.04004</c:v>
                </c:pt>
                <c:pt idx="1366">
                  <c:v>11971.929690000001</c:v>
                </c:pt>
                <c:pt idx="1367">
                  <c:v>11961.83008</c:v>
                </c:pt>
                <c:pt idx="1368">
                  <c:v>11898.740229999999</c:v>
                </c:pt>
                <c:pt idx="1369">
                  <c:v>11867.98047</c:v>
                </c:pt>
                <c:pt idx="1370">
                  <c:v>11822.79981</c:v>
                </c:pt>
                <c:pt idx="1371">
                  <c:v>11744.76953</c:v>
                </c:pt>
                <c:pt idx="1372">
                  <c:v>11798.45996</c:v>
                </c:pt>
                <c:pt idx="1373">
                  <c:v>11777.990229999999</c:v>
                </c:pt>
                <c:pt idx="1374">
                  <c:v>11698.83008</c:v>
                </c:pt>
                <c:pt idx="1375">
                  <c:v>11700.530269999999</c:v>
                </c:pt>
                <c:pt idx="1376">
                  <c:v>11673.62012</c:v>
                </c:pt>
                <c:pt idx="1377">
                  <c:v>11635.48047</c:v>
                </c:pt>
                <c:pt idx="1378">
                  <c:v>11573.87012</c:v>
                </c:pt>
                <c:pt idx="1379">
                  <c:v>11599.679690000001</c:v>
                </c:pt>
                <c:pt idx="1380">
                  <c:v>11667.45996</c:v>
                </c:pt>
                <c:pt idx="1381">
                  <c:v>11652.889649999999</c:v>
                </c:pt>
                <c:pt idx="1382">
                  <c:v>11635.740229999999</c:v>
                </c:pt>
                <c:pt idx="1383">
                  <c:v>11577.349609999999</c:v>
                </c:pt>
                <c:pt idx="1384">
                  <c:v>11530.320309999999</c:v>
                </c:pt>
                <c:pt idx="1385">
                  <c:v>11551.929690000001</c:v>
                </c:pt>
                <c:pt idx="1386">
                  <c:v>11572.660159999999</c:v>
                </c:pt>
                <c:pt idx="1387">
                  <c:v>11541.139649999999</c:v>
                </c:pt>
                <c:pt idx="1388">
                  <c:v>11518.440430000001</c:v>
                </c:pt>
                <c:pt idx="1389">
                  <c:v>11542.62012</c:v>
                </c:pt>
                <c:pt idx="1390">
                  <c:v>11528.08008</c:v>
                </c:pt>
                <c:pt idx="1391">
                  <c:v>11478.29004</c:v>
                </c:pt>
                <c:pt idx="1392">
                  <c:v>11442.679690000001</c:v>
                </c:pt>
                <c:pt idx="1393">
                  <c:v>11451</c:v>
                </c:pt>
                <c:pt idx="1394">
                  <c:v>11421.29981</c:v>
                </c:pt>
                <c:pt idx="1395">
                  <c:v>11445.66992</c:v>
                </c:pt>
                <c:pt idx="1396">
                  <c:v>11428.940430000001</c:v>
                </c:pt>
                <c:pt idx="1397">
                  <c:v>11405.33008</c:v>
                </c:pt>
                <c:pt idx="1398">
                  <c:v>11357.719730000001</c:v>
                </c:pt>
                <c:pt idx="1399">
                  <c:v>11331.5</c:v>
                </c:pt>
                <c:pt idx="1400">
                  <c:v>11327.490229999999</c:v>
                </c:pt>
                <c:pt idx="1401">
                  <c:v>11354.089840000001</c:v>
                </c:pt>
                <c:pt idx="1402">
                  <c:v>11350.26953</c:v>
                </c:pt>
                <c:pt idx="1403">
                  <c:v>11318.820309999999</c:v>
                </c:pt>
                <c:pt idx="1404">
                  <c:v>11255.849609999999</c:v>
                </c:pt>
                <c:pt idx="1405">
                  <c:v>11007.23047</c:v>
                </c:pt>
                <c:pt idx="1406">
                  <c:v>10942.98047</c:v>
                </c:pt>
                <c:pt idx="1407">
                  <c:v>10929.280269999999</c:v>
                </c:pt>
                <c:pt idx="1408">
                  <c:v>11067.16992</c:v>
                </c:pt>
                <c:pt idx="1409">
                  <c:v>11037.349609999999</c:v>
                </c:pt>
                <c:pt idx="1410">
                  <c:v>10992.16992</c:v>
                </c:pt>
                <c:pt idx="1411">
                  <c:v>11054.530269999999</c:v>
                </c:pt>
                <c:pt idx="1412">
                  <c:v>11119.240229999999</c:v>
                </c:pt>
                <c:pt idx="1413">
                  <c:v>11010.339840000001</c:v>
                </c:pt>
                <c:pt idx="1414">
                  <c:v>10990.809569999999</c:v>
                </c:pt>
                <c:pt idx="1415">
                  <c:v>10978.929690000001</c:v>
                </c:pt>
                <c:pt idx="1416">
                  <c:v>11189.099609999999</c:v>
                </c:pt>
                <c:pt idx="1417">
                  <c:v>11143.839840000001</c:v>
                </c:pt>
                <c:pt idx="1418">
                  <c:v>11231.219730000001</c:v>
                </c:pt>
                <c:pt idx="1419">
                  <c:v>11255.01953</c:v>
                </c:pt>
                <c:pt idx="1420">
                  <c:v>11303.190430000001</c:v>
                </c:pt>
                <c:pt idx="1421">
                  <c:v>11362.530269999999</c:v>
                </c:pt>
                <c:pt idx="1422">
                  <c:v>11393.51953</c:v>
                </c:pt>
                <c:pt idx="1423">
                  <c:v>11216.650390000001</c:v>
                </c:pt>
                <c:pt idx="1424">
                  <c:v>11097.37012</c:v>
                </c:pt>
                <c:pt idx="1425">
                  <c:v>11125.219730000001</c:v>
                </c:pt>
                <c:pt idx="1426">
                  <c:v>11062.33008</c:v>
                </c:pt>
                <c:pt idx="1427">
                  <c:v>11075.79981</c:v>
                </c:pt>
                <c:pt idx="1428">
                  <c:v>11052.599609999999</c:v>
                </c:pt>
                <c:pt idx="1429">
                  <c:v>11020.820309999999</c:v>
                </c:pt>
                <c:pt idx="1430">
                  <c:v>11087</c:v>
                </c:pt>
                <c:pt idx="1431">
                  <c:v>11132.339840000001</c:v>
                </c:pt>
                <c:pt idx="1432">
                  <c:v>11109.25</c:v>
                </c:pt>
                <c:pt idx="1433">
                  <c:v>11066.190430000001</c:v>
                </c:pt>
                <c:pt idx="1434">
                  <c:v>10970.889649999999</c:v>
                </c:pt>
                <c:pt idx="1435">
                  <c:v>10917.62012</c:v>
                </c:pt>
                <c:pt idx="1436">
                  <c:v>11054.759770000001</c:v>
                </c:pt>
                <c:pt idx="1437">
                  <c:v>11010.679690000001</c:v>
                </c:pt>
                <c:pt idx="1438">
                  <c:v>11023.54004</c:v>
                </c:pt>
                <c:pt idx="1439">
                  <c:v>11022.070309999999</c:v>
                </c:pt>
                <c:pt idx="1440">
                  <c:v>10913.839840000001</c:v>
                </c:pt>
                <c:pt idx="1441">
                  <c:v>10977.900390000001</c:v>
                </c:pt>
                <c:pt idx="1442">
                  <c:v>10929.280269999999</c:v>
                </c:pt>
                <c:pt idx="1443">
                  <c:v>10892.759770000001</c:v>
                </c:pt>
                <c:pt idx="1444">
                  <c:v>10918.570309999999</c:v>
                </c:pt>
                <c:pt idx="1445">
                  <c:v>10752.62988</c:v>
                </c:pt>
                <c:pt idx="1446">
                  <c:v>10711.12012</c:v>
                </c:pt>
                <c:pt idx="1447">
                  <c:v>10780.639649999999</c:v>
                </c:pt>
                <c:pt idx="1448">
                  <c:v>10745.440430000001</c:v>
                </c:pt>
                <c:pt idx="1449">
                  <c:v>10798.87988</c:v>
                </c:pt>
                <c:pt idx="1450">
                  <c:v>10728.639649999999</c:v>
                </c:pt>
                <c:pt idx="1451">
                  <c:v>10809.62012</c:v>
                </c:pt>
                <c:pt idx="1452">
                  <c:v>10664.309569999999</c:v>
                </c:pt>
                <c:pt idx="1453">
                  <c:v>10640.91992</c:v>
                </c:pt>
                <c:pt idx="1454">
                  <c:v>10708.400390000001</c:v>
                </c:pt>
                <c:pt idx="1455">
                  <c:v>10717.740229999999</c:v>
                </c:pt>
                <c:pt idx="1456">
                  <c:v>10608.08008</c:v>
                </c:pt>
                <c:pt idx="1457">
                  <c:v>10567.360350000001</c:v>
                </c:pt>
                <c:pt idx="1458">
                  <c:v>10522.48047</c:v>
                </c:pt>
                <c:pt idx="1459">
                  <c:v>10480.780269999999</c:v>
                </c:pt>
                <c:pt idx="1460">
                  <c:v>10499.700199999999</c:v>
                </c:pt>
                <c:pt idx="1461">
                  <c:v>10458.599609999999</c:v>
                </c:pt>
                <c:pt idx="1462">
                  <c:v>10403.16992</c:v>
                </c:pt>
                <c:pt idx="1463">
                  <c:v>10386.62988</c:v>
                </c:pt>
                <c:pt idx="1464">
                  <c:v>10335.690430000001</c:v>
                </c:pt>
                <c:pt idx="1465">
                  <c:v>10332.400390000001</c:v>
                </c:pt>
                <c:pt idx="1466">
                  <c:v>10321.839840000001</c:v>
                </c:pt>
                <c:pt idx="1467">
                  <c:v>10253.95996</c:v>
                </c:pt>
                <c:pt idx="1468">
                  <c:v>10016.009770000001</c:v>
                </c:pt>
                <c:pt idx="1469">
                  <c:v>9941.8398440000001</c:v>
                </c:pt>
                <c:pt idx="1470">
                  <c:v>10007.679690000001</c:v>
                </c:pt>
                <c:pt idx="1471">
                  <c:v>9936.6201170000004</c:v>
                </c:pt>
                <c:pt idx="1472">
                  <c:v>9968.0996090000008</c:v>
                </c:pt>
                <c:pt idx="1473">
                  <c:v>9937.9804690000001</c:v>
                </c:pt>
                <c:pt idx="1474">
                  <c:v>9991.1796880000002</c:v>
                </c:pt>
                <c:pt idx="1475">
                  <c:v>10170.29004</c:v>
                </c:pt>
                <c:pt idx="1476">
                  <c:v>10147.240229999999</c:v>
                </c:pt>
                <c:pt idx="1477">
                  <c:v>10216.190430000001</c:v>
                </c:pt>
                <c:pt idx="1478">
                  <c:v>10330.01953</c:v>
                </c:pt>
                <c:pt idx="1479">
                  <c:v>10297.469730000001</c:v>
                </c:pt>
                <c:pt idx="1480">
                  <c:v>10209.530269999999</c:v>
                </c:pt>
                <c:pt idx="1481">
                  <c:v>10285.440430000001</c:v>
                </c:pt>
                <c:pt idx="1482">
                  <c:v>10268.70996</c:v>
                </c:pt>
                <c:pt idx="1483">
                  <c:v>10367.33008</c:v>
                </c:pt>
                <c:pt idx="1484">
                  <c:v>10551.62012</c:v>
                </c:pt>
                <c:pt idx="1485">
                  <c:v>10649.400390000001</c:v>
                </c:pt>
                <c:pt idx="1486">
                  <c:v>10515.37012</c:v>
                </c:pt>
                <c:pt idx="1487">
                  <c:v>10612.849609999999</c:v>
                </c:pt>
                <c:pt idx="1488">
                  <c:v>10627.530269999999</c:v>
                </c:pt>
                <c:pt idx="1489">
                  <c:v>10600.95996</c:v>
                </c:pt>
                <c:pt idx="1490">
                  <c:v>10468.589840000001</c:v>
                </c:pt>
                <c:pt idx="1491">
                  <c:v>10347.5</c:v>
                </c:pt>
                <c:pt idx="1492">
                  <c:v>10387.389649999999</c:v>
                </c:pt>
                <c:pt idx="1493">
                  <c:v>10463.219730000001</c:v>
                </c:pt>
                <c:pt idx="1494">
                  <c:v>10494.860350000001</c:v>
                </c:pt>
                <c:pt idx="1495">
                  <c:v>10414.400390000001</c:v>
                </c:pt>
                <c:pt idx="1496">
                  <c:v>10287.48047</c:v>
                </c:pt>
                <c:pt idx="1497">
                  <c:v>10121.809569999999</c:v>
                </c:pt>
                <c:pt idx="1498">
                  <c:v>10065.5</c:v>
                </c:pt>
                <c:pt idx="1499">
                  <c:v>10007.759770000001</c:v>
                </c:pt>
                <c:pt idx="1500">
                  <c:v>10073.679690000001</c:v>
                </c:pt>
                <c:pt idx="1501">
                  <c:v>10079.58008</c:v>
                </c:pt>
                <c:pt idx="1502">
                  <c:v>10240.48047</c:v>
                </c:pt>
                <c:pt idx="1503">
                  <c:v>10303</c:v>
                </c:pt>
                <c:pt idx="1504">
                  <c:v>10217.54981</c:v>
                </c:pt>
                <c:pt idx="1505">
                  <c:v>10146.490229999999</c:v>
                </c:pt>
                <c:pt idx="1506">
                  <c:v>10118.410159999999</c:v>
                </c:pt>
                <c:pt idx="1507">
                  <c:v>10019.259770000001</c:v>
                </c:pt>
                <c:pt idx="1508">
                  <c:v>9736.7001949999994</c:v>
                </c:pt>
                <c:pt idx="1509">
                  <c:v>9659.0097659999992</c:v>
                </c:pt>
                <c:pt idx="1510">
                  <c:v>9614.3203119999998</c:v>
                </c:pt>
                <c:pt idx="1511">
                  <c:v>9621.8896480000003</c:v>
                </c:pt>
                <c:pt idx="1512">
                  <c:v>9753.8398440000001</c:v>
                </c:pt>
                <c:pt idx="1513">
                  <c:v>9811.9199219999991</c:v>
                </c:pt>
                <c:pt idx="1514">
                  <c:v>10101.410159999999</c:v>
                </c:pt>
                <c:pt idx="1515">
                  <c:v>10081.08008</c:v>
                </c:pt>
                <c:pt idx="1516">
                  <c:v>10128.849609999999</c:v>
                </c:pt>
                <c:pt idx="1517">
                  <c:v>10227.240229999999</c:v>
                </c:pt>
                <c:pt idx="1518">
                  <c:v>10283.400390000001</c:v>
                </c:pt>
                <c:pt idx="1519">
                  <c:v>10395.54981</c:v>
                </c:pt>
                <c:pt idx="1520">
                  <c:v>10424.490229999999</c:v>
                </c:pt>
                <c:pt idx="1521">
                  <c:v>10319.219730000001</c:v>
                </c:pt>
                <c:pt idx="1522">
                  <c:v>10332.599609999999</c:v>
                </c:pt>
                <c:pt idx="1523">
                  <c:v>10192.400390000001</c:v>
                </c:pt>
                <c:pt idx="1524">
                  <c:v>10186.20996</c:v>
                </c:pt>
                <c:pt idx="1525">
                  <c:v>10082.70996</c:v>
                </c:pt>
                <c:pt idx="1526">
                  <c:v>9901.6699219999991</c:v>
                </c:pt>
                <c:pt idx="1527">
                  <c:v>9867.7304690000001</c:v>
                </c:pt>
                <c:pt idx="1528">
                  <c:v>9757.5498050000006</c:v>
                </c:pt>
                <c:pt idx="1529">
                  <c:v>9810.2998050000006</c:v>
                </c:pt>
                <c:pt idx="1530">
                  <c:v>9889.8798829999996</c:v>
                </c:pt>
                <c:pt idx="1531">
                  <c:v>10175.01953</c:v>
                </c:pt>
                <c:pt idx="1532">
                  <c:v>10025.610350000001</c:v>
                </c:pt>
                <c:pt idx="1533">
                  <c:v>10013.900390000001</c:v>
                </c:pt>
                <c:pt idx="1534">
                  <c:v>10095.900390000001</c:v>
                </c:pt>
                <c:pt idx="1535">
                  <c:v>9971.7304690000001</c:v>
                </c:pt>
                <c:pt idx="1536">
                  <c:v>9952.6796880000002</c:v>
                </c:pt>
                <c:pt idx="1537">
                  <c:v>9774.4804690000001</c:v>
                </c:pt>
                <c:pt idx="1538">
                  <c:v>10052.66992</c:v>
                </c:pt>
                <c:pt idx="1539">
                  <c:v>9918.8203119999998</c:v>
                </c:pt>
                <c:pt idx="1540">
                  <c:v>10065.360350000001</c:v>
                </c:pt>
                <c:pt idx="1541">
                  <c:v>10324.660159999999</c:v>
                </c:pt>
                <c:pt idx="1542">
                  <c:v>10482.200199999999</c:v>
                </c:pt>
                <c:pt idx="1543">
                  <c:v>10436.059569999999</c:v>
                </c:pt>
                <c:pt idx="1544">
                  <c:v>10537.25</c:v>
                </c:pt>
                <c:pt idx="1545">
                  <c:v>10771.690430000001</c:v>
                </c:pt>
                <c:pt idx="1546">
                  <c:v>10742.150390000001</c:v>
                </c:pt>
                <c:pt idx="1547">
                  <c:v>10685.37988</c:v>
                </c:pt>
                <c:pt idx="1548">
                  <c:v>10386.030269999999</c:v>
                </c:pt>
                <c:pt idx="1549">
                  <c:v>10241.23047</c:v>
                </c:pt>
                <c:pt idx="1550">
                  <c:v>9869.6201170000004</c:v>
                </c:pt>
                <c:pt idx="1551">
                  <c:v>10814.839840000001</c:v>
                </c:pt>
                <c:pt idx="1552">
                  <c:v>10869.25</c:v>
                </c:pt>
                <c:pt idx="1553">
                  <c:v>11009.599609999999</c:v>
                </c:pt>
                <c:pt idx="1554">
                  <c:v>10999.690430000001</c:v>
                </c:pt>
                <c:pt idx="1555">
                  <c:v>11041.639649999999</c:v>
                </c:pt>
                <c:pt idx="1556">
                  <c:v>10965.37988</c:v>
                </c:pt>
                <c:pt idx="1557">
                  <c:v>10973.16992</c:v>
                </c:pt>
                <c:pt idx="1558">
                  <c:v>11187.650390000001</c:v>
                </c:pt>
                <c:pt idx="1559">
                  <c:v>11105.650390000001</c:v>
                </c:pt>
                <c:pt idx="1560">
                  <c:v>11016.400390000001</c:v>
                </c:pt>
                <c:pt idx="1561">
                  <c:v>11071.339840000001</c:v>
                </c:pt>
                <c:pt idx="1562">
                  <c:v>11081.469730000001</c:v>
                </c:pt>
                <c:pt idx="1563">
                  <c:v>10977.849609999999</c:v>
                </c:pt>
                <c:pt idx="1564">
                  <c:v>10973.91992</c:v>
                </c:pt>
                <c:pt idx="1565">
                  <c:v>11096.200199999999</c:v>
                </c:pt>
                <c:pt idx="1566">
                  <c:v>11020.62988</c:v>
                </c:pt>
                <c:pt idx="1567">
                  <c:v>10947.76953</c:v>
                </c:pt>
                <c:pt idx="1568">
                  <c:v>10992.20996</c:v>
                </c:pt>
                <c:pt idx="1569">
                  <c:v>10926.91992</c:v>
                </c:pt>
                <c:pt idx="1570">
                  <c:v>10844.089840000001</c:v>
                </c:pt>
                <c:pt idx="1571">
                  <c:v>10845.450199999999</c:v>
                </c:pt>
                <c:pt idx="1572">
                  <c:v>10927.51953</c:v>
                </c:pt>
                <c:pt idx="1573">
                  <c:v>10923.969730000001</c:v>
                </c:pt>
                <c:pt idx="1574">
                  <c:v>10857.309569999999</c:v>
                </c:pt>
                <c:pt idx="1575">
                  <c:v>10832.83008</c:v>
                </c:pt>
                <c:pt idx="1576">
                  <c:v>10866.83008</c:v>
                </c:pt>
                <c:pt idx="1577">
                  <c:v>10849.23047</c:v>
                </c:pt>
                <c:pt idx="1578">
                  <c:v>10816.429690000001</c:v>
                </c:pt>
                <c:pt idx="1579">
                  <c:v>10834.190430000001</c:v>
                </c:pt>
                <c:pt idx="1580">
                  <c:v>10825.41992</c:v>
                </c:pt>
                <c:pt idx="1581">
                  <c:v>10784.759770000001</c:v>
                </c:pt>
                <c:pt idx="1582">
                  <c:v>10695.12988</c:v>
                </c:pt>
                <c:pt idx="1583">
                  <c:v>10694.219730000001</c:v>
                </c:pt>
                <c:pt idx="1584">
                  <c:v>10728.150390000001</c:v>
                </c:pt>
                <c:pt idx="1585">
                  <c:v>10686.360350000001</c:v>
                </c:pt>
                <c:pt idx="1586">
                  <c:v>10621.900390000001</c:v>
                </c:pt>
                <c:pt idx="1587">
                  <c:v>10570.509770000001</c:v>
                </c:pt>
                <c:pt idx="1588">
                  <c:v>10594.839840000001</c:v>
                </c:pt>
                <c:pt idx="1589">
                  <c:v>10507.16992</c:v>
                </c:pt>
                <c:pt idx="1590">
                  <c:v>10526.51953</c:v>
                </c:pt>
                <c:pt idx="1591">
                  <c:v>10533.929690000001</c:v>
                </c:pt>
                <c:pt idx="1592">
                  <c:v>10542.389649999999</c:v>
                </c:pt>
                <c:pt idx="1593">
                  <c:v>10445.04981</c:v>
                </c:pt>
                <c:pt idx="1594">
                  <c:v>10390.860350000001</c:v>
                </c:pt>
                <c:pt idx="1595">
                  <c:v>10376.58008</c:v>
                </c:pt>
                <c:pt idx="1596">
                  <c:v>10389.429690000001</c:v>
                </c:pt>
                <c:pt idx="1597">
                  <c:v>10326.099609999999</c:v>
                </c:pt>
                <c:pt idx="1598">
                  <c:v>10272.29004</c:v>
                </c:pt>
                <c:pt idx="1599">
                  <c:v>10185.83008</c:v>
                </c:pt>
                <c:pt idx="1600">
                  <c:v>10283.929690000001</c:v>
                </c:pt>
                <c:pt idx="1601">
                  <c:v>10267.83008</c:v>
                </c:pt>
                <c:pt idx="1602">
                  <c:v>10368.950199999999</c:v>
                </c:pt>
                <c:pt idx="1603">
                  <c:v>10339.16992</c:v>
                </c:pt>
                <c:pt idx="1604">
                  <c:v>10294.509770000001</c:v>
                </c:pt>
                <c:pt idx="1605">
                  <c:v>10261.48047</c:v>
                </c:pt>
                <c:pt idx="1606">
                  <c:v>10100.809569999999</c:v>
                </c:pt>
                <c:pt idx="1607">
                  <c:v>9983.8203119999998</c:v>
                </c:pt>
                <c:pt idx="1608">
                  <c:v>9976.7099610000005</c:v>
                </c:pt>
                <c:pt idx="1609">
                  <c:v>9962.9599610000005</c:v>
                </c:pt>
                <c:pt idx="1610">
                  <c:v>9910.0595699999994</c:v>
                </c:pt>
                <c:pt idx="1611">
                  <c:v>9904.0898440000001</c:v>
                </c:pt>
                <c:pt idx="1612">
                  <c:v>9835.0898440000001</c:v>
                </c:pt>
                <c:pt idx="1613">
                  <c:v>9998.0302730000003</c:v>
                </c:pt>
                <c:pt idx="1614">
                  <c:v>10231.929690000001</c:v>
                </c:pt>
                <c:pt idx="1615">
                  <c:v>10173.589840000001</c:v>
                </c:pt>
                <c:pt idx="1616">
                  <c:v>10068.910159999999</c:v>
                </c:pt>
                <c:pt idx="1617">
                  <c:v>10043.75</c:v>
                </c:pt>
                <c:pt idx="1618">
                  <c:v>10055.08008</c:v>
                </c:pt>
                <c:pt idx="1619">
                  <c:v>10104.360350000001</c:v>
                </c:pt>
                <c:pt idx="1620">
                  <c:v>10155.599609999999</c:v>
                </c:pt>
                <c:pt idx="1621">
                  <c:v>10171.76953</c:v>
                </c:pt>
                <c:pt idx="1622">
                  <c:v>10157.639649999999</c:v>
                </c:pt>
                <c:pt idx="1623">
                  <c:v>10374.690430000001</c:v>
                </c:pt>
                <c:pt idx="1624">
                  <c:v>10517.29981</c:v>
                </c:pt>
                <c:pt idx="1625">
                  <c:v>10591.969730000001</c:v>
                </c:pt>
                <c:pt idx="1626">
                  <c:v>10561.059569999999</c:v>
                </c:pt>
                <c:pt idx="1627">
                  <c:v>10666.860350000001</c:v>
                </c:pt>
                <c:pt idx="1628">
                  <c:v>10614.490229999999</c:v>
                </c:pt>
                <c:pt idx="1629">
                  <c:v>10568.839840000001</c:v>
                </c:pt>
                <c:pt idx="1630">
                  <c:v>10591.589840000001</c:v>
                </c:pt>
                <c:pt idx="1631">
                  <c:v>10554.33008</c:v>
                </c:pt>
                <c:pt idx="1632">
                  <c:v>10505.20996</c:v>
                </c:pt>
                <c:pt idx="1633">
                  <c:v>10546.54981</c:v>
                </c:pt>
                <c:pt idx="1634">
                  <c:v>10522.51953</c:v>
                </c:pt>
                <c:pt idx="1635">
                  <c:v>10430.690430000001</c:v>
                </c:pt>
                <c:pt idx="1636">
                  <c:v>10423.12988</c:v>
                </c:pt>
                <c:pt idx="1637">
                  <c:v>10505.660159999999</c:v>
                </c:pt>
                <c:pt idx="1638">
                  <c:v>10544.280269999999</c:v>
                </c:pt>
                <c:pt idx="1639">
                  <c:v>10506.339840000001</c:v>
                </c:pt>
                <c:pt idx="1640">
                  <c:v>10461.679690000001</c:v>
                </c:pt>
                <c:pt idx="1641">
                  <c:v>10437.79981</c:v>
                </c:pt>
                <c:pt idx="1642">
                  <c:v>10414.589840000001</c:v>
                </c:pt>
                <c:pt idx="1643">
                  <c:v>10329.79981</c:v>
                </c:pt>
                <c:pt idx="1644">
                  <c:v>10263.900390000001</c:v>
                </c:pt>
                <c:pt idx="1645">
                  <c:v>10307.95996</c:v>
                </c:pt>
                <c:pt idx="1646">
                  <c:v>10427.589840000001</c:v>
                </c:pt>
                <c:pt idx="1647">
                  <c:v>10426.690430000001</c:v>
                </c:pt>
                <c:pt idx="1648">
                  <c:v>10471.280269999999</c:v>
                </c:pt>
                <c:pt idx="1649">
                  <c:v>10400.08008</c:v>
                </c:pt>
                <c:pt idx="1650">
                  <c:v>10335.76953</c:v>
                </c:pt>
                <c:pt idx="1651">
                  <c:v>10235.62988</c:v>
                </c:pt>
                <c:pt idx="1652">
                  <c:v>10249.839840000001</c:v>
                </c:pt>
                <c:pt idx="1653">
                  <c:v>10360.179690000001</c:v>
                </c:pt>
                <c:pt idx="1654">
                  <c:v>10311.809569999999</c:v>
                </c:pt>
                <c:pt idx="1655">
                  <c:v>10350.04981</c:v>
                </c:pt>
                <c:pt idx="1656">
                  <c:v>10421.469730000001</c:v>
                </c:pt>
                <c:pt idx="1657">
                  <c:v>10343.440430000001</c:v>
                </c:pt>
                <c:pt idx="1658">
                  <c:v>10263.29004</c:v>
                </c:pt>
                <c:pt idx="1659">
                  <c:v>10231.25</c:v>
                </c:pt>
                <c:pt idx="1660">
                  <c:v>10420.940430000001</c:v>
                </c:pt>
                <c:pt idx="1661">
                  <c:v>10359.58008</c:v>
                </c:pt>
                <c:pt idx="1662">
                  <c:v>10320.04981</c:v>
                </c:pt>
                <c:pt idx="1663">
                  <c:v>10271.679690000001</c:v>
                </c:pt>
                <c:pt idx="1664">
                  <c:v>10256.110350000001</c:v>
                </c:pt>
                <c:pt idx="1665">
                  <c:v>10360.099609999999</c:v>
                </c:pt>
                <c:pt idx="1666">
                  <c:v>10361.990229999999</c:v>
                </c:pt>
                <c:pt idx="1667">
                  <c:v>10267.450199999999</c:v>
                </c:pt>
                <c:pt idx="1668">
                  <c:v>10192.030269999999</c:v>
                </c:pt>
                <c:pt idx="1669">
                  <c:v>10171.240229999999</c:v>
                </c:pt>
                <c:pt idx="1670">
                  <c:v>10246.139649999999</c:v>
                </c:pt>
                <c:pt idx="1671">
                  <c:v>10197.690430000001</c:v>
                </c:pt>
                <c:pt idx="1672">
                  <c:v>10020.62012</c:v>
                </c:pt>
                <c:pt idx="1673">
                  <c:v>9936.8095699999994</c:v>
                </c:pt>
                <c:pt idx="1674">
                  <c:v>9807.7998050000006</c:v>
                </c:pt>
                <c:pt idx="1675">
                  <c:v>9767.1396480000003</c:v>
                </c:pt>
                <c:pt idx="1676">
                  <c:v>9703.8896480000003</c:v>
                </c:pt>
                <c:pt idx="1677">
                  <c:v>9678.9501949999994</c:v>
                </c:pt>
                <c:pt idx="1678">
                  <c:v>9684.5400389999995</c:v>
                </c:pt>
                <c:pt idx="1679">
                  <c:v>9759.1298829999996</c:v>
                </c:pt>
                <c:pt idx="1680">
                  <c:v>9758.0800780000009</c:v>
                </c:pt>
                <c:pt idx="1681">
                  <c:v>9837.9599610000005</c:v>
                </c:pt>
                <c:pt idx="1682">
                  <c:v>9849.4501949999994</c:v>
                </c:pt>
                <c:pt idx="1683">
                  <c:v>9932.5</c:v>
                </c:pt>
                <c:pt idx="1684">
                  <c:v>9916.7802730000003</c:v>
                </c:pt>
                <c:pt idx="1685">
                  <c:v>9943.7597659999992</c:v>
                </c:pt>
                <c:pt idx="1686">
                  <c:v>9992.8095699999994</c:v>
                </c:pt>
                <c:pt idx="1687">
                  <c:v>9995.1503909999992</c:v>
                </c:pt>
                <c:pt idx="1688">
                  <c:v>9939.9101559999999</c:v>
                </c:pt>
                <c:pt idx="1689">
                  <c:v>9977.4697269999997</c:v>
                </c:pt>
                <c:pt idx="1690">
                  <c:v>9873.4804690000001</c:v>
                </c:pt>
                <c:pt idx="1691">
                  <c:v>9815.0595699999994</c:v>
                </c:pt>
                <c:pt idx="1692">
                  <c:v>9849.3701170000004</c:v>
                </c:pt>
                <c:pt idx="1693">
                  <c:v>9764.8798829999996</c:v>
                </c:pt>
                <c:pt idx="1694">
                  <c:v>9728.0703119999998</c:v>
                </c:pt>
                <c:pt idx="1695">
                  <c:v>9675.6201170000004</c:v>
                </c:pt>
                <c:pt idx="1696">
                  <c:v>9601.2597659999992</c:v>
                </c:pt>
                <c:pt idx="1697">
                  <c:v>9481.0898440000001</c:v>
                </c:pt>
                <c:pt idx="1698">
                  <c:v>9430.0800780000009</c:v>
                </c:pt>
                <c:pt idx="1699">
                  <c:v>9500.3701170000004</c:v>
                </c:pt>
                <c:pt idx="1700">
                  <c:v>9608.5898440000001</c:v>
                </c:pt>
                <c:pt idx="1701">
                  <c:v>9739.1103519999997</c:v>
                </c:pt>
                <c:pt idx="1702">
                  <c:v>9663.2304690000001</c:v>
                </c:pt>
                <c:pt idx="1703">
                  <c:v>9641.0097659999992</c:v>
                </c:pt>
                <c:pt idx="1704">
                  <c:v>9666.0302730000003</c:v>
                </c:pt>
                <c:pt idx="1705">
                  <c:v>9740.8398440000001</c:v>
                </c:pt>
                <c:pt idx="1706">
                  <c:v>9771.9101559999999</c:v>
                </c:pt>
                <c:pt idx="1707">
                  <c:v>9725.8798829999996</c:v>
                </c:pt>
                <c:pt idx="1708">
                  <c:v>9784.6796880000002</c:v>
                </c:pt>
                <c:pt idx="1709">
                  <c:v>9749.4599610000005</c:v>
                </c:pt>
                <c:pt idx="1710">
                  <c:v>9679.1796880000002</c:v>
                </c:pt>
                <c:pt idx="1711">
                  <c:v>9580.9296880000002</c:v>
                </c:pt>
                <c:pt idx="1712">
                  <c:v>9535.9599610000005</c:v>
                </c:pt>
                <c:pt idx="1713">
                  <c:v>9571.5595699999994</c:v>
                </c:pt>
                <c:pt idx="1714">
                  <c:v>9508.2197269999997</c:v>
                </c:pt>
                <c:pt idx="1715">
                  <c:v>9476.1796880000002</c:v>
                </c:pt>
                <c:pt idx="1716">
                  <c:v>9439.9804690000001</c:v>
                </c:pt>
                <c:pt idx="1717">
                  <c:v>9321.6298829999996</c:v>
                </c:pt>
                <c:pt idx="1718">
                  <c:v>9252.9296880000002</c:v>
                </c:pt>
                <c:pt idx="1719">
                  <c:v>9262.2998050000006</c:v>
                </c:pt>
                <c:pt idx="1720">
                  <c:v>9292.0800780000009</c:v>
                </c:pt>
                <c:pt idx="1721">
                  <c:v>9436.1298829999996</c:v>
                </c:pt>
                <c:pt idx="1722">
                  <c:v>9495.9804690000001</c:v>
                </c:pt>
                <c:pt idx="1723">
                  <c:v>9459.4003909999992</c:v>
                </c:pt>
                <c:pt idx="1724">
                  <c:v>9485.7802730000003</c:v>
                </c:pt>
                <c:pt idx="1725">
                  <c:v>9508.9804690000001</c:v>
                </c:pt>
                <c:pt idx="1726">
                  <c:v>9486.2304690000001</c:v>
                </c:pt>
                <c:pt idx="1727">
                  <c:v>9347.25</c:v>
                </c:pt>
                <c:pt idx="1728">
                  <c:v>9267.9697269999997</c:v>
                </c:pt>
                <c:pt idx="1729">
                  <c:v>9131.9404300000006</c:v>
                </c:pt>
                <c:pt idx="1730">
                  <c:v>9134.3603519999997</c:v>
                </c:pt>
                <c:pt idx="1731">
                  <c:v>9116.5195309999999</c:v>
                </c:pt>
                <c:pt idx="1732">
                  <c:v>9232.8300780000009</c:v>
                </c:pt>
                <c:pt idx="1733">
                  <c:v>9305.3095699999994</c:v>
                </c:pt>
                <c:pt idx="1734">
                  <c:v>9221.0195309999999</c:v>
                </c:pt>
                <c:pt idx="1735">
                  <c:v>9216.8798829999996</c:v>
                </c:pt>
                <c:pt idx="1736">
                  <c:v>9290.3398440000001</c:v>
                </c:pt>
                <c:pt idx="1737">
                  <c:v>9258.4501949999994</c:v>
                </c:pt>
                <c:pt idx="1738">
                  <c:v>9208.7998050000006</c:v>
                </c:pt>
                <c:pt idx="1739">
                  <c:v>9206.4501949999994</c:v>
                </c:pt>
                <c:pt idx="1740">
                  <c:v>9250.7402340000008</c:v>
                </c:pt>
                <c:pt idx="1741">
                  <c:v>9173.6503909999992</c:v>
                </c:pt>
                <c:pt idx="1742">
                  <c:v>9133.4501949999994</c:v>
                </c:pt>
                <c:pt idx="1743">
                  <c:v>9072.6103519999997</c:v>
                </c:pt>
                <c:pt idx="1744">
                  <c:v>9014.1904300000006</c:v>
                </c:pt>
                <c:pt idx="1745">
                  <c:v>9007.4697269999997</c:v>
                </c:pt>
                <c:pt idx="1746">
                  <c:v>9034.5195309999999</c:v>
                </c:pt>
                <c:pt idx="1747">
                  <c:v>9007.3896480000003</c:v>
                </c:pt>
                <c:pt idx="1748">
                  <c:v>8866.4404300000006</c:v>
                </c:pt>
                <c:pt idx="1749">
                  <c:v>8860.3203119999998</c:v>
                </c:pt>
                <c:pt idx="1750">
                  <c:v>8811.2695309999999</c:v>
                </c:pt>
                <c:pt idx="1751">
                  <c:v>8745.9003909999992</c:v>
                </c:pt>
                <c:pt idx="1752">
                  <c:v>8674.4101559999999</c:v>
                </c:pt>
                <c:pt idx="1753">
                  <c:v>8584.4003909999992</c:v>
                </c:pt>
                <c:pt idx="1754">
                  <c:v>8363.9501949999994</c:v>
                </c:pt>
                <c:pt idx="1755">
                  <c:v>8285.2001949999994</c:v>
                </c:pt>
                <c:pt idx="1756">
                  <c:v>8130.419922</c:v>
                </c:pt>
                <c:pt idx="1757">
                  <c:v>8093.3100590000004</c:v>
                </c:pt>
                <c:pt idx="1758">
                  <c:v>8145.3100590000004</c:v>
                </c:pt>
                <c:pt idx="1759">
                  <c:v>8087.1899409999996</c:v>
                </c:pt>
                <c:pt idx="1760">
                  <c:v>8154.3798829999996</c:v>
                </c:pt>
                <c:pt idx="1761">
                  <c:v>8205.9902340000008</c:v>
                </c:pt>
                <c:pt idx="1762">
                  <c:v>8280.7402340000008</c:v>
                </c:pt>
                <c:pt idx="1763">
                  <c:v>8447.5302730000003</c:v>
                </c:pt>
                <c:pt idx="1764">
                  <c:v>8393.9501949999994</c:v>
                </c:pt>
                <c:pt idx="1765">
                  <c:v>8429.0898440000001</c:v>
                </c:pt>
                <c:pt idx="1766">
                  <c:v>8401.3603519999997</c:v>
                </c:pt>
                <c:pt idx="1767">
                  <c:v>8259.4296880000002</c:v>
                </c:pt>
                <c:pt idx="1768">
                  <c:v>8259.8798829999996</c:v>
                </c:pt>
                <c:pt idx="1769">
                  <c:v>8286.4101559999999</c:v>
                </c:pt>
                <c:pt idx="1770">
                  <c:v>8334.5498050000006</c:v>
                </c:pt>
                <c:pt idx="1771">
                  <c:v>8496.7304690000001</c:v>
                </c:pt>
                <c:pt idx="1772">
                  <c:v>8475.1201170000004</c:v>
                </c:pt>
                <c:pt idx="1773">
                  <c:v>8461.2900389999995</c:v>
                </c:pt>
                <c:pt idx="1774">
                  <c:v>8499.3798829999996</c:v>
                </c:pt>
                <c:pt idx="1775">
                  <c:v>8577.9003909999992</c:v>
                </c:pt>
                <c:pt idx="1776">
                  <c:v>8716.7304690000001</c:v>
                </c:pt>
                <c:pt idx="1777">
                  <c:v>8736.2304690000001</c:v>
                </c:pt>
                <c:pt idx="1778">
                  <c:v>8639.9501949999994</c:v>
                </c:pt>
                <c:pt idx="1779">
                  <c:v>8725.1201170000004</c:v>
                </c:pt>
                <c:pt idx="1780">
                  <c:v>8633.0703119999998</c:v>
                </c:pt>
                <c:pt idx="1781">
                  <c:v>8700.4101559999999</c:v>
                </c:pt>
                <c:pt idx="1782">
                  <c:v>8634.5703119999998</c:v>
                </c:pt>
                <c:pt idx="1783">
                  <c:v>8598.3798829999996</c:v>
                </c:pt>
                <c:pt idx="1784">
                  <c:v>8693.7197269999997</c:v>
                </c:pt>
                <c:pt idx="1785">
                  <c:v>8501.2900389999995</c:v>
                </c:pt>
                <c:pt idx="1786">
                  <c:v>8368.5195309999999</c:v>
                </c:pt>
                <c:pt idx="1787">
                  <c:v>8246.5800780000009</c:v>
                </c:pt>
                <c:pt idx="1788">
                  <c:v>8289.3496090000008</c:v>
                </c:pt>
                <c:pt idx="1789">
                  <c:v>8226.9003909999992</c:v>
                </c:pt>
                <c:pt idx="1790">
                  <c:v>8257.1699219999991</c:v>
                </c:pt>
                <c:pt idx="1791">
                  <c:v>8221.0097659999992</c:v>
                </c:pt>
                <c:pt idx="1792">
                  <c:v>8405.4697269999997</c:v>
                </c:pt>
                <c:pt idx="1793">
                  <c:v>8463.5400389999995</c:v>
                </c:pt>
                <c:pt idx="1794">
                  <c:v>8270.1503909999992</c:v>
                </c:pt>
                <c:pt idx="1795">
                  <c:v>8230.1699219999991</c:v>
                </c:pt>
                <c:pt idx="1796">
                  <c:v>8273.9003909999992</c:v>
                </c:pt>
                <c:pt idx="1797">
                  <c:v>8262.4296880000002</c:v>
                </c:pt>
                <c:pt idx="1798">
                  <c:v>8365.6503909999992</c:v>
                </c:pt>
                <c:pt idx="1799">
                  <c:v>8410.3300780000009</c:v>
                </c:pt>
                <c:pt idx="1800">
                  <c:v>8410.7304690000001</c:v>
                </c:pt>
                <c:pt idx="1801">
                  <c:v>8358</c:v>
                </c:pt>
                <c:pt idx="1802">
                  <c:v>8403</c:v>
                </c:pt>
                <c:pt idx="1803">
                  <c:v>8362.7802730000003</c:v>
                </c:pt>
                <c:pt idx="1804">
                  <c:v>8213.5996090000008</c:v>
                </c:pt>
                <c:pt idx="1805">
                  <c:v>8099.3100590000004</c:v>
                </c:pt>
                <c:pt idx="1806">
                  <c:v>8136.8999020000001</c:v>
                </c:pt>
                <c:pt idx="1807">
                  <c:v>8017.9101559999999</c:v>
                </c:pt>
                <c:pt idx="1808">
                  <c:v>7938.9799800000001</c:v>
                </c:pt>
                <c:pt idx="1809">
                  <c:v>7987.1601559999999</c:v>
                </c:pt>
                <c:pt idx="1810">
                  <c:v>7957.4501950000003</c:v>
                </c:pt>
                <c:pt idx="1811">
                  <c:v>7804.2099609999996</c:v>
                </c:pt>
                <c:pt idx="1812">
                  <c:v>7868.0097660000001</c:v>
                </c:pt>
                <c:pt idx="1813">
                  <c:v>7791.9501950000003</c:v>
                </c:pt>
                <c:pt idx="1814">
                  <c:v>7840.4501950000003</c:v>
                </c:pt>
                <c:pt idx="1815">
                  <c:v>8086.8798829999996</c:v>
                </c:pt>
                <c:pt idx="1816">
                  <c:v>7962.7099609999996</c:v>
                </c:pt>
                <c:pt idx="1817">
                  <c:v>7870.4799800000001</c:v>
                </c:pt>
                <c:pt idx="1818">
                  <c:v>7902.2597660000001</c:v>
                </c:pt>
                <c:pt idx="1819">
                  <c:v>7963.75</c:v>
                </c:pt>
                <c:pt idx="1820">
                  <c:v>7839.8901370000003</c:v>
                </c:pt>
                <c:pt idx="1821">
                  <c:v>7750.8500979999999</c:v>
                </c:pt>
                <c:pt idx="1822">
                  <c:v>7762.080078</c:v>
                </c:pt>
                <c:pt idx="1823">
                  <c:v>7862.2001950000003</c:v>
                </c:pt>
                <c:pt idx="1824">
                  <c:v>7897.2402339999999</c:v>
                </c:pt>
                <c:pt idx="1825">
                  <c:v>7763.9902339999999</c:v>
                </c:pt>
                <c:pt idx="1826">
                  <c:v>7483.8701170000004</c:v>
                </c:pt>
                <c:pt idx="1827">
                  <c:v>7523.4501950000003</c:v>
                </c:pt>
                <c:pt idx="1828">
                  <c:v>7437.5898440000001</c:v>
                </c:pt>
                <c:pt idx="1829">
                  <c:v>7735.9501950000003</c:v>
                </c:pt>
                <c:pt idx="1830">
                  <c:v>7752.2797849999997</c:v>
                </c:pt>
                <c:pt idx="1831">
                  <c:v>7550.0600590000004</c:v>
                </c:pt>
                <c:pt idx="1832">
                  <c:v>7646.9902339999999</c:v>
                </c:pt>
                <c:pt idx="1833">
                  <c:v>7278.7797849999997</c:v>
                </c:pt>
                <c:pt idx="1834">
                  <c:v>7257.830078</c:v>
                </c:pt>
                <c:pt idx="1835">
                  <c:v>7369.2597660000001</c:v>
                </c:pt>
                <c:pt idx="1836">
                  <c:v>7257.2700199999999</c:v>
                </c:pt>
                <c:pt idx="1837">
                  <c:v>7172.0498049999997</c:v>
                </c:pt>
                <c:pt idx="1838">
                  <c:v>7206.8500979999999</c:v>
                </c:pt>
                <c:pt idx="1839">
                  <c:v>7105.8598629999997</c:v>
                </c:pt>
                <c:pt idx="1840">
                  <c:v>6872.25</c:v>
                </c:pt>
                <c:pt idx="1841">
                  <c:v>6867.5498049999997</c:v>
                </c:pt>
                <c:pt idx="1842">
                  <c:v>6546.6098629999997</c:v>
                </c:pt>
                <c:pt idx="1843">
                  <c:v>6516.8598629999997</c:v>
                </c:pt>
                <c:pt idx="1844">
                  <c:v>6469.9501950000003</c:v>
                </c:pt>
                <c:pt idx="1845">
                  <c:v>6544.1000979999999</c:v>
                </c:pt>
                <c:pt idx="1846">
                  <c:v>6726.419922</c:v>
                </c:pt>
                <c:pt idx="1847">
                  <c:v>6705.6298829999996</c:v>
                </c:pt>
                <c:pt idx="1848">
                  <c:v>6755.169922</c:v>
                </c:pt>
                <c:pt idx="1849">
                  <c:v>7033.6201170000004</c:v>
                </c:pt>
                <c:pt idx="1850">
                  <c:v>7173.5600590000004</c:v>
                </c:pt>
                <c:pt idx="1851">
                  <c:v>7156.6801759999998</c:v>
                </c:pt>
                <c:pt idx="1852">
                  <c:v>7114.2998049999997</c:v>
                </c:pt>
                <c:pt idx="1853">
                  <c:v>7105.9399409999996</c:v>
                </c:pt>
                <c:pt idx="1854">
                  <c:v>7249.4702150000003</c:v>
                </c:pt>
                <c:pt idx="1855">
                  <c:v>7447.5498049999997</c:v>
                </c:pt>
                <c:pt idx="1856">
                  <c:v>7479.9702150000003</c:v>
                </c:pt>
                <c:pt idx="1857">
                  <c:v>7551.0097660000001</c:v>
                </c:pt>
                <c:pt idx="1858">
                  <c:v>7840.4501950000003</c:v>
                </c:pt>
                <c:pt idx="1859">
                  <c:v>7693.9799800000001</c:v>
                </c:pt>
                <c:pt idx="1860">
                  <c:v>7852.1601559999999</c:v>
                </c:pt>
                <c:pt idx="1861">
                  <c:v>7848.7402339999999</c:v>
                </c:pt>
                <c:pt idx="1862">
                  <c:v>8196.2402340000008</c:v>
                </c:pt>
                <c:pt idx="1863">
                  <c:v>8052.2402339999999</c:v>
                </c:pt>
                <c:pt idx="1864">
                  <c:v>7845.3100590000004</c:v>
                </c:pt>
                <c:pt idx="1865">
                  <c:v>7929.2597660000001</c:v>
                </c:pt>
                <c:pt idx="1866">
                  <c:v>7905.5200199999999</c:v>
                </c:pt>
                <c:pt idx="1867">
                  <c:v>7867.3701170000004</c:v>
                </c:pt>
                <c:pt idx="1868">
                  <c:v>7961.919922</c:v>
                </c:pt>
                <c:pt idx="1869">
                  <c:v>8137.9399409999996</c:v>
                </c:pt>
                <c:pt idx="1870">
                  <c:v>8175.9301759999998</c:v>
                </c:pt>
                <c:pt idx="1871">
                  <c:v>8083.1401370000003</c:v>
                </c:pt>
                <c:pt idx="1872">
                  <c:v>8023.1601559999999</c:v>
                </c:pt>
                <c:pt idx="1873">
                  <c:v>7909.0297849999997</c:v>
                </c:pt>
                <c:pt idx="1874">
                  <c:v>7957.1401370000003</c:v>
                </c:pt>
                <c:pt idx="1875">
                  <c:v>7936.1899409999996</c:v>
                </c:pt>
                <c:pt idx="1876">
                  <c:v>7939.9301759999998</c:v>
                </c:pt>
                <c:pt idx="1877">
                  <c:v>8109.3398440000001</c:v>
                </c:pt>
                <c:pt idx="1878">
                  <c:v>7995.1298829999996</c:v>
                </c:pt>
                <c:pt idx="1879">
                  <c:v>8140.7202150000003</c:v>
                </c:pt>
                <c:pt idx="1880">
                  <c:v>8376.8798829999996</c:v>
                </c:pt>
                <c:pt idx="1881">
                  <c:v>8421.0800780000009</c:v>
                </c:pt>
                <c:pt idx="1882">
                  <c:v>8576.9599610000005</c:v>
                </c:pt>
                <c:pt idx="1883">
                  <c:v>8651.1904300000006</c:v>
                </c:pt>
                <c:pt idx="1884">
                  <c:v>8719.9199219999991</c:v>
                </c:pt>
                <c:pt idx="1885">
                  <c:v>8940.9501949999994</c:v>
                </c:pt>
                <c:pt idx="1886">
                  <c:v>8892.3603519999997</c:v>
                </c:pt>
                <c:pt idx="1887">
                  <c:v>8760.7802730000003</c:v>
                </c:pt>
                <c:pt idx="1888">
                  <c:v>8664.8896480000003</c:v>
                </c:pt>
                <c:pt idx="1889">
                  <c:v>8487.5097659999992</c:v>
                </c:pt>
                <c:pt idx="1890">
                  <c:v>8364.0595699999994</c:v>
                </c:pt>
                <c:pt idx="1891">
                  <c:v>8461.7802730000003</c:v>
                </c:pt>
                <c:pt idx="1892">
                  <c:v>8416.8603519999997</c:v>
                </c:pt>
                <c:pt idx="1893">
                  <c:v>8391.2998050000006</c:v>
                </c:pt>
                <c:pt idx="1894">
                  <c:v>8372.0195309999999</c:v>
                </c:pt>
                <c:pt idx="1895">
                  <c:v>8550.4296880000002</c:v>
                </c:pt>
                <c:pt idx="1896">
                  <c:v>8527.4101559999999</c:v>
                </c:pt>
                <c:pt idx="1897">
                  <c:v>8778.0703119999998</c:v>
                </c:pt>
                <c:pt idx="1898">
                  <c:v>8565.6503909999992</c:v>
                </c:pt>
                <c:pt idx="1899">
                  <c:v>8469.0302730000003</c:v>
                </c:pt>
                <c:pt idx="1900">
                  <c:v>8347.8095699999994</c:v>
                </c:pt>
                <c:pt idx="1901">
                  <c:v>8512.7597659999992</c:v>
                </c:pt>
                <c:pt idx="1902">
                  <c:v>8646.3300780000009</c:v>
                </c:pt>
                <c:pt idx="1903">
                  <c:v>8651.7402340000008</c:v>
                </c:pt>
                <c:pt idx="1904">
                  <c:v>8637.4902340000008</c:v>
                </c:pt>
                <c:pt idx="1905">
                  <c:v>8118.5</c:v>
                </c:pt>
                <c:pt idx="1906">
                  <c:v>8259.4003909999992</c:v>
                </c:pt>
                <c:pt idx="1907">
                  <c:v>8234.1503909999992</c:v>
                </c:pt>
                <c:pt idx="1908">
                  <c:v>8143.5097660000001</c:v>
                </c:pt>
                <c:pt idx="1909">
                  <c:v>8141.3598629999997</c:v>
                </c:pt>
                <c:pt idx="1910">
                  <c:v>8672.6904300000006</c:v>
                </c:pt>
                <c:pt idx="1911">
                  <c:v>8311.1699219999991</c:v>
                </c:pt>
                <c:pt idx="1912">
                  <c:v>8281.4599610000005</c:v>
                </c:pt>
                <c:pt idx="1913">
                  <c:v>8048.0898440000001</c:v>
                </c:pt>
                <c:pt idx="1914">
                  <c:v>7449.3798829999996</c:v>
                </c:pt>
                <c:pt idx="1915">
                  <c:v>7506.9702150000003</c:v>
                </c:pt>
                <c:pt idx="1916">
                  <c:v>7987.080078</c:v>
                </c:pt>
                <c:pt idx="1917">
                  <c:v>8105.4399409999996</c:v>
                </c:pt>
                <c:pt idx="1918">
                  <c:v>8246.8896480000003</c:v>
                </c:pt>
                <c:pt idx="1919">
                  <c:v>8469.9902340000008</c:v>
                </c:pt>
                <c:pt idx="1920">
                  <c:v>7965.419922</c:v>
                </c:pt>
                <c:pt idx="1921">
                  <c:v>8265.2900389999995</c:v>
                </c:pt>
                <c:pt idx="1922">
                  <c:v>8560.7099610000005</c:v>
                </c:pt>
                <c:pt idx="1923">
                  <c:v>8760.4599610000005</c:v>
                </c:pt>
                <c:pt idx="1924">
                  <c:v>8696.0302730000003</c:v>
                </c:pt>
                <c:pt idx="1925">
                  <c:v>8637.1699219999991</c:v>
                </c:pt>
                <c:pt idx="1926">
                  <c:v>9111.4697269999997</c:v>
                </c:pt>
                <c:pt idx="1927">
                  <c:v>9323.8896480000003</c:v>
                </c:pt>
                <c:pt idx="1928">
                  <c:v>9255.4804690000001</c:v>
                </c:pt>
                <c:pt idx="1929">
                  <c:v>9119.2001949999994</c:v>
                </c:pt>
                <c:pt idx="1930">
                  <c:v>8976.8701170000004</c:v>
                </c:pt>
                <c:pt idx="1931">
                  <c:v>8890.2900389999995</c:v>
                </c:pt>
                <c:pt idx="1932">
                  <c:v>8174.7299800000001</c:v>
                </c:pt>
                <c:pt idx="1933">
                  <c:v>8143.5898440000001</c:v>
                </c:pt>
                <c:pt idx="1934">
                  <c:v>8187.4799800000001</c:v>
                </c:pt>
                <c:pt idx="1935">
                  <c:v>8243.5498050000006</c:v>
                </c:pt>
                <c:pt idx="1936">
                  <c:v>8335.2998050000006</c:v>
                </c:pt>
                <c:pt idx="1937">
                  <c:v>9004.2695309999999</c:v>
                </c:pt>
                <c:pt idx="1938">
                  <c:v>8852.2197269999997</c:v>
                </c:pt>
                <c:pt idx="1939">
                  <c:v>8718.25</c:v>
                </c:pt>
                <c:pt idx="1940">
                  <c:v>8197.6699219999991</c:v>
                </c:pt>
                <c:pt idx="1941">
                  <c:v>8530.1201170000004</c:v>
                </c:pt>
                <c:pt idx="1942">
                  <c:v>9085.4296880000002</c:v>
                </c:pt>
                <c:pt idx="1943">
                  <c:v>8462.1796880000002</c:v>
                </c:pt>
                <c:pt idx="1944">
                  <c:v>7882.5097660000001</c:v>
                </c:pt>
                <c:pt idx="1945">
                  <c:v>8579.1904300000006</c:v>
                </c:pt>
                <c:pt idx="1946">
                  <c:v>9194.7802730000003</c:v>
                </c:pt>
                <c:pt idx="1947">
                  <c:v>9436.6699219999991</c:v>
                </c:pt>
                <c:pt idx="1948">
                  <c:v>9525.3203119999998</c:v>
                </c:pt>
                <c:pt idx="1949">
                  <c:v>10310.25</c:v>
                </c:pt>
                <c:pt idx="1950">
                  <c:v>10439.51953</c:v>
                </c:pt>
                <c:pt idx="1951">
                  <c:v>10631.950199999999</c:v>
                </c:pt>
                <c:pt idx="1952">
                  <c:v>10371.41992</c:v>
                </c:pt>
                <c:pt idx="1953">
                  <c:v>10365.450199999999</c:v>
                </c:pt>
                <c:pt idx="1954">
                  <c:v>10868.820309999999</c:v>
                </c:pt>
                <c:pt idx="1955">
                  <c:v>10827.009770000001</c:v>
                </c:pt>
                <c:pt idx="1956">
                  <c:v>10753.570309999999</c:v>
                </c:pt>
                <c:pt idx="1957">
                  <c:v>10833.940430000001</c:v>
                </c:pt>
                <c:pt idx="1958">
                  <c:v>10992.200199999999</c:v>
                </c:pt>
                <c:pt idx="1959">
                  <c:v>11026.700199999999</c:v>
                </c:pt>
                <c:pt idx="1960">
                  <c:v>10459.440430000001</c:v>
                </c:pt>
                <c:pt idx="1961">
                  <c:v>10595.900390000001</c:v>
                </c:pt>
                <c:pt idx="1962">
                  <c:v>10742.700199999999</c:v>
                </c:pt>
                <c:pt idx="1963">
                  <c:v>10917.509770000001</c:v>
                </c:pt>
                <c:pt idx="1964">
                  <c:v>11280.400390000001</c:v>
                </c:pt>
                <c:pt idx="1965">
                  <c:v>11098.66992</c:v>
                </c:pt>
                <c:pt idx="1966">
                  <c:v>11215.259770000001</c:v>
                </c:pt>
                <c:pt idx="1967">
                  <c:v>11230.73047</c:v>
                </c:pt>
                <c:pt idx="1968">
                  <c:v>11224.79004</c:v>
                </c:pt>
                <c:pt idx="1969">
                  <c:v>11037.849609999999</c:v>
                </c:pt>
                <c:pt idx="1970">
                  <c:v>11176.01953</c:v>
                </c:pt>
                <c:pt idx="1971">
                  <c:v>11416.530269999999</c:v>
                </c:pt>
                <c:pt idx="1972">
                  <c:v>11471.900390000001</c:v>
                </c:pt>
                <c:pt idx="1973">
                  <c:v>11543.389649999999</c:v>
                </c:pt>
                <c:pt idx="1974">
                  <c:v>11499.79004</c:v>
                </c:pt>
                <c:pt idx="1975">
                  <c:v>11381.76953</c:v>
                </c:pt>
                <c:pt idx="1976">
                  <c:v>11340.410159999999</c:v>
                </c:pt>
                <c:pt idx="1977">
                  <c:v>11362.62988</c:v>
                </c:pt>
                <c:pt idx="1978">
                  <c:v>11426.79004</c:v>
                </c:pt>
                <c:pt idx="1979">
                  <c:v>11315.570309999999</c:v>
                </c:pt>
                <c:pt idx="1980">
                  <c:v>11290.58008</c:v>
                </c:pt>
                <c:pt idx="1981">
                  <c:v>11318.5</c:v>
                </c:pt>
                <c:pt idx="1982">
                  <c:v>11434.12012</c:v>
                </c:pt>
                <c:pt idx="1983">
                  <c:v>11599.73047</c:v>
                </c:pt>
                <c:pt idx="1984">
                  <c:v>11450.889649999999</c:v>
                </c:pt>
                <c:pt idx="1985">
                  <c:v>11453.339840000001</c:v>
                </c:pt>
                <c:pt idx="1986">
                  <c:v>11601.51953</c:v>
                </c:pt>
                <c:pt idx="1987">
                  <c:v>11675.530269999999</c:v>
                </c:pt>
                <c:pt idx="1988">
                  <c:v>11388.04004</c:v>
                </c:pt>
              </c:numCache>
            </c:numRef>
          </c:val>
          <c:smooth val="0"/>
          <c:extLst>
            <c:ext xmlns:c16="http://schemas.microsoft.com/office/drawing/2014/chart" uri="{C3380CC4-5D6E-409C-BE32-E72D297353CC}">
              <c16:uniqueId val="{00000000-14A4-2242-B042-8420B7C02C77}"/>
            </c:ext>
          </c:extLst>
        </c:ser>
        <c:dLbls>
          <c:showLegendKey val="0"/>
          <c:showVal val="0"/>
          <c:showCatName val="0"/>
          <c:showSerName val="0"/>
          <c:showPercent val="0"/>
          <c:showBubbleSize val="0"/>
        </c:dLbls>
        <c:smooth val="0"/>
        <c:axId val="850734576"/>
        <c:axId val="850736208"/>
      </c:lineChart>
      <c:dateAx>
        <c:axId val="850734576"/>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736208"/>
        <c:crosses val="autoZero"/>
        <c:auto val="1"/>
        <c:lblOffset val="100"/>
        <c:baseTimeUnit val="days"/>
      </c:dateAx>
      <c:valAx>
        <c:axId val="85073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734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DJIA Close Prices for Eight</a:t>
            </a:r>
            <a:r>
              <a:rPr lang="en-US" baseline="0"/>
              <a:t> Year (2008 - 2016)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Stock_Data!$J$1</c:f>
              <c:strCache>
                <c:ptCount val="1"/>
                <c:pt idx="0">
                  <c:v>Volume</c:v>
                </c:pt>
              </c:strCache>
            </c:strRef>
          </c:tx>
          <c:spPr>
            <a:ln w="28575" cap="rnd">
              <a:solidFill>
                <a:schemeClr val="accent1"/>
              </a:solidFill>
              <a:round/>
            </a:ln>
            <a:effectLst/>
          </c:spPr>
          <c:marker>
            <c:symbol val="none"/>
          </c:marker>
          <c:cat>
            <c:numRef>
              <c:f>Stock_Data!$G$2:$G$1990</c:f>
              <c:numCache>
                <c:formatCode>m/d/yy</c:formatCode>
                <c:ptCount val="1989"/>
                <c:pt idx="0">
                  <c:v>42552</c:v>
                </c:pt>
                <c:pt idx="1">
                  <c:v>42551</c:v>
                </c:pt>
                <c:pt idx="2">
                  <c:v>42550</c:v>
                </c:pt>
                <c:pt idx="3">
                  <c:v>42549</c:v>
                </c:pt>
                <c:pt idx="4">
                  <c:v>42548</c:v>
                </c:pt>
                <c:pt idx="5">
                  <c:v>42545</c:v>
                </c:pt>
                <c:pt idx="6">
                  <c:v>42544</c:v>
                </c:pt>
                <c:pt idx="7">
                  <c:v>42543</c:v>
                </c:pt>
                <c:pt idx="8">
                  <c:v>42542</c:v>
                </c:pt>
                <c:pt idx="9">
                  <c:v>42541</c:v>
                </c:pt>
                <c:pt idx="10">
                  <c:v>42538</c:v>
                </c:pt>
                <c:pt idx="11">
                  <c:v>42537</c:v>
                </c:pt>
                <c:pt idx="12">
                  <c:v>42536</c:v>
                </c:pt>
                <c:pt idx="13">
                  <c:v>42535</c:v>
                </c:pt>
                <c:pt idx="14">
                  <c:v>42534</c:v>
                </c:pt>
                <c:pt idx="15">
                  <c:v>42531</c:v>
                </c:pt>
                <c:pt idx="16">
                  <c:v>42530</c:v>
                </c:pt>
                <c:pt idx="17">
                  <c:v>42529</c:v>
                </c:pt>
                <c:pt idx="18">
                  <c:v>42528</c:v>
                </c:pt>
                <c:pt idx="19">
                  <c:v>42527</c:v>
                </c:pt>
                <c:pt idx="20">
                  <c:v>42524</c:v>
                </c:pt>
                <c:pt idx="21">
                  <c:v>42523</c:v>
                </c:pt>
                <c:pt idx="22">
                  <c:v>42522</c:v>
                </c:pt>
                <c:pt idx="23">
                  <c:v>42521</c:v>
                </c:pt>
                <c:pt idx="24">
                  <c:v>42517</c:v>
                </c:pt>
                <c:pt idx="25">
                  <c:v>42516</c:v>
                </c:pt>
                <c:pt idx="26">
                  <c:v>42515</c:v>
                </c:pt>
                <c:pt idx="27">
                  <c:v>42514</c:v>
                </c:pt>
                <c:pt idx="28">
                  <c:v>42513</c:v>
                </c:pt>
                <c:pt idx="29">
                  <c:v>42510</c:v>
                </c:pt>
                <c:pt idx="30">
                  <c:v>42509</c:v>
                </c:pt>
                <c:pt idx="31">
                  <c:v>42508</c:v>
                </c:pt>
                <c:pt idx="32">
                  <c:v>42507</c:v>
                </c:pt>
                <c:pt idx="33">
                  <c:v>42506</c:v>
                </c:pt>
                <c:pt idx="34">
                  <c:v>42503</c:v>
                </c:pt>
                <c:pt idx="35">
                  <c:v>42502</c:v>
                </c:pt>
                <c:pt idx="36">
                  <c:v>42501</c:v>
                </c:pt>
                <c:pt idx="37">
                  <c:v>42500</c:v>
                </c:pt>
                <c:pt idx="38">
                  <c:v>42499</c:v>
                </c:pt>
                <c:pt idx="39">
                  <c:v>42496</c:v>
                </c:pt>
                <c:pt idx="40">
                  <c:v>42495</c:v>
                </c:pt>
                <c:pt idx="41">
                  <c:v>42494</c:v>
                </c:pt>
                <c:pt idx="42">
                  <c:v>42493</c:v>
                </c:pt>
                <c:pt idx="43">
                  <c:v>42492</c:v>
                </c:pt>
                <c:pt idx="44">
                  <c:v>42489</c:v>
                </c:pt>
                <c:pt idx="45">
                  <c:v>42488</c:v>
                </c:pt>
                <c:pt idx="46">
                  <c:v>42487</c:v>
                </c:pt>
                <c:pt idx="47">
                  <c:v>42486</c:v>
                </c:pt>
                <c:pt idx="48">
                  <c:v>42485</c:v>
                </c:pt>
                <c:pt idx="49">
                  <c:v>42482</c:v>
                </c:pt>
                <c:pt idx="50">
                  <c:v>42481</c:v>
                </c:pt>
                <c:pt idx="51">
                  <c:v>42480</c:v>
                </c:pt>
                <c:pt idx="52">
                  <c:v>42479</c:v>
                </c:pt>
                <c:pt idx="53">
                  <c:v>42478</c:v>
                </c:pt>
                <c:pt idx="54">
                  <c:v>42475</c:v>
                </c:pt>
                <c:pt idx="55">
                  <c:v>42474</c:v>
                </c:pt>
                <c:pt idx="56">
                  <c:v>42473</c:v>
                </c:pt>
                <c:pt idx="57">
                  <c:v>42472</c:v>
                </c:pt>
                <c:pt idx="58">
                  <c:v>42471</c:v>
                </c:pt>
                <c:pt idx="59">
                  <c:v>42468</c:v>
                </c:pt>
                <c:pt idx="60">
                  <c:v>42467</c:v>
                </c:pt>
                <c:pt idx="61">
                  <c:v>42466</c:v>
                </c:pt>
                <c:pt idx="62">
                  <c:v>42465</c:v>
                </c:pt>
                <c:pt idx="63">
                  <c:v>42464</c:v>
                </c:pt>
                <c:pt idx="64">
                  <c:v>42461</c:v>
                </c:pt>
                <c:pt idx="65">
                  <c:v>42460</c:v>
                </c:pt>
                <c:pt idx="66">
                  <c:v>42459</c:v>
                </c:pt>
                <c:pt idx="67">
                  <c:v>42458</c:v>
                </c:pt>
                <c:pt idx="68">
                  <c:v>42457</c:v>
                </c:pt>
                <c:pt idx="69">
                  <c:v>42453</c:v>
                </c:pt>
                <c:pt idx="70">
                  <c:v>42452</c:v>
                </c:pt>
                <c:pt idx="71">
                  <c:v>42451</c:v>
                </c:pt>
                <c:pt idx="72">
                  <c:v>42450</c:v>
                </c:pt>
                <c:pt idx="73">
                  <c:v>42447</c:v>
                </c:pt>
                <c:pt idx="74">
                  <c:v>42446</c:v>
                </c:pt>
                <c:pt idx="75">
                  <c:v>42445</c:v>
                </c:pt>
                <c:pt idx="76">
                  <c:v>42444</c:v>
                </c:pt>
                <c:pt idx="77">
                  <c:v>42443</c:v>
                </c:pt>
                <c:pt idx="78">
                  <c:v>42440</c:v>
                </c:pt>
                <c:pt idx="79">
                  <c:v>42439</c:v>
                </c:pt>
                <c:pt idx="80">
                  <c:v>42438</c:v>
                </c:pt>
                <c:pt idx="81">
                  <c:v>42437</c:v>
                </c:pt>
                <c:pt idx="82">
                  <c:v>42436</c:v>
                </c:pt>
                <c:pt idx="83">
                  <c:v>42433</c:v>
                </c:pt>
                <c:pt idx="84">
                  <c:v>42432</c:v>
                </c:pt>
                <c:pt idx="85">
                  <c:v>42431</c:v>
                </c:pt>
                <c:pt idx="86">
                  <c:v>42430</c:v>
                </c:pt>
                <c:pt idx="87">
                  <c:v>42429</c:v>
                </c:pt>
                <c:pt idx="88">
                  <c:v>42426</c:v>
                </c:pt>
                <c:pt idx="89">
                  <c:v>42425</c:v>
                </c:pt>
                <c:pt idx="90">
                  <c:v>42424</c:v>
                </c:pt>
                <c:pt idx="91">
                  <c:v>42423</c:v>
                </c:pt>
                <c:pt idx="92">
                  <c:v>42422</c:v>
                </c:pt>
                <c:pt idx="93">
                  <c:v>42419</c:v>
                </c:pt>
                <c:pt idx="94">
                  <c:v>42418</c:v>
                </c:pt>
                <c:pt idx="95">
                  <c:v>42417</c:v>
                </c:pt>
                <c:pt idx="96">
                  <c:v>42416</c:v>
                </c:pt>
                <c:pt idx="97">
                  <c:v>42412</c:v>
                </c:pt>
                <c:pt idx="98">
                  <c:v>42411</c:v>
                </c:pt>
                <c:pt idx="99">
                  <c:v>42410</c:v>
                </c:pt>
                <c:pt idx="100">
                  <c:v>42409</c:v>
                </c:pt>
                <c:pt idx="101">
                  <c:v>42408</c:v>
                </c:pt>
                <c:pt idx="102">
                  <c:v>42405</c:v>
                </c:pt>
                <c:pt idx="103">
                  <c:v>42404</c:v>
                </c:pt>
                <c:pt idx="104">
                  <c:v>42403</c:v>
                </c:pt>
                <c:pt idx="105">
                  <c:v>42402</c:v>
                </c:pt>
                <c:pt idx="106">
                  <c:v>42401</c:v>
                </c:pt>
                <c:pt idx="107">
                  <c:v>42398</c:v>
                </c:pt>
                <c:pt idx="108">
                  <c:v>42397</c:v>
                </c:pt>
                <c:pt idx="109">
                  <c:v>42396</c:v>
                </c:pt>
                <c:pt idx="110">
                  <c:v>42395</c:v>
                </c:pt>
                <c:pt idx="111">
                  <c:v>42394</c:v>
                </c:pt>
                <c:pt idx="112">
                  <c:v>42391</c:v>
                </c:pt>
                <c:pt idx="113">
                  <c:v>42390</c:v>
                </c:pt>
                <c:pt idx="114">
                  <c:v>42389</c:v>
                </c:pt>
                <c:pt idx="115">
                  <c:v>42388</c:v>
                </c:pt>
                <c:pt idx="116">
                  <c:v>42384</c:v>
                </c:pt>
                <c:pt idx="117">
                  <c:v>42383</c:v>
                </c:pt>
                <c:pt idx="118">
                  <c:v>42382</c:v>
                </c:pt>
                <c:pt idx="119">
                  <c:v>42381</c:v>
                </c:pt>
                <c:pt idx="120">
                  <c:v>42380</c:v>
                </c:pt>
                <c:pt idx="121">
                  <c:v>42377</c:v>
                </c:pt>
                <c:pt idx="122">
                  <c:v>42376</c:v>
                </c:pt>
                <c:pt idx="123">
                  <c:v>42375</c:v>
                </c:pt>
                <c:pt idx="124">
                  <c:v>42374</c:v>
                </c:pt>
                <c:pt idx="125">
                  <c:v>42373</c:v>
                </c:pt>
                <c:pt idx="126">
                  <c:v>42369</c:v>
                </c:pt>
                <c:pt idx="127">
                  <c:v>42368</c:v>
                </c:pt>
                <c:pt idx="128">
                  <c:v>42367</c:v>
                </c:pt>
                <c:pt idx="129">
                  <c:v>42366</c:v>
                </c:pt>
                <c:pt idx="130">
                  <c:v>42362</c:v>
                </c:pt>
                <c:pt idx="131">
                  <c:v>42361</c:v>
                </c:pt>
                <c:pt idx="132">
                  <c:v>42360</c:v>
                </c:pt>
                <c:pt idx="133">
                  <c:v>42359</c:v>
                </c:pt>
                <c:pt idx="134">
                  <c:v>42356</c:v>
                </c:pt>
                <c:pt idx="135">
                  <c:v>42355</c:v>
                </c:pt>
                <c:pt idx="136">
                  <c:v>42354</c:v>
                </c:pt>
                <c:pt idx="137">
                  <c:v>42353</c:v>
                </c:pt>
                <c:pt idx="138">
                  <c:v>42352</c:v>
                </c:pt>
                <c:pt idx="139">
                  <c:v>42349</c:v>
                </c:pt>
                <c:pt idx="140">
                  <c:v>42348</c:v>
                </c:pt>
                <c:pt idx="141">
                  <c:v>42347</c:v>
                </c:pt>
                <c:pt idx="142">
                  <c:v>42346</c:v>
                </c:pt>
                <c:pt idx="143">
                  <c:v>42345</c:v>
                </c:pt>
                <c:pt idx="144">
                  <c:v>42342</c:v>
                </c:pt>
                <c:pt idx="145">
                  <c:v>42341</c:v>
                </c:pt>
                <c:pt idx="146">
                  <c:v>42340</c:v>
                </c:pt>
                <c:pt idx="147">
                  <c:v>42339</c:v>
                </c:pt>
                <c:pt idx="148">
                  <c:v>42338</c:v>
                </c:pt>
                <c:pt idx="149">
                  <c:v>42335</c:v>
                </c:pt>
                <c:pt idx="150">
                  <c:v>42333</c:v>
                </c:pt>
                <c:pt idx="151">
                  <c:v>42332</c:v>
                </c:pt>
                <c:pt idx="152">
                  <c:v>42331</c:v>
                </c:pt>
                <c:pt idx="153">
                  <c:v>42328</c:v>
                </c:pt>
                <c:pt idx="154">
                  <c:v>42327</c:v>
                </c:pt>
                <c:pt idx="155">
                  <c:v>42326</c:v>
                </c:pt>
                <c:pt idx="156">
                  <c:v>42325</c:v>
                </c:pt>
                <c:pt idx="157">
                  <c:v>42324</c:v>
                </c:pt>
                <c:pt idx="158">
                  <c:v>42321</c:v>
                </c:pt>
                <c:pt idx="159">
                  <c:v>42320</c:v>
                </c:pt>
                <c:pt idx="160">
                  <c:v>42319</c:v>
                </c:pt>
                <c:pt idx="161">
                  <c:v>42318</c:v>
                </c:pt>
                <c:pt idx="162">
                  <c:v>42317</c:v>
                </c:pt>
                <c:pt idx="163">
                  <c:v>42314</c:v>
                </c:pt>
                <c:pt idx="164">
                  <c:v>42313</c:v>
                </c:pt>
                <c:pt idx="165">
                  <c:v>42312</c:v>
                </c:pt>
                <c:pt idx="166">
                  <c:v>42311</c:v>
                </c:pt>
                <c:pt idx="167">
                  <c:v>42310</c:v>
                </c:pt>
                <c:pt idx="168">
                  <c:v>42307</c:v>
                </c:pt>
                <c:pt idx="169">
                  <c:v>42306</c:v>
                </c:pt>
                <c:pt idx="170">
                  <c:v>42305</c:v>
                </c:pt>
                <c:pt idx="171">
                  <c:v>42304</c:v>
                </c:pt>
                <c:pt idx="172">
                  <c:v>42303</c:v>
                </c:pt>
                <c:pt idx="173">
                  <c:v>42300</c:v>
                </c:pt>
                <c:pt idx="174">
                  <c:v>42299</c:v>
                </c:pt>
                <c:pt idx="175">
                  <c:v>42298</c:v>
                </c:pt>
                <c:pt idx="176">
                  <c:v>42297</c:v>
                </c:pt>
                <c:pt idx="177">
                  <c:v>42296</c:v>
                </c:pt>
                <c:pt idx="178">
                  <c:v>42293</c:v>
                </c:pt>
                <c:pt idx="179">
                  <c:v>42292</c:v>
                </c:pt>
                <c:pt idx="180">
                  <c:v>42291</c:v>
                </c:pt>
                <c:pt idx="181">
                  <c:v>42290</c:v>
                </c:pt>
                <c:pt idx="182">
                  <c:v>42289</c:v>
                </c:pt>
                <c:pt idx="183">
                  <c:v>42286</c:v>
                </c:pt>
                <c:pt idx="184">
                  <c:v>42285</c:v>
                </c:pt>
                <c:pt idx="185">
                  <c:v>42284</c:v>
                </c:pt>
                <c:pt idx="186">
                  <c:v>42283</c:v>
                </c:pt>
                <c:pt idx="187">
                  <c:v>42282</c:v>
                </c:pt>
                <c:pt idx="188">
                  <c:v>42279</c:v>
                </c:pt>
                <c:pt idx="189">
                  <c:v>42278</c:v>
                </c:pt>
                <c:pt idx="190">
                  <c:v>42277</c:v>
                </c:pt>
                <c:pt idx="191">
                  <c:v>42276</c:v>
                </c:pt>
                <c:pt idx="192">
                  <c:v>42275</c:v>
                </c:pt>
                <c:pt idx="193">
                  <c:v>42272</c:v>
                </c:pt>
                <c:pt idx="194">
                  <c:v>42271</c:v>
                </c:pt>
                <c:pt idx="195">
                  <c:v>42270</c:v>
                </c:pt>
                <c:pt idx="196">
                  <c:v>42269</c:v>
                </c:pt>
                <c:pt idx="197">
                  <c:v>42268</c:v>
                </c:pt>
                <c:pt idx="198">
                  <c:v>42265</c:v>
                </c:pt>
                <c:pt idx="199">
                  <c:v>42264</c:v>
                </c:pt>
                <c:pt idx="200">
                  <c:v>42263</c:v>
                </c:pt>
                <c:pt idx="201">
                  <c:v>42262</c:v>
                </c:pt>
                <c:pt idx="202">
                  <c:v>42261</c:v>
                </c:pt>
                <c:pt idx="203">
                  <c:v>42258</c:v>
                </c:pt>
                <c:pt idx="204">
                  <c:v>42257</c:v>
                </c:pt>
                <c:pt idx="205">
                  <c:v>42256</c:v>
                </c:pt>
                <c:pt idx="206">
                  <c:v>42255</c:v>
                </c:pt>
                <c:pt idx="207">
                  <c:v>42251</c:v>
                </c:pt>
                <c:pt idx="208">
                  <c:v>42250</c:v>
                </c:pt>
                <c:pt idx="209">
                  <c:v>42249</c:v>
                </c:pt>
                <c:pt idx="210">
                  <c:v>42248</c:v>
                </c:pt>
                <c:pt idx="211">
                  <c:v>42247</c:v>
                </c:pt>
                <c:pt idx="212">
                  <c:v>42244</c:v>
                </c:pt>
                <c:pt idx="213">
                  <c:v>42243</c:v>
                </c:pt>
                <c:pt idx="214">
                  <c:v>42242</c:v>
                </c:pt>
                <c:pt idx="215">
                  <c:v>42241</c:v>
                </c:pt>
                <c:pt idx="216">
                  <c:v>42240</c:v>
                </c:pt>
                <c:pt idx="217">
                  <c:v>42237</c:v>
                </c:pt>
                <c:pt idx="218">
                  <c:v>42236</c:v>
                </c:pt>
                <c:pt idx="219">
                  <c:v>42235</c:v>
                </c:pt>
                <c:pt idx="220">
                  <c:v>42234</c:v>
                </c:pt>
                <c:pt idx="221">
                  <c:v>42233</c:v>
                </c:pt>
                <c:pt idx="222">
                  <c:v>42230</c:v>
                </c:pt>
                <c:pt idx="223">
                  <c:v>42229</c:v>
                </c:pt>
                <c:pt idx="224">
                  <c:v>42228</c:v>
                </c:pt>
                <c:pt idx="225">
                  <c:v>42227</c:v>
                </c:pt>
                <c:pt idx="226">
                  <c:v>42226</c:v>
                </c:pt>
                <c:pt idx="227">
                  <c:v>42223</c:v>
                </c:pt>
                <c:pt idx="228">
                  <c:v>42222</c:v>
                </c:pt>
                <c:pt idx="229">
                  <c:v>42221</c:v>
                </c:pt>
                <c:pt idx="230">
                  <c:v>42220</c:v>
                </c:pt>
                <c:pt idx="231">
                  <c:v>42219</c:v>
                </c:pt>
                <c:pt idx="232">
                  <c:v>42216</c:v>
                </c:pt>
                <c:pt idx="233">
                  <c:v>42215</c:v>
                </c:pt>
                <c:pt idx="234">
                  <c:v>42214</c:v>
                </c:pt>
                <c:pt idx="235">
                  <c:v>42213</c:v>
                </c:pt>
                <c:pt idx="236">
                  <c:v>42212</c:v>
                </c:pt>
                <c:pt idx="237">
                  <c:v>42209</c:v>
                </c:pt>
                <c:pt idx="238">
                  <c:v>42208</c:v>
                </c:pt>
                <c:pt idx="239">
                  <c:v>42207</c:v>
                </c:pt>
                <c:pt idx="240">
                  <c:v>42206</c:v>
                </c:pt>
                <c:pt idx="241">
                  <c:v>42205</c:v>
                </c:pt>
                <c:pt idx="242">
                  <c:v>42202</c:v>
                </c:pt>
                <c:pt idx="243">
                  <c:v>42201</c:v>
                </c:pt>
                <c:pt idx="244">
                  <c:v>42200</c:v>
                </c:pt>
                <c:pt idx="245">
                  <c:v>42199</c:v>
                </c:pt>
                <c:pt idx="246">
                  <c:v>42198</c:v>
                </c:pt>
                <c:pt idx="247">
                  <c:v>42195</c:v>
                </c:pt>
                <c:pt idx="248">
                  <c:v>42194</c:v>
                </c:pt>
                <c:pt idx="249">
                  <c:v>42193</c:v>
                </c:pt>
                <c:pt idx="250">
                  <c:v>42192</c:v>
                </c:pt>
                <c:pt idx="251">
                  <c:v>42191</c:v>
                </c:pt>
                <c:pt idx="252">
                  <c:v>42187</c:v>
                </c:pt>
                <c:pt idx="253">
                  <c:v>42186</c:v>
                </c:pt>
                <c:pt idx="254">
                  <c:v>42185</c:v>
                </c:pt>
                <c:pt idx="255">
                  <c:v>42184</c:v>
                </c:pt>
                <c:pt idx="256">
                  <c:v>42181</c:v>
                </c:pt>
                <c:pt idx="257">
                  <c:v>42180</c:v>
                </c:pt>
                <c:pt idx="258">
                  <c:v>42179</c:v>
                </c:pt>
                <c:pt idx="259">
                  <c:v>42178</c:v>
                </c:pt>
                <c:pt idx="260">
                  <c:v>42177</c:v>
                </c:pt>
                <c:pt idx="261">
                  <c:v>42174</c:v>
                </c:pt>
                <c:pt idx="262">
                  <c:v>42173</c:v>
                </c:pt>
                <c:pt idx="263">
                  <c:v>42172</c:v>
                </c:pt>
                <c:pt idx="264">
                  <c:v>42171</c:v>
                </c:pt>
                <c:pt idx="265">
                  <c:v>42170</c:v>
                </c:pt>
                <c:pt idx="266">
                  <c:v>42167</c:v>
                </c:pt>
                <c:pt idx="267">
                  <c:v>42166</c:v>
                </c:pt>
                <c:pt idx="268">
                  <c:v>42165</c:v>
                </c:pt>
                <c:pt idx="269">
                  <c:v>42164</c:v>
                </c:pt>
                <c:pt idx="270">
                  <c:v>42163</c:v>
                </c:pt>
                <c:pt idx="271">
                  <c:v>42160</c:v>
                </c:pt>
                <c:pt idx="272">
                  <c:v>42159</c:v>
                </c:pt>
                <c:pt idx="273">
                  <c:v>42158</c:v>
                </c:pt>
                <c:pt idx="274">
                  <c:v>42157</c:v>
                </c:pt>
                <c:pt idx="275">
                  <c:v>42156</c:v>
                </c:pt>
                <c:pt idx="276">
                  <c:v>42153</c:v>
                </c:pt>
                <c:pt idx="277">
                  <c:v>42152</c:v>
                </c:pt>
                <c:pt idx="278">
                  <c:v>42151</c:v>
                </c:pt>
                <c:pt idx="279">
                  <c:v>42150</c:v>
                </c:pt>
                <c:pt idx="280">
                  <c:v>42146</c:v>
                </c:pt>
                <c:pt idx="281">
                  <c:v>42145</c:v>
                </c:pt>
                <c:pt idx="282">
                  <c:v>42144</c:v>
                </c:pt>
                <c:pt idx="283">
                  <c:v>42143</c:v>
                </c:pt>
                <c:pt idx="284">
                  <c:v>42142</c:v>
                </c:pt>
                <c:pt idx="285">
                  <c:v>42139</c:v>
                </c:pt>
                <c:pt idx="286">
                  <c:v>42138</c:v>
                </c:pt>
                <c:pt idx="287">
                  <c:v>42137</c:v>
                </c:pt>
                <c:pt idx="288">
                  <c:v>42136</c:v>
                </c:pt>
                <c:pt idx="289">
                  <c:v>42135</c:v>
                </c:pt>
                <c:pt idx="290">
                  <c:v>42132</c:v>
                </c:pt>
                <c:pt idx="291">
                  <c:v>42131</c:v>
                </c:pt>
                <c:pt idx="292">
                  <c:v>42130</c:v>
                </c:pt>
                <c:pt idx="293">
                  <c:v>42129</c:v>
                </c:pt>
                <c:pt idx="294">
                  <c:v>42128</c:v>
                </c:pt>
                <c:pt idx="295">
                  <c:v>42125</c:v>
                </c:pt>
                <c:pt idx="296">
                  <c:v>42124</c:v>
                </c:pt>
                <c:pt idx="297">
                  <c:v>42123</c:v>
                </c:pt>
                <c:pt idx="298">
                  <c:v>42122</c:v>
                </c:pt>
                <c:pt idx="299">
                  <c:v>42121</c:v>
                </c:pt>
                <c:pt idx="300">
                  <c:v>42118</c:v>
                </c:pt>
                <c:pt idx="301">
                  <c:v>42117</c:v>
                </c:pt>
                <c:pt idx="302">
                  <c:v>42116</c:v>
                </c:pt>
                <c:pt idx="303">
                  <c:v>42115</c:v>
                </c:pt>
                <c:pt idx="304">
                  <c:v>42114</c:v>
                </c:pt>
                <c:pt idx="305">
                  <c:v>42111</c:v>
                </c:pt>
                <c:pt idx="306">
                  <c:v>42110</c:v>
                </c:pt>
                <c:pt idx="307">
                  <c:v>42109</c:v>
                </c:pt>
                <c:pt idx="308">
                  <c:v>42108</c:v>
                </c:pt>
                <c:pt idx="309">
                  <c:v>42107</c:v>
                </c:pt>
                <c:pt idx="310">
                  <c:v>42104</c:v>
                </c:pt>
                <c:pt idx="311">
                  <c:v>42103</c:v>
                </c:pt>
                <c:pt idx="312">
                  <c:v>42102</c:v>
                </c:pt>
                <c:pt idx="313">
                  <c:v>42101</c:v>
                </c:pt>
                <c:pt idx="314">
                  <c:v>42100</c:v>
                </c:pt>
                <c:pt idx="315">
                  <c:v>42096</c:v>
                </c:pt>
                <c:pt idx="316">
                  <c:v>42095</c:v>
                </c:pt>
                <c:pt idx="317">
                  <c:v>42094</c:v>
                </c:pt>
                <c:pt idx="318">
                  <c:v>42093</c:v>
                </c:pt>
                <c:pt idx="319">
                  <c:v>42090</c:v>
                </c:pt>
                <c:pt idx="320">
                  <c:v>42089</c:v>
                </c:pt>
                <c:pt idx="321">
                  <c:v>42088</c:v>
                </c:pt>
                <c:pt idx="322">
                  <c:v>42087</c:v>
                </c:pt>
                <c:pt idx="323">
                  <c:v>42086</c:v>
                </c:pt>
                <c:pt idx="324">
                  <c:v>42083</c:v>
                </c:pt>
                <c:pt idx="325">
                  <c:v>42082</c:v>
                </c:pt>
                <c:pt idx="326">
                  <c:v>42081</c:v>
                </c:pt>
                <c:pt idx="327">
                  <c:v>42080</c:v>
                </c:pt>
                <c:pt idx="328">
                  <c:v>42079</c:v>
                </c:pt>
                <c:pt idx="329">
                  <c:v>42076</c:v>
                </c:pt>
                <c:pt idx="330">
                  <c:v>42075</c:v>
                </c:pt>
                <c:pt idx="331">
                  <c:v>42074</c:v>
                </c:pt>
                <c:pt idx="332">
                  <c:v>42073</c:v>
                </c:pt>
                <c:pt idx="333">
                  <c:v>42072</c:v>
                </c:pt>
                <c:pt idx="334">
                  <c:v>42069</c:v>
                </c:pt>
                <c:pt idx="335">
                  <c:v>42068</c:v>
                </c:pt>
                <c:pt idx="336">
                  <c:v>42067</c:v>
                </c:pt>
                <c:pt idx="337">
                  <c:v>42066</c:v>
                </c:pt>
                <c:pt idx="338">
                  <c:v>42065</c:v>
                </c:pt>
                <c:pt idx="339">
                  <c:v>42062</c:v>
                </c:pt>
                <c:pt idx="340">
                  <c:v>42061</c:v>
                </c:pt>
                <c:pt idx="341">
                  <c:v>42060</c:v>
                </c:pt>
                <c:pt idx="342">
                  <c:v>42059</c:v>
                </c:pt>
                <c:pt idx="343">
                  <c:v>42058</c:v>
                </c:pt>
                <c:pt idx="344">
                  <c:v>42055</c:v>
                </c:pt>
                <c:pt idx="345">
                  <c:v>42054</c:v>
                </c:pt>
                <c:pt idx="346">
                  <c:v>42053</c:v>
                </c:pt>
                <c:pt idx="347">
                  <c:v>42052</c:v>
                </c:pt>
                <c:pt idx="348">
                  <c:v>42048</c:v>
                </c:pt>
                <c:pt idx="349">
                  <c:v>42047</c:v>
                </c:pt>
                <c:pt idx="350">
                  <c:v>42046</c:v>
                </c:pt>
                <c:pt idx="351">
                  <c:v>42045</c:v>
                </c:pt>
                <c:pt idx="352">
                  <c:v>42044</c:v>
                </c:pt>
                <c:pt idx="353">
                  <c:v>42041</c:v>
                </c:pt>
                <c:pt idx="354">
                  <c:v>42040</c:v>
                </c:pt>
                <c:pt idx="355">
                  <c:v>42039</c:v>
                </c:pt>
                <c:pt idx="356">
                  <c:v>42038</c:v>
                </c:pt>
                <c:pt idx="357">
                  <c:v>42037</c:v>
                </c:pt>
                <c:pt idx="358">
                  <c:v>42034</c:v>
                </c:pt>
                <c:pt idx="359">
                  <c:v>42033</c:v>
                </c:pt>
                <c:pt idx="360">
                  <c:v>42032</c:v>
                </c:pt>
                <c:pt idx="361">
                  <c:v>42031</c:v>
                </c:pt>
                <c:pt idx="362">
                  <c:v>42030</c:v>
                </c:pt>
                <c:pt idx="363">
                  <c:v>42027</c:v>
                </c:pt>
                <c:pt idx="364">
                  <c:v>42026</c:v>
                </c:pt>
                <c:pt idx="365">
                  <c:v>42025</c:v>
                </c:pt>
                <c:pt idx="366">
                  <c:v>42024</c:v>
                </c:pt>
                <c:pt idx="367">
                  <c:v>42020</c:v>
                </c:pt>
                <c:pt idx="368">
                  <c:v>42019</c:v>
                </c:pt>
                <c:pt idx="369">
                  <c:v>42018</c:v>
                </c:pt>
                <c:pt idx="370">
                  <c:v>42017</c:v>
                </c:pt>
                <c:pt idx="371">
                  <c:v>42016</c:v>
                </c:pt>
                <c:pt idx="372">
                  <c:v>42013</c:v>
                </c:pt>
                <c:pt idx="373">
                  <c:v>42012</c:v>
                </c:pt>
                <c:pt idx="374">
                  <c:v>42011</c:v>
                </c:pt>
                <c:pt idx="375">
                  <c:v>42010</c:v>
                </c:pt>
                <c:pt idx="376">
                  <c:v>42009</c:v>
                </c:pt>
                <c:pt idx="377">
                  <c:v>42006</c:v>
                </c:pt>
                <c:pt idx="378">
                  <c:v>42004</c:v>
                </c:pt>
                <c:pt idx="379">
                  <c:v>42003</c:v>
                </c:pt>
                <c:pt idx="380">
                  <c:v>42002</c:v>
                </c:pt>
                <c:pt idx="381">
                  <c:v>41999</c:v>
                </c:pt>
                <c:pt idx="382">
                  <c:v>41997</c:v>
                </c:pt>
                <c:pt idx="383">
                  <c:v>41996</c:v>
                </c:pt>
                <c:pt idx="384">
                  <c:v>41995</c:v>
                </c:pt>
                <c:pt idx="385">
                  <c:v>41992</c:v>
                </c:pt>
                <c:pt idx="386">
                  <c:v>41991</c:v>
                </c:pt>
                <c:pt idx="387">
                  <c:v>41990</c:v>
                </c:pt>
                <c:pt idx="388">
                  <c:v>41989</c:v>
                </c:pt>
                <c:pt idx="389">
                  <c:v>41988</c:v>
                </c:pt>
                <c:pt idx="390">
                  <c:v>41985</c:v>
                </c:pt>
                <c:pt idx="391">
                  <c:v>41984</c:v>
                </c:pt>
                <c:pt idx="392">
                  <c:v>41983</c:v>
                </c:pt>
                <c:pt idx="393">
                  <c:v>41982</c:v>
                </c:pt>
                <c:pt idx="394">
                  <c:v>41981</c:v>
                </c:pt>
                <c:pt idx="395">
                  <c:v>41978</c:v>
                </c:pt>
                <c:pt idx="396">
                  <c:v>41977</c:v>
                </c:pt>
                <c:pt idx="397">
                  <c:v>41976</c:v>
                </c:pt>
                <c:pt idx="398">
                  <c:v>41975</c:v>
                </c:pt>
                <c:pt idx="399">
                  <c:v>41974</c:v>
                </c:pt>
                <c:pt idx="400">
                  <c:v>41971</c:v>
                </c:pt>
                <c:pt idx="401">
                  <c:v>41969</c:v>
                </c:pt>
                <c:pt idx="402">
                  <c:v>41968</c:v>
                </c:pt>
                <c:pt idx="403">
                  <c:v>41967</c:v>
                </c:pt>
                <c:pt idx="404">
                  <c:v>41964</c:v>
                </c:pt>
                <c:pt idx="405">
                  <c:v>41963</c:v>
                </c:pt>
                <c:pt idx="406">
                  <c:v>41962</c:v>
                </c:pt>
                <c:pt idx="407">
                  <c:v>41961</c:v>
                </c:pt>
                <c:pt idx="408">
                  <c:v>41960</c:v>
                </c:pt>
                <c:pt idx="409">
                  <c:v>41957</c:v>
                </c:pt>
                <c:pt idx="410">
                  <c:v>41956</c:v>
                </c:pt>
                <c:pt idx="411">
                  <c:v>41955</c:v>
                </c:pt>
                <c:pt idx="412">
                  <c:v>41954</c:v>
                </c:pt>
                <c:pt idx="413">
                  <c:v>41953</c:v>
                </c:pt>
                <c:pt idx="414">
                  <c:v>41950</c:v>
                </c:pt>
                <c:pt idx="415">
                  <c:v>41949</c:v>
                </c:pt>
                <c:pt idx="416">
                  <c:v>41948</c:v>
                </c:pt>
                <c:pt idx="417">
                  <c:v>41947</c:v>
                </c:pt>
                <c:pt idx="418">
                  <c:v>41946</c:v>
                </c:pt>
                <c:pt idx="419">
                  <c:v>41943</c:v>
                </c:pt>
                <c:pt idx="420">
                  <c:v>41942</c:v>
                </c:pt>
                <c:pt idx="421">
                  <c:v>41941</c:v>
                </c:pt>
                <c:pt idx="422">
                  <c:v>41940</c:v>
                </c:pt>
                <c:pt idx="423">
                  <c:v>41939</c:v>
                </c:pt>
                <c:pt idx="424">
                  <c:v>41936</c:v>
                </c:pt>
                <c:pt idx="425">
                  <c:v>41935</c:v>
                </c:pt>
                <c:pt idx="426">
                  <c:v>41934</c:v>
                </c:pt>
                <c:pt idx="427">
                  <c:v>41933</c:v>
                </c:pt>
                <c:pt idx="428">
                  <c:v>41932</c:v>
                </c:pt>
                <c:pt idx="429">
                  <c:v>41929</c:v>
                </c:pt>
                <c:pt idx="430">
                  <c:v>41928</c:v>
                </c:pt>
                <c:pt idx="431">
                  <c:v>41927</c:v>
                </c:pt>
                <c:pt idx="432">
                  <c:v>41926</c:v>
                </c:pt>
                <c:pt idx="433">
                  <c:v>41925</c:v>
                </c:pt>
                <c:pt idx="434">
                  <c:v>41922</c:v>
                </c:pt>
                <c:pt idx="435">
                  <c:v>41921</c:v>
                </c:pt>
                <c:pt idx="436">
                  <c:v>41920</c:v>
                </c:pt>
                <c:pt idx="437">
                  <c:v>41919</c:v>
                </c:pt>
                <c:pt idx="438">
                  <c:v>41918</c:v>
                </c:pt>
                <c:pt idx="439">
                  <c:v>41915</c:v>
                </c:pt>
                <c:pt idx="440">
                  <c:v>41914</c:v>
                </c:pt>
                <c:pt idx="441">
                  <c:v>41913</c:v>
                </c:pt>
                <c:pt idx="442">
                  <c:v>41912</c:v>
                </c:pt>
                <c:pt idx="443">
                  <c:v>41911</c:v>
                </c:pt>
                <c:pt idx="444">
                  <c:v>41908</c:v>
                </c:pt>
                <c:pt idx="445">
                  <c:v>41907</c:v>
                </c:pt>
                <c:pt idx="446">
                  <c:v>41906</c:v>
                </c:pt>
                <c:pt idx="447">
                  <c:v>41905</c:v>
                </c:pt>
                <c:pt idx="448">
                  <c:v>41904</c:v>
                </c:pt>
                <c:pt idx="449">
                  <c:v>41901</c:v>
                </c:pt>
                <c:pt idx="450">
                  <c:v>41900</c:v>
                </c:pt>
                <c:pt idx="451">
                  <c:v>41899</c:v>
                </c:pt>
                <c:pt idx="452">
                  <c:v>41898</c:v>
                </c:pt>
                <c:pt idx="453">
                  <c:v>41897</c:v>
                </c:pt>
                <c:pt idx="454">
                  <c:v>41894</c:v>
                </c:pt>
                <c:pt idx="455">
                  <c:v>41893</c:v>
                </c:pt>
                <c:pt idx="456">
                  <c:v>41892</c:v>
                </c:pt>
                <c:pt idx="457">
                  <c:v>41891</c:v>
                </c:pt>
                <c:pt idx="458">
                  <c:v>41890</c:v>
                </c:pt>
                <c:pt idx="459">
                  <c:v>41887</c:v>
                </c:pt>
                <c:pt idx="460">
                  <c:v>41886</c:v>
                </c:pt>
                <c:pt idx="461">
                  <c:v>41885</c:v>
                </c:pt>
                <c:pt idx="462">
                  <c:v>41884</c:v>
                </c:pt>
                <c:pt idx="463">
                  <c:v>41880</c:v>
                </c:pt>
                <c:pt idx="464">
                  <c:v>41879</c:v>
                </c:pt>
                <c:pt idx="465">
                  <c:v>41878</c:v>
                </c:pt>
                <c:pt idx="466">
                  <c:v>41877</c:v>
                </c:pt>
                <c:pt idx="467">
                  <c:v>41876</c:v>
                </c:pt>
                <c:pt idx="468">
                  <c:v>41873</c:v>
                </c:pt>
                <c:pt idx="469">
                  <c:v>41872</c:v>
                </c:pt>
                <c:pt idx="470">
                  <c:v>41871</c:v>
                </c:pt>
                <c:pt idx="471">
                  <c:v>41870</c:v>
                </c:pt>
                <c:pt idx="472">
                  <c:v>41869</c:v>
                </c:pt>
                <c:pt idx="473">
                  <c:v>41866</c:v>
                </c:pt>
                <c:pt idx="474">
                  <c:v>41865</c:v>
                </c:pt>
                <c:pt idx="475">
                  <c:v>41864</c:v>
                </c:pt>
                <c:pt idx="476">
                  <c:v>41863</c:v>
                </c:pt>
                <c:pt idx="477">
                  <c:v>41862</c:v>
                </c:pt>
                <c:pt idx="478">
                  <c:v>41859</c:v>
                </c:pt>
                <c:pt idx="479">
                  <c:v>41858</c:v>
                </c:pt>
                <c:pt idx="480">
                  <c:v>41857</c:v>
                </c:pt>
                <c:pt idx="481">
                  <c:v>41856</c:v>
                </c:pt>
                <c:pt idx="482">
                  <c:v>41855</c:v>
                </c:pt>
                <c:pt idx="483">
                  <c:v>41852</c:v>
                </c:pt>
                <c:pt idx="484">
                  <c:v>41851</c:v>
                </c:pt>
                <c:pt idx="485">
                  <c:v>41850</c:v>
                </c:pt>
                <c:pt idx="486">
                  <c:v>41849</c:v>
                </c:pt>
                <c:pt idx="487">
                  <c:v>41848</c:v>
                </c:pt>
                <c:pt idx="488">
                  <c:v>41845</c:v>
                </c:pt>
                <c:pt idx="489">
                  <c:v>41844</c:v>
                </c:pt>
                <c:pt idx="490">
                  <c:v>41843</c:v>
                </c:pt>
                <c:pt idx="491">
                  <c:v>41842</c:v>
                </c:pt>
                <c:pt idx="492">
                  <c:v>41841</c:v>
                </c:pt>
                <c:pt idx="493">
                  <c:v>41838</c:v>
                </c:pt>
                <c:pt idx="494">
                  <c:v>41837</c:v>
                </c:pt>
                <c:pt idx="495">
                  <c:v>41836</c:v>
                </c:pt>
                <c:pt idx="496">
                  <c:v>41835</c:v>
                </c:pt>
                <c:pt idx="497">
                  <c:v>41834</c:v>
                </c:pt>
                <c:pt idx="498">
                  <c:v>41831</c:v>
                </c:pt>
                <c:pt idx="499">
                  <c:v>41830</c:v>
                </c:pt>
                <c:pt idx="500">
                  <c:v>41829</c:v>
                </c:pt>
                <c:pt idx="501">
                  <c:v>41828</c:v>
                </c:pt>
                <c:pt idx="502">
                  <c:v>41827</c:v>
                </c:pt>
                <c:pt idx="503">
                  <c:v>41823</c:v>
                </c:pt>
                <c:pt idx="504">
                  <c:v>41822</c:v>
                </c:pt>
                <c:pt idx="505">
                  <c:v>41821</c:v>
                </c:pt>
                <c:pt idx="506">
                  <c:v>41820</c:v>
                </c:pt>
                <c:pt idx="507">
                  <c:v>41817</c:v>
                </c:pt>
                <c:pt idx="508">
                  <c:v>41816</c:v>
                </c:pt>
                <c:pt idx="509">
                  <c:v>41815</c:v>
                </c:pt>
                <c:pt idx="510">
                  <c:v>41814</c:v>
                </c:pt>
                <c:pt idx="511">
                  <c:v>41813</c:v>
                </c:pt>
                <c:pt idx="512">
                  <c:v>41810</c:v>
                </c:pt>
                <c:pt idx="513">
                  <c:v>41809</c:v>
                </c:pt>
                <c:pt idx="514">
                  <c:v>41808</c:v>
                </c:pt>
                <c:pt idx="515">
                  <c:v>41807</c:v>
                </c:pt>
                <c:pt idx="516">
                  <c:v>41806</c:v>
                </c:pt>
                <c:pt idx="517">
                  <c:v>41803</c:v>
                </c:pt>
                <c:pt idx="518">
                  <c:v>41802</c:v>
                </c:pt>
                <c:pt idx="519">
                  <c:v>41801</c:v>
                </c:pt>
                <c:pt idx="520">
                  <c:v>41800</c:v>
                </c:pt>
                <c:pt idx="521">
                  <c:v>41799</c:v>
                </c:pt>
                <c:pt idx="522">
                  <c:v>41796</c:v>
                </c:pt>
                <c:pt idx="523">
                  <c:v>41795</c:v>
                </c:pt>
                <c:pt idx="524">
                  <c:v>41794</c:v>
                </c:pt>
                <c:pt idx="525">
                  <c:v>41793</c:v>
                </c:pt>
                <c:pt idx="526">
                  <c:v>41792</c:v>
                </c:pt>
                <c:pt idx="527">
                  <c:v>41789</c:v>
                </c:pt>
                <c:pt idx="528">
                  <c:v>41788</c:v>
                </c:pt>
                <c:pt idx="529">
                  <c:v>41787</c:v>
                </c:pt>
                <c:pt idx="530">
                  <c:v>41786</c:v>
                </c:pt>
                <c:pt idx="531">
                  <c:v>41782</c:v>
                </c:pt>
                <c:pt idx="532">
                  <c:v>41781</c:v>
                </c:pt>
                <c:pt idx="533">
                  <c:v>41780</c:v>
                </c:pt>
                <c:pt idx="534">
                  <c:v>41779</c:v>
                </c:pt>
                <c:pt idx="535">
                  <c:v>41778</c:v>
                </c:pt>
                <c:pt idx="536">
                  <c:v>41775</c:v>
                </c:pt>
                <c:pt idx="537">
                  <c:v>41774</c:v>
                </c:pt>
                <c:pt idx="538">
                  <c:v>41773</c:v>
                </c:pt>
                <c:pt idx="539">
                  <c:v>41772</c:v>
                </c:pt>
                <c:pt idx="540">
                  <c:v>41771</c:v>
                </c:pt>
                <c:pt idx="541">
                  <c:v>41768</c:v>
                </c:pt>
                <c:pt idx="542">
                  <c:v>41767</c:v>
                </c:pt>
                <c:pt idx="543">
                  <c:v>41766</c:v>
                </c:pt>
                <c:pt idx="544">
                  <c:v>41765</c:v>
                </c:pt>
                <c:pt idx="545">
                  <c:v>41764</c:v>
                </c:pt>
                <c:pt idx="546">
                  <c:v>41761</c:v>
                </c:pt>
                <c:pt idx="547">
                  <c:v>41760</c:v>
                </c:pt>
                <c:pt idx="548">
                  <c:v>41759</c:v>
                </c:pt>
                <c:pt idx="549">
                  <c:v>41758</c:v>
                </c:pt>
                <c:pt idx="550">
                  <c:v>41757</c:v>
                </c:pt>
                <c:pt idx="551">
                  <c:v>41754</c:v>
                </c:pt>
                <c:pt idx="552">
                  <c:v>41753</c:v>
                </c:pt>
                <c:pt idx="553">
                  <c:v>41752</c:v>
                </c:pt>
                <c:pt idx="554">
                  <c:v>41751</c:v>
                </c:pt>
                <c:pt idx="555">
                  <c:v>41750</c:v>
                </c:pt>
                <c:pt idx="556">
                  <c:v>41746</c:v>
                </c:pt>
                <c:pt idx="557">
                  <c:v>41745</c:v>
                </c:pt>
                <c:pt idx="558">
                  <c:v>41744</c:v>
                </c:pt>
                <c:pt idx="559">
                  <c:v>41743</c:v>
                </c:pt>
                <c:pt idx="560">
                  <c:v>41740</c:v>
                </c:pt>
                <c:pt idx="561">
                  <c:v>41739</c:v>
                </c:pt>
                <c:pt idx="562">
                  <c:v>41738</c:v>
                </c:pt>
                <c:pt idx="563">
                  <c:v>41737</c:v>
                </c:pt>
                <c:pt idx="564">
                  <c:v>41736</c:v>
                </c:pt>
                <c:pt idx="565">
                  <c:v>41733</c:v>
                </c:pt>
                <c:pt idx="566">
                  <c:v>41732</c:v>
                </c:pt>
                <c:pt idx="567">
                  <c:v>41731</c:v>
                </c:pt>
                <c:pt idx="568">
                  <c:v>41730</c:v>
                </c:pt>
                <c:pt idx="569">
                  <c:v>41729</c:v>
                </c:pt>
                <c:pt idx="570">
                  <c:v>41726</c:v>
                </c:pt>
                <c:pt idx="571">
                  <c:v>41725</c:v>
                </c:pt>
                <c:pt idx="572">
                  <c:v>41724</c:v>
                </c:pt>
                <c:pt idx="573">
                  <c:v>41723</c:v>
                </c:pt>
                <c:pt idx="574">
                  <c:v>41722</c:v>
                </c:pt>
                <c:pt idx="575">
                  <c:v>41719</c:v>
                </c:pt>
                <c:pt idx="576">
                  <c:v>41718</c:v>
                </c:pt>
                <c:pt idx="577">
                  <c:v>41717</c:v>
                </c:pt>
                <c:pt idx="578">
                  <c:v>41716</c:v>
                </c:pt>
                <c:pt idx="579">
                  <c:v>41715</c:v>
                </c:pt>
                <c:pt idx="580">
                  <c:v>41712</c:v>
                </c:pt>
                <c:pt idx="581">
                  <c:v>41711</c:v>
                </c:pt>
                <c:pt idx="582">
                  <c:v>41710</c:v>
                </c:pt>
                <c:pt idx="583">
                  <c:v>41709</c:v>
                </c:pt>
                <c:pt idx="584">
                  <c:v>41708</c:v>
                </c:pt>
                <c:pt idx="585">
                  <c:v>41705</c:v>
                </c:pt>
                <c:pt idx="586">
                  <c:v>41704</c:v>
                </c:pt>
                <c:pt idx="587">
                  <c:v>41703</c:v>
                </c:pt>
                <c:pt idx="588">
                  <c:v>41702</c:v>
                </c:pt>
                <c:pt idx="589">
                  <c:v>41701</c:v>
                </c:pt>
                <c:pt idx="590">
                  <c:v>41698</c:v>
                </c:pt>
                <c:pt idx="591">
                  <c:v>41697</c:v>
                </c:pt>
                <c:pt idx="592">
                  <c:v>41696</c:v>
                </c:pt>
                <c:pt idx="593">
                  <c:v>41695</c:v>
                </c:pt>
                <c:pt idx="594">
                  <c:v>41694</c:v>
                </c:pt>
                <c:pt idx="595">
                  <c:v>41691</c:v>
                </c:pt>
                <c:pt idx="596">
                  <c:v>41690</c:v>
                </c:pt>
                <c:pt idx="597">
                  <c:v>41689</c:v>
                </c:pt>
                <c:pt idx="598">
                  <c:v>41688</c:v>
                </c:pt>
                <c:pt idx="599">
                  <c:v>41684</c:v>
                </c:pt>
                <c:pt idx="600">
                  <c:v>41683</c:v>
                </c:pt>
                <c:pt idx="601">
                  <c:v>41682</c:v>
                </c:pt>
                <c:pt idx="602">
                  <c:v>41681</c:v>
                </c:pt>
                <c:pt idx="603">
                  <c:v>41680</c:v>
                </c:pt>
                <c:pt idx="604">
                  <c:v>41677</c:v>
                </c:pt>
                <c:pt idx="605">
                  <c:v>41676</c:v>
                </c:pt>
                <c:pt idx="606">
                  <c:v>41675</c:v>
                </c:pt>
                <c:pt idx="607">
                  <c:v>41674</c:v>
                </c:pt>
                <c:pt idx="608">
                  <c:v>41673</c:v>
                </c:pt>
                <c:pt idx="609">
                  <c:v>41670</c:v>
                </c:pt>
                <c:pt idx="610">
                  <c:v>41669</c:v>
                </c:pt>
                <c:pt idx="611">
                  <c:v>41668</c:v>
                </c:pt>
                <c:pt idx="612">
                  <c:v>41667</c:v>
                </c:pt>
                <c:pt idx="613">
                  <c:v>41666</c:v>
                </c:pt>
                <c:pt idx="614">
                  <c:v>41663</c:v>
                </c:pt>
                <c:pt idx="615">
                  <c:v>41662</c:v>
                </c:pt>
                <c:pt idx="616">
                  <c:v>41661</c:v>
                </c:pt>
                <c:pt idx="617">
                  <c:v>41660</c:v>
                </c:pt>
                <c:pt idx="618">
                  <c:v>41656</c:v>
                </c:pt>
                <c:pt idx="619">
                  <c:v>41655</c:v>
                </c:pt>
                <c:pt idx="620">
                  <c:v>41654</c:v>
                </c:pt>
                <c:pt idx="621">
                  <c:v>41653</c:v>
                </c:pt>
                <c:pt idx="622">
                  <c:v>41652</c:v>
                </c:pt>
                <c:pt idx="623">
                  <c:v>41649</c:v>
                </c:pt>
                <c:pt idx="624">
                  <c:v>41648</c:v>
                </c:pt>
                <c:pt idx="625">
                  <c:v>41647</c:v>
                </c:pt>
                <c:pt idx="626">
                  <c:v>41646</c:v>
                </c:pt>
                <c:pt idx="627">
                  <c:v>41645</c:v>
                </c:pt>
                <c:pt idx="628">
                  <c:v>41642</c:v>
                </c:pt>
                <c:pt idx="629">
                  <c:v>41641</c:v>
                </c:pt>
                <c:pt idx="630">
                  <c:v>41639</c:v>
                </c:pt>
                <c:pt idx="631">
                  <c:v>41638</c:v>
                </c:pt>
                <c:pt idx="632">
                  <c:v>41635</c:v>
                </c:pt>
                <c:pt idx="633">
                  <c:v>41634</c:v>
                </c:pt>
                <c:pt idx="634">
                  <c:v>41632</c:v>
                </c:pt>
                <c:pt idx="635">
                  <c:v>41631</c:v>
                </c:pt>
                <c:pt idx="636">
                  <c:v>41628</c:v>
                </c:pt>
                <c:pt idx="637">
                  <c:v>41627</c:v>
                </c:pt>
                <c:pt idx="638">
                  <c:v>41626</c:v>
                </c:pt>
                <c:pt idx="639">
                  <c:v>41625</c:v>
                </c:pt>
                <c:pt idx="640">
                  <c:v>41624</c:v>
                </c:pt>
                <c:pt idx="641">
                  <c:v>41621</c:v>
                </c:pt>
                <c:pt idx="642">
                  <c:v>41620</c:v>
                </c:pt>
                <c:pt idx="643">
                  <c:v>41619</c:v>
                </c:pt>
                <c:pt idx="644">
                  <c:v>41618</c:v>
                </c:pt>
                <c:pt idx="645">
                  <c:v>41617</c:v>
                </c:pt>
                <c:pt idx="646">
                  <c:v>41614</c:v>
                </c:pt>
                <c:pt idx="647">
                  <c:v>41613</c:v>
                </c:pt>
                <c:pt idx="648">
                  <c:v>41612</c:v>
                </c:pt>
                <c:pt idx="649">
                  <c:v>41611</c:v>
                </c:pt>
                <c:pt idx="650">
                  <c:v>41610</c:v>
                </c:pt>
                <c:pt idx="651">
                  <c:v>41607</c:v>
                </c:pt>
                <c:pt idx="652">
                  <c:v>41605</c:v>
                </c:pt>
                <c:pt idx="653">
                  <c:v>41604</c:v>
                </c:pt>
                <c:pt idx="654">
                  <c:v>41603</c:v>
                </c:pt>
                <c:pt idx="655">
                  <c:v>41600</c:v>
                </c:pt>
                <c:pt idx="656">
                  <c:v>41599</c:v>
                </c:pt>
                <c:pt idx="657">
                  <c:v>41598</c:v>
                </c:pt>
                <c:pt idx="658">
                  <c:v>41597</c:v>
                </c:pt>
                <c:pt idx="659">
                  <c:v>41596</c:v>
                </c:pt>
                <c:pt idx="660">
                  <c:v>41593</c:v>
                </c:pt>
                <c:pt idx="661">
                  <c:v>41592</c:v>
                </c:pt>
                <c:pt idx="662">
                  <c:v>41591</c:v>
                </c:pt>
                <c:pt idx="663">
                  <c:v>41590</c:v>
                </c:pt>
                <c:pt idx="664">
                  <c:v>41589</c:v>
                </c:pt>
                <c:pt idx="665">
                  <c:v>41586</c:v>
                </c:pt>
                <c:pt idx="666">
                  <c:v>41585</c:v>
                </c:pt>
                <c:pt idx="667">
                  <c:v>41584</c:v>
                </c:pt>
                <c:pt idx="668">
                  <c:v>41583</c:v>
                </c:pt>
                <c:pt idx="669">
                  <c:v>41582</c:v>
                </c:pt>
                <c:pt idx="670">
                  <c:v>41579</c:v>
                </c:pt>
                <c:pt idx="671">
                  <c:v>41578</c:v>
                </c:pt>
                <c:pt idx="672">
                  <c:v>41577</c:v>
                </c:pt>
                <c:pt idx="673">
                  <c:v>41576</c:v>
                </c:pt>
                <c:pt idx="674">
                  <c:v>41575</c:v>
                </c:pt>
                <c:pt idx="675">
                  <c:v>41572</c:v>
                </c:pt>
                <c:pt idx="676">
                  <c:v>41571</c:v>
                </c:pt>
                <c:pt idx="677">
                  <c:v>41570</c:v>
                </c:pt>
                <c:pt idx="678">
                  <c:v>41569</c:v>
                </c:pt>
                <c:pt idx="679">
                  <c:v>41568</c:v>
                </c:pt>
                <c:pt idx="680">
                  <c:v>41565</c:v>
                </c:pt>
                <c:pt idx="681">
                  <c:v>41564</c:v>
                </c:pt>
                <c:pt idx="682">
                  <c:v>41563</c:v>
                </c:pt>
                <c:pt idx="683">
                  <c:v>41562</c:v>
                </c:pt>
                <c:pt idx="684">
                  <c:v>41561</c:v>
                </c:pt>
                <c:pt idx="685">
                  <c:v>41558</c:v>
                </c:pt>
                <c:pt idx="686">
                  <c:v>41557</c:v>
                </c:pt>
                <c:pt idx="687">
                  <c:v>41556</c:v>
                </c:pt>
                <c:pt idx="688">
                  <c:v>41555</c:v>
                </c:pt>
                <c:pt idx="689">
                  <c:v>41554</c:v>
                </c:pt>
                <c:pt idx="690">
                  <c:v>41551</c:v>
                </c:pt>
                <c:pt idx="691">
                  <c:v>41550</c:v>
                </c:pt>
                <c:pt idx="692">
                  <c:v>41549</c:v>
                </c:pt>
                <c:pt idx="693">
                  <c:v>41548</c:v>
                </c:pt>
                <c:pt idx="694">
                  <c:v>41547</c:v>
                </c:pt>
                <c:pt idx="695">
                  <c:v>41544</c:v>
                </c:pt>
                <c:pt idx="696">
                  <c:v>41543</c:v>
                </c:pt>
                <c:pt idx="697">
                  <c:v>41542</c:v>
                </c:pt>
                <c:pt idx="698">
                  <c:v>41541</c:v>
                </c:pt>
                <c:pt idx="699">
                  <c:v>41540</c:v>
                </c:pt>
                <c:pt idx="700">
                  <c:v>41537</c:v>
                </c:pt>
                <c:pt idx="701">
                  <c:v>41536</c:v>
                </c:pt>
                <c:pt idx="702">
                  <c:v>41535</c:v>
                </c:pt>
                <c:pt idx="703">
                  <c:v>41534</c:v>
                </c:pt>
                <c:pt idx="704">
                  <c:v>41533</c:v>
                </c:pt>
                <c:pt idx="705">
                  <c:v>41530</c:v>
                </c:pt>
                <c:pt idx="706">
                  <c:v>41529</c:v>
                </c:pt>
                <c:pt idx="707">
                  <c:v>41528</c:v>
                </c:pt>
                <c:pt idx="708">
                  <c:v>41527</c:v>
                </c:pt>
                <c:pt idx="709">
                  <c:v>41526</c:v>
                </c:pt>
                <c:pt idx="710">
                  <c:v>41523</c:v>
                </c:pt>
                <c:pt idx="711">
                  <c:v>41522</c:v>
                </c:pt>
                <c:pt idx="712">
                  <c:v>41521</c:v>
                </c:pt>
                <c:pt idx="713">
                  <c:v>41520</c:v>
                </c:pt>
                <c:pt idx="714">
                  <c:v>41516</c:v>
                </c:pt>
                <c:pt idx="715">
                  <c:v>41515</c:v>
                </c:pt>
                <c:pt idx="716">
                  <c:v>41514</c:v>
                </c:pt>
                <c:pt idx="717">
                  <c:v>41513</c:v>
                </c:pt>
                <c:pt idx="718">
                  <c:v>41512</c:v>
                </c:pt>
                <c:pt idx="719">
                  <c:v>41509</c:v>
                </c:pt>
                <c:pt idx="720">
                  <c:v>41508</c:v>
                </c:pt>
                <c:pt idx="721">
                  <c:v>41507</c:v>
                </c:pt>
                <c:pt idx="722">
                  <c:v>41506</c:v>
                </c:pt>
                <c:pt idx="723">
                  <c:v>41505</c:v>
                </c:pt>
                <c:pt idx="724">
                  <c:v>41502</c:v>
                </c:pt>
                <c:pt idx="725">
                  <c:v>41501</c:v>
                </c:pt>
                <c:pt idx="726">
                  <c:v>41500</c:v>
                </c:pt>
                <c:pt idx="727">
                  <c:v>41499</c:v>
                </c:pt>
                <c:pt idx="728">
                  <c:v>41498</c:v>
                </c:pt>
                <c:pt idx="729">
                  <c:v>41495</c:v>
                </c:pt>
                <c:pt idx="730">
                  <c:v>41494</c:v>
                </c:pt>
                <c:pt idx="731">
                  <c:v>41493</c:v>
                </c:pt>
                <c:pt idx="732">
                  <c:v>41492</c:v>
                </c:pt>
                <c:pt idx="733">
                  <c:v>41491</c:v>
                </c:pt>
                <c:pt idx="734">
                  <c:v>41488</c:v>
                </c:pt>
                <c:pt idx="735">
                  <c:v>41487</c:v>
                </c:pt>
                <c:pt idx="736">
                  <c:v>41486</c:v>
                </c:pt>
                <c:pt idx="737">
                  <c:v>41485</c:v>
                </c:pt>
                <c:pt idx="738">
                  <c:v>41484</c:v>
                </c:pt>
                <c:pt idx="739">
                  <c:v>41481</c:v>
                </c:pt>
                <c:pt idx="740">
                  <c:v>41480</c:v>
                </c:pt>
                <c:pt idx="741">
                  <c:v>41479</c:v>
                </c:pt>
                <c:pt idx="742">
                  <c:v>41478</c:v>
                </c:pt>
                <c:pt idx="743">
                  <c:v>41477</c:v>
                </c:pt>
                <c:pt idx="744">
                  <c:v>41474</c:v>
                </c:pt>
                <c:pt idx="745">
                  <c:v>41473</c:v>
                </c:pt>
                <c:pt idx="746">
                  <c:v>41472</c:v>
                </c:pt>
                <c:pt idx="747">
                  <c:v>41471</c:v>
                </c:pt>
                <c:pt idx="748">
                  <c:v>41470</c:v>
                </c:pt>
                <c:pt idx="749">
                  <c:v>41467</c:v>
                </c:pt>
                <c:pt idx="750">
                  <c:v>41466</c:v>
                </c:pt>
                <c:pt idx="751">
                  <c:v>41465</c:v>
                </c:pt>
                <c:pt idx="752">
                  <c:v>41464</c:v>
                </c:pt>
                <c:pt idx="753">
                  <c:v>41463</c:v>
                </c:pt>
                <c:pt idx="754">
                  <c:v>41460</c:v>
                </c:pt>
                <c:pt idx="755">
                  <c:v>41458</c:v>
                </c:pt>
                <c:pt idx="756">
                  <c:v>41457</c:v>
                </c:pt>
                <c:pt idx="757">
                  <c:v>41456</c:v>
                </c:pt>
                <c:pt idx="758">
                  <c:v>41453</c:v>
                </c:pt>
                <c:pt idx="759">
                  <c:v>41452</c:v>
                </c:pt>
                <c:pt idx="760">
                  <c:v>41451</c:v>
                </c:pt>
                <c:pt idx="761">
                  <c:v>41450</c:v>
                </c:pt>
                <c:pt idx="762">
                  <c:v>41449</c:v>
                </c:pt>
                <c:pt idx="763">
                  <c:v>41446</c:v>
                </c:pt>
                <c:pt idx="764">
                  <c:v>41445</c:v>
                </c:pt>
                <c:pt idx="765">
                  <c:v>41444</c:v>
                </c:pt>
                <c:pt idx="766">
                  <c:v>41443</c:v>
                </c:pt>
                <c:pt idx="767">
                  <c:v>41442</c:v>
                </c:pt>
                <c:pt idx="768">
                  <c:v>41439</c:v>
                </c:pt>
                <c:pt idx="769">
                  <c:v>41438</c:v>
                </c:pt>
                <c:pt idx="770">
                  <c:v>41437</c:v>
                </c:pt>
                <c:pt idx="771">
                  <c:v>41436</c:v>
                </c:pt>
                <c:pt idx="772">
                  <c:v>41435</c:v>
                </c:pt>
                <c:pt idx="773">
                  <c:v>41432</c:v>
                </c:pt>
                <c:pt idx="774">
                  <c:v>41431</c:v>
                </c:pt>
                <c:pt idx="775">
                  <c:v>41430</c:v>
                </c:pt>
                <c:pt idx="776">
                  <c:v>41429</c:v>
                </c:pt>
                <c:pt idx="777">
                  <c:v>41428</c:v>
                </c:pt>
                <c:pt idx="778">
                  <c:v>41425</c:v>
                </c:pt>
                <c:pt idx="779">
                  <c:v>41424</c:v>
                </c:pt>
                <c:pt idx="780">
                  <c:v>41423</c:v>
                </c:pt>
                <c:pt idx="781">
                  <c:v>41422</c:v>
                </c:pt>
                <c:pt idx="782">
                  <c:v>41418</c:v>
                </c:pt>
                <c:pt idx="783">
                  <c:v>41417</c:v>
                </c:pt>
                <c:pt idx="784">
                  <c:v>41416</c:v>
                </c:pt>
                <c:pt idx="785">
                  <c:v>41415</c:v>
                </c:pt>
                <c:pt idx="786">
                  <c:v>41414</c:v>
                </c:pt>
                <c:pt idx="787">
                  <c:v>41411</c:v>
                </c:pt>
                <c:pt idx="788">
                  <c:v>41410</c:v>
                </c:pt>
                <c:pt idx="789">
                  <c:v>41409</c:v>
                </c:pt>
                <c:pt idx="790">
                  <c:v>41408</c:v>
                </c:pt>
                <c:pt idx="791">
                  <c:v>41407</c:v>
                </c:pt>
                <c:pt idx="792">
                  <c:v>41404</c:v>
                </c:pt>
                <c:pt idx="793">
                  <c:v>41403</c:v>
                </c:pt>
                <c:pt idx="794">
                  <c:v>41402</c:v>
                </c:pt>
                <c:pt idx="795">
                  <c:v>41401</c:v>
                </c:pt>
                <c:pt idx="796">
                  <c:v>41400</c:v>
                </c:pt>
                <c:pt idx="797">
                  <c:v>41397</c:v>
                </c:pt>
                <c:pt idx="798">
                  <c:v>41396</c:v>
                </c:pt>
                <c:pt idx="799">
                  <c:v>41395</c:v>
                </c:pt>
                <c:pt idx="800">
                  <c:v>41394</c:v>
                </c:pt>
                <c:pt idx="801">
                  <c:v>41393</c:v>
                </c:pt>
                <c:pt idx="802">
                  <c:v>41390</c:v>
                </c:pt>
                <c:pt idx="803">
                  <c:v>41389</c:v>
                </c:pt>
                <c:pt idx="804">
                  <c:v>41388</c:v>
                </c:pt>
                <c:pt idx="805">
                  <c:v>41387</c:v>
                </c:pt>
                <c:pt idx="806">
                  <c:v>41386</c:v>
                </c:pt>
                <c:pt idx="807">
                  <c:v>41383</c:v>
                </c:pt>
                <c:pt idx="808">
                  <c:v>41382</c:v>
                </c:pt>
                <c:pt idx="809">
                  <c:v>41381</c:v>
                </c:pt>
                <c:pt idx="810">
                  <c:v>41380</c:v>
                </c:pt>
                <c:pt idx="811">
                  <c:v>41379</c:v>
                </c:pt>
                <c:pt idx="812">
                  <c:v>41376</c:v>
                </c:pt>
                <c:pt idx="813">
                  <c:v>41375</c:v>
                </c:pt>
                <c:pt idx="814">
                  <c:v>41374</c:v>
                </c:pt>
                <c:pt idx="815">
                  <c:v>41373</c:v>
                </c:pt>
                <c:pt idx="816">
                  <c:v>41372</c:v>
                </c:pt>
                <c:pt idx="817">
                  <c:v>41369</c:v>
                </c:pt>
                <c:pt idx="818">
                  <c:v>41368</c:v>
                </c:pt>
                <c:pt idx="819">
                  <c:v>41367</c:v>
                </c:pt>
                <c:pt idx="820">
                  <c:v>41366</c:v>
                </c:pt>
                <c:pt idx="821">
                  <c:v>41365</c:v>
                </c:pt>
                <c:pt idx="822">
                  <c:v>41361</c:v>
                </c:pt>
                <c:pt idx="823">
                  <c:v>41360</c:v>
                </c:pt>
                <c:pt idx="824">
                  <c:v>41359</c:v>
                </c:pt>
                <c:pt idx="825">
                  <c:v>41358</c:v>
                </c:pt>
                <c:pt idx="826">
                  <c:v>41355</c:v>
                </c:pt>
                <c:pt idx="827">
                  <c:v>41354</c:v>
                </c:pt>
                <c:pt idx="828">
                  <c:v>41353</c:v>
                </c:pt>
                <c:pt idx="829">
                  <c:v>41352</c:v>
                </c:pt>
                <c:pt idx="830">
                  <c:v>41351</c:v>
                </c:pt>
                <c:pt idx="831">
                  <c:v>41348</c:v>
                </c:pt>
                <c:pt idx="832">
                  <c:v>41347</c:v>
                </c:pt>
                <c:pt idx="833">
                  <c:v>41346</c:v>
                </c:pt>
                <c:pt idx="834">
                  <c:v>41345</c:v>
                </c:pt>
                <c:pt idx="835">
                  <c:v>41344</c:v>
                </c:pt>
                <c:pt idx="836">
                  <c:v>41341</c:v>
                </c:pt>
                <c:pt idx="837">
                  <c:v>41340</c:v>
                </c:pt>
                <c:pt idx="838">
                  <c:v>41339</c:v>
                </c:pt>
                <c:pt idx="839">
                  <c:v>41338</c:v>
                </c:pt>
                <c:pt idx="840">
                  <c:v>41337</c:v>
                </c:pt>
                <c:pt idx="841">
                  <c:v>41334</c:v>
                </c:pt>
                <c:pt idx="842">
                  <c:v>41333</c:v>
                </c:pt>
                <c:pt idx="843">
                  <c:v>41332</c:v>
                </c:pt>
                <c:pt idx="844">
                  <c:v>41331</c:v>
                </c:pt>
                <c:pt idx="845">
                  <c:v>41330</c:v>
                </c:pt>
                <c:pt idx="846">
                  <c:v>41327</c:v>
                </c:pt>
                <c:pt idx="847">
                  <c:v>41326</c:v>
                </c:pt>
                <c:pt idx="848">
                  <c:v>41325</c:v>
                </c:pt>
                <c:pt idx="849">
                  <c:v>41324</c:v>
                </c:pt>
                <c:pt idx="850">
                  <c:v>41320</c:v>
                </c:pt>
                <c:pt idx="851">
                  <c:v>41319</c:v>
                </c:pt>
                <c:pt idx="852">
                  <c:v>41318</c:v>
                </c:pt>
                <c:pt idx="853">
                  <c:v>41317</c:v>
                </c:pt>
                <c:pt idx="854">
                  <c:v>41316</c:v>
                </c:pt>
                <c:pt idx="855">
                  <c:v>41313</c:v>
                </c:pt>
                <c:pt idx="856">
                  <c:v>41312</c:v>
                </c:pt>
                <c:pt idx="857">
                  <c:v>41311</c:v>
                </c:pt>
                <c:pt idx="858">
                  <c:v>41310</c:v>
                </c:pt>
                <c:pt idx="859">
                  <c:v>41309</c:v>
                </c:pt>
                <c:pt idx="860">
                  <c:v>41306</c:v>
                </c:pt>
                <c:pt idx="861">
                  <c:v>41305</c:v>
                </c:pt>
                <c:pt idx="862">
                  <c:v>41304</c:v>
                </c:pt>
                <c:pt idx="863">
                  <c:v>41303</c:v>
                </c:pt>
                <c:pt idx="864">
                  <c:v>41302</c:v>
                </c:pt>
                <c:pt idx="865">
                  <c:v>41299</c:v>
                </c:pt>
                <c:pt idx="866">
                  <c:v>41298</c:v>
                </c:pt>
                <c:pt idx="867">
                  <c:v>41297</c:v>
                </c:pt>
                <c:pt idx="868">
                  <c:v>41296</c:v>
                </c:pt>
                <c:pt idx="869">
                  <c:v>41292</c:v>
                </c:pt>
                <c:pt idx="870">
                  <c:v>41291</c:v>
                </c:pt>
                <c:pt idx="871">
                  <c:v>41290</c:v>
                </c:pt>
                <c:pt idx="872">
                  <c:v>41289</c:v>
                </c:pt>
                <c:pt idx="873">
                  <c:v>41288</c:v>
                </c:pt>
                <c:pt idx="874">
                  <c:v>41285</c:v>
                </c:pt>
                <c:pt idx="875">
                  <c:v>41284</c:v>
                </c:pt>
                <c:pt idx="876">
                  <c:v>41283</c:v>
                </c:pt>
                <c:pt idx="877">
                  <c:v>41282</c:v>
                </c:pt>
                <c:pt idx="878">
                  <c:v>41281</c:v>
                </c:pt>
                <c:pt idx="879">
                  <c:v>41278</c:v>
                </c:pt>
                <c:pt idx="880">
                  <c:v>41277</c:v>
                </c:pt>
                <c:pt idx="881">
                  <c:v>41276</c:v>
                </c:pt>
                <c:pt idx="882">
                  <c:v>41274</c:v>
                </c:pt>
                <c:pt idx="883">
                  <c:v>41271</c:v>
                </c:pt>
                <c:pt idx="884">
                  <c:v>41270</c:v>
                </c:pt>
                <c:pt idx="885">
                  <c:v>41269</c:v>
                </c:pt>
                <c:pt idx="886">
                  <c:v>41267</c:v>
                </c:pt>
                <c:pt idx="887">
                  <c:v>41264</c:v>
                </c:pt>
                <c:pt idx="888">
                  <c:v>41263</c:v>
                </c:pt>
                <c:pt idx="889">
                  <c:v>41262</c:v>
                </c:pt>
                <c:pt idx="890">
                  <c:v>41261</c:v>
                </c:pt>
                <c:pt idx="891">
                  <c:v>41260</c:v>
                </c:pt>
                <c:pt idx="892">
                  <c:v>41257</c:v>
                </c:pt>
                <c:pt idx="893">
                  <c:v>41256</c:v>
                </c:pt>
                <c:pt idx="894">
                  <c:v>41255</c:v>
                </c:pt>
                <c:pt idx="895">
                  <c:v>41254</c:v>
                </c:pt>
                <c:pt idx="896">
                  <c:v>41253</c:v>
                </c:pt>
                <c:pt idx="897">
                  <c:v>41250</c:v>
                </c:pt>
                <c:pt idx="898">
                  <c:v>41249</c:v>
                </c:pt>
                <c:pt idx="899">
                  <c:v>41248</c:v>
                </c:pt>
                <c:pt idx="900">
                  <c:v>41247</c:v>
                </c:pt>
                <c:pt idx="901">
                  <c:v>41246</c:v>
                </c:pt>
                <c:pt idx="902">
                  <c:v>41243</c:v>
                </c:pt>
                <c:pt idx="903">
                  <c:v>41242</c:v>
                </c:pt>
                <c:pt idx="904">
                  <c:v>41241</c:v>
                </c:pt>
                <c:pt idx="905">
                  <c:v>41240</c:v>
                </c:pt>
                <c:pt idx="906">
                  <c:v>41239</c:v>
                </c:pt>
                <c:pt idx="907">
                  <c:v>41236</c:v>
                </c:pt>
                <c:pt idx="908">
                  <c:v>41234</c:v>
                </c:pt>
                <c:pt idx="909">
                  <c:v>41233</c:v>
                </c:pt>
                <c:pt idx="910">
                  <c:v>41232</c:v>
                </c:pt>
                <c:pt idx="911">
                  <c:v>41229</c:v>
                </c:pt>
                <c:pt idx="912">
                  <c:v>41228</c:v>
                </c:pt>
                <c:pt idx="913">
                  <c:v>41227</c:v>
                </c:pt>
                <c:pt idx="914">
                  <c:v>41226</c:v>
                </c:pt>
                <c:pt idx="915">
                  <c:v>41225</c:v>
                </c:pt>
                <c:pt idx="916">
                  <c:v>41222</c:v>
                </c:pt>
                <c:pt idx="917">
                  <c:v>41221</c:v>
                </c:pt>
                <c:pt idx="918">
                  <c:v>41220</c:v>
                </c:pt>
                <c:pt idx="919">
                  <c:v>41219</c:v>
                </c:pt>
                <c:pt idx="920">
                  <c:v>41218</c:v>
                </c:pt>
                <c:pt idx="921">
                  <c:v>41215</c:v>
                </c:pt>
                <c:pt idx="922">
                  <c:v>41214</c:v>
                </c:pt>
                <c:pt idx="923">
                  <c:v>41213</c:v>
                </c:pt>
                <c:pt idx="924">
                  <c:v>41208</c:v>
                </c:pt>
                <c:pt idx="925">
                  <c:v>41207</c:v>
                </c:pt>
                <c:pt idx="926">
                  <c:v>41206</c:v>
                </c:pt>
                <c:pt idx="927">
                  <c:v>41205</c:v>
                </c:pt>
                <c:pt idx="928">
                  <c:v>41204</c:v>
                </c:pt>
                <c:pt idx="929">
                  <c:v>41201</c:v>
                </c:pt>
                <c:pt idx="930">
                  <c:v>41200</c:v>
                </c:pt>
                <c:pt idx="931">
                  <c:v>41199</c:v>
                </c:pt>
                <c:pt idx="932">
                  <c:v>41198</c:v>
                </c:pt>
                <c:pt idx="933">
                  <c:v>41197</c:v>
                </c:pt>
                <c:pt idx="934">
                  <c:v>41194</c:v>
                </c:pt>
                <c:pt idx="935">
                  <c:v>41193</c:v>
                </c:pt>
                <c:pt idx="936">
                  <c:v>41192</c:v>
                </c:pt>
                <c:pt idx="937">
                  <c:v>41191</c:v>
                </c:pt>
                <c:pt idx="938">
                  <c:v>41190</c:v>
                </c:pt>
                <c:pt idx="939">
                  <c:v>41187</c:v>
                </c:pt>
                <c:pt idx="940">
                  <c:v>41186</c:v>
                </c:pt>
                <c:pt idx="941">
                  <c:v>41185</c:v>
                </c:pt>
                <c:pt idx="942">
                  <c:v>41184</c:v>
                </c:pt>
                <c:pt idx="943">
                  <c:v>41183</c:v>
                </c:pt>
                <c:pt idx="944">
                  <c:v>41180</c:v>
                </c:pt>
                <c:pt idx="945">
                  <c:v>41179</c:v>
                </c:pt>
                <c:pt idx="946">
                  <c:v>41178</c:v>
                </c:pt>
                <c:pt idx="947">
                  <c:v>41177</c:v>
                </c:pt>
                <c:pt idx="948">
                  <c:v>41176</c:v>
                </c:pt>
                <c:pt idx="949">
                  <c:v>41173</c:v>
                </c:pt>
                <c:pt idx="950">
                  <c:v>41172</c:v>
                </c:pt>
                <c:pt idx="951">
                  <c:v>41171</c:v>
                </c:pt>
                <c:pt idx="952">
                  <c:v>41170</c:v>
                </c:pt>
                <c:pt idx="953">
                  <c:v>41169</c:v>
                </c:pt>
                <c:pt idx="954">
                  <c:v>41166</c:v>
                </c:pt>
                <c:pt idx="955">
                  <c:v>41165</c:v>
                </c:pt>
                <c:pt idx="956">
                  <c:v>41164</c:v>
                </c:pt>
                <c:pt idx="957">
                  <c:v>41163</c:v>
                </c:pt>
                <c:pt idx="958">
                  <c:v>41162</c:v>
                </c:pt>
                <c:pt idx="959">
                  <c:v>41159</c:v>
                </c:pt>
                <c:pt idx="960">
                  <c:v>41158</c:v>
                </c:pt>
                <c:pt idx="961">
                  <c:v>41157</c:v>
                </c:pt>
                <c:pt idx="962">
                  <c:v>41156</c:v>
                </c:pt>
                <c:pt idx="963">
                  <c:v>41152</c:v>
                </c:pt>
                <c:pt idx="964">
                  <c:v>41151</c:v>
                </c:pt>
                <c:pt idx="965">
                  <c:v>41150</c:v>
                </c:pt>
                <c:pt idx="966">
                  <c:v>41149</c:v>
                </c:pt>
                <c:pt idx="967">
                  <c:v>41148</c:v>
                </c:pt>
                <c:pt idx="968">
                  <c:v>41145</c:v>
                </c:pt>
                <c:pt idx="969">
                  <c:v>41144</c:v>
                </c:pt>
                <c:pt idx="970">
                  <c:v>41143</c:v>
                </c:pt>
                <c:pt idx="971">
                  <c:v>41142</c:v>
                </c:pt>
                <c:pt idx="972">
                  <c:v>41141</c:v>
                </c:pt>
                <c:pt idx="973">
                  <c:v>41138</c:v>
                </c:pt>
                <c:pt idx="974">
                  <c:v>41137</c:v>
                </c:pt>
                <c:pt idx="975">
                  <c:v>41136</c:v>
                </c:pt>
                <c:pt idx="976">
                  <c:v>41135</c:v>
                </c:pt>
                <c:pt idx="977">
                  <c:v>41134</c:v>
                </c:pt>
                <c:pt idx="978">
                  <c:v>41131</c:v>
                </c:pt>
                <c:pt idx="979">
                  <c:v>41130</c:v>
                </c:pt>
                <c:pt idx="980">
                  <c:v>41129</c:v>
                </c:pt>
                <c:pt idx="981">
                  <c:v>41128</c:v>
                </c:pt>
                <c:pt idx="982">
                  <c:v>41127</c:v>
                </c:pt>
                <c:pt idx="983">
                  <c:v>41124</c:v>
                </c:pt>
                <c:pt idx="984">
                  <c:v>41123</c:v>
                </c:pt>
                <c:pt idx="985">
                  <c:v>41122</c:v>
                </c:pt>
                <c:pt idx="986">
                  <c:v>41121</c:v>
                </c:pt>
                <c:pt idx="987">
                  <c:v>41120</c:v>
                </c:pt>
                <c:pt idx="988">
                  <c:v>41117</c:v>
                </c:pt>
                <c:pt idx="989">
                  <c:v>41116</c:v>
                </c:pt>
                <c:pt idx="990">
                  <c:v>41115</c:v>
                </c:pt>
                <c:pt idx="991">
                  <c:v>41114</c:v>
                </c:pt>
                <c:pt idx="992">
                  <c:v>41113</c:v>
                </c:pt>
                <c:pt idx="993">
                  <c:v>41110</c:v>
                </c:pt>
                <c:pt idx="994">
                  <c:v>41109</c:v>
                </c:pt>
                <c:pt idx="995">
                  <c:v>41108</c:v>
                </c:pt>
                <c:pt idx="996">
                  <c:v>41107</c:v>
                </c:pt>
                <c:pt idx="997">
                  <c:v>41106</c:v>
                </c:pt>
                <c:pt idx="998">
                  <c:v>41103</c:v>
                </c:pt>
                <c:pt idx="999">
                  <c:v>41102</c:v>
                </c:pt>
                <c:pt idx="1000">
                  <c:v>41101</c:v>
                </c:pt>
                <c:pt idx="1001">
                  <c:v>41100</c:v>
                </c:pt>
                <c:pt idx="1002">
                  <c:v>41099</c:v>
                </c:pt>
                <c:pt idx="1003">
                  <c:v>41096</c:v>
                </c:pt>
                <c:pt idx="1004">
                  <c:v>41095</c:v>
                </c:pt>
                <c:pt idx="1005">
                  <c:v>41093</c:v>
                </c:pt>
                <c:pt idx="1006">
                  <c:v>41092</c:v>
                </c:pt>
                <c:pt idx="1007">
                  <c:v>41089</c:v>
                </c:pt>
                <c:pt idx="1008">
                  <c:v>41088</c:v>
                </c:pt>
                <c:pt idx="1009">
                  <c:v>41087</c:v>
                </c:pt>
                <c:pt idx="1010">
                  <c:v>41086</c:v>
                </c:pt>
                <c:pt idx="1011">
                  <c:v>41085</c:v>
                </c:pt>
                <c:pt idx="1012">
                  <c:v>41082</c:v>
                </c:pt>
                <c:pt idx="1013">
                  <c:v>41081</c:v>
                </c:pt>
                <c:pt idx="1014">
                  <c:v>41080</c:v>
                </c:pt>
                <c:pt idx="1015">
                  <c:v>41079</c:v>
                </c:pt>
                <c:pt idx="1016">
                  <c:v>41078</c:v>
                </c:pt>
                <c:pt idx="1017">
                  <c:v>41075</c:v>
                </c:pt>
                <c:pt idx="1018">
                  <c:v>41074</c:v>
                </c:pt>
                <c:pt idx="1019">
                  <c:v>41073</c:v>
                </c:pt>
                <c:pt idx="1020">
                  <c:v>41072</c:v>
                </c:pt>
                <c:pt idx="1021">
                  <c:v>41071</c:v>
                </c:pt>
                <c:pt idx="1022">
                  <c:v>41068</c:v>
                </c:pt>
                <c:pt idx="1023">
                  <c:v>41067</c:v>
                </c:pt>
                <c:pt idx="1024">
                  <c:v>41066</c:v>
                </c:pt>
                <c:pt idx="1025">
                  <c:v>41065</c:v>
                </c:pt>
                <c:pt idx="1026">
                  <c:v>41064</c:v>
                </c:pt>
                <c:pt idx="1027">
                  <c:v>41061</c:v>
                </c:pt>
                <c:pt idx="1028">
                  <c:v>41060</c:v>
                </c:pt>
                <c:pt idx="1029">
                  <c:v>41059</c:v>
                </c:pt>
                <c:pt idx="1030">
                  <c:v>41058</c:v>
                </c:pt>
                <c:pt idx="1031">
                  <c:v>41054</c:v>
                </c:pt>
                <c:pt idx="1032">
                  <c:v>41053</c:v>
                </c:pt>
                <c:pt idx="1033">
                  <c:v>41052</c:v>
                </c:pt>
                <c:pt idx="1034">
                  <c:v>41051</c:v>
                </c:pt>
                <c:pt idx="1035">
                  <c:v>41050</c:v>
                </c:pt>
                <c:pt idx="1036">
                  <c:v>41047</c:v>
                </c:pt>
                <c:pt idx="1037">
                  <c:v>41046</c:v>
                </c:pt>
                <c:pt idx="1038">
                  <c:v>41045</c:v>
                </c:pt>
                <c:pt idx="1039">
                  <c:v>41044</c:v>
                </c:pt>
                <c:pt idx="1040">
                  <c:v>41043</c:v>
                </c:pt>
                <c:pt idx="1041">
                  <c:v>41040</c:v>
                </c:pt>
                <c:pt idx="1042">
                  <c:v>41039</c:v>
                </c:pt>
                <c:pt idx="1043">
                  <c:v>41038</c:v>
                </c:pt>
                <c:pt idx="1044">
                  <c:v>41037</c:v>
                </c:pt>
                <c:pt idx="1045">
                  <c:v>41036</c:v>
                </c:pt>
                <c:pt idx="1046">
                  <c:v>41033</c:v>
                </c:pt>
                <c:pt idx="1047">
                  <c:v>41032</c:v>
                </c:pt>
                <c:pt idx="1048">
                  <c:v>41031</c:v>
                </c:pt>
                <c:pt idx="1049">
                  <c:v>41030</c:v>
                </c:pt>
                <c:pt idx="1050">
                  <c:v>41029</c:v>
                </c:pt>
                <c:pt idx="1051">
                  <c:v>41026</c:v>
                </c:pt>
                <c:pt idx="1052">
                  <c:v>41025</c:v>
                </c:pt>
                <c:pt idx="1053">
                  <c:v>41024</c:v>
                </c:pt>
                <c:pt idx="1054">
                  <c:v>41023</c:v>
                </c:pt>
                <c:pt idx="1055">
                  <c:v>41022</c:v>
                </c:pt>
                <c:pt idx="1056">
                  <c:v>41019</c:v>
                </c:pt>
                <c:pt idx="1057">
                  <c:v>41018</c:v>
                </c:pt>
                <c:pt idx="1058">
                  <c:v>41017</c:v>
                </c:pt>
                <c:pt idx="1059">
                  <c:v>41016</c:v>
                </c:pt>
                <c:pt idx="1060">
                  <c:v>41015</c:v>
                </c:pt>
                <c:pt idx="1061">
                  <c:v>41012</c:v>
                </c:pt>
                <c:pt idx="1062">
                  <c:v>41011</c:v>
                </c:pt>
                <c:pt idx="1063">
                  <c:v>41010</c:v>
                </c:pt>
                <c:pt idx="1064">
                  <c:v>41009</c:v>
                </c:pt>
                <c:pt idx="1065">
                  <c:v>41008</c:v>
                </c:pt>
                <c:pt idx="1066">
                  <c:v>41004</c:v>
                </c:pt>
                <c:pt idx="1067">
                  <c:v>41003</c:v>
                </c:pt>
                <c:pt idx="1068">
                  <c:v>41002</c:v>
                </c:pt>
                <c:pt idx="1069">
                  <c:v>41001</c:v>
                </c:pt>
                <c:pt idx="1070">
                  <c:v>40998</c:v>
                </c:pt>
                <c:pt idx="1071">
                  <c:v>40997</c:v>
                </c:pt>
                <c:pt idx="1072">
                  <c:v>40996</c:v>
                </c:pt>
                <c:pt idx="1073">
                  <c:v>40995</c:v>
                </c:pt>
                <c:pt idx="1074">
                  <c:v>40994</c:v>
                </c:pt>
                <c:pt idx="1075">
                  <c:v>40991</c:v>
                </c:pt>
                <c:pt idx="1076">
                  <c:v>40990</c:v>
                </c:pt>
                <c:pt idx="1077">
                  <c:v>40989</c:v>
                </c:pt>
                <c:pt idx="1078">
                  <c:v>40988</c:v>
                </c:pt>
                <c:pt idx="1079">
                  <c:v>40987</c:v>
                </c:pt>
                <c:pt idx="1080">
                  <c:v>40984</c:v>
                </c:pt>
                <c:pt idx="1081">
                  <c:v>40983</c:v>
                </c:pt>
                <c:pt idx="1082">
                  <c:v>40982</c:v>
                </c:pt>
                <c:pt idx="1083">
                  <c:v>40981</c:v>
                </c:pt>
                <c:pt idx="1084">
                  <c:v>40980</c:v>
                </c:pt>
                <c:pt idx="1085">
                  <c:v>40977</c:v>
                </c:pt>
                <c:pt idx="1086">
                  <c:v>40976</c:v>
                </c:pt>
                <c:pt idx="1087">
                  <c:v>40975</c:v>
                </c:pt>
                <c:pt idx="1088">
                  <c:v>40974</c:v>
                </c:pt>
                <c:pt idx="1089">
                  <c:v>40973</c:v>
                </c:pt>
                <c:pt idx="1090">
                  <c:v>40970</c:v>
                </c:pt>
                <c:pt idx="1091">
                  <c:v>40969</c:v>
                </c:pt>
                <c:pt idx="1092">
                  <c:v>40968</c:v>
                </c:pt>
                <c:pt idx="1093">
                  <c:v>40967</c:v>
                </c:pt>
                <c:pt idx="1094">
                  <c:v>40966</c:v>
                </c:pt>
                <c:pt idx="1095">
                  <c:v>40963</c:v>
                </c:pt>
                <c:pt idx="1096">
                  <c:v>40962</c:v>
                </c:pt>
                <c:pt idx="1097">
                  <c:v>40961</c:v>
                </c:pt>
                <c:pt idx="1098">
                  <c:v>40960</c:v>
                </c:pt>
                <c:pt idx="1099">
                  <c:v>40956</c:v>
                </c:pt>
                <c:pt idx="1100">
                  <c:v>40955</c:v>
                </c:pt>
                <c:pt idx="1101">
                  <c:v>40954</c:v>
                </c:pt>
                <c:pt idx="1102">
                  <c:v>40953</c:v>
                </c:pt>
                <c:pt idx="1103">
                  <c:v>40952</c:v>
                </c:pt>
                <c:pt idx="1104">
                  <c:v>40949</c:v>
                </c:pt>
                <c:pt idx="1105">
                  <c:v>40948</c:v>
                </c:pt>
                <c:pt idx="1106">
                  <c:v>40947</c:v>
                </c:pt>
                <c:pt idx="1107">
                  <c:v>40946</c:v>
                </c:pt>
                <c:pt idx="1108">
                  <c:v>40945</c:v>
                </c:pt>
                <c:pt idx="1109">
                  <c:v>40942</c:v>
                </c:pt>
                <c:pt idx="1110">
                  <c:v>40941</c:v>
                </c:pt>
                <c:pt idx="1111">
                  <c:v>40940</c:v>
                </c:pt>
                <c:pt idx="1112">
                  <c:v>40939</c:v>
                </c:pt>
                <c:pt idx="1113">
                  <c:v>40938</c:v>
                </c:pt>
                <c:pt idx="1114">
                  <c:v>40935</c:v>
                </c:pt>
                <c:pt idx="1115">
                  <c:v>40934</c:v>
                </c:pt>
                <c:pt idx="1116">
                  <c:v>40933</c:v>
                </c:pt>
                <c:pt idx="1117">
                  <c:v>40932</c:v>
                </c:pt>
                <c:pt idx="1118">
                  <c:v>40931</c:v>
                </c:pt>
                <c:pt idx="1119">
                  <c:v>40928</c:v>
                </c:pt>
                <c:pt idx="1120">
                  <c:v>40927</c:v>
                </c:pt>
                <c:pt idx="1121">
                  <c:v>40926</c:v>
                </c:pt>
                <c:pt idx="1122">
                  <c:v>40925</c:v>
                </c:pt>
                <c:pt idx="1123">
                  <c:v>40921</c:v>
                </c:pt>
                <c:pt idx="1124">
                  <c:v>40920</c:v>
                </c:pt>
                <c:pt idx="1125">
                  <c:v>40919</c:v>
                </c:pt>
                <c:pt idx="1126">
                  <c:v>40918</c:v>
                </c:pt>
                <c:pt idx="1127">
                  <c:v>40917</c:v>
                </c:pt>
                <c:pt idx="1128">
                  <c:v>40914</c:v>
                </c:pt>
                <c:pt idx="1129">
                  <c:v>40913</c:v>
                </c:pt>
                <c:pt idx="1130">
                  <c:v>40912</c:v>
                </c:pt>
                <c:pt idx="1131">
                  <c:v>40911</c:v>
                </c:pt>
                <c:pt idx="1132">
                  <c:v>40907</c:v>
                </c:pt>
                <c:pt idx="1133">
                  <c:v>40906</c:v>
                </c:pt>
                <c:pt idx="1134">
                  <c:v>40905</c:v>
                </c:pt>
                <c:pt idx="1135">
                  <c:v>40904</c:v>
                </c:pt>
                <c:pt idx="1136">
                  <c:v>40900</c:v>
                </c:pt>
                <c:pt idx="1137">
                  <c:v>40899</c:v>
                </c:pt>
                <c:pt idx="1138">
                  <c:v>40898</c:v>
                </c:pt>
                <c:pt idx="1139">
                  <c:v>40897</c:v>
                </c:pt>
                <c:pt idx="1140">
                  <c:v>40896</c:v>
                </c:pt>
                <c:pt idx="1141">
                  <c:v>40893</c:v>
                </c:pt>
                <c:pt idx="1142">
                  <c:v>40892</c:v>
                </c:pt>
                <c:pt idx="1143">
                  <c:v>40891</c:v>
                </c:pt>
                <c:pt idx="1144">
                  <c:v>40890</c:v>
                </c:pt>
                <c:pt idx="1145">
                  <c:v>40889</c:v>
                </c:pt>
                <c:pt idx="1146">
                  <c:v>40886</c:v>
                </c:pt>
                <c:pt idx="1147">
                  <c:v>40885</c:v>
                </c:pt>
                <c:pt idx="1148">
                  <c:v>40884</c:v>
                </c:pt>
                <c:pt idx="1149">
                  <c:v>40883</c:v>
                </c:pt>
                <c:pt idx="1150">
                  <c:v>40882</c:v>
                </c:pt>
                <c:pt idx="1151">
                  <c:v>40879</c:v>
                </c:pt>
                <c:pt idx="1152">
                  <c:v>40878</c:v>
                </c:pt>
                <c:pt idx="1153">
                  <c:v>40877</c:v>
                </c:pt>
                <c:pt idx="1154">
                  <c:v>40876</c:v>
                </c:pt>
                <c:pt idx="1155">
                  <c:v>40875</c:v>
                </c:pt>
                <c:pt idx="1156">
                  <c:v>40872</c:v>
                </c:pt>
                <c:pt idx="1157">
                  <c:v>40870</c:v>
                </c:pt>
                <c:pt idx="1158">
                  <c:v>40869</c:v>
                </c:pt>
                <c:pt idx="1159">
                  <c:v>40868</c:v>
                </c:pt>
                <c:pt idx="1160">
                  <c:v>40865</c:v>
                </c:pt>
                <c:pt idx="1161">
                  <c:v>40864</c:v>
                </c:pt>
                <c:pt idx="1162">
                  <c:v>40863</c:v>
                </c:pt>
                <c:pt idx="1163">
                  <c:v>40862</c:v>
                </c:pt>
                <c:pt idx="1164">
                  <c:v>40861</c:v>
                </c:pt>
                <c:pt idx="1165">
                  <c:v>40858</c:v>
                </c:pt>
                <c:pt idx="1166">
                  <c:v>40857</c:v>
                </c:pt>
                <c:pt idx="1167">
                  <c:v>40856</c:v>
                </c:pt>
                <c:pt idx="1168">
                  <c:v>40855</c:v>
                </c:pt>
                <c:pt idx="1169">
                  <c:v>40854</c:v>
                </c:pt>
                <c:pt idx="1170">
                  <c:v>40851</c:v>
                </c:pt>
                <c:pt idx="1171">
                  <c:v>40850</c:v>
                </c:pt>
                <c:pt idx="1172">
                  <c:v>40849</c:v>
                </c:pt>
                <c:pt idx="1173">
                  <c:v>40848</c:v>
                </c:pt>
                <c:pt idx="1174">
                  <c:v>40847</c:v>
                </c:pt>
                <c:pt idx="1175">
                  <c:v>40844</c:v>
                </c:pt>
                <c:pt idx="1176">
                  <c:v>40843</c:v>
                </c:pt>
                <c:pt idx="1177">
                  <c:v>40842</c:v>
                </c:pt>
                <c:pt idx="1178">
                  <c:v>40841</c:v>
                </c:pt>
                <c:pt idx="1179">
                  <c:v>40840</c:v>
                </c:pt>
                <c:pt idx="1180">
                  <c:v>40837</c:v>
                </c:pt>
                <c:pt idx="1181">
                  <c:v>40836</c:v>
                </c:pt>
                <c:pt idx="1182">
                  <c:v>40835</c:v>
                </c:pt>
                <c:pt idx="1183">
                  <c:v>40834</c:v>
                </c:pt>
                <c:pt idx="1184">
                  <c:v>40833</c:v>
                </c:pt>
                <c:pt idx="1185">
                  <c:v>40830</c:v>
                </c:pt>
                <c:pt idx="1186">
                  <c:v>40829</c:v>
                </c:pt>
                <c:pt idx="1187">
                  <c:v>40828</c:v>
                </c:pt>
                <c:pt idx="1188">
                  <c:v>40827</c:v>
                </c:pt>
                <c:pt idx="1189">
                  <c:v>40826</c:v>
                </c:pt>
                <c:pt idx="1190">
                  <c:v>40823</c:v>
                </c:pt>
                <c:pt idx="1191">
                  <c:v>40822</c:v>
                </c:pt>
                <c:pt idx="1192">
                  <c:v>40821</c:v>
                </c:pt>
                <c:pt idx="1193">
                  <c:v>40820</c:v>
                </c:pt>
                <c:pt idx="1194">
                  <c:v>40819</c:v>
                </c:pt>
                <c:pt idx="1195">
                  <c:v>40816</c:v>
                </c:pt>
                <c:pt idx="1196">
                  <c:v>40815</c:v>
                </c:pt>
                <c:pt idx="1197">
                  <c:v>40814</c:v>
                </c:pt>
                <c:pt idx="1198">
                  <c:v>40813</c:v>
                </c:pt>
                <c:pt idx="1199">
                  <c:v>40812</c:v>
                </c:pt>
                <c:pt idx="1200">
                  <c:v>40809</c:v>
                </c:pt>
                <c:pt idx="1201">
                  <c:v>40808</c:v>
                </c:pt>
                <c:pt idx="1202">
                  <c:v>40807</c:v>
                </c:pt>
                <c:pt idx="1203">
                  <c:v>40806</c:v>
                </c:pt>
                <c:pt idx="1204">
                  <c:v>40805</c:v>
                </c:pt>
                <c:pt idx="1205">
                  <c:v>40802</c:v>
                </c:pt>
                <c:pt idx="1206">
                  <c:v>40801</c:v>
                </c:pt>
                <c:pt idx="1207">
                  <c:v>40800</c:v>
                </c:pt>
                <c:pt idx="1208">
                  <c:v>40799</c:v>
                </c:pt>
                <c:pt idx="1209">
                  <c:v>40798</c:v>
                </c:pt>
                <c:pt idx="1210">
                  <c:v>40795</c:v>
                </c:pt>
                <c:pt idx="1211">
                  <c:v>40794</c:v>
                </c:pt>
                <c:pt idx="1212">
                  <c:v>40793</c:v>
                </c:pt>
                <c:pt idx="1213">
                  <c:v>40792</c:v>
                </c:pt>
                <c:pt idx="1214">
                  <c:v>40788</c:v>
                </c:pt>
                <c:pt idx="1215">
                  <c:v>40787</c:v>
                </c:pt>
                <c:pt idx="1216">
                  <c:v>40786</c:v>
                </c:pt>
                <c:pt idx="1217">
                  <c:v>40785</c:v>
                </c:pt>
                <c:pt idx="1218">
                  <c:v>40784</c:v>
                </c:pt>
                <c:pt idx="1219">
                  <c:v>40781</c:v>
                </c:pt>
                <c:pt idx="1220">
                  <c:v>40780</c:v>
                </c:pt>
                <c:pt idx="1221">
                  <c:v>40779</c:v>
                </c:pt>
                <c:pt idx="1222">
                  <c:v>40778</c:v>
                </c:pt>
                <c:pt idx="1223">
                  <c:v>40777</c:v>
                </c:pt>
                <c:pt idx="1224">
                  <c:v>40774</c:v>
                </c:pt>
                <c:pt idx="1225">
                  <c:v>40773</c:v>
                </c:pt>
                <c:pt idx="1226">
                  <c:v>40772</c:v>
                </c:pt>
                <c:pt idx="1227">
                  <c:v>40771</c:v>
                </c:pt>
                <c:pt idx="1228">
                  <c:v>40770</c:v>
                </c:pt>
                <c:pt idx="1229">
                  <c:v>40767</c:v>
                </c:pt>
                <c:pt idx="1230">
                  <c:v>40766</c:v>
                </c:pt>
                <c:pt idx="1231">
                  <c:v>40765</c:v>
                </c:pt>
                <c:pt idx="1232">
                  <c:v>40764</c:v>
                </c:pt>
                <c:pt idx="1233">
                  <c:v>40763</c:v>
                </c:pt>
                <c:pt idx="1234">
                  <c:v>40760</c:v>
                </c:pt>
                <c:pt idx="1235">
                  <c:v>40759</c:v>
                </c:pt>
                <c:pt idx="1236">
                  <c:v>40758</c:v>
                </c:pt>
                <c:pt idx="1237">
                  <c:v>40757</c:v>
                </c:pt>
                <c:pt idx="1238">
                  <c:v>40756</c:v>
                </c:pt>
                <c:pt idx="1239">
                  <c:v>40753</c:v>
                </c:pt>
                <c:pt idx="1240">
                  <c:v>40752</c:v>
                </c:pt>
                <c:pt idx="1241">
                  <c:v>40751</c:v>
                </c:pt>
                <c:pt idx="1242">
                  <c:v>40750</c:v>
                </c:pt>
                <c:pt idx="1243">
                  <c:v>40749</c:v>
                </c:pt>
                <c:pt idx="1244">
                  <c:v>40746</c:v>
                </c:pt>
                <c:pt idx="1245">
                  <c:v>40745</c:v>
                </c:pt>
                <c:pt idx="1246">
                  <c:v>40744</c:v>
                </c:pt>
                <c:pt idx="1247">
                  <c:v>40743</c:v>
                </c:pt>
                <c:pt idx="1248">
                  <c:v>40742</c:v>
                </c:pt>
                <c:pt idx="1249">
                  <c:v>40739</c:v>
                </c:pt>
                <c:pt idx="1250">
                  <c:v>40738</c:v>
                </c:pt>
                <c:pt idx="1251">
                  <c:v>40737</c:v>
                </c:pt>
                <c:pt idx="1252">
                  <c:v>40736</c:v>
                </c:pt>
                <c:pt idx="1253">
                  <c:v>40735</c:v>
                </c:pt>
                <c:pt idx="1254">
                  <c:v>40732</c:v>
                </c:pt>
                <c:pt idx="1255">
                  <c:v>40731</c:v>
                </c:pt>
                <c:pt idx="1256">
                  <c:v>40730</c:v>
                </c:pt>
                <c:pt idx="1257">
                  <c:v>40729</c:v>
                </c:pt>
                <c:pt idx="1258">
                  <c:v>40725</c:v>
                </c:pt>
                <c:pt idx="1259">
                  <c:v>40724</c:v>
                </c:pt>
                <c:pt idx="1260">
                  <c:v>40723</c:v>
                </c:pt>
                <c:pt idx="1261">
                  <c:v>40722</c:v>
                </c:pt>
                <c:pt idx="1262">
                  <c:v>40721</c:v>
                </c:pt>
                <c:pt idx="1263">
                  <c:v>40718</c:v>
                </c:pt>
                <c:pt idx="1264">
                  <c:v>40717</c:v>
                </c:pt>
                <c:pt idx="1265">
                  <c:v>40716</c:v>
                </c:pt>
                <c:pt idx="1266">
                  <c:v>40715</c:v>
                </c:pt>
                <c:pt idx="1267">
                  <c:v>40714</c:v>
                </c:pt>
                <c:pt idx="1268">
                  <c:v>40711</c:v>
                </c:pt>
                <c:pt idx="1269">
                  <c:v>40710</c:v>
                </c:pt>
                <c:pt idx="1270">
                  <c:v>40709</c:v>
                </c:pt>
                <c:pt idx="1271">
                  <c:v>40708</c:v>
                </c:pt>
                <c:pt idx="1272">
                  <c:v>40707</c:v>
                </c:pt>
                <c:pt idx="1273">
                  <c:v>40704</c:v>
                </c:pt>
                <c:pt idx="1274">
                  <c:v>40703</c:v>
                </c:pt>
                <c:pt idx="1275">
                  <c:v>40702</c:v>
                </c:pt>
                <c:pt idx="1276">
                  <c:v>40701</c:v>
                </c:pt>
                <c:pt idx="1277">
                  <c:v>40700</c:v>
                </c:pt>
                <c:pt idx="1278">
                  <c:v>40697</c:v>
                </c:pt>
                <c:pt idx="1279">
                  <c:v>40696</c:v>
                </c:pt>
                <c:pt idx="1280">
                  <c:v>40695</c:v>
                </c:pt>
                <c:pt idx="1281">
                  <c:v>40694</c:v>
                </c:pt>
                <c:pt idx="1282">
                  <c:v>40690</c:v>
                </c:pt>
                <c:pt idx="1283">
                  <c:v>40689</c:v>
                </c:pt>
                <c:pt idx="1284">
                  <c:v>40688</c:v>
                </c:pt>
                <c:pt idx="1285">
                  <c:v>40687</c:v>
                </c:pt>
                <c:pt idx="1286">
                  <c:v>40686</c:v>
                </c:pt>
                <c:pt idx="1287">
                  <c:v>40683</c:v>
                </c:pt>
                <c:pt idx="1288">
                  <c:v>40682</c:v>
                </c:pt>
                <c:pt idx="1289">
                  <c:v>40681</c:v>
                </c:pt>
                <c:pt idx="1290">
                  <c:v>40680</c:v>
                </c:pt>
                <c:pt idx="1291">
                  <c:v>40679</c:v>
                </c:pt>
                <c:pt idx="1292">
                  <c:v>40676</c:v>
                </c:pt>
                <c:pt idx="1293">
                  <c:v>40675</c:v>
                </c:pt>
                <c:pt idx="1294">
                  <c:v>40674</c:v>
                </c:pt>
                <c:pt idx="1295">
                  <c:v>40673</c:v>
                </c:pt>
                <c:pt idx="1296">
                  <c:v>40672</c:v>
                </c:pt>
                <c:pt idx="1297">
                  <c:v>40669</c:v>
                </c:pt>
                <c:pt idx="1298">
                  <c:v>40668</c:v>
                </c:pt>
                <c:pt idx="1299">
                  <c:v>40667</c:v>
                </c:pt>
                <c:pt idx="1300">
                  <c:v>40666</c:v>
                </c:pt>
                <c:pt idx="1301">
                  <c:v>40665</c:v>
                </c:pt>
                <c:pt idx="1302">
                  <c:v>40662</c:v>
                </c:pt>
                <c:pt idx="1303">
                  <c:v>40661</c:v>
                </c:pt>
                <c:pt idx="1304">
                  <c:v>40660</c:v>
                </c:pt>
                <c:pt idx="1305">
                  <c:v>40659</c:v>
                </c:pt>
                <c:pt idx="1306">
                  <c:v>40658</c:v>
                </c:pt>
                <c:pt idx="1307">
                  <c:v>40654</c:v>
                </c:pt>
                <c:pt idx="1308">
                  <c:v>40653</c:v>
                </c:pt>
                <c:pt idx="1309">
                  <c:v>40652</c:v>
                </c:pt>
                <c:pt idx="1310">
                  <c:v>40651</c:v>
                </c:pt>
                <c:pt idx="1311">
                  <c:v>40648</c:v>
                </c:pt>
                <c:pt idx="1312">
                  <c:v>40647</c:v>
                </c:pt>
                <c:pt idx="1313">
                  <c:v>40646</c:v>
                </c:pt>
                <c:pt idx="1314">
                  <c:v>40645</c:v>
                </c:pt>
                <c:pt idx="1315">
                  <c:v>40644</c:v>
                </c:pt>
                <c:pt idx="1316">
                  <c:v>40641</c:v>
                </c:pt>
                <c:pt idx="1317">
                  <c:v>40640</c:v>
                </c:pt>
                <c:pt idx="1318">
                  <c:v>40639</c:v>
                </c:pt>
                <c:pt idx="1319">
                  <c:v>40638</c:v>
                </c:pt>
                <c:pt idx="1320">
                  <c:v>40637</c:v>
                </c:pt>
                <c:pt idx="1321">
                  <c:v>40634</c:v>
                </c:pt>
                <c:pt idx="1322">
                  <c:v>40633</c:v>
                </c:pt>
                <c:pt idx="1323">
                  <c:v>40632</c:v>
                </c:pt>
                <c:pt idx="1324">
                  <c:v>40631</c:v>
                </c:pt>
                <c:pt idx="1325">
                  <c:v>40630</c:v>
                </c:pt>
                <c:pt idx="1326">
                  <c:v>40627</c:v>
                </c:pt>
                <c:pt idx="1327">
                  <c:v>40626</c:v>
                </c:pt>
                <c:pt idx="1328">
                  <c:v>40625</c:v>
                </c:pt>
                <c:pt idx="1329">
                  <c:v>40624</c:v>
                </c:pt>
                <c:pt idx="1330">
                  <c:v>40623</c:v>
                </c:pt>
                <c:pt idx="1331">
                  <c:v>40620</c:v>
                </c:pt>
                <c:pt idx="1332">
                  <c:v>40619</c:v>
                </c:pt>
                <c:pt idx="1333">
                  <c:v>40618</c:v>
                </c:pt>
                <c:pt idx="1334">
                  <c:v>40617</c:v>
                </c:pt>
                <c:pt idx="1335">
                  <c:v>40616</c:v>
                </c:pt>
                <c:pt idx="1336">
                  <c:v>40613</c:v>
                </c:pt>
                <c:pt idx="1337">
                  <c:v>40612</c:v>
                </c:pt>
                <c:pt idx="1338">
                  <c:v>40611</c:v>
                </c:pt>
                <c:pt idx="1339">
                  <c:v>40610</c:v>
                </c:pt>
                <c:pt idx="1340">
                  <c:v>40609</c:v>
                </c:pt>
                <c:pt idx="1341">
                  <c:v>40606</c:v>
                </c:pt>
                <c:pt idx="1342">
                  <c:v>40605</c:v>
                </c:pt>
                <c:pt idx="1343">
                  <c:v>40604</c:v>
                </c:pt>
                <c:pt idx="1344">
                  <c:v>40603</c:v>
                </c:pt>
                <c:pt idx="1345">
                  <c:v>40602</c:v>
                </c:pt>
                <c:pt idx="1346">
                  <c:v>40599</c:v>
                </c:pt>
                <c:pt idx="1347">
                  <c:v>40598</c:v>
                </c:pt>
                <c:pt idx="1348">
                  <c:v>40597</c:v>
                </c:pt>
                <c:pt idx="1349">
                  <c:v>40596</c:v>
                </c:pt>
                <c:pt idx="1350">
                  <c:v>40592</c:v>
                </c:pt>
                <c:pt idx="1351">
                  <c:v>40591</c:v>
                </c:pt>
                <c:pt idx="1352">
                  <c:v>40590</c:v>
                </c:pt>
                <c:pt idx="1353">
                  <c:v>40589</c:v>
                </c:pt>
                <c:pt idx="1354">
                  <c:v>40588</c:v>
                </c:pt>
                <c:pt idx="1355">
                  <c:v>40585</c:v>
                </c:pt>
                <c:pt idx="1356">
                  <c:v>40584</c:v>
                </c:pt>
                <c:pt idx="1357">
                  <c:v>40583</c:v>
                </c:pt>
                <c:pt idx="1358">
                  <c:v>40582</c:v>
                </c:pt>
                <c:pt idx="1359">
                  <c:v>40581</c:v>
                </c:pt>
                <c:pt idx="1360">
                  <c:v>40578</c:v>
                </c:pt>
                <c:pt idx="1361">
                  <c:v>40577</c:v>
                </c:pt>
                <c:pt idx="1362">
                  <c:v>40576</c:v>
                </c:pt>
                <c:pt idx="1363">
                  <c:v>40575</c:v>
                </c:pt>
                <c:pt idx="1364">
                  <c:v>40574</c:v>
                </c:pt>
                <c:pt idx="1365">
                  <c:v>40571</c:v>
                </c:pt>
                <c:pt idx="1366">
                  <c:v>40570</c:v>
                </c:pt>
                <c:pt idx="1367">
                  <c:v>40569</c:v>
                </c:pt>
                <c:pt idx="1368">
                  <c:v>40568</c:v>
                </c:pt>
                <c:pt idx="1369">
                  <c:v>40567</c:v>
                </c:pt>
                <c:pt idx="1370">
                  <c:v>40564</c:v>
                </c:pt>
                <c:pt idx="1371">
                  <c:v>40563</c:v>
                </c:pt>
                <c:pt idx="1372">
                  <c:v>40562</c:v>
                </c:pt>
                <c:pt idx="1373">
                  <c:v>40561</c:v>
                </c:pt>
                <c:pt idx="1374">
                  <c:v>40557</c:v>
                </c:pt>
                <c:pt idx="1375">
                  <c:v>40556</c:v>
                </c:pt>
                <c:pt idx="1376">
                  <c:v>40555</c:v>
                </c:pt>
                <c:pt idx="1377">
                  <c:v>40554</c:v>
                </c:pt>
                <c:pt idx="1378">
                  <c:v>40553</c:v>
                </c:pt>
                <c:pt idx="1379">
                  <c:v>40550</c:v>
                </c:pt>
                <c:pt idx="1380">
                  <c:v>40549</c:v>
                </c:pt>
                <c:pt idx="1381">
                  <c:v>40548</c:v>
                </c:pt>
                <c:pt idx="1382">
                  <c:v>40547</c:v>
                </c:pt>
                <c:pt idx="1383">
                  <c:v>40546</c:v>
                </c:pt>
                <c:pt idx="1384">
                  <c:v>40543</c:v>
                </c:pt>
                <c:pt idx="1385">
                  <c:v>40542</c:v>
                </c:pt>
                <c:pt idx="1386">
                  <c:v>40541</c:v>
                </c:pt>
                <c:pt idx="1387">
                  <c:v>40540</c:v>
                </c:pt>
                <c:pt idx="1388">
                  <c:v>40539</c:v>
                </c:pt>
                <c:pt idx="1389">
                  <c:v>40535</c:v>
                </c:pt>
                <c:pt idx="1390">
                  <c:v>40534</c:v>
                </c:pt>
                <c:pt idx="1391">
                  <c:v>40533</c:v>
                </c:pt>
                <c:pt idx="1392">
                  <c:v>40532</c:v>
                </c:pt>
                <c:pt idx="1393">
                  <c:v>40529</c:v>
                </c:pt>
                <c:pt idx="1394">
                  <c:v>40528</c:v>
                </c:pt>
                <c:pt idx="1395">
                  <c:v>40527</c:v>
                </c:pt>
                <c:pt idx="1396">
                  <c:v>40526</c:v>
                </c:pt>
                <c:pt idx="1397">
                  <c:v>40525</c:v>
                </c:pt>
                <c:pt idx="1398">
                  <c:v>40522</c:v>
                </c:pt>
                <c:pt idx="1399">
                  <c:v>40521</c:v>
                </c:pt>
                <c:pt idx="1400">
                  <c:v>40520</c:v>
                </c:pt>
                <c:pt idx="1401">
                  <c:v>40519</c:v>
                </c:pt>
                <c:pt idx="1402">
                  <c:v>40518</c:v>
                </c:pt>
                <c:pt idx="1403">
                  <c:v>40515</c:v>
                </c:pt>
                <c:pt idx="1404">
                  <c:v>40514</c:v>
                </c:pt>
                <c:pt idx="1405">
                  <c:v>40513</c:v>
                </c:pt>
                <c:pt idx="1406">
                  <c:v>40512</c:v>
                </c:pt>
                <c:pt idx="1407">
                  <c:v>40511</c:v>
                </c:pt>
                <c:pt idx="1408">
                  <c:v>40508</c:v>
                </c:pt>
                <c:pt idx="1409">
                  <c:v>40506</c:v>
                </c:pt>
                <c:pt idx="1410">
                  <c:v>40505</c:v>
                </c:pt>
                <c:pt idx="1411">
                  <c:v>40504</c:v>
                </c:pt>
                <c:pt idx="1412">
                  <c:v>40501</c:v>
                </c:pt>
                <c:pt idx="1413">
                  <c:v>40500</c:v>
                </c:pt>
                <c:pt idx="1414">
                  <c:v>40499</c:v>
                </c:pt>
                <c:pt idx="1415">
                  <c:v>40498</c:v>
                </c:pt>
                <c:pt idx="1416">
                  <c:v>40497</c:v>
                </c:pt>
                <c:pt idx="1417">
                  <c:v>40494</c:v>
                </c:pt>
                <c:pt idx="1418">
                  <c:v>40493</c:v>
                </c:pt>
                <c:pt idx="1419">
                  <c:v>40492</c:v>
                </c:pt>
                <c:pt idx="1420">
                  <c:v>40491</c:v>
                </c:pt>
                <c:pt idx="1421">
                  <c:v>40490</c:v>
                </c:pt>
                <c:pt idx="1422">
                  <c:v>40487</c:v>
                </c:pt>
                <c:pt idx="1423">
                  <c:v>40486</c:v>
                </c:pt>
                <c:pt idx="1424">
                  <c:v>40485</c:v>
                </c:pt>
                <c:pt idx="1425">
                  <c:v>40484</c:v>
                </c:pt>
                <c:pt idx="1426">
                  <c:v>40483</c:v>
                </c:pt>
                <c:pt idx="1427">
                  <c:v>40480</c:v>
                </c:pt>
                <c:pt idx="1428">
                  <c:v>40479</c:v>
                </c:pt>
                <c:pt idx="1429">
                  <c:v>40478</c:v>
                </c:pt>
                <c:pt idx="1430">
                  <c:v>40477</c:v>
                </c:pt>
                <c:pt idx="1431">
                  <c:v>40476</c:v>
                </c:pt>
                <c:pt idx="1432">
                  <c:v>40473</c:v>
                </c:pt>
                <c:pt idx="1433">
                  <c:v>40472</c:v>
                </c:pt>
                <c:pt idx="1434">
                  <c:v>40471</c:v>
                </c:pt>
                <c:pt idx="1435">
                  <c:v>40470</c:v>
                </c:pt>
                <c:pt idx="1436">
                  <c:v>40469</c:v>
                </c:pt>
                <c:pt idx="1437">
                  <c:v>40466</c:v>
                </c:pt>
                <c:pt idx="1438">
                  <c:v>40465</c:v>
                </c:pt>
                <c:pt idx="1439">
                  <c:v>40464</c:v>
                </c:pt>
                <c:pt idx="1440">
                  <c:v>40463</c:v>
                </c:pt>
                <c:pt idx="1441">
                  <c:v>40462</c:v>
                </c:pt>
                <c:pt idx="1442">
                  <c:v>40459</c:v>
                </c:pt>
                <c:pt idx="1443">
                  <c:v>40458</c:v>
                </c:pt>
                <c:pt idx="1444">
                  <c:v>40457</c:v>
                </c:pt>
                <c:pt idx="1445">
                  <c:v>40456</c:v>
                </c:pt>
                <c:pt idx="1446">
                  <c:v>40455</c:v>
                </c:pt>
                <c:pt idx="1447">
                  <c:v>40452</c:v>
                </c:pt>
                <c:pt idx="1448">
                  <c:v>40451</c:v>
                </c:pt>
                <c:pt idx="1449">
                  <c:v>40450</c:v>
                </c:pt>
                <c:pt idx="1450">
                  <c:v>40449</c:v>
                </c:pt>
                <c:pt idx="1451">
                  <c:v>40448</c:v>
                </c:pt>
                <c:pt idx="1452">
                  <c:v>40445</c:v>
                </c:pt>
                <c:pt idx="1453">
                  <c:v>40444</c:v>
                </c:pt>
                <c:pt idx="1454">
                  <c:v>40443</c:v>
                </c:pt>
                <c:pt idx="1455">
                  <c:v>40442</c:v>
                </c:pt>
                <c:pt idx="1456">
                  <c:v>40441</c:v>
                </c:pt>
                <c:pt idx="1457">
                  <c:v>40438</c:v>
                </c:pt>
                <c:pt idx="1458">
                  <c:v>40437</c:v>
                </c:pt>
                <c:pt idx="1459">
                  <c:v>40436</c:v>
                </c:pt>
                <c:pt idx="1460">
                  <c:v>40435</c:v>
                </c:pt>
                <c:pt idx="1461">
                  <c:v>40434</c:v>
                </c:pt>
                <c:pt idx="1462">
                  <c:v>40431</c:v>
                </c:pt>
                <c:pt idx="1463">
                  <c:v>40430</c:v>
                </c:pt>
                <c:pt idx="1464">
                  <c:v>40429</c:v>
                </c:pt>
                <c:pt idx="1465">
                  <c:v>40428</c:v>
                </c:pt>
                <c:pt idx="1466">
                  <c:v>40424</c:v>
                </c:pt>
                <c:pt idx="1467">
                  <c:v>40423</c:v>
                </c:pt>
                <c:pt idx="1468">
                  <c:v>40422</c:v>
                </c:pt>
                <c:pt idx="1469">
                  <c:v>40421</c:v>
                </c:pt>
                <c:pt idx="1470">
                  <c:v>40420</c:v>
                </c:pt>
                <c:pt idx="1471">
                  <c:v>40417</c:v>
                </c:pt>
                <c:pt idx="1472">
                  <c:v>40416</c:v>
                </c:pt>
                <c:pt idx="1473">
                  <c:v>40415</c:v>
                </c:pt>
                <c:pt idx="1474">
                  <c:v>40414</c:v>
                </c:pt>
                <c:pt idx="1475">
                  <c:v>40413</c:v>
                </c:pt>
                <c:pt idx="1476">
                  <c:v>40410</c:v>
                </c:pt>
                <c:pt idx="1477">
                  <c:v>40409</c:v>
                </c:pt>
                <c:pt idx="1478">
                  <c:v>40408</c:v>
                </c:pt>
                <c:pt idx="1479">
                  <c:v>40407</c:v>
                </c:pt>
                <c:pt idx="1480">
                  <c:v>40406</c:v>
                </c:pt>
                <c:pt idx="1481">
                  <c:v>40403</c:v>
                </c:pt>
                <c:pt idx="1482">
                  <c:v>40402</c:v>
                </c:pt>
                <c:pt idx="1483">
                  <c:v>40401</c:v>
                </c:pt>
                <c:pt idx="1484">
                  <c:v>40400</c:v>
                </c:pt>
                <c:pt idx="1485">
                  <c:v>40399</c:v>
                </c:pt>
                <c:pt idx="1486">
                  <c:v>40396</c:v>
                </c:pt>
                <c:pt idx="1487">
                  <c:v>40395</c:v>
                </c:pt>
                <c:pt idx="1488">
                  <c:v>40394</c:v>
                </c:pt>
                <c:pt idx="1489">
                  <c:v>40393</c:v>
                </c:pt>
                <c:pt idx="1490">
                  <c:v>40392</c:v>
                </c:pt>
                <c:pt idx="1491">
                  <c:v>40389</c:v>
                </c:pt>
                <c:pt idx="1492">
                  <c:v>40388</c:v>
                </c:pt>
                <c:pt idx="1493">
                  <c:v>40387</c:v>
                </c:pt>
                <c:pt idx="1494">
                  <c:v>40386</c:v>
                </c:pt>
                <c:pt idx="1495">
                  <c:v>40385</c:v>
                </c:pt>
                <c:pt idx="1496">
                  <c:v>40382</c:v>
                </c:pt>
                <c:pt idx="1497">
                  <c:v>40381</c:v>
                </c:pt>
                <c:pt idx="1498">
                  <c:v>40380</c:v>
                </c:pt>
                <c:pt idx="1499">
                  <c:v>40379</c:v>
                </c:pt>
                <c:pt idx="1500">
                  <c:v>40378</c:v>
                </c:pt>
                <c:pt idx="1501">
                  <c:v>40375</c:v>
                </c:pt>
                <c:pt idx="1502">
                  <c:v>40374</c:v>
                </c:pt>
                <c:pt idx="1503">
                  <c:v>40373</c:v>
                </c:pt>
                <c:pt idx="1504">
                  <c:v>40372</c:v>
                </c:pt>
                <c:pt idx="1505">
                  <c:v>40371</c:v>
                </c:pt>
                <c:pt idx="1506">
                  <c:v>40368</c:v>
                </c:pt>
                <c:pt idx="1507">
                  <c:v>40367</c:v>
                </c:pt>
                <c:pt idx="1508">
                  <c:v>40366</c:v>
                </c:pt>
                <c:pt idx="1509">
                  <c:v>40365</c:v>
                </c:pt>
                <c:pt idx="1510">
                  <c:v>40361</c:v>
                </c:pt>
                <c:pt idx="1511">
                  <c:v>40360</c:v>
                </c:pt>
                <c:pt idx="1512">
                  <c:v>40359</c:v>
                </c:pt>
                <c:pt idx="1513">
                  <c:v>40358</c:v>
                </c:pt>
                <c:pt idx="1514">
                  <c:v>40357</c:v>
                </c:pt>
                <c:pt idx="1515">
                  <c:v>40354</c:v>
                </c:pt>
                <c:pt idx="1516">
                  <c:v>40353</c:v>
                </c:pt>
                <c:pt idx="1517">
                  <c:v>40352</c:v>
                </c:pt>
                <c:pt idx="1518">
                  <c:v>40351</c:v>
                </c:pt>
                <c:pt idx="1519">
                  <c:v>40350</c:v>
                </c:pt>
                <c:pt idx="1520">
                  <c:v>40347</c:v>
                </c:pt>
                <c:pt idx="1521">
                  <c:v>40346</c:v>
                </c:pt>
                <c:pt idx="1522">
                  <c:v>40345</c:v>
                </c:pt>
                <c:pt idx="1523">
                  <c:v>40344</c:v>
                </c:pt>
                <c:pt idx="1524">
                  <c:v>40343</c:v>
                </c:pt>
                <c:pt idx="1525">
                  <c:v>40340</c:v>
                </c:pt>
                <c:pt idx="1526">
                  <c:v>40339</c:v>
                </c:pt>
                <c:pt idx="1527">
                  <c:v>40338</c:v>
                </c:pt>
                <c:pt idx="1528">
                  <c:v>40337</c:v>
                </c:pt>
                <c:pt idx="1529">
                  <c:v>40336</c:v>
                </c:pt>
                <c:pt idx="1530">
                  <c:v>40333</c:v>
                </c:pt>
                <c:pt idx="1531">
                  <c:v>40332</c:v>
                </c:pt>
                <c:pt idx="1532">
                  <c:v>40331</c:v>
                </c:pt>
                <c:pt idx="1533">
                  <c:v>40330</c:v>
                </c:pt>
                <c:pt idx="1534">
                  <c:v>40326</c:v>
                </c:pt>
                <c:pt idx="1535">
                  <c:v>40325</c:v>
                </c:pt>
                <c:pt idx="1536">
                  <c:v>40324</c:v>
                </c:pt>
                <c:pt idx="1537">
                  <c:v>40323</c:v>
                </c:pt>
                <c:pt idx="1538">
                  <c:v>40322</c:v>
                </c:pt>
                <c:pt idx="1539">
                  <c:v>40319</c:v>
                </c:pt>
                <c:pt idx="1540">
                  <c:v>40318</c:v>
                </c:pt>
                <c:pt idx="1541">
                  <c:v>40317</c:v>
                </c:pt>
                <c:pt idx="1542">
                  <c:v>40316</c:v>
                </c:pt>
                <c:pt idx="1543">
                  <c:v>40315</c:v>
                </c:pt>
                <c:pt idx="1544">
                  <c:v>40312</c:v>
                </c:pt>
                <c:pt idx="1545">
                  <c:v>40311</c:v>
                </c:pt>
                <c:pt idx="1546">
                  <c:v>40310</c:v>
                </c:pt>
                <c:pt idx="1547">
                  <c:v>40309</c:v>
                </c:pt>
                <c:pt idx="1548">
                  <c:v>40308</c:v>
                </c:pt>
                <c:pt idx="1549">
                  <c:v>40305</c:v>
                </c:pt>
                <c:pt idx="1550">
                  <c:v>40304</c:v>
                </c:pt>
                <c:pt idx="1551">
                  <c:v>40303</c:v>
                </c:pt>
                <c:pt idx="1552">
                  <c:v>40302</c:v>
                </c:pt>
                <c:pt idx="1553">
                  <c:v>40301</c:v>
                </c:pt>
                <c:pt idx="1554">
                  <c:v>40298</c:v>
                </c:pt>
                <c:pt idx="1555">
                  <c:v>40297</c:v>
                </c:pt>
                <c:pt idx="1556">
                  <c:v>40296</c:v>
                </c:pt>
                <c:pt idx="1557">
                  <c:v>40295</c:v>
                </c:pt>
                <c:pt idx="1558">
                  <c:v>40294</c:v>
                </c:pt>
                <c:pt idx="1559">
                  <c:v>40291</c:v>
                </c:pt>
                <c:pt idx="1560">
                  <c:v>40290</c:v>
                </c:pt>
                <c:pt idx="1561">
                  <c:v>40289</c:v>
                </c:pt>
                <c:pt idx="1562">
                  <c:v>40288</c:v>
                </c:pt>
                <c:pt idx="1563">
                  <c:v>40287</c:v>
                </c:pt>
                <c:pt idx="1564">
                  <c:v>40284</c:v>
                </c:pt>
                <c:pt idx="1565">
                  <c:v>40283</c:v>
                </c:pt>
                <c:pt idx="1566">
                  <c:v>40282</c:v>
                </c:pt>
                <c:pt idx="1567">
                  <c:v>40281</c:v>
                </c:pt>
                <c:pt idx="1568">
                  <c:v>40280</c:v>
                </c:pt>
                <c:pt idx="1569">
                  <c:v>40277</c:v>
                </c:pt>
                <c:pt idx="1570">
                  <c:v>40276</c:v>
                </c:pt>
                <c:pt idx="1571">
                  <c:v>40275</c:v>
                </c:pt>
                <c:pt idx="1572">
                  <c:v>40274</c:v>
                </c:pt>
                <c:pt idx="1573">
                  <c:v>40273</c:v>
                </c:pt>
                <c:pt idx="1574">
                  <c:v>40269</c:v>
                </c:pt>
                <c:pt idx="1575">
                  <c:v>40268</c:v>
                </c:pt>
                <c:pt idx="1576">
                  <c:v>40267</c:v>
                </c:pt>
                <c:pt idx="1577">
                  <c:v>40266</c:v>
                </c:pt>
                <c:pt idx="1578">
                  <c:v>40263</c:v>
                </c:pt>
                <c:pt idx="1579">
                  <c:v>40262</c:v>
                </c:pt>
                <c:pt idx="1580">
                  <c:v>40261</c:v>
                </c:pt>
                <c:pt idx="1581">
                  <c:v>40260</c:v>
                </c:pt>
                <c:pt idx="1582">
                  <c:v>40259</c:v>
                </c:pt>
                <c:pt idx="1583">
                  <c:v>40256</c:v>
                </c:pt>
                <c:pt idx="1584">
                  <c:v>40255</c:v>
                </c:pt>
                <c:pt idx="1585">
                  <c:v>40254</c:v>
                </c:pt>
                <c:pt idx="1586">
                  <c:v>40253</c:v>
                </c:pt>
                <c:pt idx="1587">
                  <c:v>40252</c:v>
                </c:pt>
                <c:pt idx="1588">
                  <c:v>40249</c:v>
                </c:pt>
                <c:pt idx="1589">
                  <c:v>40248</c:v>
                </c:pt>
                <c:pt idx="1590">
                  <c:v>40247</c:v>
                </c:pt>
                <c:pt idx="1591">
                  <c:v>40246</c:v>
                </c:pt>
                <c:pt idx="1592">
                  <c:v>40245</c:v>
                </c:pt>
                <c:pt idx="1593">
                  <c:v>40242</c:v>
                </c:pt>
                <c:pt idx="1594">
                  <c:v>40241</c:v>
                </c:pt>
                <c:pt idx="1595">
                  <c:v>40240</c:v>
                </c:pt>
                <c:pt idx="1596">
                  <c:v>40239</c:v>
                </c:pt>
                <c:pt idx="1597">
                  <c:v>40238</c:v>
                </c:pt>
                <c:pt idx="1598">
                  <c:v>40235</c:v>
                </c:pt>
                <c:pt idx="1599">
                  <c:v>40234</c:v>
                </c:pt>
                <c:pt idx="1600">
                  <c:v>40233</c:v>
                </c:pt>
                <c:pt idx="1601">
                  <c:v>40232</c:v>
                </c:pt>
                <c:pt idx="1602">
                  <c:v>40231</c:v>
                </c:pt>
                <c:pt idx="1603">
                  <c:v>40228</c:v>
                </c:pt>
                <c:pt idx="1604">
                  <c:v>40227</c:v>
                </c:pt>
                <c:pt idx="1605">
                  <c:v>40226</c:v>
                </c:pt>
                <c:pt idx="1606">
                  <c:v>40225</c:v>
                </c:pt>
                <c:pt idx="1607">
                  <c:v>40221</c:v>
                </c:pt>
                <c:pt idx="1608">
                  <c:v>40220</c:v>
                </c:pt>
                <c:pt idx="1609">
                  <c:v>40219</c:v>
                </c:pt>
                <c:pt idx="1610">
                  <c:v>40218</c:v>
                </c:pt>
                <c:pt idx="1611">
                  <c:v>40217</c:v>
                </c:pt>
                <c:pt idx="1612">
                  <c:v>40214</c:v>
                </c:pt>
                <c:pt idx="1613">
                  <c:v>40213</c:v>
                </c:pt>
                <c:pt idx="1614">
                  <c:v>40212</c:v>
                </c:pt>
                <c:pt idx="1615">
                  <c:v>40211</c:v>
                </c:pt>
                <c:pt idx="1616">
                  <c:v>40210</c:v>
                </c:pt>
                <c:pt idx="1617">
                  <c:v>40207</c:v>
                </c:pt>
                <c:pt idx="1618">
                  <c:v>40206</c:v>
                </c:pt>
                <c:pt idx="1619">
                  <c:v>40205</c:v>
                </c:pt>
                <c:pt idx="1620">
                  <c:v>40204</c:v>
                </c:pt>
                <c:pt idx="1621">
                  <c:v>40203</c:v>
                </c:pt>
                <c:pt idx="1622">
                  <c:v>40200</c:v>
                </c:pt>
                <c:pt idx="1623">
                  <c:v>40199</c:v>
                </c:pt>
                <c:pt idx="1624">
                  <c:v>40198</c:v>
                </c:pt>
                <c:pt idx="1625">
                  <c:v>40197</c:v>
                </c:pt>
                <c:pt idx="1626">
                  <c:v>40193</c:v>
                </c:pt>
                <c:pt idx="1627">
                  <c:v>40192</c:v>
                </c:pt>
                <c:pt idx="1628">
                  <c:v>40191</c:v>
                </c:pt>
                <c:pt idx="1629">
                  <c:v>40190</c:v>
                </c:pt>
                <c:pt idx="1630">
                  <c:v>40189</c:v>
                </c:pt>
                <c:pt idx="1631">
                  <c:v>40186</c:v>
                </c:pt>
                <c:pt idx="1632">
                  <c:v>40185</c:v>
                </c:pt>
                <c:pt idx="1633">
                  <c:v>40184</c:v>
                </c:pt>
                <c:pt idx="1634">
                  <c:v>40183</c:v>
                </c:pt>
                <c:pt idx="1635">
                  <c:v>40182</c:v>
                </c:pt>
                <c:pt idx="1636">
                  <c:v>40178</c:v>
                </c:pt>
                <c:pt idx="1637">
                  <c:v>40177</c:v>
                </c:pt>
                <c:pt idx="1638">
                  <c:v>40176</c:v>
                </c:pt>
                <c:pt idx="1639">
                  <c:v>40175</c:v>
                </c:pt>
                <c:pt idx="1640">
                  <c:v>40171</c:v>
                </c:pt>
                <c:pt idx="1641">
                  <c:v>40170</c:v>
                </c:pt>
                <c:pt idx="1642">
                  <c:v>40169</c:v>
                </c:pt>
                <c:pt idx="1643">
                  <c:v>40168</c:v>
                </c:pt>
                <c:pt idx="1644">
                  <c:v>40165</c:v>
                </c:pt>
                <c:pt idx="1645">
                  <c:v>40164</c:v>
                </c:pt>
                <c:pt idx="1646">
                  <c:v>40163</c:v>
                </c:pt>
                <c:pt idx="1647">
                  <c:v>40162</c:v>
                </c:pt>
                <c:pt idx="1648">
                  <c:v>40161</c:v>
                </c:pt>
                <c:pt idx="1649">
                  <c:v>40158</c:v>
                </c:pt>
                <c:pt idx="1650">
                  <c:v>40157</c:v>
                </c:pt>
                <c:pt idx="1651">
                  <c:v>40156</c:v>
                </c:pt>
                <c:pt idx="1652">
                  <c:v>40155</c:v>
                </c:pt>
                <c:pt idx="1653">
                  <c:v>40154</c:v>
                </c:pt>
                <c:pt idx="1654">
                  <c:v>40151</c:v>
                </c:pt>
                <c:pt idx="1655">
                  <c:v>40150</c:v>
                </c:pt>
                <c:pt idx="1656">
                  <c:v>40149</c:v>
                </c:pt>
                <c:pt idx="1657">
                  <c:v>40148</c:v>
                </c:pt>
                <c:pt idx="1658">
                  <c:v>40147</c:v>
                </c:pt>
                <c:pt idx="1659">
                  <c:v>40144</c:v>
                </c:pt>
                <c:pt idx="1660">
                  <c:v>40142</c:v>
                </c:pt>
                <c:pt idx="1661">
                  <c:v>40141</c:v>
                </c:pt>
                <c:pt idx="1662">
                  <c:v>40140</c:v>
                </c:pt>
                <c:pt idx="1663">
                  <c:v>40137</c:v>
                </c:pt>
                <c:pt idx="1664">
                  <c:v>40136</c:v>
                </c:pt>
                <c:pt idx="1665">
                  <c:v>40135</c:v>
                </c:pt>
                <c:pt idx="1666">
                  <c:v>40134</c:v>
                </c:pt>
                <c:pt idx="1667">
                  <c:v>40133</c:v>
                </c:pt>
                <c:pt idx="1668">
                  <c:v>40130</c:v>
                </c:pt>
                <c:pt idx="1669">
                  <c:v>40129</c:v>
                </c:pt>
                <c:pt idx="1670">
                  <c:v>40128</c:v>
                </c:pt>
                <c:pt idx="1671">
                  <c:v>40127</c:v>
                </c:pt>
                <c:pt idx="1672">
                  <c:v>40126</c:v>
                </c:pt>
                <c:pt idx="1673">
                  <c:v>40123</c:v>
                </c:pt>
                <c:pt idx="1674">
                  <c:v>40122</c:v>
                </c:pt>
                <c:pt idx="1675">
                  <c:v>40121</c:v>
                </c:pt>
                <c:pt idx="1676">
                  <c:v>40120</c:v>
                </c:pt>
                <c:pt idx="1677">
                  <c:v>40119</c:v>
                </c:pt>
                <c:pt idx="1678">
                  <c:v>40116</c:v>
                </c:pt>
                <c:pt idx="1679">
                  <c:v>40115</c:v>
                </c:pt>
                <c:pt idx="1680">
                  <c:v>40114</c:v>
                </c:pt>
                <c:pt idx="1681">
                  <c:v>40113</c:v>
                </c:pt>
                <c:pt idx="1682">
                  <c:v>40112</c:v>
                </c:pt>
                <c:pt idx="1683">
                  <c:v>40109</c:v>
                </c:pt>
                <c:pt idx="1684">
                  <c:v>40108</c:v>
                </c:pt>
                <c:pt idx="1685">
                  <c:v>40107</c:v>
                </c:pt>
                <c:pt idx="1686">
                  <c:v>40106</c:v>
                </c:pt>
                <c:pt idx="1687">
                  <c:v>40105</c:v>
                </c:pt>
                <c:pt idx="1688">
                  <c:v>40102</c:v>
                </c:pt>
                <c:pt idx="1689">
                  <c:v>40101</c:v>
                </c:pt>
                <c:pt idx="1690">
                  <c:v>40100</c:v>
                </c:pt>
                <c:pt idx="1691">
                  <c:v>40099</c:v>
                </c:pt>
                <c:pt idx="1692">
                  <c:v>40098</c:v>
                </c:pt>
                <c:pt idx="1693">
                  <c:v>40095</c:v>
                </c:pt>
                <c:pt idx="1694">
                  <c:v>40094</c:v>
                </c:pt>
                <c:pt idx="1695">
                  <c:v>40093</c:v>
                </c:pt>
                <c:pt idx="1696">
                  <c:v>40092</c:v>
                </c:pt>
                <c:pt idx="1697">
                  <c:v>40091</c:v>
                </c:pt>
                <c:pt idx="1698">
                  <c:v>40088</c:v>
                </c:pt>
                <c:pt idx="1699">
                  <c:v>40087</c:v>
                </c:pt>
                <c:pt idx="1700">
                  <c:v>40086</c:v>
                </c:pt>
                <c:pt idx="1701">
                  <c:v>40085</c:v>
                </c:pt>
                <c:pt idx="1702">
                  <c:v>40084</c:v>
                </c:pt>
                <c:pt idx="1703">
                  <c:v>40081</c:v>
                </c:pt>
                <c:pt idx="1704">
                  <c:v>40080</c:v>
                </c:pt>
                <c:pt idx="1705">
                  <c:v>40079</c:v>
                </c:pt>
                <c:pt idx="1706">
                  <c:v>40078</c:v>
                </c:pt>
                <c:pt idx="1707">
                  <c:v>40077</c:v>
                </c:pt>
                <c:pt idx="1708">
                  <c:v>40074</c:v>
                </c:pt>
                <c:pt idx="1709">
                  <c:v>40073</c:v>
                </c:pt>
                <c:pt idx="1710">
                  <c:v>40072</c:v>
                </c:pt>
                <c:pt idx="1711">
                  <c:v>40071</c:v>
                </c:pt>
                <c:pt idx="1712">
                  <c:v>40070</c:v>
                </c:pt>
                <c:pt idx="1713">
                  <c:v>40067</c:v>
                </c:pt>
                <c:pt idx="1714">
                  <c:v>40066</c:v>
                </c:pt>
                <c:pt idx="1715">
                  <c:v>40065</c:v>
                </c:pt>
                <c:pt idx="1716">
                  <c:v>40064</c:v>
                </c:pt>
                <c:pt idx="1717">
                  <c:v>40060</c:v>
                </c:pt>
                <c:pt idx="1718">
                  <c:v>40059</c:v>
                </c:pt>
                <c:pt idx="1719">
                  <c:v>40058</c:v>
                </c:pt>
                <c:pt idx="1720">
                  <c:v>40057</c:v>
                </c:pt>
                <c:pt idx="1721">
                  <c:v>40056</c:v>
                </c:pt>
                <c:pt idx="1722">
                  <c:v>40053</c:v>
                </c:pt>
                <c:pt idx="1723">
                  <c:v>40052</c:v>
                </c:pt>
                <c:pt idx="1724">
                  <c:v>40051</c:v>
                </c:pt>
                <c:pt idx="1725">
                  <c:v>40050</c:v>
                </c:pt>
                <c:pt idx="1726">
                  <c:v>40049</c:v>
                </c:pt>
                <c:pt idx="1727">
                  <c:v>40046</c:v>
                </c:pt>
                <c:pt idx="1728">
                  <c:v>40045</c:v>
                </c:pt>
                <c:pt idx="1729">
                  <c:v>40044</c:v>
                </c:pt>
                <c:pt idx="1730">
                  <c:v>40043</c:v>
                </c:pt>
                <c:pt idx="1731">
                  <c:v>40042</c:v>
                </c:pt>
                <c:pt idx="1732">
                  <c:v>40039</c:v>
                </c:pt>
                <c:pt idx="1733">
                  <c:v>40038</c:v>
                </c:pt>
                <c:pt idx="1734">
                  <c:v>40037</c:v>
                </c:pt>
                <c:pt idx="1735">
                  <c:v>40036</c:v>
                </c:pt>
                <c:pt idx="1736">
                  <c:v>40035</c:v>
                </c:pt>
                <c:pt idx="1737">
                  <c:v>40032</c:v>
                </c:pt>
                <c:pt idx="1738">
                  <c:v>40031</c:v>
                </c:pt>
                <c:pt idx="1739">
                  <c:v>40030</c:v>
                </c:pt>
                <c:pt idx="1740">
                  <c:v>40029</c:v>
                </c:pt>
                <c:pt idx="1741">
                  <c:v>40028</c:v>
                </c:pt>
                <c:pt idx="1742">
                  <c:v>40025</c:v>
                </c:pt>
                <c:pt idx="1743">
                  <c:v>40024</c:v>
                </c:pt>
                <c:pt idx="1744">
                  <c:v>40023</c:v>
                </c:pt>
                <c:pt idx="1745">
                  <c:v>40022</c:v>
                </c:pt>
                <c:pt idx="1746">
                  <c:v>40021</c:v>
                </c:pt>
                <c:pt idx="1747">
                  <c:v>40018</c:v>
                </c:pt>
                <c:pt idx="1748">
                  <c:v>40017</c:v>
                </c:pt>
                <c:pt idx="1749">
                  <c:v>40016</c:v>
                </c:pt>
                <c:pt idx="1750">
                  <c:v>40015</c:v>
                </c:pt>
                <c:pt idx="1751">
                  <c:v>40014</c:v>
                </c:pt>
                <c:pt idx="1752">
                  <c:v>40011</c:v>
                </c:pt>
                <c:pt idx="1753">
                  <c:v>40010</c:v>
                </c:pt>
                <c:pt idx="1754">
                  <c:v>40009</c:v>
                </c:pt>
                <c:pt idx="1755">
                  <c:v>40008</c:v>
                </c:pt>
                <c:pt idx="1756">
                  <c:v>40007</c:v>
                </c:pt>
                <c:pt idx="1757">
                  <c:v>40004</c:v>
                </c:pt>
                <c:pt idx="1758">
                  <c:v>40003</c:v>
                </c:pt>
                <c:pt idx="1759">
                  <c:v>40002</c:v>
                </c:pt>
                <c:pt idx="1760">
                  <c:v>40001</c:v>
                </c:pt>
                <c:pt idx="1761">
                  <c:v>40000</c:v>
                </c:pt>
                <c:pt idx="1762">
                  <c:v>39996</c:v>
                </c:pt>
                <c:pt idx="1763">
                  <c:v>39995</c:v>
                </c:pt>
                <c:pt idx="1764">
                  <c:v>39994</c:v>
                </c:pt>
                <c:pt idx="1765">
                  <c:v>39993</c:v>
                </c:pt>
                <c:pt idx="1766">
                  <c:v>39990</c:v>
                </c:pt>
                <c:pt idx="1767">
                  <c:v>39989</c:v>
                </c:pt>
                <c:pt idx="1768">
                  <c:v>39988</c:v>
                </c:pt>
                <c:pt idx="1769">
                  <c:v>39987</c:v>
                </c:pt>
                <c:pt idx="1770">
                  <c:v>39986</c:v>
                </c:pt>
                <c:pt idx="1771">
                  <c:v>39983</c:v>
                </c:pt>
                <c:pt idx="1772">
                  <c:v>39982</c:v>
                </c:pt>
                <c:pt idx="1773">
                  <c:v>39981</c:v>
                </c:pt>
                <c:pt idx="1774">
                  <c:v>39980</c:v>
                </c:pt>
                <c:pt idx="1775">
                  <c:v>39979</c:v>
                </c:pt>
                <c:pt idx="1776">
                  <c:v>39976</c:v>
                </c:pt>
                <c:pt idx="1777">
                  <c:v>39975</c:v>
                </c:pt>
                <c:pt idx="1778">
                  <c:v>39974</c:v>
                </c:pt>
                <c:pt idx="1779">
                  <c:v>39973</c:v>
                </c:pt>
                <c:pt idx="1780">
                  <c:v>39972</c:v>
                </c:pt>
                <c:pt idx="1781">
                  <c:v>39969</c:v>
                </c:pt>
                <c:pt idx="1782">
                  <c:v>39968</c:v>
                </c:pt>
                <c:pt idx="1783">
                  <c:v>39967</c:v>
                </c:pt>
                <c:pt idx="1784">
                  <c:v>39966</c:v>
                </c:pt>
                <c:pt idx="1785">
                  <c:v>39965</c:v>
                </c:pt>
                <c:pt idx="1786">
                  <c:v>39962</c:v>
                </c:pt>
                <c:pt idx="1787">
                  <c:v>39961</c:v>
                </c:pt>
                <c:pt idx="1788">
                  <c:v>39960</c:v>
                </c:pt>
                <c:pt idx="1789">
                  <c:v>39959</c:v>
                </c:pt>
                <c:pt idx="1790">
                  <c:v>39955</c:v>
                </c:pt>
                <c:pt idx="1791">
                  <c:v>39954</c:v>
                </c:pt>
                <c:pt idx="1792">
                  <c:v>39953</c:v>
                </c:pt>
                <c:pt idx="1793">
                  <c:v>39952</c:v>
                </c:pt>
                <c:pt idx="1794">
                  <c:v>39951</c:v>
                </c:pt>
                <c:pt idx="1795">
                  <c:v>39948</c:v>
                </c:pt>
                <c:pt idx="1796">
                  <c:v>39947</c:v>
                </c:pt>
                <c:pt idx="1797">
                  <c:v>39946</c:v>
                </c:pt>
                <c:pt idx="1798">
                  <c:v>39945</c:v>
                </c:pt>
                <c:pt idx="1799">
                  <c:v>39944</c:v>
                </c:pt>
                <c:pt idx="1800">
                  <c:v>39941</c:v>
                </c:pt>
                <c:pt idx="1801">
                  <c:v>39940</c:v>
                </c:pt>
                <c:pt idx="1802">
                  <c:v>39939</c:v>
                </c:pt>
                <c:pt idx="1803">
                  <c:v>39938</c:v>
                </c:pt>
                <c:pt idx="1804">
                  <c:v>39937</c:v>
                </c:pt>
                <c:pt idx="1805">
                  <c:v>39934</c:v>
                </c:pt>
                <c:pt idx="1806">
                  <c:v>39933</c:v>
                </c:pt>
                <c:pt idx="1807">
                  <c:v>39932</c:v>
                </c:pt>
                <c:pt idx="1808">
                  <c:v>39931</c:v>
                </c:pt>
                <c:pt idx="1809">
                  <c:v>39930</c:v>
                </c:pt>
                <c:pt idx="1810">
                  <c:v>39927</c:v>
                </c:pt>
                <c:pt idx="1811">
                  <c:v>39926</c:v>
                </c:pt>
                <c:pt idx="1812">
                  <c:v>39925</c:v>
                </c:pt>
                <c:pt idx="1813">
                  <c:v>39924</c:v>
                </c:pt>
                <c:pt idx="1814">
                  <c:v>39923</c:v>
                </c:pt>
                <c:pt idx="1815">
                  <c:v>39920</c:v>
                </c:pt>
                <c:pt idx="1816">
                  <c:v>39919</c:v>
                </c:pt>
                <c:pt idx="1817">
                  <c:v>39918</c:v>
                </c:pt>
                <c:pt idx="1818">
                  <c:v>39917</c:v>
                </c:pt>
                <c:pt idx="1819">
                  <c:v>39916</c:v>
                </c:pt>
                <c:pt idx="1820">
                  <c:v>39912</c:v>
                </c:pt>
                <c:pt idx="1821">
                  <c:v>39911</c:v>
                </c:pt>
                <c:pt idx="1822">
                  <c:v>39910</c:v>
                </c:pt>
                <c:pt idx="1823">
                  <c:v>39909</c:v>
                </c:pt>
                <c:pt idx="1824">
                  <c:v>39906</c:v>
                </c:pt>
                <c:pt idx="1825">
                  <c:v>39905</c:v>
                </c:pt>
                <c:pt idx="1826">
                  <c:v>39904</c:v>
                </c:pt>
                <c:pt idx="1827">
                  <c:v>39903</c:v>
                </c:pt>
                <c:pt idx="1828">
                  <c:v>39902</c:v>
                </c:pt>
                <c:pt idx="1829">
                  <c:v>39899</c:v>
                </c:pt>
                <c:pt idx="1830">
                  <c:v>39898</c:v>
                </c:pt>
                <c:pt idx="1831">
                  <c:v>39897</c:v>
                </c:pt>
                <c:pt idx="1832">
                  <c:v>39896</c:v>
                </c:pt>
                <c:pt idx="1833">
                  <c:v>39895</c:v>
                </c:pt>
                <c:pt idx="1834">
                  <c:v>39892</c:v>
                </c:pt>
                <c:pt idx="1835">
                  <c:v>39891</c:v>
                </c:pt>
                <c:pt idx="1836">
                  <c:v>39890</c:v>
                </c:pt>
                <c:pt idx="1837">
                  <c:v>39889</c:v>
                </c:pt>
                <c:pt idx="1838">
                  <c:v>39888</c:v>
                </c:pt>
                <c:pt idx="1839">
                  <c:v>39885</c:v>
                </c:pt>
                <c:pt idx="1840">
                  <c:v>39884</c:v>
                </c:pt>
                <c:pt idx="1841">
                  <c:v>39883</c:v>
                </c:pt>
                <c:pt idx="1842">
                  <c:v>39882</c:v>
                </c:pt>
                <c:pt idx="1843">
                  <c:v>39881</c:v>
                </c:pt>
                <c:pt idx="1844">
                  <c:v>39878</c:v>
                </c:pt>
                <c:pt idx="1845">
                  <c:v>39877</c:v>
                </c:pt>
                <c:pt idx="1846">
                  <c:v>39876</c:v>
                </c:pt>
                <c:pt idx="1847">
                  <c:v>39875</c:v>
                </c:pt>
                <c:pt idx="1848">
                  <c:v>39874</c:v>
                </c:pt>
                <c:pt idx="1849">
                  <c:v>39871</c:v>
                </c:pt>
                <c:pt idx="1850">
                  <c:v>39870</c:v>
                </c:pt>
                <c:pt idx="1851">
                  <c:v>39869</c:v>
                </c:pt>
                <c:pt idx="1852">
                  <c:v>39868</c:v>
                </c:pt>
                <c:pt idx="1853">
                  <c:v>39867</c:v>
                </c:pt>
                <c:pt idx="1854">
                  <c:v>39864</c:v>
                </c:pt>
                <c:pt idx="1855">
                  <c:v>39863</c:v>
                </c:pt>
                <c:pt idx="1856">
                  <c:v>39862</c:v>
                </c:pt>
                <c:pt idx="1857">
                  <c:v>39861</c:v>
                </c:pt>
                <c:pt idx="1858">
                  <c:v>39857</c:v>
                </c:pt>
                <c:pt idx="1859">
                  <c:v>39856</c:v>
                </c:pt>
                <c:pt idx="1860">
                  <c:v>39855</c:v>
                </c:pt>
                <c:pt idx="1861">
                  <c:v>39854</c:v>
                </c:pt>
                <c:pt idx="1862">
                  <c:v>39853</c:v>
                </c:pt>
                <c:pt idx="1863">
                  <c:v>39850</c:v>
                </c:pt>
                <c:pt idx="1864">
                  <c:v>39849</c:v>
                </c:pt>
                <c:pt idx="1865">
                  <c:v>39848</c:v>
                </c:pt>
                <c:pt idx="1866">
                  <c:v>39847</c:v>
                </c:pt>
                <c:pt idx="1867">
                  <c:v>39846</c:v>
                </c:pt>
                <c:pt idx="1868">
                  <c:v>39843</c:v>
                </c:pt>
                <c:pt idx="1869">
                  <c:v>39842</c:v>
                </c:pt>
                <c:pt idx="1870">
                  <c:v>39841</c:v>
                </c:pt>
                <c:pt idx="1871">
                  <c:v>39840</c:v>
                </c:pt>
                <c:pt idx="1872">
                  <c:v>39839</c:v>
                </c:pt>
                <c:pt idx="1873">
                  <c:v>39836</c:v>
                </c:pt>
                <c:pt idx="1874">
                  <c:v>39835</c:v>
                </c:pt>
                <c:pt idx="1875">
                  <c:v>39834</c:v>
                </c:pt>
                <c:pt idx="1876">
                  <c:v>39833</c:v>
                </c:pt>
                <c:pt idx="1877">
                  <c:v>39829</c:v>
                </c:pt>
                <c:pt idx="1878">
                  <c:v>39828</c:v>
                </c:pt>
                <c:pt idx="1879">
                  <c:v>39827</c:v>
                </c:pt>
                <c:pt idx="1880">
                  <c:v>39826</c:v>
                </c:pt>
                <c:pt idx="1881">
                  <c:v>39825</c:v>
                </c:pt>
                <c:pt idx="1882">
                  <c:v>39822</c:v>
                </c:pt>
                <c:pt idx="1883">
                  <c:v>39821</c:v>
                </c:pt>
                <c:pt idx="1884">
                  <c:v>39820</c:v>
                </c:pt>
                <c:pt idx="1885">
                  <c:v>39819</c:v>
                </c:pt>
                <c:pt idx="1886">
                  <c:v>39818</c:v>
                </c:pt>
                <c:pt idx="1887">
                  <c:v>39815</c:v>
                </c:pt>
                <c:pt idx="1888">
                  <c:v>39813</c:v>
                </c:pt>
                <c:pt idx="1889">
                  <c:v>39812</c:v>
                </c:pt>
                <c:pt idx="1890">
                  <c:v>39811</c:v>
                </c:pt>
                <c:pt idx="1891">
                  <c:v>39808</c:v>
                </c:pt>
                <c:pt idx="1892">
                  <c:v>39806</c:v>
                </c:pt>
                <c:pt idx="1893">
                  <c:v>39805</c:v>
                </c:pt>
                <c:pt idx="1894">
                  <c:v>39804</c:v>
                </c:pt>
                <c:pt idx="1895">
                  <c:v>39801</c:v>
                </c:pt>
                <c:pt idx="1896">
                  <c:v>39800</c:v>
                </c:pt>
                <c:pt idx="1897">
                  <c:v>39799</c:v>
                </c:pt>
                <c:pt idx="1898">
                  <c:v>39798</c:v>
                </c:pt>
                <c:pt idx="1899">
                  <c:v>39797</c:v>
                </c:pt>
                <c:pt idx="1900">
                  <c:v>39794</c:v>
                </c:pt>
                <c:pt idx="1901">
                  <c:v>39793</c:v>
                </c:pt>
                <c:pt idx="1902">
                  <c:v>39792</c:v>
                </c:pt>
                <c:pt idx="1903">
                  <c:v>39791</c:v>
                </c:pt>
                <c:pt idx="1904">
                  <c:v>39790</c:v>
                </c:pt>
                <c:pt idx="1905">
                  <c:v>39787</c:v>
                </c:pt>
                <c:pt idx="1906">
                  <c:v>39786</c:v>
                </c:pt>
                <c:pt idx="1907">
                  <c:v>39785</c:v>
                </c:pt>
                <c:pt idx="1908">
                  <c:v>39784</c:v>
                </c:pt>
                <c:pt idx="1909">
                  <c:v>39783</c:v>
                </c:pt>
                <c:pt idx="1910">
                  <c:v>39780</c:v>
                </c:pt>
                <c:pt idx="1911">
                  <c:v>39778</c:v>
                </c:pt>
                <c:pt idx="1912">
                  <c:v>39777</c:v>
                </c:pt>
                <c:pt idx="1913">
                  <c:v>39776</c:v>
                </c:pt>
                <c:pt idx="1914">
                  <c:v>39773</c:v>
                </c:pt>
                <c:pt idx="1915">
                  <c:v>39772</c:v>
                </c:pt>
                <c:pt idx="1916">
                  <c:v>39771</c:v>
                </c:pt>
                <c:pt idx="1917">
                  <c:v>39770</c:v>
                </c:pt>
                <c:pt idx="1918">
                  <c:v>39769</c:v>
                </c:pt>
                <c:pt idx="1919">
                  <c:v>39766</c:v>
                </c:pt>
                <c:pt idx="1920">
                  <c:v>39765</c:v>
                </c:pt>
                <c:pt idx="1921">
                  <c:v>39764</c:v>
                </c:pt>
                <c:pt idx="1922">
                  <c:v>39763</c:v>
                </c:pt>
                <c:pt idx="1923">
                  <c:v>39762</c:v>
                </c:pt>
                <c:pt idx="1924">
                  <c:v>39759</c:v>
                </c:pt>
                <c:pt idx="1925">
                  <c:v>39758</c:v>
                </c:pt>
                <c:pt idx="1926">
                  <c:v>39757</c:v>
                </c:pt>
                <c:pt idx="1927">
                  <c:v>39756</c:v>
                </c:pt>
                <c:pt idx="1928">
                  <c:v>39755</c:v>
                </c:pt>
                <c:pt idx="1929">
                  <c:v>39752</c:v>
                </c:pt>
                <c:pt idx="1930">
                  <c:v>39751</c:v>
                </c:pt>
                <c:pt idx="1931">
                  <c:v>39750</c:v>
                </c:pt>
                <c:pt idx="1932">
                  <c:v>39749</c:v>
                </c:pt>
                <c:pt idx="1933">
                  <c:v>39748</c:v>
                </c:pt>
                <c:pt idx="1934">
                  <c:v>39745</c:v>
                </c:pt>
                <c:pt idx="1935">
                  <c:v>39744</c:v>
                </c:pt>
                <c:pt idx="1936">
                  <c:v>39743</c:v>
                </c:pt>
                <c:pt idx="1937">
                  <c:v>39742</c:v>
                </c:pt>
                <c:pt idx="1938">
                  <c:v>39741</c:v>
                </c:pt>
                <c:pt idx="1939">
                  <c:v>39738</c:v>
                </c:pt>
                <c:pt idx="1940">
                  <c:v>39737</c:v>
                </c:pt>
                <c:pt idx="1941">
                  <c:v>39736</c:v>
                </c:pt>
                <c:pt idx="1942">
                  <c:v>39735</c:v>
                </c:pt>
                <c:pt idx="1943">
                  <c:v>39734</c:v>
                </c:pt>
                <c:pt idx="1944">
                  <c:v>39731</c:v>
                </c:pt>
                <c:pt idx="1945">
                  <c:v>39730</c:v>
                </c:pt>
                <c:pt idx="1946">
                  <c:v>39729</c:v>
                </c:pt>
                <c:pt idx="1947">
                  <c:v>39728</c:v>
                </c:pt>
                <c:pt idx="1948">
                  <c:v>39727</c:v>
                </c:pt>
                <c:pt idx="1949">
                  <c:v>39724</c:v>
                </c:pt>
                <c:pt idx="1950">
                  <c:v>39723</c:v>
                </c:pt>
                <c:pt idx="1951">
                  <c:v>39722</c:v>
                </c:pt>
                <c:pt idx="1952">
                  <c:v>39721</c:v>
                </c:pt>
                <c:pt idx="1953">
                  <c:v>39720</c:v>
                </c:pt>
                <c:pt idx="1954">
                  <c:v>39717</c:v>
                </c:pt>
                <c:pt idx="1955">
                  <c:v>39716</c:v>
                </c:pt>
                <c:pt idx="1956">
                  <c:v>39715</c:v>
                </c:pt>
                <c:pt idx="1957">
                  <c:v>39714</c:v>
                </c:pt>
                <c:pt idx="1958">
                  <c:v>39713</c:v>
                </c:pt>
                <c:pt idx="1959">
                  <c:v>39710</c:v>
                </c:pt>
                <c:pt idx="1960">
                  <c:v>39709</c:v>
                </c:pt>
                <c:pt idx="1961">
                  <c:v>39708</c:v>
                </c:pt>
                <c:pt idx="1962">
                  <c:v>39707</c:v>
                </c:pt>
                <c:pt idx="1963">
                  <c:v>39706</c:v>
                </c:pt>
                <c:pt idx="1964">
                  <c:v>39703</c:v>
                </c:pt>
                <c:pt idx="1965">
                  <c:v>39702</c:v>
                </c:pt>
                <c:pt idx="1966">
                  <c:v>39701</c:v>
                </c:pt>
                <c:pt idx="1967">
                  <c:v>39700</c:v>
                </c:pt>
                <c:pt idx="1968">
                  <c:v>39699</c:v>
                </c:pt>
                <c:pt idx="1969">
                  <c:v>39696</c:v>
                </c:pt>
                <c:pt idx="1970">
                  <c:v>39695</c:v>
                </c:pt>
                <c:pt idx="1971">
                  <c:v>39694</c:v>
                </c:pt>
                <c:pt idx="1972">
                  <c:v>39693</c:v>
                </c:pt>
                <c:pt idx="1973">
                  <c:v>39689</c:v>
                </c:pt>
                <c:pt idx="1974">
                  <c:v>39688</c:v>
                </c:pt>
                <c:pt idx="1975">
                  <c:v>39687</c:v>
                </c:pt>
                <c:pt idx="1976">
                  <c:v>39686</c:v>
                </c:pt>
                <c:pt idx="1977">
                  <c:v>39685</c:v>
                </c:pt>
                <c:pt idx="1978">
                  <c:v>39682</c:v>
                </c:pt>
                <c:pt idx="1979">
                  <c:v>39681</c:v>
                </c:pt>
                <c:pt idx="1980">
                  <c:v>39680</c:v>
                </c:pt>
                <c:pt idx="1981">
                  <c:v>39679</c:v>
                </c:pt>
                <c:pt idx="1982">
                  <c:v>39678</c:v>
                </c:pt>
                <c:pt idx="1983">
                  <c:v>39675</c:v>
                </c:pt>
                <c:pt idx="1984">
                  <c:v>39674</c:v>
                </c:pt>
                <c:pt idx="1985">
                  <c:v>39673</c:v>
                </c:pt>
                <c:pt idx="1986">
                  <c:v>39672</c:v>
                </c:pt>
                <c:pt idx="1987">
                  <c:v>39671</c:v>
                </c:pt>
                <c:pt idx="1988">
                  <c:v>39668</c:v>
                </c:pt>
              </c:numCache>
            </c:numRef>
          </c:cat>
          <c:val>
            <c:numRef>
              <c:f>Stock_Data!$J$2:$J$1990</c:f>
              <c:numCache>
                <c:formatCode>General</c:formatCode>
                <c:ptCount val="1989"/>
                <c:pt idx="0">
                  <c:v>82160000</c:v>
                </c:pt>
                <c:pt idx="1">
                  <c:v>133030000</c:v>
                </c:pt>
                <c:pt idx="2">
                  <c:v>106380000</c:v>
                </c:pt>
                <c:pt idx="3">
                  <c:v>112190000</c:v>
                </c:pt>
                <c:pt idx="4">
                  <c:v>138740000</c:v>
                </c:pt>
                <c:pt idx="5">
                  <c:v>239000000</c:v>
                </c:pt>
                <c:pt idx="6">
                  <c:v>98070000</c:v>
                </c:pt>
                <c:pt idx="7">
                  <c:v>89440000</c:v>
                </c:pt>
                <c:pt idx="8">
                  <c:v>85130000</c:v>
                </c:pt>
                <c:pt idx="9">
                  <c:v>99380000</c:v>
                </c:pt>
                <c:pt idx="10">
                  <c:v>248680000</c:v>
                </c:pt>
                <c:pt idx="11">
                  <c:v>91950000</c:v>
                </c:pt>
                <c:pt idx="12">
                  <c:v>94130000</c:v>
                </c:pt>
                <c:pt idx="13">
                  <c:v>93740000</c:v>
                </c:pt>
                <c:pt idx="14">
                  <c:v>101690000</c:v>
                </c:pt>
                <c:pt idx="15">
                  <c:v>90540000</c:v>
                </c:pt>
                <c:pt idx="16">
                  <c:v>69690000</c:v>
                </c:pt>
                <c:pt idx="17">
                  <c:v>71260000</c:v>
                </c:pt>
                <c:pt idx="18">
                  <c:v>78750000</c:v>
                </c:pt>
                <c:pt idx="19">
                  <c:v>71870000</c:v>
                </c:pt>
                <c:pt idx="20">
                  <c:v>82270000</c:v>
                </c:pt>
                <c:pt idx="21">
                  <c:v>75560000</c:v>
                </c:pt>
                <c:pt idx="22">
                  <c:v>78530000</c:v>
                </c:pt>
                <c:pt idx="23">
                  <c:v>147390000</c:v>
                </c:pt>
                <c:pt idx="24">
                  <c:v>73190000</c:v>
                </c:pt>
                <c:pt idx="25">
                  <c:v>68940000</c:v>
                </c:pt>
                <c:pt idx="26">
                  <c:v>79180000</c:v>
                </c:pt>
                <c:pt idx="27">
                  <c:v>86480000</c:v>
                </c:pt>
                <c:pt idx="28">
                  <c:v>87790000</c:v>
                </c:pt>
                <c:pt idx="29">
                  <c:v>111990000</c:v>
                </c:pt>
                <c:pt idx="30">
                  <c:v>95530000</c:v>
                </c:pt>
                <c:pt idx="31">
                  <c:v>79120000</c:v>
                </c:pt>
                <c:pt idx="32">
                  <c:v>103260000</c:v>
                </c:pt>
                <c:pt idx="33">
                  <c:v>88440000</c:v>
                </c:pt>
                <c:pt idx="34">
                  <c:v>86640000</c:v>
                </c:pt>
                <c:pt idx="35">
                  <c:v>88560000</c:v>
                </c:pt>
                <c:pt idx="36">
                  <c:v>87390000</c:v>
                </c:pt>
                <c:pt idx="37">
                  <c:v>75790000</c:v>
                </c:pt>
                <c:pt idx="38">
                  <c:v>85590000</c:v>
                </c:pt>
                <c:pt idx="39">
                  <c:v>80020000</c:v>
                </c:pt>
                <c:pt idx="40">
                  <c:v>81530000</c:v>
                </c:pt>
                <c:pt idx="41">
                  <c:v>95020000</c:v>
                </c:pt>
                <c:pt idx="42">
                  <c:v>97060000</c:v>
                </c:pt>
                <c:pt idx="43">
                  <c:v>80100000</c:v>
                </c:pt>
                <c:pt idx="44">
                  <c:v>136670000</c:v>
                </c:pt>
                <c:pt idx="45">
                  <c:v>100920000</c:v>
                </c:pt>
                <c:pt idx="46">
                  <c:v>109090000</c:v>
                </c:pt>
                <c:pt idx="47">
                  <c:v>92570000</c:v>
                </c:pt>
                <c:pt idx="48">
                  <c:v>83770000</c:v>
                </c:pt>
                <c:pt idx="49">
                  <c:v>134120000</c:v>
                </c:pt>
                <c:pt idx="50">
                  <c:v>102720000</c:v>
                </c:pt>
                <c:pt idx="51">
                  <c:v>100210000</c:v>
                </c:pt>
                <c:pt idx="52">
                  <c:v>89820000</c:v>
                </c:pt>
                <c:pt idx="53">
                  <c:v>89390000</c:v>
                </c:pt>
                <c:pt idx="54">
                  <c:v>118160000</c:v>
                </c:pt>
                <c:pt idx="55">
                  <c:v>84510000</c:v>
                </c:pt>
                <c:pt idx="56">
                  <c:v>91710000</c:v>
                </c:pt>
                <c:pt idx="57">
                  <c:v>81020000</c:v>
                </c:pt>
                <c:pt idx="58">
                  <c:v>107100000</c:v>
                </c:pt>
                <c:pt idx="59">
                  <c:v>79990000</c:v>
                </c:pt>
                <c:pt idx="60">
                  <c:v>90120000</c:v>
                </c:pt>
                <c:pt idx="61">
                  <c:v>99410000</c:v>
                </c:pt>
                <c:pt idx="62">
                  <c:v>115230000</c:v>
                </c:pt>
                <c:pt idx="63">
                  <c:v>85230000</c:v>
                </c:pt>
                <c:pt idx="64">
                  <c:v>104890000</c:v>
                </c:pt>
                <c:pt idx="65">
                  <c:v>102600000</c:v>
                </c:pt>
                <c:pt idx="66">
                  <c:v>79330000</c:v>
                </c:pt>
                <c:pt idx="67">
                  <c:v>86160000</c:v>
                </c:pt>
                <c:pt idx="68">
                  <c:v>70460000</c:v>
                </c:pt>
                <c:pt idx="69">
                  <c:v>84100000</c:v>
                </c:pt>
                <c:pt idx="70">
                  <c:v>84240000</c:v>
                </c:pt>
                <c:pt idx="71">
                  <c:v>95450000</c:v>
                </c:pt>
                <c:pt idx="72">
                  <c:v>84410000</c:v>
                </c:pt>
                <c:pt idx="73">
                  <c:v>321230000</c:v>
                </c:pt>
                <c:pt idx="74">
                  <c:v>117990000</c:v>
                </c:pt>
                <c:pt idx="75">
                  <c:v>118710000</c:v>
                </c:pt>
                <c:pt idx="76">
                  <c:v>92830000</c:v>
                </c:pt>
                <c:pt idx="77">
                  <c:v>96350000</c:v>
                </c:pt>
                <c:pt idx="78">
                  <c:v>123420000</c:v>
                </c:pt>
                <c:pt idx="79">
                  <c:v>117570000</c:v>
                </c:pt>
                <c:pt idx="80">
                  <c:v>116690000</c:v>
                </c:pt>
                <c:pt idx="81">
                  <c:v>108380000</c:v>
                </c:pt>
                <c:pt idx="82">
                  <c:v>100290000</c:v>
                </c:pt>
                <c:pt idx="83">
                  <c:v>106910000</c:v>
                </c:pt>
                <c:pt idx="84">
                  <c:v>91110000</c:v>
                </c:pt>
                <c:pt idx="85">
                  <c:v>104470000</c:v>
                </c:pt>
                <c:pt idx="86">
                  <c:v>105050000</c:v>
                </c:pt>
                <c:pt idx="87">
                  <c:v>126220000</c:v>
                </c:pt>
                <c:pt idx="88">
                  <c:v>98480000</c:v>
                </c:pt>
                <c:pt idx="89">
                  <c:v>94120000</c:v>
                </c:pt>
                <c:pt idx="90">
                  <c:v>93620000</c:v>
                </c:pt>
                <c:pt idx="91">
                  <c:v>98170000</c:v>
                </c:pt>
                <c:pt idx="92">
                  <c:v>102240000</c:v>
                </c:pt>
                <c:pt idx="93">
                  <c:v>134340000</c:v>
                </c:pt>
                <c:pt idx="94">
                  <c:v>104950000</c:v>
                </c:pt>
                <c:pt idx="95">
                  <c:v>124080000</c:v>
                </c:pt>
                <c:pt idx="96">
                  <c:v>142030000</c:v>
                </c:pt>
                <c:pt idx="97">
                  <c:v>132550000</c:v>
                </c:pt>
                <c:pt idx="98">
                  <c:v>172070000</c:v>
                </c:pt>
                <c:pt idx="99">
                  <c:v>122290000</c:v>
                </c:pt>
                <c:pt idx="100">
                  <c:v>127740000</c:v>
                </c:pt>
                <c:pt idx="101">
                  <c:v>165880000</c:v>
                </c:pt>
                <c:pt idx="102">
                  <c:v>139010000</c:v>
                </c:pt>
                <c:pt idx="103">
                  <c:v>131490000</c:v>
                </c:pt>
                <c:pt idx="104">
                  <c:v>141870000</c:v>
                </c:pt>
                <c:pt idx="105">
                  <c:v>126210000</c:v>
                </c:pt>
                <c:pt idx="106">
                  <c:v>114450000</c:v>
                </c:pt>
                <c:pt idx="107">
                  <c:v>217940000</c:v>
                </c:pt>
                <c:pt idx="108">
                  <c:v>130120000</c:v>
                </c:pt>
                <c:pt idx="109">
                  <c:v>138350000</c:v>
                </c:pt>
                <c:pt idx="110">
                  <c:v>118210000</c:v>
                </c:pt>
                <c:pt idx="111">
                  <c:v>123250000</c:v>
                </c:pt>
                <c:pt idx="112">
                  <c:v>145850000</c:v>
                </c:pt>
                <c:pt idx="113">
                  <c:v>145140000</c:v>
                </c:pt>
                <c:pt idx="114">
                  <c:v>191870000</c:v>
                </c:pt>
                <c:pt idx="115">
                  <c:v>144360000</c:v>
                </c:pt>
                <c:pt idx="116">
                  <c:v>239210000</c:v>
                </c:pt>
                <c:pt idx="117">
                  <c:v>158830000</c:v>
                </c:pt>
                <c:pt idx="118">
                  <c:v>153530000</c:v>
                </c:pt>
                <c:pt idx="119">
                  <c:v>117480000</c:v>
                </c:pt>
                <c:pt idx="120">
                  <c:v>127790000</c:v>
                </c:pt>
                <c:pt idx="121">
                  <c:v>141850000</c:v>
                </c:pt>
                <c:pt idx="122">
                  <c:v>176240000</c:v>
                </c:pt>
                <c:pt idx="123">
                  <c:v>120250000</c:v>
                </c:pt>
                <c:pt idx="124">
                  <c:v>105750000</c:v>
                </c:pt>
                <c:pt idx="125">
                  <c:v>148060000</c:v>
                </c:pt>
                <c:pt idx="126">
                  <c:v>93690000</c:v>
                </c:pt>
                <c:pt idx="127">
                  <c:v>59760000</c:v>
                </c:pt>
                <c:pt idx="128">
                  <c:v>69860000</c:v>
                </c:pt>
                <c:pt idx="129">
                  <c:v>59770000</c:v>
                </c:pt>
                <c:pt idx="130">
                  <c:v>40350000</c:v>
                </c:pt>
                <c:pt idx="131">
                  <c:v>92820000</c:v>
                </c:pt>
                <c:pt idx="132">
                  <c:v>91570000</c:v>
                </c:pt>
                <c:pt idx="133">
                  <c:v>114910000</c:v>
                </c:pt>
                <c:pt idx="134">
                  <c:v>344560000</c:v>
                </c:pt>
                <c:pt idx="135">
                  <c:v>115780000</c:v>
                </c:pt>
                <c:pt idx="136">
                  <c:v>123790000</c:v>
                </c:pt>
                <c:pt idx="137">
                  <c:v>123430000</c:v>
                </c:pt>
                <c:pt idx="138">
                  <c:v>142540000</c:v>
                </c:pt>
                <c:pt idx="139">
                  <c:v>134510000</c:v>
                </c:pt>
                <c:pt idx="140">
                  <c:v>107310000</c:v>
                </c:pt>
                <c:pt idx="141">
                  <c:v>122020000</c:v>
                </c:pt>
                <c:pt idx="142">
                  <c:v>113720000</c:v>
                </c:pt>
                <c:pt idx="143">
                  <c:v>99670000</c:v>
                </c:pt>
                <c:pt idx="144">
                  <c:v>137650000</c:v>
                </c:pt>
                <c:pt idx="145">
                  <c:v>126990000</c:v>
                </c:pt>
                <c:pt idx="146">
                  <c:v>102860000</c:v>
                </c:pt>
                <c:pt idx="147">
                  <c:v>103880000</c:v>
                </c:pt>
                <c:pt idx="148">
                  <c:v>155560000</c:v>
                </c:pt>
                <c:pt idx="149">
                  <c:v>82540000</c:v>
                </c:pt>
                <c:pt idx="150">
                  <c:v>82540000</c:v>
                </c:pt>
                <c:pt idx="151">
                  <c:v>127170000</c:v>
                </c:pt>
                <c:pt idx="152">
                  <c:v>134680000</c:v>
                </c:pt>
                <c:pt idx="153">
                  <c:v>153140000</c:v>
                </c:pt>
                <c:pt idx="154">
                  <c:v>114630000</c:v>
                </c:pt>
                <c:pt idx="155">
                  <c:v>106810000</c:v>
                </c:pt>
                <c:pt idx="156">
                  <c:v>167190000</c:v>
                </c:pt>
                <c:pt idx="157">
                  <c:v>137590000</c:v>
                </c:pt>
                <c:pt idx="158">
                  <c:v>134640000</c:v>
                </c:pt>
                <c:pt idx="159">
                  <c:v>113660000</c:v>
                </c:pt>
                <c:pt idx="160">
                  <c:v>95230000</c:v>
                </c:pt>
                <c:pt idx="161">
                  <c:v>108640000</c:v>
                </c:pt>
                <c:pt idx="162">
                  <c:v>121210000</c:v>
                </c:pt>
                <c:pt idx="163">
                  <c:v>107450000</c:v>
                </c:pt>
                <c:pt idx="164">
                  <c:v>98910000</c:v>
                </c:pt>
                <c:pt idx="165">
                  <c:v>99890000</c:v>
                </c:pt>
                <c:pt idx="166">
                  <c:v>92290000</c:v>
                </c:pt>
                <c:pt idx="167">
                  <c:v>100840000</c:v>
                </c:pt>
                <c:pt idx="168">
                  <c:v>149250000</c:v>
                </c:pt>
                <c:pt idx="169">
                  <c:v>90300000</c:v>
                </c:pt>
                <c:pt idx="170">
                  <c:v>115630000</c:v>
                </c:pt>
                <c:pt idx="171">
                  <c:v>113960000</c:v>
                </c:pt>
                <c:pt idx="172">
                  <c:v>116660000</c:v>
                </c:pt>
                <c:pt idx="173">
                  <c:v>158090000</c:v>
                </c:pt>
                <c:pt idx="174">
                  <c:v>152420000</c:v>
                </c:pt>
                <c:pt idx="175">
                  <c:v>107100000</c:v>
                </c:pt>
                <c:pt idx="176">
                  <c:v>106670000</c:v>
                </c:pt>
                <c:pt idx="177">
                  <c:v>118430000</c:v>
                </c:pt>
                <c:pt idx="178">
                  <c:v>145880000</c:v>
                </c:pt>
                <c:pt idx="179">
                  <c:v>122960000</c:v>
                </c:pt>
                <c:pt idx="180">
                  <c:v>120110000</c:v>
                </c:pt>
                <c:pt idx="181">
                  <c:v>99400000</c:v>
                </c:pt>
                <c:pt idx="182">
                  <c:v>72500000</c:v>
                </c:pt>
                <c:pt idx="183">
                  <c:v>103730000</c:v>
                </c:pt>
                <c:pt idx="184">
                  <c:v>100730000</c:v>
                </c:pt>
                <c:pt idx="185">
                  <c:v>115690000</c:v>
                </c:pt>
                <c:pt idx="186">
                  <c:v>120010000</c:v>
                </c:pt>
                <c:pt idx="187">
                  <c:v>127660000</c:v>
                </c:pt>
                <c:pt idx="188">
                  <c:v>136870000</c:v>
                </c:pt>
                <c:pt idx="189">
                  <c:v>111420000</c:v>
                </c:pt>
                <c:pt idx="190">
                  <c:v>145740000</c:v>
                </c:pt>
                <c:pt idx="191">
                  <c:v>121160000</c:v>
                </c:pt>
                <c:pt idx="192">
                  <c:v>139930000</c:v>
                </c:pt>
                <c:pt idx="193">
                  <c:v>130790000</c:v>
                </c:pt>
                <c:pt idx="194">
                  <c:v>122220000</c:v>
                </c:pt>
                <c:pt idx="195">
                  <c:v>86030000</c:v>
                </c:pt>
                <c:pt idx="196">
                  <c:v>119010000</c:v>
                </c:pt>
                <c:pt idx="197">
                  <c:v>90730000</c:v>
                </c:pt>
                <c:pt idx="198">
                  <c:v>341690000</c:v>
                </c:pt>
                <c:pt idx="199">
                  <c:v>129600000</c:v>
                </c:pt>
                <c:pt idx="200">
                  <c:v>99620000</c:v>
                </c:pt>
                <c:pt idx="201">
                  <c:v>93050000</c:v>
                </c:pt>
                <c:pt idx="202">
                  <c:v>92660000</c:v>
                </c:pt>
                <c:pt idx="203">
                  <c:v>104630000</c:v>
                </c:pt>
                <c:pt idx="204">
                  <c:v>122690000</c:v>
                </c:pt>
                <c:pt idx="205">
                  <c:v>118790000</c:v>
                </c:pt>
                <c:pt idx="206">
                  <c:v>123870000</c:v>
                </c:pt>
                <c:pt idx="207">
                  <c:v>127270000</c:v>
                </c:pt>
                <c:pt idx="208">
                  <c:v>109730000</c:v>
                </c:pt>
                <c:pt idx="209">
                  <c:v>133480000</c:v>
                </c:pt>
                <c:pt idx="210">
                  <c:v>171390000</c:v>
                </c:pt>
                <c:pt idx="211">
                  <c:v>141440000</c:v>
                </c:pt>
                <c:pt idx="212">
                  <c:v>131790000</c:v>
                </c:pt>
                <c:pt idx="213">
                  <c:v>171980000</c:v>
                </c:pt>
                <c:pt idx="214">
                  <c:v>208420000</c:v>
                </c:pt>
                <c:pt idx="215">
                  <c:v>213220000</c:v>
                </c:pt>
                <c:pt idx="216">
                  <c:v>293920000</c:v>
                </c:pt>
                <c:pt idx="217">
                  <c:v>225170000</c:v>
                </c:pt>
                <c:pt idx="218">
                  <c:v>128530000</c:v>
                </c:pt>
                <c:pt idx="219">
                  <c:v>104720000</c:v>
                </c:pt>
                <c:pt idx="220">
                  <c:v>79900000</c:v>
                </c:pt>
                <c:pt idx="221">
                  <c:v>73380000</c:v>
                </c:pt>
                <c:pt idx="222">
                  <c:v>82120000</c:v>
                </c:pt>
                <c:pt idx="223">
                  <c:v>88550000</c:v>
                </c:pt>
                <c:pt idx="224">
                  <c:v>120400000</c:v>
                </c:pt>
                <c:pt idx="225">
                  <c:v>103010000</c:v>
                </c:pt>
                <c:pt idx="226">
                  <c:v>92430000</c:v>
                </c:pt>
                <c:pt idx="227">
                  <c:v>81800000</c:v>
                </c:pt>
                <c:pt idx="228">
                  <c:v>96170000</c:v>
                </c:pt>
                <c:pt idx="229">
                  <c:v>102450000</c:v>
                </c:pt>
                <c:pt idx="230">
                  <c:v>99060000</c:v>
                </c:pt>
                <c:pt idx="231">
                  <c:v>87880000</c:v>
                </c:pt>
                <c:pt idx="232">
                  <c:v>106120000</c:v>
                </c:pt>
                <c:pt idx="233">
                  <c:v>76650000</c:v>
                </c:pt>
                <c:pt idx="234">
                  <c:v>93140000</c:v>
                </c:pt>
                <c:pt idx="235">
                  <c:v>103450000</c:v>
                </c:pt>
                <c:pt idx="236">
                  <c:v>117860000</c:v>
                </c:pt>
                <c:pt idx="237">
                  <c:v>103470000</c:v>
                </c:pt>
                <c:pt idx="238">
                  <c:v>88600000</c:v>
                </c:pt>
                <c:pt idx="239">
                  <c:v>112370000</c:v>
                </c:pt>
                <c:pt idx="240">
                  <c:v>100170000</c:v>
                </c:pt>
                <c:pt idx="241">
                  <c:v>75060000</c:v>
                </c:pt>
                <c:pt idx="242">
                  <c:v>106510000</c:v>
                </c:pt>
                <c:pt idx="243">
                  <c:v>85030000</c:v>
                </c:pt>
                <c:pt idx="244">
                  <c:v>80460000</c:v>
                </c:pt>
                <c:pt idx="245">
                  <c:v>76740000</c:v>
                </c:pt>
                <c:pt idx="246">
                  <c:v>86380000</c:v>
                </c:pt>
                <c:pt idx="247">
                  <c:v>85800000</c:v>
                </c:pt>
                <c:pt idx="248">
                  <c:v>100520000</c:v>
                </c:pt>
                <c:pt idx="249">
                  <c:v>69830000</c:v>
                </c:pt>
                <c:pt idx="250">
                  <c:v>105840000</c:v>
                </c:pt>
                <c:pt idx="251">
                  <c:v>90130000</c:v>
                </c:pt>
                <c:pt idx="252">
                  <c:v>83080000</c:v>
                </c:pt>
                <c:pt idx="253">
                  <c:v>87010000</c:v>
                </c:pt>
                <c:pt idx="254">
                  <c:v>126460000</c:v>
                </c:pt>
                <c:pt idx="255">
                  <c:v>116340000</c:v>
                </c:pt>
                <c:pt idx="256">
                  <c:v>158120000</c:v>
                </c:pt>
                <c:pt idx="257">
                  <c:v>78990000</c:v>
                </c:pt>
                <c:pt idx="258">
                  <c:v>104980000</c:v>
                </c:pt>
                <c:pt idx="259">
                  <c:v>75970000</c:v>
                </c:pt>
                <c:pt idx="260">
                  <c:v>77780000</c:v>
                </c:pt>
                <c:pt idx="261">
                  <c:v>258300000</c:v>
                </c:pt>
                <c:pt idx="262">
                  <c:v>94460000</c:v>
                </c:pt>
                <c:pt idx="263">
                  <c:v>92410000</c:v>
                </c:pt>
                <c:pt idx="264">
                  <c:v>77510000</c:v>
                </c:pt>
                <c:pt idx="265">
                  <c:v>91920000</c:v>
                </c:pt>
                <c:pt idx="266">
                  <c:v>83760000</c:v>
                </c:pt>
                <c:pt idx="267">
                  <c:v>89490000</c:v>
                </c:pt>
                <c:pt idx="268">
                  <c:v>96980000</c:v>
                </c:pt>
                <c:pt idx="269">
                  <c:v>90550000</c:v>
                </c:pt>
                <c:pt idx="270">
                  <c:v>86300000</c:v>
                </c:pt>
                <c:pt idx="271">
                  <c:v>89140000</c:v>
                </c:pt>
                <c:pt idx="272">
                  <c:v>93470000</c:v>
                </c:pt>
                <c:pt idx="273">
                  <c:v>73120000</c:v>
                </c:pt>
                <c:pt idx="274">
                  <c:v>77550000</c:v>
                </c:pt>
                <c:pt idx="275">
                  <c:v>85640000</c:v>
                </c:pt>
                <c:pt idx="276">
                  <c:v>139810000</c:v>
                </c:pt>
                <c:pt idx="277">
                  <c:v>67510000</c:v>
                </c:pt>
                <c:pt idx="278">
                  <c:v>96400000</c:v>
                </c:pt>
                <c:pt idx="279">
                  <c:v>109440000</c:v>
                </c:pt>
                <c:pt idx="280">
                  <c:v>78890000</c:v>
                </c:pt>
                <c:pt idx="281">
                  <c:v>84270000</c:v>
                </c:pt>
                <c:pt idx="282">
                  <c:v>80190000</c:v>
                </c:pt>
                <c:pt idx="283">
                  <c:v>87200000</c:v>
                </c:pt>
                <c:pt idx="284">
                  <c:v>79080000</c:v>
                </c:pt>
                <c:pt idx="285">
                  <c:v>108220000</c:v>
                </c:pt>
                <c:pt idx="286">
                  <c:v>91580000</c:v>
                </c:pt>
                <c:pt idx="287">
                  <c:v>85180000</c:v>
                </c:pt>
                <c:pt idx="288">
                  <c:v>89270000</c:v>
                </c:pt>
                <c:pt idx="289">
                  <c:v>86050000</c:v>
                </c:pt>
                <c:pt idx="290">
                  <c:v>94960000</c:v>
                </c:pt>
                <c:pt idx="291">
                  <c:v>80920000</c:v>
                </c:pt>
                <c:pt idx="292">
                  <c:v>100430000</c:v>
                </c:pt>
                <c:pt idx="293">
                  <c:v>95340000</c:v>
                </c:pt>
                <c:pt idx="294">
                  <c:v>86010000</c:v>
                </c:pt>
                <c:pt idx="295">
                  <c:v>91700000</c:v>
                </c:pt>
                <c:pt idx="296">
                  <c:v>129180000</c:v>
                </c:pt>
                <c:pt idx="297">
                  <c:v>102080000</c:v>
                </c:pt>
                <c:pt idx="298">
                  <c:v>124930000</c:v>
                </c:pt>
                <c:pt idx="299">
                  <c:v>121110000</c:v>
                </c:pt>
                <c:pt idx="300">
                  <c:v>119130000</c:v>
                </c:pt>
                <c:pt idx="301">
                  <c:v>100240000</c:v>
                </c:pt>
                <c:pt idx="302">
                  <c:v>91260000</c:v>
                </c:pt>
                <c:pt idx="303">
                  <c:v>95180000</c:v>
                </c:pt>
                <c:pt idx="304">
                  <c:v>103160000</c:v>
                </c:pt>
                <c:pt idx="305">
                  <c:v>138860000</c:v>
                </c:pt>
                <c:pt idx="306">
                  <c:v>89520000</c:v>
                </c:pt>
                <c:pt idx="307">
                  <c:v>113610000</c:v>
                </c:pt>
                <c:pt idx="308">
                  <c:v>82830000</c:v>
                </c:pt>
                <c:pt idx="309">
                  <c:v>120090000</c:v>
                </c:pt>
                <c:pt idx="310">
                  <c:v>116410000</c:v>
                </c:pt>
                <c:pt idx="311">
                  <c:v>86740000</c:v>
                </c:pt>
                <c:pt idx="312">
                  <c:v>76820000</c:v>
                </c:pt>
                <c:pt idx="313">
                  <c:v>72150000</c:v>
                </c:pt>
                <c:pt idx="314">
                  <c:v>100850000</c:v>
                </c:pt>
                <c:pt idx="315">
                  <c:v>87370000</c:v>
                </c:pt>
                <c:pt idx="316">
                  <c:v>103360000</c:v>
                </c:pt>
                <c:pt idx="317">
                  <c:v>119470000</c:v>
                </c:pt>
                <c:pt idx="318">
                  <c:v>104040000</c:v>
                </c:pt>
                <c:pt idx="319">
                  <c:v>103220000</c:v>
                </c:pt>
                <c:pt idx="320">
                  <c:v>117740000</c:v>
                </c:pt>
                <c:pt idx="321">
                  <c:v>106560000</c:v>
                </c:pt>
                <c:pt idx="322">
                  <c:v>87190000</c:v>
                </c:pt>
                <c:pt idx="323">
                  <c:v>98030000</c:v>
                </c:pt>
                <c:pt idx="324">
                  <c:v>333870000</c:v>
                </c:pt>
                <c:pt idx="325">
                  <c:v>107820000</c:v>
                </c:pt>
                <c:pt idx="326">
                  <c:v>130950000</c:v>
                </c:pt>
                <c:pt idx="327">
                  <c:v>82560000</c:v>
                </c:pt>
                <c:pt idx="328">
                  <c:v>101760000</c:v>
                </c:pt>
                <c:pt idx="329">
                  <c:v>113620000</c:v>
                </c:pt>
                <c:pt idx="330">
                  <c:v>111550000</c:v>
                </c:pt>
                <c:pt idx="331">
                  <c:v>102120000</c:v>
                </c:pt>
                <c:pt idx="332">
                  <c:v>120450000</c:v>
                </c:pt>
                <c:pt idx="333">
                  <c:v>85820000</c:v>
                </c:pt>
                <c:pt idx="334">
                  <c:v>113350000</c:v>
                </c:pt>
                <c:pt idx="335">
                  <c:v>75840000</c:v>
                </c:pt>
                <c:pt idx="336">
                  <c:v>80900000</c:v>
                </c:pt>
                <c:pt idx="337">
                  <c:v>83830000</c:v>
                </c:pt>
                <c:pt idx="338">
                  <c:v>89790000</c:v>
                </c:pt>
                <c:pt idx="339">
                  <c:v>101110000</c:v>
                </c:pt>
                <c:pt idx="340">
                  <c:v>81500000</c:v>
                </c:pt>
                <c:pt idx="341">
                  <c:v>80480000</c:v>
                </c:pt>
                <c:pt idx="342">
                  <c:v>79310000</c:v>
                </c:pt>
                <c:pt idx="343">
                  <c:v>83670000</c:v>
                </c:pt>
                <c:pt idx="344">
                  <c:v>111390000</c:v>
                </c:pt>
                <c:pt idx="345">
                  <c:v>79130000</c:v>
                </c:pt>
                <c:pt idx="346">
                  <c:v>75090000</c:v>
                </c:pt>
                <c:pt idx="347">
                  <c:v>98760000</c:v>
                </c:pt>
                <c:pt idx="348">
                  <c:v>85230000</c:v>
                </c:pt>
                <c:pt idx="349">
                  <c:v>117160000</c:v>
                </c:pt>
                <c:pt idx="350">
                  <c:v>89890000</c:v>
                </c:pt>
                <c:pt idx="351">
                  <c:v>89930000</c:v>
                </c:pt>
                <c:pt idx="352">
                  <c:v>81590000</c:v>
                </c:pt>
                <c:pt idx="353">
                  <c:v>93610000</c:v>
                </c:pt>
                <c:pt idx="354">
                  <c:v>79890000</c:v>
                </c:pt>
                <c:pt idx="355">
                  <c:v>102560000</c:v>
                </c:pt>
                <c:pt idx="356">
                  <c:v>112860000</c:v>
                </c:pt>
                <c:pt idx="357">
                  <c:v>108090000</c:v>
                </c:pt>
                <c:pt idx="358">
                  <c:v>168560000</c:v>
                </c:pt>
                <c:pt idx="359">
                  <c:v>111690000</c:v>
                </c:pt>
                <c:pt idx="360">
                  <c:v>115980000</c:v>
                </c:pt>
                <c:pt idx="361">
                  <c:v>135940000</c:v>
                </c:pt>
                <c:pt idx="362">
                  <c:v>87220000</c:v>
                </c:pt>
                <c:pt idx="363">
                  <c:v>97110000</c:v>
                </c:pt>
                <c:pt idx="364">
                  <c:v>111980000</c:v>
                </c:pt>
                <c:pt idx="365">
                  <c:v>95530000</c:v>
                </c:pt>
                <c:pt idx="366">
                  <c:v>119600000</c:v>
                </c:pt>
                <c:pt idx="367">
                  <c:v>140480000</c:v>
                </c:pt>
                <c:pt idx="368">
                  <c:v>94520000</c:v>
                </c:pt>
                <c:pt idx="369">
                  <c:v>109180000</c:v>
                </c:pt>
                <c:pt idx="370">
                  <c:v>99360000</c:v>
                </c:pt>
                <c:pt idx="371">
                  <c:v>92500000</c:v>
                </c:pt>
                <c:pt idx="372">
                  <c:v>93390000</c:v>
                </c:pt>
                <c:pt idx="373">
                  <c:v>114890000</c:v>
                </c:pt>
                <c:pt idx="374">
                  <c:v>91030000</c:v>
                </c:pt>
                <c:pt idx="375">
                  <c:v>101870000</c:v>
                </c:pt>
                <c:pt idx="376">
                  <c:v>116160000</c:v>
                </c:pt>
                <c:pt idx="377">
                  <c:v>76270000</c:v>
                </c:pt>
                <c:pt idx="378">
                  <c:v>82840000</c:v>
                </c:pt>
                <c:pt idx="379">
                  <c:v>47490000</c:v>
                </c:pt>
                <c:pt idx="380">
                  <c:v>53870000</c:v>
                </c:pt>
                <c:pt idx="381">
                  <c:v>52570000</c:v>
                </c:pt>
                <c:pt idx="382">
                  <c:v>42870000</c:v>
                </c:pt>
                <c:pt idx="383">
                  <c:v>82890000</c:v>
                </c:pt>
                <c:pt idx="384">
                  <c:v>98460000</c:v>
                </c:pt>
                <c:pt idx="385">
                  <c:v>343690000</c:v>
                </c:pt>
                <c:pt idx="386">
                  <c:v>123940000</c:v>
                </c:pt>
                <c:pt idx="387">
                  <c:v>118220000</c:v>
                </c:pt>
                <c:pt idx="388">
                  <c:v>116640000</c:v>
                </c:pt>
                <c:pt idx="389">
                  <c:v>114050000</c:v>
                </c:pt>
                <c:pt idx="390">
                  <c:v>121950000</c:v>
                </c:pt>
                <c:pt idx="391">
                  <c:v>90100000</c:v>
                </c:pt>
                <c:pt idx="392">
                  <c:v>115100000</c:v>
                </c:pt>
                <c:pt idx="393">
                  <c:v>100400000</c:v>
                </c:pt>
                <c:pt idx="394">
                  <c:v>88680000</c:v>
                </c:pt>
                <c:pt idx="395">
                  <c:v>79110000</c:v>
                </c:pt>
                <c:pt idx="396">
                  <c:v>76270000</c:v>
                </c:pt>
                <c:pt idx="397">
                  <c:v>99400000</c:v>
                </c:pt>
                <c:pt idx="398">
                  <c:v>81970000</c:v>
                </c:pt>
                <c:pt idx="399">
                  <c:v>86390000</c:v>
                </c:pt>
                <c:pt idx="400">
                  <c:v>80470000</c:v>
                </c:pt>
                <c:pt idx="401">
                  <c:v>67450000</c:v>
                </c:pt>
                <c:pt idx="402">
                  <c:v>88190000</c:v>
                </c:pt>
                <c:pt idx="403">
                  <c:v>85510000</c:v>
                </c:pt>
                <c:pt idx="404">
                  <c:v>140940000</c:v>
                </c:pt>
                <c:pt idx="405">
                  <c:v>77740000</c:v>
                </c:pt>
                <c:pt idx="406">
                  <c:v>73780000</c:v>
                </c:pt>
                <c:pt idx="407">
                  <c:v>87420000</c:v>
                </c:pt>
                <c:pt idx="408">
                  <c:v>70330000</c:v>
                </c:pt>
                <c:pt idx="409">
                  <c:v>72850000</c:v>
                </c:pt>
                <c:pt idx="410">
                  <c:v>80540000</c:v>
                </c:pt>
                <c:pt idx="411">
                  <c:v>75980000</c:v>
                </c:pt>
                <c:pt idx="412">
                  <c:v>52880000</c:v>
                </c:pt>
                <c:pt idx="413">
                  <c:v>71430000</c:v>
                </c:pt>
                <c:pt idx="414">
                  <c:v>82860000</c:v>
                </c:pt>
                <c:pt idx="415">
                  <c:v>70670000</c:v>
                </c:pt>
                <c:pt idx="416">
                  <c:v>76030000</c:v>
                </c:pt>
                <c:pt idx="417">
                  <c:v>81390000</c:v>
                </c:pt>
                <c:pt idx="418">
                  <c:v>80030000</c:v>
                </c:pt>
                <c:pt idx="419">
                  <c:v>121610000</c:v>
                </c:pt>
                <c:pt idx="420">
                  <c:v>80180000</c:v>
                </c:pt>
                <c:pt idx="421">
                  <c:v>76450000</c:v>
                </c:pt>
                <c:pt idx="422">
                  <c:v>83870000</c:v>
                </c:pt>
                <c:pt idx="423">
                  <c:v>72580000</c:v>
                </c:pt>
                <c:pt idx="424">
                  <c:v>90400000</c:v>
                </c:pt>
                <c:pt idx="425">
                  <c:v>99420000</c:v>
                </c:pt>
                <c:pt idx="426">
                  <c:v>92050000</c:v>
                </c:pt>
                <c:pt idx="427">
                  <c:v>105110000</c:v>
                </c:pt>
                <c:pt idx="428">
                  <c:v>94320000</c:v>
                </c:pt>
                <c:pt idx="429">
                  <c:v>137910000</c:v>
                </c:pt>
                <c:pt idx="430">
                  <c:v>131670000</c:v>
                </c:pt>
                <c:pt idx="431">
                  <c:v>160380000</c:v>
                </c:pt>
                <c:pt idx="432">
                  <c:v>110410000</c:v>
                </c:pt>
                <c:pt idx="433">
                  <c:v>107830000</c:v>
                </c:pt>
                <c:pt idx="434">
                  <c:v>136370000</c:v>
                </c:pt>
                <c:pt idx="435">
                  <c:v>93210000</c:v>
                </c:pt>
                <c:pt idx="436">
                  <c:v>106930000</c:v>
                </c:pt>
                <c:pt idx="437">
                  <c:v>79420000</c:v>
                </c:pt>
                <c:pt idx="438">
                  <c:v>655450000</c:v>
                </c:pt>
                <c:pt idx="439">
                  <c:v>87940000</c:v>
                </c:pt>
                <c:pt idx="440">
                  <c:v>75490000</c:v>
                </c:pt>
                <c:pt idx="441">
                  <c:v>104240000</c:v>
                </c:pt>
                <c:pt idx="442">
                  <c:v>102290000</c:v>
                </c:pt>
                <c:pt idx="443">
                  <c:v>70220000</c:v>
                </c:pt>
                <c:pt idx="444">
                  <c:v>74670000</c:v>
                </c:pt>
                <c:pt idx="445">
                  <c:v>93520000</c:v>
                </c:pt>
                <c:pt idx="446">
                  <c:v>80530000</c:v>
                </c:pt>
                <c:pt idx="447">
                  <c:v>77090000</c:v>
                </c:pt>
                <c:pt idx="448">
                  <c:v>74300000</c:v>
                </c:pt>
                <c:pt idx="449">
                  <c:v>349620000</c:v>
                </c:pt>
                <c:pt idx="450">
                  <c:v>85300000</c:v>
                </c:pt>
                <c:pt idx="451">
                  <c:v>87810000</c:v>
                </c:pt>
                <c:pt idx="452">
                  <c:v>73200000</c:v>
                </c:pt>
                <c:pt idx="453">
                  <c:v>71740000</c:v>
                </c:pt>
                <c:pt idx="454">
                  <c:v>82820000</c:v>
                </c:pt>
                <c:pt idx="455">
                  <c:v>63650000</c:v>
                </c:pt>
                <c:pt idx="456">
                  <c:v>76780000</c:v>
                </c:pt>
                <c:pt idx="457">
                  <c:v>69030000</c:v>
                </c:pt>
                <c:pt idx="458">
                  <c:v>65640000</c:v>
                </c:pt>
                <c:pt idx="459">
                  <c:v>76630000</c:v>
                </c:pt>
                <c:pt idx="460">
                  <c:v>68120000</c:v>
                </c:pt>
                <c:pt idx="461">
                  <c:v>62770000</c:v>
                </c:pt>
                <c:pt idx="462">
                  <c:v>64820000</c:v>
                </c:pt>
                <c:pt idx="463">
                  <c:v>81500000</c:v>
                </c:pt>
                <c:pt idx="464">
                  <c:v>51860000</c:v>
                </c:pt>
                <c:pt idx="465">
                  <c:v>61690000</c:v>
                </c:pt>
                <c:pt idx="466">
                  <c:v>50710000</c:v>
                </c:pt>
                <c:pt idx="467">
                  <c:v>57400000</c:v>
                </c:pt>
                <c:pt idx="468">
                  <c:v>64330000</c:v>
                </c:pt>
                <c:pt idx="469">
                  <c:v>65160000</c:v>
                </c:pt>
                <c:pt idx="470">
                  <c:v>61960000</c:v>
                </c:pt>
                <c:pt idx="471">
                  <c:v>67220000</c:v>
                </c:pt>
                <c:pt idx="472">
                  <c:v>75670000</c:v>
                </c:pt>
                <c:pt idx="473">
                  <c:v>109180000</c:v>
                </c:pt>
                <c:pt idx="474">
                  <c:v>62370000</c:v>
                </c:pt>
                <c:pt idx="475">
                  <c:v>66020000</c:v>
                </c:pt>
                <c:pt idx="476">
                  <c:v>62770000</c:v>
                </c:pt>
                <c:pt idx="477">
                  <c:v>65560000</c:v>
                </c:pt>
                <c:pt idx="478">
                  <c:v>82420000</c:v>
                </c:pt>
                <c:pt idx="479">
                  <c:v>80430000</c:v>
                </c:pt>
                <c:pt idx="480">
                  <c:v>78600000</c:v>
                </c:pt>
                <c:pt idx="481">
                  <c:v>76630000</c:v>
                </c:pt>
                <c:pt idx="482">
                  <c:v>76260000</c:v>
                </c:pt>
                <c:pt idx="483">
                  <c:v>84860000</c:v>
                </c:pt>
                <c:pt idx="484">
                  <c:v>101670000</c:v>
                </c:pt>
                <c:pt idx="485">
                  <c:v>77750000</c:v>
                </c:pt>
                <c:pt idx="486">
                  <c:v>75980000</c:v>
                </c:pt>
                <c:pt idx="487">
                  <c:v>66190000</c:v>
                </c:pt>
                <c:pt idx="488">
                  <c:v>67290000</c:v>
                </c:pt>
                <c:pt idx="489">
                  <c:v>66390000</c:v>
                </c:pt>
                <c:pt idx="490">
                  <c:v>73440000</c:v>
                </c:pt>
                <c:pt idx="491">
                  <c:v>77960000</c:v>
                </c:pt>
                <c:pt idx="492">
                  <c:v>67590000</c:v>
                </c:pt>
                <c:pt idx="493">
                  <c:v>112530000</c:v>
                </c:pt>
                <c:pt idx="494">
                  <c:v>99240000</c:v>
                </c:pt>
                <c:pt idx="495">
                  <c:v>111500000</c:v>
                </c:pt>
                <c:pt idx="496">
                  <c:v>101730000</c:v>
                </c:pt>
                <c:pt idx="497">
                  <c:v>60570000</c:v>
                </c:pt>
                <c:pt idx="498">
                  <c:v>61000000</c:v>
                </c:pt>
                <c:pt idx="499">
                  <c:v>67510000</c:v>
                </c:pt>
                <c:pt idx="500">
                  <c:v>67120000</c:v>
                </c:pt>
                <c:pt idx="501">
                  <c:v>75250000</c:v>
                </c:pt>
                <c:pt idx="502">
                  <c:v>61480000</c:v>
                </c:pt>
                <c:pt idx="503">
                  <c:v>66800000</c:v>
                </c:pt>
                <c:pt idx="504">
                  <c:v>57840000</c:v>
                </c:pt>
                <c:pt idx="505">
                  <c:v>74050000</c:v>
                </c:pt>
                <c:pt idx="506">
                  <c:v>90360000</c:v>
                </c:pt>
                <c:pt idx="507">
                  <c:v>137690000</c:v>
                </c:pt>
                <c:pt idx="508">
                  <c:v>63650000</c:v>
                </c:pt>
                <c:pt idx="509">
                  <c:v>73920000</c:v>
                </c:pt>
                <c:pt idx="510">
                  <c:v>80220000</c:v>
                </c:pt>
                <c:pt idx="511">
                  <c:v>63640000</c:v>
                </c:pt>
                <c:pt idx="512">
                  <c:v>247350000</c:v>
                </c:pt>
                <c:pt idx="513">
                  <c:v>80220000</c:v>
                </c:pt>
                <c:pt idx="514">
                  <c:v>73720000</c:v>
                </c:pt>
                <c:pt idx="515">
                  <c:v>63530000</c:v>
                </c:pt>
                <c:pt idx="516">
                  <c:v>77900000</c:v>
                </c:pt>
                <c:pt idx="517">
                  <c:v>95220000</c:v>
                </c:pt>
                <c:pt idx="518">
                  <c:v>72560000</c:v>
                </c:pt>
                <c:pt idx="519">
                  <c:v>61860000</c:v>
                </c:pt>
                <c:pt idx="520">
                  <c:v>64560000</c:v>
                </c:pt>
                <c:pt idx="521">
                  <c:v>67130000</c:v>
                </c:pt>
                <c:pt idx="522">
                  <c:v>80530000</c:v>
                </c:pt>
                <c:pt idx="523">
                  <c:v>70460000</c:v>
                </c:pt>
                <c:pt idx="524">
                  <c:v>65570000</c:v>
                </c:pt>
                <c:pt idx="525">
                  <c:v>67830000</c:v>
                </c:pt>
                <c:pt idx="526">
                  <c:v>57560000</c:v>
                </c:pt>
                <c:pt idx="527">
                  <c:v>105190000</c:v>
                </c:pt>
                <c:pt idx="528">
                  <c:v>55500000</c:v>
                </c:pt>
                <c:pt idx="529">
                  <c:v>62480000</c:v>
                </c:pt>
                <c:pt idx="530">
                  <c:v>80870000</c:v>
                </c:pt>
                <c:pt idx="531">
                  <c:v>61340000</c:v>
                </c:pt>
                <c:pt idx="532">
                  <c:v>59250000</c:v>
                </c:pt>
                <c:pt idx="533">
                  <c:v>76730000</c:v>
                </c:pt>
                <c:pt idx="534">
                  <c:v>75150000</c:v>
                </c:pt>
                <c:pt idx="535">
                  <c:v>82180000</c:v>
                </c:pt>
                <c:pt idx="536">
                  <c:v>119330000</c:v>
                </c:pt>
                <c:pt idx="537">
                  <c:v>106610000</c:v>
                </c:pt>
                <c:pt idx="538">
                  <c:v>71970000</c:v>
                </c:pt>
                <c:pt idx="539">
                  <c:v>71340000</c:v>
                </c:pt>
                <c:pt idx="540">
                  <c:v>71550000</c:v>
                </c:pt>
                <c:pt idx="541">
                  <c:v>74980000</c:v>
                </c:pt>
                <c:pt idx="542">
                  <c:v>75620000</c:v>
                </c:pt>
                <c:pt idx="543">
                  <c:v>93870000</c:v>
                </c:pt>
                <c:pt idx="544">
                  <c:v>74340000</c:v>
                </c:pt>
                <c:pt idx="545">
                  <c:v>70320000</c:v>
                </c:pt>
                <c:pt idx="546">
                  <c:v>78910000</c:v>
                </c:pt>
                <c:pt idx="547">
                  <c:v>75630000</c:v>
                </c:pt>
                <c:pt idx="548">
                  <c:v>92970000</c:v>
                </c:pt>
                <c:pt idx="549">
                  <c:v>71240000</c:v>
                </c:pt>
                <c:pt idx="550">
                  <c:v>105510000</c:v>
                </c:pt>
                <c:pt idx="551">
                  <c:v>90630000</c:v>
                </c:pt>
                <c:pt idx="552">
                  <c:v>80340000</c:v>
                </c:pt>
                <c:pt idx="553">
                  <c:v>76830000</c:v>
                </c:pt>
                <c:pt idx="554">
                  <c:v>84830000</c:v>
                </c:pt>
                <c:pt idx="555">
                  <c:v>79500000</c:v>
                </c:pt>
                <c:pt idx="556">
                  <c:v>136190000</c:v>
                </c:pt>
                <c:pt idx="557">
                  <c:v>94650000</c:v>
                </c:pt>
                <c:pt idx="558">
                  <c:v>97850000</c:v>
                </c:pt>
                <c:pt idx="559">
                  <c:v>90020000</c:v>
                </c:pt>
                <c:pt idx="560">
                  <c:v>119550000</c:v>
                </c:pt>
                <c:pt idx="561">
                  <c:v>112550000</c:v>
                </c:pt>
                <c:pt idx="562">
                  <c:v>91550000</c:v>
                </c:pt>
                <c:pt idx="563">
                  <c:v>98510000</c:v>
                </c:pt>
                <c:pt idx="564">
                  <c:v>116540000</c:v>
                </c:pt>
                <c:pt idx="565">
                  <c:v>104350000</c:v>
                </c:pt>
                <c:pt idx="566">
                  <c:v>77220000</c:v>
                </c:pt>
                <c:pt idx="567">
                  <c:v>78120000</c:v>
                </c:pt>
                <c:pt idx="568">
                  <c:v>88010000</c:v>
                </c:pt>
                <c:pt idx="569">
                  <c:v>104510000</c:v>
                </c:pt>
                <c:pt idx="570">
                  <c:v>86370000</c:v>
                </c:pt>
                <c:pt idx="571">
                  <c:v>93650000</c:v>
                </c:pt>
                <c:pt idx="572">
                  <c:v>92770000</c:v>
                </c:pt>
                <c:pt idx="573">
                  <c:v>89110000</c:v>
                </c:pt>
                <c:pt idx="574">
                  <c:v>110620000</c:v>
                </c:pt>
                <c:pt idx="575">
                  <c:v>353670000</c:v>
                </c:pt>
                <c:pt idx="576">
                  <c:v>91530000</c:v>
                </c:pt>
                <c:pt idx="577">
                  <c:v>90110000</c:v>
                </c:pt>
                <c:pt idx="578">
                  <c:v>79140000</c:v>
                </c:pt>
                <c:pt idx="579">
                  <c:v>88930000</c:v>
                </c:pt>
                <c:pt idx="580">
                  <c:v>85660000</c:v>
                </c:pt>
                <c:pt idx="581">
                  <c:v>86160000</c:v>
                </c:pt>
                <c:pt idx="582">
                  <c:v>77900000</c:v>
                </c:pt>
                <c:pt idx="583">
                  <c:v>78150000</c:v>
                </c:pt>
                <c:pt idx="584">
                  <c:v>68210000</c:v>
                </c:pt>
                <c:pt idx="585">
                  <c:v>80690000</c:v>
                </c:pt>
                <c:pt idx="586">
                  <c:v>75900000</c:v>
                </c:pt>
                <c:pt idx="587">
                  <c:v>73980000</c:v>
                </c:pt>
                <c:pt idx="588">
                  <c:v>96120000</c:v>
                </c:pt>
                <c:pt idx="589">
                  <c:v>92760000</c:v>
                </c:pt>
                <c:pt idx="590">
                  <c:v>122110000</c:v>
                </c:pt>
                <c:pt idx="591">
                  <c:v>97640000</c:v>
                </c:pt>
                <c:pt idx="592">
                  <c:v>93980000</c:v>
                </c:pt>
                <c:pt idx="593">
                  <c:v>99470000</c:v>
                </c:pt>
                <c:pt idx="594">
                  <c:v>244580000</c:v>
                </c:pt>
                <c:pt idx="595">
                  <c:v>126580000</c:v>
                </c:pt>
                <c:pt idx="596">
                  <c:v>77720000</c:v>
                </c:pt>
                <c:pt idx="597">
                  <c:v>80560000</c:v>
                </c:pt>
                <c:pt idx="598">
                  <c:v>91250000</c:v>
                </c:pt>
                <c:pt idx="599">
                  <c:v>84060000</c:v>
                </c:pt>
                <c:pt idx="600">
                  <c:v>99470000</c:v>
                </c:pt>
                <c:pt idx="601">
                  <c:v>77310000</c:v>
                </c:pt>
                <c:pt idx="602">
                  <c:v>95930000</c:v>
                </c:pt>
                <c:pt idx="603">
                  <c:v>84110000</c:v>
                </c:pt>
                <c:pt idx="604">
                  <c:v>105780000</c:v>
                </c:pt>
                <c:pt idx="605">
                  <c:v>106980000</c:v>
                </c:pt>
                <c:pt idx="606">
                  <c:v>105130000</c:v>
                </c:pt>
                <c:pt idx="607">
                  <c:v>124110000</c:v>
                </c:pt>
                <c:pt idx="608">
                  <c:v>151050000</c:v>
                </c:pt>
                <c:pt idx="609">
                  <c:v>137090000</c:v>
                </c:pt>
                <c:pt idx="610">
                  <c:v>92100000</c:v>
                </c:pt>
                <c:pt idx="611">
                  <c:v>109590000</c:v>
                </c:pt>
                <c:pt idx="612">
                  <c:v>89110000</c:v>
                </c:pt>
                <c:pt idx="613">
                  <c:v>127540000</c:v>
                </c:pt>
                <c:pt idx="614">
                  <c:v>141450000</c:v>
                </c:pt>
                <c:pt idx="615">
                  <c:v>100540000</c:v>
                </c:pt>
                <c:pt idx="616">
                  <c:v>87470000</c:v>
                </c:pt>
                <c:pt idx="617">
                  <c:v>111570000</c:v>
                </c:pt>
                <c:pt idx="618">
                  <c:v>184970000</c:v>
                </c:pt>
                <c:pt idx="619">
                  <c:v>87370000</c:v>
                </c:pt>
                <c:pt idx="620">
                  <c:v>101130000</c:v>
                </c:pt>
                <c:pt idx="621">
                  <c:v>98610000</c:v>
                </c:pt>
                <c:pt idx="622">
                  <c:v>111680000</c:v>
                </c:pt>
                <c:pt idx="623">
                  <c:v>85190000</c:v>
                </c:pt>
                <c:pt idx="624">
                  <c:v>83990000</c:v>
                </c:pt>
                <c:pt idx="625">
                  <c:v>103260000</c:v>
                </c:pt>
                <c:pt idx="626">
                  <c:v>81270000</c:v>
                </c:pt>
                <c:pt idx="627">
                  <c:v>89380000</c:v>
                </c:pt>
                <c:pt idx="628">
                  <c:v>72770000</c:v>
                </c:pt>
                <c:pt idx="629">
                  <c:v>80960000</c:v>
                </c:pt>
                <c:pt idx="630">
                  <c:v>78760000</c:v>
                </c:pt>
                <c:pt idx="631">
                  <c:v>54220000</c:v>
                </c:pt>
                <c:pt idx="632">
                  <c:v>47230000</c:v>
                </c:pt>
                <c:pt idx="633">
                  <c:v>50160000</c:v>
                </c:pt>
                <c:pt idx="634">
                  <c:v>33640000</c:v>
                </c:pt>
                <c:pt idx="635">
                  <c:v>78930000</c:v>
                </c:pt>
                <c:pt idx="636">
                  <c:v>285190000</c:v>
                </c:pt>
                <c:pt idx="637">
                  <c:v>94980000</c:v>
                </c:pt>
                <c:pt idx="638">
                  <c:v>129620000</c:v>
                </c:pt>
                <c:pt idx="639">
                  <c:v>101490000</c:v>
                </c:pt>
                <c:pt idx="640">
                  <c:v>101470000</c:v>
                </c:pt>
                <c:pt idx="641">
                  <c:v>83180000</c:v>
                </c:pt>
                <c:pt idx="642">
                  <c:v>105870000</c:v>
                </c:pt>
                <c:pt idx="643">
                  <c:v>107170000</c:v>
                </c:pt>
                <c:pt idx="644">
                  <c:v>79420000</c:v>
                </c:pt>
                <c:pt idx="645">
                  <c:v>91810000</c:v>
                </c:pt>
                <c:pt idx="646">
                  <c:v>98260000</c:v>
                </c:pt>
                <c:pt idx="647">
                  <c:v>128080000</c:v>
                </c:pt>
                <c:pt idx="648">
                  <c:v>111180000</c:v>
                </c:pt>
                <c:pt idx="649">
                  <c:v>103910000</c:v>
                </c:pt>
                <c:pt idx="650">
                  <c:v>92590000</c:v>
                </c:pt>
                <c:pt idx="651">
                  <c:v>69190000</c:v>
                </c:pt>
                <c:pt idx="652">
                  <c:v>65730000</c:v>
                </c:pt>
                <c:pt idx="653">
                  <c:v>107450000</c:v>
                </c:pt>
                <c:pt idx="654">
                  <c:v>94040000</c:v>
                </c:pt>
                <c:pt idx="655">
                  <c:v>81000000</c:v>
                </c:pt>
                <c:pt idx="656">
                  <c:v>79000000</c:v>
                </c:pt>
                <c:pt idx="657">
                  <c:v>84350000</c:v>
                </c:pt>
                <c:pt idx="658">
                  <c:v>84570000</c:v>
                </c:pt>
                <c:pt idx="659">
                  <c:v>94860000</c:v>
                </c:pt>
                <c:pt idx="660">
                  <c:v>126460000</c:v>
                </c:pt>
                <c:pt idx="661">
                  <c:v>123860000</c:v>
                </c:pt>
                <c:pt idx="662">
                  <c:v>92450000</c:v>
                </c:pt>
                <c:pt idx="663">
                  <c:v>79260000</c:v>
                </c:pt>
                <c:pt idx="664">
                  <c:v>58860000</c:v>
                </c:pt>
                <c:pt idx="665">
                  <c:v>101200000</c:v>
                </c:pt>
                <c:pt idx="666">
                  <c:v>103860000</c:v>
                </c:pt>
                <c:pt idx="667">
                  <c:v>109200000</c:v>
                </c:pt>
                <c:pt idx="668">
                  <c:v>91890000</c:v>
                </c:pt>
                <c:pt idx="669">
                  <c:v>71200000</c:v>
                </c:pt>
                <c:pt idx="670">
                  <c:v>101830000</c:v>
                </c:pt>
                <c:pt idx="671">
                  <c:v>114050000</c:v>
                </c:pt>
                <c:pt idx="672">
                  <c:v>79170000</c:v>
                </c:pt>
                <c:pt idx="673">
                  <c:v>86600000</c:v>
                </c:pt>
                <c:pt idx="674">
                  <c:v>92760000</c:v>
                </c:pt>
                <c:pt idx="675">
                  <c:v>109900000</c:v>
                </c:pt>
                <c:pt idx="676">
                  <c:v>89240000</c:v>
                </c:pt>
                <c:pt idx="677">
                  <c:v>90630000</c:v>
                </c:pt>
                <c:pt idx="678">
                  <c:v>107030000</c:v>
                </c:pt>
                <c:pt idx="679">
                  <c:v>93660000</c:v>
                </c:pt>
                <c:pt idx="680">
                  <c:v>156660000</c:v>
                </c:pt>
                <c:pt idx="681">
                  <c:v>108490000</c:v>
                </c:pt>
                <c:pt idx="682">
                  <c:v>92850000</c:v>
                </c:pt>
                <c:pt idx="683">
                  <c:v>91440000</c:v>
                </c:pt>
                <c:pt idx="684">
                  <c:v>81420000</c:v>
                </c:pt>
                <c:pt idx="685">
                  <c:v>85730000</c:v>
                </c:pt>
                <c:pt idx="686">
                  <c:v>106540000</c:v>
                </c:pt>
                <c:pt idx="687">
                  <c:v>103190000</c:v>
                </c:pt>
                <c:pt idx="688">
                  <c:v>102690000</c:v>
                </c:pt>
                <c:pt idx="689">
                  <c:v>79620000</c:v>
                </c:pt>
                <c:pt idx="690">
                  <c:v>75100000</c:v>
                </c:pt>
                <c:pt idx="691">
                  <c:v>91300000</c:v>
                </c:pt>
                <c:pt idx="692">
                  <c:v>86090000</c:v>
                </c:pt>
                <c:pt idx="693">
                  <c:v>82460000</c:v>
                </c:pt>
                <c:pt idx="694">
                  <c:v>122330000</c:v>
                </c:pt>
                <c:pt idx="695">
                  <c:v>95660000</c:v>
                </c:pt>
                <c:pt idx="696">
                  <c:v>79050000</c:v>
                </c:pt>
                <c:pt idx="697">
                  <c:v>81890000</c:v>
                </c:pt>
                <c:pt idx="698">
                  <c:v>85430000</c:v>
                </c:pt>
                <c:pt idx="699">
                  <c:v>94920000</c:v>
                </c:pt>
                <c:pt idx="700">
                  <c:v>379650000</c:v>
                </c:pt>
                <c:pt idx="701">
                  <c:v>116280000</c:v>
                </c:pt>
                <c:pt idx="702">
                  <c:v>145410000</c:v>
                </c:pt>
                <c:pt idx="703">
                  <c:v>104480000</c:v>
                </c:pt>
                <c:pt idx="704">
                  <c:v>105740000</c:v>
                </c:pt>
                <c:pt idx="705">
                  <c:v>90890000</c:v>
                </c:pt>
                <c:pt idx="706">
                  <c:v>99760000</c:v>
                </c:pt>
                <c:pt idx="707">
                  <c:v>102090000</c:v>
                </c:pt>
                <c:pt idx="708">
                  <c:v>103200000</c:v>
                </c:pt>
                <c:pt idx="709">
                  <c:v>90660000</c:v>
                </c:pt>
                <c:pt idx="710">
                  <c:v>108410000</c:v>
                </c:pt>
                <c:pt idx="711">
                  <c:v>101010000</c:v>
                </c:pt>
                <c:pt idx="712">
                  <c:v>122150000</c:v>
                </c:pt>
                <c:pt idx="713">
                  <c:v>142530000</c:v>
                </c:pt>
                <c:pt idx="714">
                  <c:v>135850000</c:v>
                </c:pt>
                <c:pt idx="715">
                  <c:v>93170000</c:v>
                </c:pt>
                <c:pt idx="716">
                  <c:v>104620000</c:v>
                </c:pt>
                <c:pt idx="717">
                  <c:v>118610000</c:v>
                </c:pt>
                <c:pt idx="718">
                  <c:v>102820000</c:v>
                </c:pt>
                <c:pt idx="719">
                  <c:v>131860000</c:v>
                </c:pt>
                <c:pt idx="720">
                  <c:v>153490000</c:v>
                </c:pt>
                <c:pt idx="721">
                  <c:v>98340000</c:v>
                </c:pt>
                <c:pt idx="722">
                  <c:v>102340000</c:v>
                </c:pt>
                <c:pt idx="723">
                  <c:v>111660000</c:v>
                </c:pt>
                <c:pt idx="724">
                  <c:v>151620000</c:v>
                </c:pt>
                <c:pt idx="725">
                  <c:v>128340000</c:v>
                </c:pt>
                <c:pt idx="726">
                  <c:v>91030000</c:v>
                </c:pt>
                <c:pt idx="727">
                  <c:v>84790000</c:v>
                </c:pt>
                <c:pt idx="728">
                  <c:v>78060000</c:v>
                </c:pt>
                <c:pt idx="729">
                  <c:v>81180000</c:v>
                </c:pt>
                <c:pt idx="730">
                  <c:v>90990000</c:v>
                </c:pt>
                <c:pt idx="731">
                  <c:v>88430000</c:v>
                </c:pt>
                <c:pt idx="732">
                  <c:v>87730000</c:v>
                </c:pt>
                <c:pt idx="733">
                  <c:v>76850000</c:v>
                </c:pt>
                <c:pt idx="734">
                  <c:v>104840000</c:v>
                </c:pt>
                <c:pt idx="735">
                  <c:v>111040000</c:v>
                </c:pt>
                <c:pt idx="736">
                  <c:v>145120000</c:v>
                </c:pt>
                <c:pt idx="737">
                  <c:v>117550000</c:v>
                </c:pt>
                <c:pt idx="738">
                  <c:v>87240000</c:v>
                </c:pt>
                <c:pt idx="739">
                  <c:v>94880000</c:v>
                </c:pt>
                <c:pt idx="740">
                  <c:v>103260000</c:v>
                </c:pt>
                <c:pt idx="741">
                  <c:v>99320000</c:v>
                </c:pt>
                <c:pt idx="742">
                  <c:v>98700000</c:v>
                </c:pt>
                <c:pt idx="743">
                  <c:v>180920000</c:v>
                </c:pt>
                <c:pt idx="744">
                  <c:v>229260000</c:v>
                </c:pt>
                <c:pt idx="745">
                  <c:v>136270000</c:v>
                </c:pt>
                <c:pt idx="746">
                  <c:v>126240000</c:v>
                </c:pt>
                <c:pt idx="747">
                  <c:v>105970000</c:v>
                </c:pt>
                <c:pt idx="748">
                  <c:v>99430000</c:v>
                </c:pt>
                <c:pt idx="749">
                  <c:v>130140000</c:v>
                </c:pt>
                <c:pt idx="750">
                  <c:v>124950000</c:v>
                </c:pt>
                <c:pt idx="751">
                  <c:v>105050000</c:v>
                </c:pt>
                <c:pt idx="752">
                  <c:v>109270000</c:v>
                </c:pt>
                <c:pt idx="753">
                  <c:v>136820000</c:v>
                </c:pt>
                <c:pt idx="754">
                  <c:v>94560000</c:v>
                </c:pt>
                <c:pt idx="755">
                  <c:v>61000000</c:v>
                </c:pt>
                <c:pt idx="756">
                  <c:v>116610000</c:v>
                </c:pt>
                <c:pt idx="757">
                  <c:v>120570000</c:v>
                </c:pt>
                <c:pt idx="758">
                  <c:v>230000000</c:v>
                </c:pt>
                <c:pt idx="759">
                  <c:v>113650000</c:v>
                </c:pt>
                <c:pt idx="760">
                  <c:v>133230000</c:v>
                </c:pt>
                <c:pt idx="761">
                  <c:v>135940000</c:v>
                </c:pt>
                <c:pt idx="762">
                  <c:v>158670000</c:v>
                </c:pt>
                <c:pt idx="763">
                  <c:v>420080000</c:v>
                </c:pt>
                <c:pt idx="764">
                  <c:v>172630000</c:v>
                </c:pt>
                <c:pt idx="765">
                  <c:v>111380000</c:v>
                </c:pt>
                <c:pt idx="766">
                  <c:v>99210000</c:v>
                </c:pt>
                <c:pt idx="767">
                  <c:v>139250000</c:v>
                </c:pt>
                <c:pt idx="768">
                  <c:v>107430000</c:v>
                </c:pt>
                <c:pt idx="769">
                  <c:v>104490000</c:v>
                </c:pt>
                <c:pt idx="770">
                  <c:v>105770000</c:v>
                </c:pt>
                <c:pt idx="771">
                  <c:v>101610000</c:v>
                </c:pt>
                <c:pt idx="772">
                  <c:v>94250000</c:v>
                </c:pt>
                <c:pt idx="773">
                  <c:v>137380000</c:v>
                </c:pt>
                <c:pt idx="774">
                  <c:v>140410000</c:v>
                </c:pt>
                <c:pt idx="775">
                  <c:v>141400000</c:v>
                </c:pt>
                <c:pt idx="776">
                  <c:v>134280000</c:v>
                </c:pt>
                <c:pt idx="777">
                  <c:v>147980000</c:v>
                </c:pt>
                <c:pt idx="778">
                  <c:v>208830000</c:v>
                </c:pt>
                <c:pt idx="779">
                  <c:v>121150000</c:v>
                </c:pt>
                <c:pt idx="780">
                  <c:v>114020000</c:v>
                </c:pt>
                <c:pt idx="781">
                  <c:v>130680000</c:v>
                </c:pt>
                <c:pt idx="782">
                  <c:v>105660000</c:v>
                </c:pt>
                <c:pt idx="783">
                  <c:v>148810000</c:v>
                </c:pt>
                <c:pt idx="784">
                  <c:v>171850000</c:v>
                </c:pt>
                <c:pt idx="785">
                  <c:v>122970000</c:v>
                </c:pt>
                <c:pt idx="786">
                  <c:v>116420000</c:v>
                </c:pt>
                <c:pt idx="787">
                  <c:v>175750000</c:v>
                </c:pt>
                <c:pt idx="788">
                  <c:v>145090000</c:v>
                </c:pt>
                <c:pt idx="789">
                  <c:v>124030000</c:v>
                </c:pt>
                <c:pt idx="790">
                  <c:v>124590000</c:v>
                </c:pt>
                <c:pt idx="791">
                  <c:v>94280000</c:v>
                </c:pt>
                <c:pt idx="792">
                  <c:v>98980000</c:v>
                </c:pt>
                <c:pt idx="793">
                  <c:v>97810000</c:v>
                </c:pt>
                <c:pt idx="794">
                  <c:v>113510000</c:v>
                </c:pt>
                <c:pt idx="795">
                  <c:v>117230000</c:v>
                </c:pt>
                <c:pt idx="796">
                  <c:v>116160000</c:v>
                </c:pt>
                <c:pt idx="797">
                  <c:v>119890000</c:v>
                </c:pt>
                <c:pt idx="798">
                  <c:v>91180000</c:v>
                </c:pt>
                <c:pt idx="799">
                  <c:v>112620000</c:v>
                </c:pt>
                <c:pt idx="800">
                  <c:v>148250000</c:v>
                </c:pt>
                <c:pt idx="801">
                  <c:v>97060000</c:v>
                </c:pt>
                <c:pt idx="802">
                  <c:v>128910000</c:v>
                </c:pt>
                <c:pt idx="803">
                  <c:v>129600000</c:v>
                </c:pt>
                <c:pt idx="804">
                  <c:v>138020000</c:v>
                </c:pt>
                <c:pt idx="805">
                  <c:v>137320000</c:v>
                </c:pt>
                <c:pt idx="806">
                  <c:v>146890000</c:v>
                </c:pt>
                <c:pt idx="807">
                  <c:v>207200000</c:v>
                </c:pt>
                <c:pt idx="808">
                  <c:v>158050000</c:v>
                </c:pt>
                <c:pt idx="809">
                  <c:v>168010000</c:v>
                </c:pt>
                <c:pt idx="810">
                  <c:v>126320000</c:v>
                </c:pt>
                <c:pt idx="811">
                  <c:v>161680000</c:v>
                </c:pt>
                <c:pt idx="812">
                  <c:v>119570000</c:v>
                </c:pt>
                <c:pt idx="813">
                  <c:v>144570000</c:v>
                </c:pt>
                <c:pt idx="814">
                  <c:v>120520000</c:v>
                </c:pt>
                <c:pt idx="815">
                  <c:v>128580000</c:v>
                </c:pt>
                <c:pt idx="816">
                  <c:v>106680000</c:v>
                </c:pt>
                <c:pt idx="817">
                  <c:v>131250000</c:v>
                </c:pt>
                <c:pt idx="818">
                  <c:v>104790000</c:v>
                </c:pt>
                <c:pt idx="819">
                  <c:v>127140000</c:v>
                </c:pt>
                <c:pt idx="820">
                  <c:v>98420000</c:v>
                </c:pt>
                <c:pt idx="821">
                  <c:v>91400000</c:v>
                </c:pt>
                <c:pt idx="822">
                  <c:v>153710000</c:v>
                </c:pt>
                <c:pt idx="823">
                  <c:v>92680000</c:v>
                </c:pt>
                <c:pt idx="824">
                  <c:v>96030000</c:v>
                </c:pt>
                <c:pt idx="825">
                  <c:v>124840000</c:v>
                </c:pt>
                <c:pt idx="826">
                  <c:v>101450000</c:v>
                </c:pt>
                <c:pt idx="827">
                  <c:v>110450000</c:v>
                </c:pt>
                <c:pt idx="828">
                  <c:v>121240000</c:v>
                </c:pt>
                <c:pt idx="829">
                  <c:v>122170000</c:v>
                </c:pt>
                <c:pt idx="830">
                  <c:v>119640000</c:v>
                </c:pt>
                <c:pt idx="831">
                  <c:v>407770000</c:v>
                </c:pt>
                <c:pt idx="832">
                  <c:v>117390000</c:v>
                </c:pt>
                <c:pt idx="833">
                  <c:v>83920000</c:v>
                </c:pt>
                <c:pt idx="834">
                  <c:v>102100000</c:v>
                </c:pt>
                <c:pt idx="835">
                  <c:v>94880000</c:v>
                </c:pt>
                <c:pt idx="836">
                  <c:v>115630000</c:v>
                </c:pt>
                <c:pt idx="837">
                  <c:v>117080000</c:v>
                </c:pt>
                <c:pt idx="838">
                  <c:v>116510000</c:v>
                </c:pt>
                <c:pt idx="839">
                  <c:v>112100000</c:v>
                </c:pt>
                <c:pt idx="840">
                  <c:v>110810000</c:v>
                </c:pt>
                <c:pt idx="841">
                  <c:v>125920000</c:v>
                </c:pt>
                <c:pt idx="842">
                  <c:v>177150000</c:v>
                </c:pt>
                <c:pt idx="843">
                  <c:v>107010000</c:v>
                </c:pt>
                <c:pt idx="844">
                  <c:v>132580000</c:v>
                </c:pt>
                <c:pt idx="845">
                  <c:v>152190000</c:v>
                </c:pt>
                <c:pt idx="846">
                  <c:v>139850000</c:v>
                </c:pt>
                <c:pt idx="847">
                  <c:v>131410000</c:v>
                </c:pt>
                <c:pt idx="848">
                  <c:v>138540000</c:v>
                </c:pt>
                <c:pt idx="849">
                  <c:v>136410000</c:v>
                </c:pt>
                <c:pt idx="850">
                  <c:v>195670000</c:v>
                </c:pt>
                <c:pt idx="851">
                  <c:v>114800000</c:v>
                </c:pt>
                <c:pt idx="852">
                  <c:v>130520000</c:v>
                </c:pt>
                <c:pt idx="853">
                  <c:v>117180000</c:v>
                </c:pt>
                <c:pt idx="854">
                  <c:v>75090000</c:v>
                </c:pt>
                <c:pt idx="855">
                  <c:v>99860000</c:v>
                </c:pt>
                <c:pt idx="856">
                  <c:v>118530000</c:v>
                </c:pt>
                <c:pt idx="857">
                  <c:v>127560000</c:v>
                </c:pt>
                <c:pt idx="858">
                  <c:v>134390000</c:v>
                </c:pt>
                <c:pt idx="859">
                  <c:v>130420000</c:v>
                </c:pt>
                <c:pt idx="860">
                  <c:v>128420000</c:v>
                </c:pt>
                <c:pt idx="861">
                  <c:v>142600000</c:v>
                </c:pt>
                <c:pt idx="862">
                  <c:v>117200000</c:v>
                </c:pt>
                <c:pt idx="863">
                  <c:v>108230000</c:v>
                </c:pt>
                <c:pt idx="864">
                  <c:v>113570000</c:v>
                </c:pt>
                <c:pt idx="865">
                  <c:v>130300000</c:v>
                </c:pt>
                <c:pt idx="866">
                  <c:v>124780000</c:v>
                </c:pt>
                <c:pt idx="867">
                  <c:v>104490000</c:v>
                </c:pt>
                <c:pt idx="868">
                  <c:v>144300000</c:v>
                </c:pt>
                <c:pt idx="869">
                  <c:v>260900000</c:v>
                </c:pt>
                <c:pt idx="870">
                  <c:v>183900000</c:v>
                </c:pt>
                <c:pt idx="871">
                  <c:v>118540000</c:v>
                </c:pt>
                <c:pt idx="872">
                  <c:v>102280000</c:v>
                </c:pt>
                <c:pt idx="873">
                  <c:v>118460000</c:v>
                </c:pt>
                <c:pt idx="874">
                  <c:v>119200000</c:v>
                </c:pt>
                <c:pt idx="875">
                  <c:v>133520000</c:v>
                </c:pt>
                <c:pt idx="876">
                  <c:v>123070000</c:v>
                </c:pt>
                <c:pt idx="877">
                  <c:v>129570000</c:v>
                </c:pt>
                <c:pt idx="878">
                  <c:v>113120000</c:v>
                </c:pt>
                <c:pt idx="879">
                  <c:v>107590000</c:v>
                </c:pt>
                <c:pt idx="880">
                  <c:v>129630000</c:v>
                </c:pt>
                <c:pt idx="881">
                  <c:v>161430000</c:v>
                </c:pt>
                <c:pt idx="882">
                  <c:v>145740000</c:v>
                </c:pt>
                <c:pt idx="883">
                  <c:v>85980000</c:v>
                </c:pt>
                <c:pt idx="884">
                  <c:v>100160000</c:v>
                </c:pt>
                <c:pt idx="885">
                  <c:v>79410000</c:v>
                </c:pt>
                <c:pt idx="886">
                  <c:v>47710000</c:v>
                </c:pt>
                <c:pt idx="887">
                  <c:v>413270000</c:v>
                </c:pt>
                <c:pt idx="888">
                  <c:v>119800000</c:v>
                </c:pt>
                <c:pt idx="889">
                  <c:v>149020000</c:v>
                </c:pt>
                <c:pt idx="890">
                  <c:v>152920000</c:v>
                </c:pt>
                <c:pt idx="891">
                  <c:v>142980000</c:v>
                </c:pt>
                <c:pt idx="892">
                  <c:v>117620000</c:v>
                </c:pt>
                <c:pt idx="893">
                  <c:v>101190000</c:v>
                </c:pt>
                <c:pt idx="894">
                  <c:v>127510000</c:v>
                </c:pt>
                <c:pt idx="895">
                  <c:v>124510000</c:v>
                </c:pt>
                <c:pt idx="896">
                  <c:v>118530000</c:v>
                </c:pt>
                <c:pt idx="897">
                  <c:v>124130000</c:v>
                </c:pt>
                <c:pt idx="898">
                  <c:v>116850000</c:v>
                </c:pt>
                <c:pt idx="899">
                  <c:v>161230000</c:v>
                </c:pt>
                <c:pt idx="900">
                  <c:v>125290000</c:v>
                </c:pt>
                <c:pt idx="901">
                  <c:v>112900000</c:v>
                </c:pt>
                <c:pt idx="902">
                  <c:v>171070000</c:v>
                </c:pt>
                <c:pt idx="903">
                  <c:v>113620000</c:v>
                </c:pt>
                <c:pt idx="904">
                  <c:v>131000000</c:v>
                </c:pt>
                <c:pt idx="905">
                  <c:v>117900000</c:v>
                </c:pt>
                <c:pt idx="906">
                  <c:v>114360000</c:v>
                </c:pt>
                <c:pt idx="907">
                  <c:v>61110000</c:v>
                </c:pt>
                <c:pt idx="908">
                  <c:v>97300000</c:v>
                </c:pt>
                <c:pt idx="909">
                  <c:v>134160000</c:v>
                </c:pt>
                <c:pt idx="910">
                  <c:v>136910000</c:v>
                </c:pt>
                <c:pt idx="911">
                  <c:v>197110000</c:v>
                </c:pt>
                <c:pt idx="912">
                  <c:v>129150000</c:v>
                </c:pt>
                <c:pt idx="913">
                  <c:v>162180000</c:v>
                </c:pt>
                <c:pt idx="914">
                  <c:v>142200000</c:v>
                </c:pt>
                <c:pt idx="915">
                  <c:v>62360000</c:v>
                </c:pt>
                <c:pt idx="916">
                  <c:v>131670000</c:v>
                </c:pt>
                <c:pt idx="917">
                  <c:v>138350000</c:v>
                </c:pt>
                <c:pt idx="918">
                  <c:v>164250000</c:v>
                </c:pt>
                <c:pt idx="919">
                  <c:v>105710000</c:v>
                </c:pt>
                <c:pt idx="920">
                  <c:v>95350000</c:v>
                </c:pt>
                <c:pt idx="921">
                  <c:v>137660000</c:v>
                </c:pt>
                <c:pt idx="922">
                  <c:v>140510000</c:v>
                </c:pt>
                <c:pt idx="923">
                  <c:v>138160000</c:v>
                </c:pt>
                <c:pt idx="924">
                  <c:v>134640000</c:v>
                </c:pt>
                <c:pt idx="925">
                  <c:v>114590000</c:v>
                </c:pt>
                <c:pt idx="926">
                  <c:v>110670000</c:v>
                </c:pt>
                <c:pt idx="927">
                  <c:v>122220000</c:v>
                </c:pt>
                <c:pt idx="928">
                  <c:v>121880000</c:v>
                </c:pt>
                <c:pt idx="929">
                  <c:v>239080000</c:v>
                </c:pt>
                <c:pt idx="930">
                  <c:v>128410000</c:v>
                </c:pt>
                <c:pt idx="931">
                  <c:v>135570000</c:v>
                </c:pt>
                <c:pt idx="932">
                  <c:v>113450000</c:v>
                </c:pt>
                <c:pt idx="933">
                  <c:v>114880000</c:v>
                </c:pt>
                <c:pt idx="934">
                  <c:v>113740000</c:v>
                </c:pt>
                <c:pt idx="935">
                  <c:v>86630000</c:v>
                </c:pt>
                <c:pt idx="936">
                  <c:v>101120000</c:v>
                </c:pt>
                <c:pt idx="937">
                  <c:v>103630000</c:v>
                </c:pt>
                <c:pt idx="938">
                  <c:v>71300000</c:v>
                </c:pt>
                <c:pt idx="939">
                  <c:v>115500000</c:v>
                </c:pt>
                <c:pt idx="940">
                  <c:v>106390000</c:v>
                </c:pt>
                <c:pt idx="941">
                  <c:v>103890000</c:v>
                </c:pt>
                <c:pt idx="942">
                  <c:v>90730000</c:v>
                </c:pt>
                <c:pt idx="943">
                  <c:v>106120000</c:v>
                </c:pt>
                <c:pt idx="944">
                  <c:v>146950000</c:v>
                </c:pt>
                <c:pt idx="945">
                  <c:v>113990000</c:v>
                </c:pt>
                <c:pt idx="946">
                  <c:v>124350000</c:v>
                </c:pt>
                <c:pt idx="947">
                  <c:v>138630000</c:v>
                </c:pt>
                <c:pt idx="948">
                  <c:v>120370000</c:v>
                </c:pt>
                <c:pt idx="949">
                  <c:v>429610000</c:v>
                </c:pt>
                <c:pt idx="950">
                  <c:v>117910000</c:v>
                </c:pt>
                <c:pt idx="951">
                  <c:v>116210000</c:v>
                </c:pt>
                <c:pt idx="952">
                  <c:v>120720000</c:v>
                </c:pt>
                <c:pt idx="953">
                  <c:v>128020000</c:v>
                </c:pt>
                <c:pt idx="954">
                  <c:v>185160000</c:v>
                </c:pt>
                <c:pt idx="955">
                  <c:v>151770000</c:v>
                </c:pt>
                <c:pt idx="956">
                  <c:v>111520000</c:v>
                </c:pt>
                <c:pt idx="957">
                  <c:v>104920000</c:v>
                </c:pt>
                <c:pt idx="958">
                  <c:v>123810000</c:v>
                </c:pt>
                <c:pt idx="959">
                  <c:v>142210000</c:v>
                </c:pt>
                <c:pt idx="960">
                  <c:v>128650000</c:v>
                </c:pt>
                <c:pt idx="961">
                  <c:v>92550000</c:v>
                </c:pt>
                <c:pt idx="962">
                  <c:v>103920000</c:v>
                </c:pt>
                <c:pt idx="963">
                  <c:v>119780000</c:v>
                </c:pt>
                <c:pt idx="964">
                  <c:v>89980000</c:v>
                </c:pt>
                <c:pt idx="965">
                  <c:v>91530000</c:v>
                </c:pt>
                <c:pt idx="966">
                  <c:v>81630000</c:v>
                </c:pt>
                <c:pt idx="967">
                  <c:v>96070000</c:v>
                </c:pt>
                <c:pt idx="968">
                  <c:v>88030000</c:v>
                </c:pt>
                <c:pt idx="969">
                  <c:v>108800000</c:v>
                </c:pt>
                <c:pt idx="970">
                  <c:v>111220000</c:v>
                </c:pt>
                <c:pt idx="971">
                  <c:v>117060000</c:v>
                </c:pt>
                <c:pt idx="972">
                  <c:v>87590000</c:v>
                </c:pt>
                <c:pt idx="973">
                  <c:v>138550000</c:v>
                </c:pt>
                <c:pt idx="974">
                  <c:v>114580000</c:v>
                </c:pt>
                <c:pt idx="975">
                  <c:v>77130000</c:v>
                </c:pt>
                <c:pt idx="976">
                  <c:v>84430000</c:v>
                </c:pt>
                <c:pt idx="977">
                  <c:v>67550000</c:v>
                </c:pt>
                <c:pt idx="978">
                  <c:v>86640000</c:v>
                </c:pt>
                <c:pt idx="979">
                  <c:v>84350000</c:v>
                </c:pt>
                <c:pt idx="980">
                  <c:v>84910000</c:v>
                </c:pt>
                <c:pt idx="981">
                  <c:v>95240000</c:v>
                </c:pt>
                <c:pt idx="982">
                  <c:v>84270000</c:v>
                </c:pt>
                <c:pt idx="983">
                  <c:v>112390000</c:v>
                </c:pt>
                <c:pt idx="984">
                  <c:v>112770000</c:v>
                </c:pt>
                <c:pt idx="985">
                  <c:v>132780000</c:v>
                </c:pt>
                <c:pt idx="986">
                  <c:v>125980000</c:v>
                </c:pt>
                <c:pt idx="987">
                  <c:v>91730000</c:v>
                </c:pt>
                <c:pt idx="988">
                  <c:v>161510000</c:v>
                </c:pt>
                <c:pt idx="989">
                  <c:v>133620000</c:v>
                </c:pt>
                <c:pt idx="990">
                  <c:v>127320000</c:v>
                </c:pt>
                <c:pt idx="991">
                  <c:v>131530000</c:v>
                </c:pt>
                <c:pt idx="992">
                  <c:v>137760000</c:v>
                </c:pt>
                <c:pt idx="993">
                  <c:v>210770000</c:v>
                </c:pt>
                <c:pt idx="994">
                  <c:v>139480000</c:v>
                </c:pt>
                <c:pt idx="995">
                  <c:v>130070000</c:v>
                </c:pt>
                <c:pt idx="996">
                  <c:v>119620000</c:v>
                </c:pt>
                <c:pt idx="997">
                  <c:v>93500000</c:v>
                </c:pt>
                <c:pt idx="998">
                  <c:v>121080000</c:v>
                </c:pt>
                <c:pt idx="999">
                  <c:v>142760000</c:v>
                </c:pt>
                <c:pt idx="1000">
                  <c:v>128420000</c:v>
                </c:pt>
                <c:pt idx="1001">
                  <c:v>114760000</c:v>
                </c:pt>
                <c:pt idx="1002">
                  <c:v>100150000</c:v>
                </c:pt>
                <c:pt idx="1003">
                  <c:v>96760000</c:v>
                </c:pt>
                <c:pt idx="1004">
                  <c:v>97800000</c:v>
                </c:pt>
                <c:pt idx="1005">
                  <c:v>63850000</c:v>
                </c:pt>
                <c:pt idx="1006">
                  <c:v>109640000</c:v>
                </c:pt>
                <c:pt idx="1007">
                  <c:v>191630000</c:v>
                </c:pt>
                <c:pt idx="1008">
                  <c:v>125870000</c:v>
                </c:pt>
                <c:pt idx="1009">
                  <c:v>97950000</c:v>
                </c:pt>
                <c:pt idx="1010">
                  <c:v>109270000</c:v>
                </c:pt>
                <c:pt idx="1011">
                  <c:v>134090000</c:v>
                </c:pt>
                <c:pt idx="1012">
                  <c:v>209990000</c:v>
                </c:pt>
                <c:pt idx="1013">
                  <c:v>146750000</c:v>
                </c:pt>
                <c:pt idx="1014">
                  <c:v>119110000</c:v>
                </c:pt>
                <c:pt idx="1015">
                  <c:v>125180000</c:v>
                </c:pt>
                <c:pt idx="1016">
                  <c:v>111280000</c:v>
                </c:pt>
                <c:pt idx="1017">
                  <c:v>284290000</c:v>
                </c:pt>
                <c:pt idx="1018">
                  <c:v>128640000</c:v>
                </c:pt>
                <c:pt idx="1019">
                  <c:v>125780000</c:v>
                </c:pt>
                <c:pt idx="1020">
                  <c:v>111360000</c:v>
                </c:pt>
                <c:pt idx="1021">
                  <c:v>121060000</c:v>
                </c:pt>
                <c:pt idx="1022">
                  <c:v>111810000</c:v>
                </c:pt>
                <c:pt idx="1023">
                  <c:v>131150000</c:v>
                </c:pt>
                <c:pt idx="1024">
                  <c:v>140110000</c:v>
                </c:pt>
                <c:pt idx="1025">
                  <c:v>108970000</c:v>
                </c:pt>
                <c:pt idx="1026">
                  <c:v>126440000</c:v>
                </c:pt>
                <c:pt idx="1027">
                  <c:v>162940000</c:v>
                </c:pt>
                <c:pt idx="1028">
                  <c:v>205140000</c:v>
                </c:pt>
                <c:pt idx="1029">
                  <c:v>122830000</c:v>
                </c:pt>
                <c:pt idx="1030">
                  <c:v>107510000</c:v>
                </c:pt>
                <c:pt idx="1031">
                  <c:v>93000000</c:v>
                </c:pt>
                <c:pt idx="1032">
                  <c:v>126810000</c:v>
                </c:pt>
                <c:pt idx="1033">
                  <c:v>152190000</c:v>
                </c:pt>
                <c:pt idx="1034">
                  <c:v>133650000</c:v>
                </c:pt>
                <c:pt idx="1035">
                  <c:v>142110000</c:v>
                </c:pt>
                <c:pt idx="1036">
                  <c:v>240720000</c:v>
                </c:pt>
                <c:pt idx="1037">
                  <c:v>147430000</c:v>
                </c:pt>
                <c:pt idx="1038">
                  <c:v>143130000</c:v>
                </c:pt>
                <c:pt idx="1039">
                  <c:v>156060000</c:v>
                </c:pt>
                <c:pt idx="1040">
                  <c:v>143190000</c:v>
                </c:pt>
                <c:pt idx="1041">
                  <c:v>148370000</c:v>
                </c:pt>
                <c:pt idx="1042">
                  <c:v>151650000</c:v>
                </c:pt>
                <c:pt idx="1043">
                  <c:v>147460000</c:v>
                </c:pt>
                <c:pt idx="1044">
                  <c:v>138620000</c:v>
                </c:pt>
                <c:pt idx="1045">
                  <c:v>110080000</c:v>
                </c:pt>
                <c:pt idx="1046">
                  <c:v>113790000</c:v>
                </c:pt>
                <c:pt idx="1047">
                  <c:v>102090000</c:v>
                </c:pt>
                <c:pt idx="1048">
                  <c:v>100770000</c:v>
                </c:pt>
                <c:pt idx="1049">
                  <c:v>123400000</c:v>
                </c:pt>
                <c:pt idx="1050">
                  <c:v>127870000</c:v>
                </c:pt>
                <c:pt idx="1051">
                  <c:v>110850000</c:v>
                </c:pt>
                <c:pt idx="1052">
                  <c:v>107570000</c:v>
                </c:pt>
                <c:pt idx="1053">
                  <c:v>135260000</c:v>
                </c:pt>
                <c:pt idx="1054">
                  <c:v>134110000</c:v>
                </c:pt>
                <c:pt idx="1055">
                  <c:v>139370000</c:v>
                </c:pt>
                <c:pt idx="1056">
                  <c:v>212080000</c:v>
                </c:pt>
                <c:pt idx="1057">
                  <c:v>139810000</c:v>
                </c:pt>
                <c:pt idx="1058">
                  <c:v>113520000</c:v>
                </c:pt>
                <c:pt idx="1059">
                  <c:v>115320000</c:v>
                </c:pt>
                <c:pt idx="1060">
                  <c:v>120990000</c:v>
                </c:pt>
                <c:pt idx="1061">
                  <c:v>140990000</c:v>
                </c:pt>
                <c:pt idx="1062">
                  <c:v>119780000</c:v>
                </c:pt>
                <c:pt idx="1063">
                  <c:v>125210000</c:v>
                </c:pt>
                <c:pt idx="1064">
                  <c:v>159290000</c:v>
                </c:pt>
                <c:pt idx="1065">
                  <c:v>105580000</c:v>
                </c:pt>
                <c:pt idx="1066">
                  <c:v>109530000</c:v>
                </c:pt>
                <c:pt idx="1067">
                  <c:v>125000000</c:v>
                </c:pt>
                <c:pt idx="1068">
                  <c:v>123980000</c:v>
                </c:pt>
                <c:pt idx="1069">
                  <c:v>108790000</c:v>
                </c:pt>
                <c:pt idx="1070">
                  <c:v>171190000</c:v>
                </c:pt>
                <c:pt idx="1071">
                  <c:v>136250000</c:v>
                </c:pt>
                <c:pt idx="1072">
                  <c:v>141540000</c:v>
                </c:pt>
                <c:pt idx="1073">
                  <c:v>129280000</c:v>
                </c:pt>
                <c:pt idx="1074">
                  <c:v>122080000</c:v>
                </c:pt>
                <c:pt idx="1075">
                  <c:v>129930000</c:v>
                </c:pt>
                <c:pt idx="1076">
                  <c:v>122060000</c:v>
                </c:pt>
                <c:pt idx="1077">
                  <c:v>124860000</c:v>
                </c:pt>
                <c:pt idx="1078">
                  <c:v>131660000</c:v>
                </c:pt>
                <c:pt idx="1079">
                  <c:v>147120000</c:v>
                </c:pt>
                <c:pt idx="1080">
                  <c:v>392620000</c:v>
                </c:pt>
                <c:pt idx="1081">
                  <c:v>161650000</c:v>
                </c:pt>
                <c:pt idx="1082">
                  <c:v>163610000</c:v>
                </c:pt>
                <c:pt idx="1083">
                  <c:v>163130000</c:v>
                </c:pt>
                <c:pt idx="1084">
                  <c:v>100000000</c:v>
                </c:pt>
                <c:pt idx="1085">
                  <c:v>103240000</c:v>
                </c:pt>
                <c:pt idx="1086">
                  <c:v>103530000</c:v>
                </c:pt>
                <c:pt idx="1087">
                  <c:v>175110000</c:v>
                </c:pt>
                <c:pt idx="1088">
                  <c:v>142330000</c:v>
                </c:pt>
                <c:pt idx="1089">
                  <c:v>108630000</c:v>
                </c:pt>
                <c:pt idx="1090">
                  <c:v>93900000</c:v>
                </c:pt>
                <c:pt idx="1091">
                  <c:v>139670000</c:v>
                </c:pt>
                <c:pt idx="1092">
                  <c:v>182460000</c:v>
                </c:pt>
                <c:pt idx="1093">
                  <c:v>114490000</c:v>
                </c:pt>
                <c:pt idx="1094">
                  <c:v>143530000</c:v>
                </c:pt>
                <c:pt idx="1095">
                  <c:v>89440000</c:v>
                </c:pt>
                <c:pt idx="1096">
                  <c:v>120480000</c:v>
                </c:pt>
                <c:pt idx="1097">
                  <c:v>124200000</c:v>
                </c:pt>
                <c:pt idx="1098">
                  <c:v>164780000</c:v>
                </c:pt>
                <c:pt idx="1099">
                  <c:v>234650000</c:v>
                </c:pt>
                <c:pt idx="1100">
                  <c:v>134450000</c:v>
                </c:pt>
                <c:pt idx="1101">
                  <c:v>127560000</c:v>
                </c:pt>
                <c:pt idx="1102">
                  <c:v>120050000</c:v>
                </c:pt>
                <c:pt idx="1103">
                  <c:v>112240000</c:v>
                </c:pt>
                <c:pt idx="1104">
                  <c:v>123620000</c:v>
                </c:pt>
                <c:pt idx="1105">
                  <c:v>157080000</c:v>
                </c:pt>
                <c:pt idx="1106">
                  <c:v>138250000</c:v>
                </c:pt>
                <c:pt idx="1107">
                  <c:v>116150000</c:v>
                </c:pt>
                <c:pt idx="1108">
                  <c:v>108040000</c:v>
                </c:pt>
                <c:pt idx="1109">
                  <c:v>142840000</c:v>
                </c:pt>
                <c:pt idx="1110">
                  <c:v>114360000</c:v>
                </c:pt>
                <c:pt idx="1111">
                  <c:v>143500000</c:v>
                </c:pt>
                <c:pt idx="1112">
                  <c:v>168070000</c:v>
                </c:pt>
                <c:pt idx="1113">
                  <c:v>130430000</c:v>
                </c:pt>
                <c:pt idx="1114">
                  <c:v>164410000</c:v>
                </c:pt>
                <c:pt idx="1115">
                  <c:v>130840000</c:v>
                </c:pt>
                <c:pt idx="1116">
                  <c:v>135430000</c:v>
                </c:pt>
                <c:pt idx="1117">
                  <c:v>125420000</c:v>
                </c:pt>
                <c:pt idx="1118">
                  <c:v>149860000</c:v>
                </c:pt>
                <c:pt idx="1119">
                  <c:v>255110000</c:v>
                </c:pt>
                <c:pt idx="1120">
                  <c:v>148030000</c:v>
                </c:pt>
                <c:pt idx="1121">
                  <c:v>154170000</c:v>
                </c:pt>
                <c:pt idx="1122">
                  <c:v>148670000</c:v>
                </c:pt>
                <c:pt idx="1123">
                  <c:v>161470000</c:v>
                </c:pt>
                <c:pt idx="1124">
                  <c:v>128230000</c:v>
                </c:pt>
                <c:pt idx="1125">
                  <c:v>130260000</c:v>
                </c:pt>
                <c:pt idx="1126">
                  <c:v>141230000</c:v>
                </c:pt>
                <c:pt idx="1127">
                  <c:v>122200000</c:v>
                </c:pt>
                <c:pt idx="1128">
                  <c:v>131120000</c:v>
                </c:pt>
                <c:pt idx="1129">
                  <c:v>158440000</c:v>
                </c:pt>
                <c:pt idx="1130">
                  <c:v>145130000</c:v>
                </c:pt>
                <c:pt idx="1131">
                  <c:v>152560000</c:v>
                </c:pt>
                <c:pt idx="1132">
                  <c:v>96670000</c:v>
                </c:pt>
                <c:pt idx="1133">
                  <c:v>8410000</c:v>
                </c:pt>
                <c:pt idx="1134">
                  <c:v>84010000</c:v>
                </c:pt>
                <c:pt idx="1135">
                  <c:v>95980000</c:v>
                </c:pt>
                <c:pt idx="1136">
                  <c:v>80420000</c:v>
                </c:pt>
                <c:pt idx="1137">
                  <c:v>151610000</c:v>
                </c:pt>
                <c:pt idx="1138">
                  <c:v>163250000</c:v>
                </c:pt>
                <c:pt idx="1139">
                  <c:v>165180000</c:v>
                </c:pt>
                <c:pt idx="1140">
                  <c:v>135170000</c:v>
                </c:pt>
                <c:pt idx="1141">
                  <c:v>389520000</c:v>
                </c:pt>
                <c:pt idx="1142">
                  <c:v>136930000</c:v>
                </c:pt>
                <c:pt idx="1143">
                  <c:v>161240000</c:v>
                </c:pt>
                <c:pt idx="1144">
                  <c:v>171910000</c:v>
                </c:pt>
                <c:pt idx="1145">
                  <c:v>149050000</c:v>
                </c:pt>
                <c:pt idx="1146">
                  <c:v>154250000</c:v>
                </c:pt>
                <c:pt idx="1147">
                  <c:v>165880000</c:v>
                </c:pt>
                <c:pt idx="1148">
                  <c:v>168440000</c:v>
                </c:pt>
                <c:pt idx="1149">
                  <c:v>145920000</c:v>
                </c:pt>
                <c:pt idx="1150">
                  <c:v>153830000</c:v>
                </c:pt>
                <c:pt idx="1151">
                  <c:v>150110000</c:v>
                </c:pt>
                <c:pt idx="1152">
                  <c:v>143700000</c:v>
                </c:pt>
                <c:pt idx="1153">
                  <c:v>286790000</c:v>
                </c:pt>
                <c:pt idx="1154">
                  <c:v>156950000</c:v>
                </c:pt>
                <c:pt idx="1155">
                  <c:v>204950000</c:v>
                </c:pt>
                <c:pt idx="1156">
                  <c:v>87480000</c:v>
                </c:pt>
                <c:pt idx="1157">
                  <c:v>152220000</c:v>
                </c:pt>
                <c:pt idx="1158">
                  <c:v>148570000</c:v>
                </c:pt>
                <c:pt idx="1159">
                  <c:v>170960000</c:v>
                </c:pt>
                <c:pt idx="1160">
                  <c:v>181240000</c:v>
                </c:pt>
                <c:pt idx="1161">
                  <c:v>169830000</c:v>
                </c:pt>
                <c:pt idx="1162">
                  <c:v>166220000</c:v>
                </c:pt>
                <c:pt idx="1163">
                  <c:v>14510000</c:v>
                </c:pt>
                <c:pt idx="1164">
                  <c:v>119610000</c:v>
                </c:pt>
                <c:pt idx="1165">
                  <c:v>134520000</c:v>
                </c:pt>
                <c:pt idx="1166">
                  <c:v>165250000</c:v>
                </c:pt>
                <c:pt idx="1167">
                  <c:v>180200000</c:v>
                </c:pt>
                <c:pt idx="1168">
                  <c:v>144950000</c:v>
                </c:pt>
                <c:pt idx="1169">
                  <c:v>122110000</c:v>
                </c:pt>
                <c:pt idx="1170">
                  <c:v>126150000</c:v>
                </c:pt>
                <c:pt idx="1171">
                  <c:v>158170000</c:v>
                </c:pt>
                <c:pt idx="1172">
                  <c:v>154140000</c:v>
                </c:pt>
                <c:pt idx="1173">
                  <c:v>218290000</c:v>
                </c:pt>
                <c:pt idx="1174">
                  <c:v>185790000</c:v>
                </c:pt>
                <c:pt idx="1175">
                  <c:v>163620000</c:v>
                </c:pt>
                <c:pt idx="1176">
                  <c:v>251640000</c:v>
                </c:pt>
                <c:pt idx="1177">
                  <c:v>183730000</c:v>
                </c:pt>
                <c:pt idx="1178">
                  <c:v>161450000</c:v>
                </c:pt>
                <c:pt idx="1179">
                  <c:v>161870000</c:v>
                </c:pt>
                <c:pt idx="1180">
                  <c:v>264000000</c:v>
                </c:pt>
                <c:pt idx="1181">
                  <c:v>166100000</c:v>
                </c:pt>
                <c:pt idx="1182">
                  <c:v>169580000</c:v>
                </c:pt>
                <c:pt idx="1183">
                  <c:v>201410000</c:v>
                </c:pt>
                <c:pt idx="1184">
                  <c:v>140360000</c:v>
                </c:pt>
                <c:pt idx="1185">
                  <c:v>133570000</c:v>
                </c:pt>
                <c:pt idx="1186">
                  <c:v>143990000</c:v>
                </c:pt>
                <c:pt idx="1187">
                  <c:v>188130000</c:v>
                </c:pt>
                <c:pt idx="1188">
                  <c:v>133360000</c:v>
                </c:pt>
                <c:pt idx="1189">
                  <c:v>144270000</c:v>
                </c:pt>
                <c:pt idx="1190">
                  <c:v>188080000</c:v>
                </c:pt>
                <c:pt idx="1191">
                  <c:v>190030000</c:v>
                </c:pt>
                <c:pt idx="1192">
                  <c:v>226440000</c:v>
                </c:pt>
                <c:pt idx="1193">
                  <c:v>267440000</c:v>
                </c:pt>
                <c:pt idx="1194">
                  <c:v>242870000</c:v>
                </c:pt>
                <c:pt idx="1195">
                  <c:v>213200000</c:v>
                </c:pt>
                <c:pt idx="1196">
                  <c:v>191340000</c:v>
                </c:pt>
                <c:pt idx="1197">
                  <c:v>172410000</c:v>
                </c:pt>
                <c:pt idx="1198">
                  <c:v>212700000</c:v>
                </c:pt>
                <c:pt idx="1199">
                  <c:v>225620000</c:v>
                </c:pt>
                <c:pt idx="1200">
                  <c:v>223140000</c:v>
                </c:pt>
                <c:pt idx="1201">
                  <c:v>306170000</c:v>
                </c:pt>
                <c:pt idx="1202">
                  <c:v>221860000</c:v>
                </c:pt>
                <c:pt idx="1203">
                  <c:v>157060000</c:v>
                </c:pt>
                <c:pt idx="1204">
                  <c:v>157580000</c:v>
                </c:pt>
                <c:pt idx="1205">
                  <c:v>425900000</c:v>
                </c:pt>
                <c:pt idx="1206">
                  <c:v>172080000</c:v>
                </c:pt>
                <c:pt idx="1207">
                  <c:v>192600000</c:v>
                </c:pt>
                <c:pt idx="1208">
                  <c:v>189980000</c:v>
                </c:pt>
                <c:pt idx="1209">
                  <c:v>197160000</c:v>
                </c:pt>
                <c:pt idx="1210">
                  <c:v>228170000</c:v>
                </c:pt>
                <c:pt idx="1211">
                  <c:v>173040000</c:v>
                </c:pt>
                <c:pt idx="1212">
                  <c:v>166320000</c:v>
                </c:pt>
                <c:pt idx="1213">
                  <c:v>217420000</c:v>
                </c:pt>
                <c:pt idx="1214">
                  <c:v>174660000</c:v>
                </c:pt>
                <c:pt idx="1215">
                  <c:v>178110000</c:v>
                </c:pt>
                <c:pt idx="1216">
                  <c:v>229740000</c:v>
                </c:pt>
                <c:pt idx="1217">
                  <c:v>182090000</c:v>
                </c:pt>
                <c:pt idx="1218">
                  <c:v>177540000</c:v>
                </c:pt>
                <c:pt idx="1219">
                  <c:v>244410000</c:v>
                </c:pt>
                <c:pt idx="1220">
                  <c:v>255050000</c:v>
                </c:pt>
                <c:pt idx="1221">
                  <c:v>227380000</c:v>
                </c:pt>
                <c:pt idx="1222">
                  <c:v>244130000</c:v>
                </c:pt>
                <c:pt idx="1223">
                  <c:v>226720000</c:v>
                </c:pt>
                <c:pt idx="1224">
                  <c:v>336370000</c:v>
                </c:pt>
                <c:pt idx="1225">
                  <c:v>308520000</c:v>
                </c:pt>
                <c:pt idx="1226">
                  <c:v>171280000</c:v>
                </c:pt>
                <c:pt idx="1227">
                  <c:v>187800000</c:v>
                </c:pt>
                <c:pt idx="1228">
                  <c:v>188120000</c:v>
                </c:pt>
                <c:pt idx="1229">
                  <c:v>228030000</c:v>
                </c:pt>
                <c:pt idx="1230">
                  <c:v>393190000</c:v>
                </c:pt>
                <c:pt idx="1231">
                  <c:v>396300000</c:v>
                </c:pt>
                <c:pt idx="1232">
                  <c:v>431410000</c:v>
                </c:pt>
                <c:pt idx="1233">
                  <c:v>479980000</c:v>
                </c:pt>
                <c:pt idx="1234">
                  <c:v>406310000</c:v>
                </c:pt>
                <c:pt idx="1235">
                  <c:v>300760000</c:v>
                </c:pt>
                <c:pt idx="1236">
                  <c:v>198220000</c:v>
                </c:pt>
                <c:pt idx="1237">
                  <c:v>207060000</c:v>
                </c:pt>
                <c:pt idx="1238">
                  <c:v>182820000</c:v>
                </c:pt>
                <c:pt idx="1239">
                  <c:v>230910000</c:v>
                </c:pt>
                <c:pt idx="1240">
                  <c:v>148710000</c:v>
                </c:pt>
                <c:pt idx="1241">
                  <c:v>182770000</c:v>
                </c:pt>
                <c:pt idx="1242">
                  <c:v>145140000</c:v>
                </c:pt>
                <c:pt idx="1243">
                  <c:v>128760000</c:v>
                </c:pt>
                <c:pt idx="1244">
                  <c:v>136760000</c:v>
                </c:pt>
                <c:pt idx="1245">
                  <c:v>188410000</c:v>
                </c:pt>
                <c:pt idx="1246">
                  <c:v>140340000</c:v>
                </c:pt>
                <c:pt idx="1247">
                  <c:v>167550000</c:v>
                </c:pt>
                <c:pt idx="1248">
                  <c:v>148950000</c:v>
                </c:pt>
                <c:pt idx="1249">
                  <c:v>215420000</c:v>
                </c:pt>
                <c:pt idx="1250">
                  <c:v>140810000</c:v>
                </c:pt>
                <c:pt idx="1251">
                  <c:v>139970000</c:v>
                </c:pt>
                <c:pt idx="1252">
                  <c:v>162640000</c:v>
                </c:pt>
                <c:pt idx="1253">
                  <c:v>133250000</c:v>
                </c:pt>
                <c:pt idx="1254">
                  <c:v>131150000</c:v>
                </c:pt>
                <c:pt idx="1255">
                  <c:v>153740000</c:v>
                </c:pt>
                <c:pt idx="1256">
                  <c:v>132330000</c:v>
                </c:pt>
                <c:pt idx="1257">
                  <c:v>123000000</c:v>
                </c:pt>
                <c:pt idx="1258">
                  <c:v>141870000</c:v>
                </c:pt>
                <c:pt idx="1259">
                  <c:v>179980000</c:v>
                </c:pt>
                <c:pt idx="1260">
                  <c:v>158720000</c:v>
                </c:pt>
                <c:pt idx="1261">
                  <c:v>135050000</c:v>
                </c:pt>
                <c:pt idx="1262">
                  <c:v>177920000</c:v>
                </c:pt>
                <c:pt idx="1263">
                  <c:v>279660000</c:v>
                </c:pt>
                <c:pt idx="1264">
                  <c:v>206760000</c:v>
                </c:pt>
                <c:pt idx="1265">
                  <c:v>125330000</c:v>
                </c:pt>
                <c:pt idx="1266">
                  <c:v>147570000</c:v>
                </c:pt>
                <c:pt idx="1267">
                  <c:v>127250000</c:v>
                </c:pt>
                <c:pt idx="1268">
                  <c:v>342010000</c:v>
                </c:pt>
                <c:pt idx="1269">
                  <c:v>189500000</c:v>
                </c:pt>
                <c:pt idx="1270">
                  <c:v>182500000</c:v>
                </c:pt>
                <c:pt idx="1271">
                  <c:v>159620000</c:v>
                </c:pt>
                <c:pt idx="1272">
                  <c:v>153370000</c:v>
                </c:pt>
                <c:pt idx="1273">
                  <c:v>178310000</c:v>
                </c:pt>
                <c:pt idx="1274">
                  <c:v>149700000</c:v>
                </c:pt>
                <c:pt idx="1275">
                  <c:v>156870000</c:v>
                </c:pt>
                <c:pt idx="1276">
                  <c:v>162610000</c:v>
                </c:pt>
                <c:pt idx="1277">
                  <c:v>166600000</c:v>
                </c:pt>
                <c:pt idx="1278">
                  <c:v>157740000</c:v>
                </c:pt>
                <c:pt idx="1279">
                  <c:v>156370000</c:v>
                </c:pt>
                <c:pt idx="1280">
                  <c:v>183020000</c:v>
                </c:pt>
                <c:pt idx="1281">
                  <c:v>208290000</c:v>
                </c:pt>
                <c:pt idx="1282">
                  <c:v>126030000</c:v>
                </c:pt>
                <c:pt idx="1283">
                  <c:v>149070000</c:v>
                </c:pt>
                <c:pt idx="1284">
                  <c:v>145750000</c:v>
                </c:pt>
                <c:pt idx="1285">
                  <c:v>145920000</c:v>
                </c:pt>
                <c:pt idx="1286">
                  <c:v>150720000</c:v>
                </c:pt>
                <c:pt idx="1287">
                  <c:v>174980000</c:v>
                </c:pt>
                <c:pt idx="1288">
                  <c:v>158470000</c:v>
                </c:pt>
                <c:pt idx="1289">
                  <c:v>175120000</c:v>
                </c:pt>
                <c:pt idx="1290">
                  <c:v>192830000</c:v>
                </c:pt>
                <c:pt idx="1291">
                  <c:v>192310000</c:v>
                </c:pt>
                <c:pt idx="1292">
                  <c:v>169940000</c:v>
                </c:pt>
                <c:pt idx="1293">
                  <c:v>216510000</c:v>
                </c:pt>
                <c:pt idx="1294">
                  <c:v>200680000</c:v>
                </c:pt>
                <c:pt idx="1295">
                  <c:v>156000000</c:v>
                </c:pt>
                <c:pt idx="1296">
                  <c:v>133940000</c:v>
                </c:pt>
                <c:pt idx="1297">
                  <c:v>168320000</c:v>
                </c:pt>
                <c:pt idx="1298">
                  <c:v>176950000</c:v>
                </c:pt>
                <c:pt idx="1299">
                  <c:v>193720000</c:v>
                </c:pt>
                <c:pt idx="1300">
                  <c:v>191510000</c:v>
                </c:pt>
                <c:pt idx="1301">
                  <c:v>150960000</c:v>
                </c:pt>
                <c:pt idx="1302">
                  <c:v>378620000</c:v>
                </c:pt>
                <c:pt idx="1303">
                  <c:v>148760000</c:v>
                </c:pt>
                <c:pt idx="1304">
                  <c:v>160550000</c:v>
                </c:pt>
                <c:pt idx="1305">
                  <c:v>183980000</c:v>
                </c:pt>
                <c:pt idx="1306">
                  <c:v>128660000</c:v>
                </c:pt>
                <c:pt idx="1307">
                  <c:v>166630000</c:v>
                </c:pt>
                <c:pt idx="1308">
                  <c:v>203900000</c:v>
                </c:pt>
                <c:pt idx="1309">
                  <c:v>149870000</c:v>
                </c:pt>
                <c:pt idx="1310">
                  <c:v>190220000</c:v>
                </c:pt>
                <c:pt idx="1311">
                  <c:v>234710000</c:v>
                </c:pt>
                <c:pt idx="1312">
                  <c:v>140670000</c:v>
                </c:pt>
                <c:pt idx="1313">
                  <c:v>118950000</c:v>
                </c:pt>
                <c:pt idx="1314">
                  <c:v>137260000</c:v>
                </c:pt>
                <c:pt idx="1315">
                  <c:v>109950000</c:v>
                </c:pt>
                <c:pt idx="1316">
                  <c:v>122820000</c:v>
                </c:pt>
                <c:pt idx="1317">
                  <c:v>158590000</c:v>
                </c:pt>
                <c:pt idx="1318">
                  <c:v>182350000</c:v>
                </c:pt>
                <c:pt idx="1319">
                  <c:v>142340000</c:v>
                </c:pt>
                <c:pt idx="1320">
                  <c:v>114660000</c:v>
                </c:pt>
                <c:pt idx="1321">
                  <c:v>147600000</c:v>
                </c:pt>
                <c:pt idx="1322">
                  <c:v>186140000</c:v>
                </c:pt>
                <c:pt idx="1323">
                  <c:v>140340000</c:v>
                </c:pt>
                <c:pt idx="1324">
                  <c:v>129030000</c:v>
                </c:pt>
                <c:pt idx="1325">
                  <c:v>123070000</c:v>
                </c:pt>
                <c:pt idx="1326">
                  <c:v>129790000</c:v>
                </c:pt>
                <c:pt idx="1327">
                  <c:v>131610000</c:v>
                </c:pt>
                <c:pt idx="1328">
                  <c:v>133940000</c:v>
                </c:pt>
                <c:pt idx="1329">
                  <c:v>115660000</c:v>
                </c:pt>
                <c:pt idx="1330">
                  <c:v>143390000</c:v>
                </c:pt>
                <c:pt idx="1331">
                  <c:v>355050000</c:v>
                </c:pt>
                <c:pt idx="1332">
                  <c:v>182260000</c:v>
                </c:pt>
                <c:pt idx="1333">
                  <c:v>254070000</c:v>
                </c:pt>
                <c:pt idx="1334">
                  <c:v>221930000</c:v>
                </c:pt>
                <c:pt idx="1335">
                  <c:v>163000000</c:v>
                </c:pt>
                <c:pt idx="1336">
                  <c:v>143670000</c:v>
                </c:pt>
                <c:pt idx="1337">
                  <c:v>180660000</c:v>
                </c:pt>
                <c:pt idx="1338">
                  <c:v>128360000</c:v>
                </c:pt>
                <c:pt idx="1339">
                  <c:v>158610000</c:v>
                </c:pt>
                <c:pt idx="1340">
                  <c:v>176200000</c:v>
                </c:pt>
                <c:pt idx="1341">
                  <c:v>166700000</c:v>
                </c:pt>
                <c:pt idx="1342">
                  <c:v>157840000</c:v>
                </c:pt>
                <c:pt idx="1343">
                  <c:v>147270000</c:v>
                </c:pt>
                <c:pt idx="1344">
                  <c:v>183240000</c:v>
                </c:pt>
                <c:pt idx="1345">
                  <c:v>199560000</c:v>
                </c:pt>
                <c:pt idx="1346">
                  <c:v>147540000</c:v>
                </c:pt>
                <c:pt idx="1347">
                  <c:v>190860000</c:v>
                </c:pt>
                <c:pt idx="1348">
                  <c:v>213490000</c:v>
                </c:pt>
                <c:pt idx="1349">
                  <c:v>201860000</c:v>
                </c:pt>
                <c:pt idx="1350">
                  <c:v>230040000</c:v>
                </c:pt>
                <c:pt idx="1351">
                  <c:v>130860000</c:v>
                </c:pt>
                <c:pt idx="1352">
                  <c:v>146270000</c:v>
                </c:pt>
                <c:pt idx="1353">
                  <c:v>142580000</c:v>
                </c:pt>
                <c:pt idx="1354">
                  <c:v>146350000</c:v>
                </c:pt>
                <c:pt idx="1355">
                  <c:v>184290000</c:v>
                </c:pt>
                <c:pt idx="1356">
                  <c:v>274440000</c:v>
                </c:pt>
                <c:pt idx="1357">
                  <c:v>162910000</c:v>
                </c:pt>
                <c:pt idx="1358">
                  <c:v>126650000</c:v>
                </c:pt>
                <c:pt idx="1359">
                  <c:v>132960000</c:v>
                </c:pt>
                <c:pt idx="1360">
                  <c:v>121780000</c:v>
                </c:pt>
                <c:pt idx="1361">
                  <c:v>143710000</c:v>
                </c:pt>
                <c:pt idx="1362">
                  <c:v>143440000</c:v>
                </c:pt>
                <c:pt idx="1363">
                  <c:v>180890000</c:v>
                </c:pt>
                <c:pt idx="1364">
                  <c:v>206580000</c:v>
                </c:pt>
                <c:pt idx="1365">
                  <c:v>214170000</c:v>
                </c:pt>
                <c:pt idx="1366">
                  <c:v>167770000</c:v>
                </c:pt>
                <c:pt idx="1367">
                  <c:v>168320000</c:v>
                </c:pt>
                <c:pt idx="1368">
                  <c:v>191950000</c:v>
                </c:pt>
                <c:pt idx="1369">
                  <c:v>184000000</c:v>
                </c:pt>
                <c:pt idx="1370">
                  <c:v>249480000</c:v>
                </c:pt>
                <c:pt idx="1371">
                  <c:v>180800000</c:v>
                </c:pt>
                <c:pt idx="1372">
                  <c:v>166250000</c:v>
                </c:pt>
                <c:pt idx="1373">
                  <c:v>203390000</c:v>
                </c:pt>
                <c:pt idx="1374">
                  <c:v>200770000</c:v>
                </c:pt>
                <c:pt idx="1375">
                  <c:v>161660000</c:v>
                </c:pt>
                <c:pt idx="1376">
                  <c:v>144960000</c:v>
                </c:pt>
                <c:pt idx="1377">
                  <c:v>157440000</c:v>
                </c:pt>
                <c:pt idx="1378">
                  <c:v>150340000</c:v>
                </c:pt>
                <c:pt idx="1379">
                  <c:v>188720000</c:v>
                </c:pt>
                <c:pt idx="1380">
                  <c:v>193080000</c:v>
                </c:pt>
                <c:pt idx="1381">
                  <c:v>169990000</c:v>
                </c:pt>
                <c:pt idx="1382">
                  <c:v>178630000</c:v>
                </c:pt>
                <c:pt idx="1383">
                  <c:v>203420000</c:v>
                </c:pt>
                <c:pt idx="1384">
                  <c:v>93330000</c:v>
                </c:pt>
                <c:pt idx="1385">
                  <c:v>76820000</c:v>
                </c:pt>
                <c:pt idx="1386">
                  <c:v>77800000</c:v>
                </c:pt>
                <c:pt idx="1387">
                  <c:v>114100000</c:v>
                </c:pt>
                <c:pt idx="1388">
                  <c:v>76820000</c:v>
                </c:pt>
                <c:pt idx="1389">
                  <c:v>100840000</c:v>
                </c:pt>
                <c:pt idx="1390">
                  <c:v>122040000</c:v>
                </c:pt>
                <c:pt idx="1391">
                  <c:v>119420000</c:v>
                </c:pt>
                <c:pt idx="1392">
                  <c:v>125360000</c:v>
                </c:pt>
                <c:pt idx="1393">
                  <c:v>358300000</c:v>
                </c:pt>
                <c:pt idx="1394">
                  <c:v>163040000</c:v>
                </c:pt>
                <c:pt idx="1395">
                  <c:v>189670000</c:v>
                </c:pt>
                <c:pt idx="1396">
                  <c:v>149860000</c:v>
                </c:pt>
                <c:pt idx="1397">
                  <c:v>151190000</c:v>
                </c:pt>
                <c:pt idx="1398">
                  <c:v>151820000</c:v>
                </c:pt>
                <c:pt idx="1399">
                  <c:v>167970000</c:v>
                </c:pt>
                <c:pt idx="1400">
                  <c:v>152510000</c:v>
                </c:pt>
                <c:pt idx="1401">
                  <c:v>175720000</c:v>
                </c:pt>
                <c:pt idx="1402">
                  <c:v>122240000</c:v>
                </c:pt>
                <c:pt idx="1403">
                  <c:v>149440000</c:v>
                </c:pt>
                <c:pt idx="1404">
                  <c:v>212090000</c:v>
                </c:pt>
                <c:pt idx="1405">
                  <c:v>202520000</c:v>
                </c:pt>
                <c:pt idx="1406">
                  <c:v>233770000</c:v>
                </c:pt>
                <c:pt idx="1407">
                  <c:v>151530000</c:v>
                </c:pt>
                <c:pt idx="1408">
                  <c:v>68400000</c:v>
                </c:pt>
                <c:pt idx="1409">
                  <c:v>138280000</c:v>
                </c:pt>
                <c:pt idx="1410">
                  <c:v>192820000</c:v>
                </c:pt>
                <c:pt idx="1411">
                  <c:v>152850000</c:v>
                </c:pt>
                <c:pt idx="1412">
                  <c:v>219400000</c:v>
                </c:pt>
                <c:pt idx="1413">
                  <c:v>171770000</c:v>
                </c:pt>
                <c:pt idx="1414">
                  <c:v>160250000</c:v>
                </c:pt>
                <c:pt idx="1415">
                  <c:v>254570000</c:v>
                </c:pt>
                <c:pt idx="1416">
                  <c:v>155660000</c:v>
                </c:pt>
                <c:pt idx="1417">
                  <c:v>217650000</c:v>
                </c:pt>
                <c:pt idx="1418">
                  <c:v>296660000</c:v>
                </c:pt>
                <c:pt idx="1419">
                  <c:v>164170000</c:v>
                </c:pt>
                <c:pt idx="1420">
                  <c:v>161910000</c:v>
                </c:pt>
                <c:pt idx="1421">
                  <c:v>143990000</c:v>
                </c:pt>
                <c:pt idx="1422">
                  <c:v>211670000</c:v>
                </c:pt>
                <c:pt idx="1423">
                  <c:v>234680000</c:v>
                </c:pt>
                <c:pt idx="1424">
                  <c:v>177580000</c:v>
                </c:pt>
                <c:pt idx="1425">
                  <c:v>150390000</c:v>
                </c:pt>
                <c:pt idx="1426">
                  <c:v>150130000</c:v>
                </c:pt>
                <c:pt idx="1427">
                  <c:v>189650000</c:v>
                </c:pt>
                <c:pt idx="1428">
                  <c:v>156250000</c:v>
                </c:pt>
                <c:pt idx="1429">
                  <c:v>167080000</c:v>
                </c:pt>
                <c:pt idx="1430">
                  <c:v>159040000</c:v>
                </c:pt>
                <c:pt idx="1431">
                  <c:v>168110000</c:v>
                </c:pt>
                <c:pt idx="1432">
                  <c:v>104570000</c:v>
                </c:pt>
                <c:pt idx="1433">
                  <c:v>178060000</c:v>
                </c:pt>
                <c:pt idx="1434">
                  <c:v>220140000</c:v>
                </c:pt>
                <c:pt idx="1435">
                  <c:v>247640000</c:v>
                </c:pt>
                <c:pt idx="1436">
                  <c:v>190290000</c:v>
                </c:pt>
                <c:pt idx="1437">
                  <c:v>319210000</c:v>
                </c:pt>
                <c:pt idx="1438">
                  <c:v>196170000</c:v>
                </c:pt>
                <c:pt idx="1439">
                  <c:v>224920000</c:v>
                </c:pt>
                <c:pt idx="1440">
                  <c:v>155150000</c:v>
                </c:pt>
                <c:pt idx="1441">
                  <c:v>114830000</c:v>
                </c:pt>
                <c:pt idx="1442">
                  <c:v>152280000</c:v>
                </c:pt>
                <c:pt idx="1443">
                  <c:v>141920000</c:v>
                </c:pt>
                <c:pt idx="1444">
                  <c:v>163440000</c:v>
                </c:pt>
                <c:pt idx="1445">
                  <c:v>216240000</c:v>
                </c:pt>
                <c:pt idx="1446">
                  <c:v>160370000</c:v>
                </c:pt>
                <c:pt idx="1447">
                  <c:v>161890000</c:v>
                </c:pt>
                <c:pt idx="1448">
                  <c:v>214540000</c:v>
                </c:pt>
                <c:pt idx="1449">
                  <c:v>158830000</c:v>
                </c:pt>
                <c:pt idx="1450">
                  <c:v>167110000</c:v>
                </c:pt>
                <c:pt idx="1451">
                  <c:v>143910000</c:v>
                </c:pt>
                <c:pt idx="1452">
                  <c:v>179270000</c:v>
                </c:pt>
                <c:pt idx="1453">
                  <c:v>156830000</c:v>
                </c:pt>
                <c:pt idx="1454">
                  <c:v>168590000</c:v>
                </c:pt>
                <c:pt idx="1455">
                  <c:v>186740000</c:v>
                </c:pt>
                <c:pt idx="1456">
                  <c:v>157120000</c:v>
                </c:pt>
                <c:pt idx="1457">
                  <c:v>367230000</c:v>
                </c:pt>
                <c:pt idx="1458">
                  <c:v>170300000</c:v>
                </c:pt>
                <c:pt idx="1459">
                  <c:v>167420000</c:v>
                </c:pt>
                <c:pt idx="1460">
                  <c:v>192410000</c:v>
                </c:pt>
                <c:pt idx="1461">
                  <c:v>190720000</c:v>
                </c:pt>
                <c:pt idx="1462">
                  <c:v>140320000</c:v>
                </c:pt>
                <c:pt idx="1463">
                  <c:v>163590000</c:v>
                </c:pt>
                <c:pt idx="1464">
                  <c:v>166760000</c:v>
                </c:pt>
                <c:pt idx="1465">
                  <c:v>149040000</c:v>
                </c:pt>
                <c:pt idx="1466">
                  <c:v>168600000</c:v>
                </c:pt>
                <c:pt idx="1467">
                  <c:v>149930000</c:v>
                </c:pt>
                <c:pt idx="1468">
                  <c:v>205710000</c:v>
                </c:pt>
                <c:pt idx="1469">
                  <c:v>255420000</c:v>
                </c:pt>
                <c:pt idx="1470">
                  <c:v>150480000</c:v>
                </c:pt>
                <c:pt idx="1471">
                  <c:v>207760000</c:v>
                </c:pt>
                <c:pt idx="1472">
                  <c:v>176330000</c:v>
                </c:pt>
                <c:pt idx="1473">
                  <c:v>183890000</c:v>
                </c:pt>
                <c:pt idx="1474">
                  <c:v>223680000</c:v>
                </c:pt>
                <c:pt idx="1475">
                  <c:v>173000000</c:v>
                </c:pt>
                <c:pt idx="1476">
                  <c:v>251150000</c:v>
                </c:pt>
                <c:pt idx="1477">
                  <c:v>227740000</c:v>
                </c:pt>
                <c:pt idx="1478">
                  <c:v>168560000</c:v>
                </c:pt>
                <c:pt idx="1479">
                  <c:v>191340000</c:v>
                </c:pt>
                <c:pt idx="1480">
                  <c:v>146040000</c:v>
                </c:pt>
                <c:pt idx="1481">
                  <c:v>151620000</c:v>
                </c:pt>
                <c:pt idx="1482">
                  <c:v>221030000</c:v>
                </c:pt>
                <c:pt idx="1483">
                  <c:v>219330000</c:v>
                </c:pt>
                <c:pt idx="1484">
                  <c:v>203490000</c:v>
                </c:pt>
                <c:pt idx="1485">
                  <c:v>166330000</c:v>
                </c:pt>
                <c:pt idx="1486">
                  <c:v>154870000</c:v>
                </c:pt>
                <c:pt idx="1487">
                  <c:v>139610000</c:v>
                </c:pt>
                <c:pt idx="1488">
                  <c:v>173360000</c:v>
                </c:pt>
                <c:pt idx="1489">
                  <c:v>164880000</c:v>
                </c:pt>
                <c:pt idx="1490">
                  <c:v>167640000</c:v>
                </c:pt>
                <c:pt idx="1491">
                  <c:v>208160000</c:v>
                </c:pt>
                <c:pt idx="1492">
                  <c:v>202110000</c:v>
                </c:pt>
                <c:pt idx="1493">
                  <c:v>162070000</c:v>
                </c:pt>
                <c:pt idx="1494">
                  <c:v>180550000</c:v>
                </c:pt>
                <c:pt idx="1495">
                  <c:v>178820000</c:v>
                </c:pt>
                <c:pt idx="1496">
                  <c:v>200000000</c:v>
                </c:pt>
                <c:pt idx="1497">
                  <c:v>202220000</c:v>
                </c:pt>
                <c:pt idx="1498">
                  <c:v>203900000</c:v>
                </c:pt>
                <c:pt idx="1499">
                  <c:v>194410000</c:v>
                </c:pt>
                <c:pt idx="1500">
                  <c:v>176970000</c:v>
                </c:pt>
                <c:pt idx="1501">
                  <c:v>335060000</c:v>
                </c:pt>
                <c:pt idx="1502">
                  <c:v>210000000</c:v>
                </c:pt>
                <c:pt idx="1503">
                  <c:v>208530000</c:v>
                </c:pt>
                <c:pt idx="1504">
                  <c:v>179040000</c:v>
                </c:pt>
                <c:pt idx="1505">
                  <c:v>131490000</c:v>
                </c:pt>
                <c:pt idx="1506">
                  <c:v>134810000</c:v>
                </c:pt>
                <c:pt idx="1507">
                  <c:v>192210000</c:v>
                </c:pt>
                <c:pt idx="1508">
                  <c:v>219560000</c:v>
                </c:pt>
                <c:pt idx="1509">
                  <c:v>261020000</c:v>
                </c:pt>
                <c:pt idx="1510">
                  <c:v>199570000</c:v>
                </c:pt>
                <c:pt idx="1511">
                  <c:v>262820000</c:v>
                </c:pt>
                <c:pt idx="1512">
                  <c:v>235090000</c:v>
                </c:pt>
                <c:pt idx="1513">
                  <c:v>290500000</c:v>
                </c:pt>
                <c:pt idx="1514">
                  <c:v>164100000</c:v>
                </c:pt>
                <c:pt idx="1515">
                  <c:v>434500000</c:v>
                </c:pt>
                <c:pt idx="1516">
                  <c:v>244440000</c:v>
                </c:pt>
                <c:pt idx="1517">
                  <c:v>195100000</c:v>
                </c:pt>
                <c:pt idx="1518">
                  <c:v>175750000</c:v>
                </c:pt>
                <c:pt idx="1519">
                  <c:v>165190000</c:v>
                </c:pt>
                <c:pt idx="1520">
                  <c:v>338010000</c:v>
                </c:pt>
                <c:pt idx="1521">
                  <c:v>181070000</c:v>
                </c:pt>
                <c:pt idx="1522">
                  <c:v>165700000</c:v>
                </c:pt>
                <c:pt idx="1523">
                  <c:v>203170000</c:v>
                </c:pt>
                <c:pt idx="1524">
                  <c:v>177920000</c:v>
                </c:pt>
                <c:pt idx="1525">
                  <c:v>187890000</c:v>
                </c:pt>
                <c:pt idx="1526">
                  <c:v>221730000</c:v>
                </c:pt>
                <c:pt idx="1527">
                  <c:v>222680000</c:v>
                </c:pt>
                <c:pt idx="1528">
                  <c:v>259680000</c:v>
                </c:pt>
                <c:pt idx="1529">
                  <c:v>222940000</c:v>
                </c:pt>
                <c:pt idx="1530">
                  <c:v>256600000</c:v>
                </c:pt>
                <c:pt idx="1531">
                  <c:v>176870000</c:v>
                </c:pt>
                <c:pt idx="1532">
                  <c:v>200850000</c:v>
                </c:pt>
                <c:pt idx="1533">
                  <c:v>221900000</c:v>
                </c:pt>
                <c:pt idx="1534">
                  <c:v>243720000</c:v>
                </c:pt>
                <c:pt idx="1535">
                  <c:v>264770000</c:v>
                </c:pt>
                <c:pt idx="1536">
                  <c:v>316080000</c:v>
                </c:pt>
                <c:pt idx="1537">
                  <c:v>316960000</c:v>
                </c:pt>
                <c:pt idx="1538">
                  <c:v>211430000</c:v>
                </c:pt>
                <c:pt idx="1539">
                  <c:v>438220000</c:v>
                </c:pt>
                <c:pt idx="1540">
                  <c:v>360350000</c:v>
                </c:pt>
                <c:pt idx="1541">
                  <c:v>266340000</c:v>
                </c:pt>
                <c:pt idx="1542">
                  <c:v>246370000</c:v>
                </c:pt>
                <c:pt idx="1543">
                  <c:v>221910000</c:v>
                </c:pt>
                <c:pt idx="1544">
                  <c:v>256500000</c:v>
                </c:pt>
                <c:pt idx="1545">
                  <c:v>201480000</c:v>
                </c:pt>
                <c:pt idx="1546">
                  <c:v>196630000</c:v>
                </c:pt>
                <c:pt idx="1547">
                  <c:v>223950000</c:v>
                </c:pt>
                <c:pt idx="1548">
                  <c:v>313350000</c:v>
                </c:pt>
                <c:pt idx="1549">
                  <c:v>428730000</c:v>
                </c:pt>
                <c:pt idx="1550">
                  <c:v>459890000</c:v>
                </c:pt>
                <c:pt idx="1551">
                  <c:v>218830000</c:v>
                </c:pt>
                <c:pt idx="1552">
                  <c:v>242100000</c:v>
                </c:pt>
                <c:pt idx="1553">
                  <c:v>178080000</c:v>
                </c:pt>
                <c:pt idx="1554">
                  <c:v>255130000</c:v>
                </c:pt>
                <c:pt idx="1555">
                  <c:v>194310000</c:v>
                </c:pt>
                <c:pt idx="1556">
                  <c:v>236760000</c:v>
                </c:pt>
                <c:pt idx="1557">
                  <c:v>263400000</c:v>
                </c:pt>
                <c:pt idx="1558">
                  <c:v>191920000</c:v>
                </c:pt>
                <c:pt idx="1559">
                  <c:v>207380000</c:v>
                </c:pt>
                <c:pt idx="1560">
                  <c:v>214700000</c:v>
                </c:pt>
                <c:pt idx="1561">
                  <c:v>188880000</c:v>
                </c:pt>
                <c:pt idx="1562">
                  <c:v>175170000</c:v>
                </c:pt>
                <c:pt idx="1563">
                  <c:v>214850000</c:v>
                </c:pt>
                <c:pt idx="1564">
                  <c:v>373950000</c:v>
                </c:pt>
                <c:pt idx="1565">
                  <c:v>203720000</c:v>
                </c:pt>
                <c:pt idx="1566">
                  <c:v>223920000</c:v>
                </c:pt>
                <c:pt idx="1567">
                  <c:v>183950000</c:v>
                </c:pt>
                <c:pt idx="1568">
                  <c:v>153960000</c:v>
                </c:pt>
                <c:pt idx="1569">
                  <c:v>150660000</c:v>
                </c:pt>
                <c:pt idx="1570">
                  <c:v>158930000</c:v>
                </c:pt>
                <c:pt idx="1571">
                  <c:v>187000000</c:v>
                </c:pt>
                <c:pt idx="1572">
                  <c:v>159960000</c:v>
                </c:pt>
                <c:pt idx="1573">
                  <c:v>139480000</c:v>
                </c:pt>
                <c:pt idx="1574">
                  <c:v>159520000</c:v>
                </c:pt>
                <c:pt idx="1575">
                  <c:v>197060000</c:v>
                </c:pt>
                <c:pt idx="1576">
                  <c:v>148810000</c:v>
                </c:pt>
                <c:pt idx="1577">
                  <c:v>136710000</c:v>
                </c:pt>
                <c:pt idx="1578">
                  <c:v>175490000</c:v>
                </c:pt>
                <c:pt idx="1579">
                  <c:v>200330000</c:v>
                </c:pt>
                <c:pt idx="1580">
                  <c:v>195570000</c:v>
                </c:pt>
                <c:pt idx="1581">
                  <c:v>189140000</c:v>
                </c:pt>
                <c:pt idx="1582">
                  <c:v>157200000</c:v>
                </c:pt>
                <c:pt idx="1583">
                  <c:v>434190000</c:v>
                </c:pt>
                <c:pt idx="1584">
                  <c:v>153280000</c:v>
                </c:pt>
                <c:pt idx="1585">
                  <c:v>194190000</c:v>
                </c:pt>
                <c:pt idx="1586">
                  <c:v>227410000</c:v>
                </c:pt>
                <c:pt idx="1587">
                  <c:v>160570000</c:v>
                </c:pt>
                <c:pt idx="1588">
                  <c:v>166140000</c:v>
                </c:pt>
                <c:pt idx="1589">
                  <c:v>150000000</c:v>
                </c:pt>
                <c:pt idx="1590">
                  <c:v>186570000</c:v>
                </c:pt>
                <c:pt idx="1591">
                  <c:v>219860000</c:v>
                </c:pt>
                <c:pt idx="1592">
                  <c:v>171780000</c:v>
                </c:pt>
                <c:pt idx="1593">
                  <c:v>184270000</c:v>
                </c:pt>
                <c:pt idx="1594">
                  <c:v>165740000</c:v>
                </c:pt>
                <c:pt idx="1595">
                  <c:v>183290000</c:v>
                </c:pt>
                <c:pt idx="1596">
                  <c:v>217180000</c:v>
                </c:pt>
                <c:pt idx="1597">
                  <c:v>173750000</c:v>
                </c:pt>
                <c:pt idx="1598">
                  <c:v>282120000</c:v>
                </c:pt>
                <c:pt idx="1599">
                  <c:v>242550000</c:v>
                </c:pt>
                <c:pt idx="1600">
                  <c:v>181450000</c:v>
                </c:pt>
                <c:pt idx="1601">
                  <c:v>190740000</c:v>
                </c:pt>
                <c:pt idx="1602">
                  <c:v>158440000</c:v>
                </c:pt>
                <c:pt idx="1603">
                  <c:v>241750000</c:v>
                </c:pt>
                <c:pt idx="1604">
                  <c:v>185310000</c:v>
                </c:pt>
                <c:pt idx="1605">
                  <c:v>193270000</c:v>
                </c:pt>
                <c:pt idx="1606">
                  <c:v>234900000</c:v>
                </c:pt>
                <c:pt idx="1607">
                  <c:v>296510000</c:v>
                </c:pt>
                <c:pt idx="1608">
                  <c:v>194470000</c:v>
                </c:pt>
                <c:pt idx="1609">
                  <c:v>178600000</c:v>
                </c:pt>
                <c:pt idx="1610">
                  <c:v>236210000</c:v>
                </c:pt>
                <c:pt idx="1611">
                  <c:v>216270000</c:v>
                </c:pt>
                <c:pt idx="1612">
                  <c:v>308320000</c:v>
                </c:pt>
                <c:pt idx="1613">
                  <c:v>304240000</c:v>
                </c:pt>
                <c:pt idx="1614">
                  <c:v>198940000</c:v>
                </c:pt>
                <c:pt idx="1615">
                  <c:v>237140000</c:v>
                </c:pt>
                <c:pt idx="1616">
                  <c:v>198430000</c:v>
                </c:pt>
                <c:pt idx="1617">
                  <c:v>316900000</c:v>
                </c:pt>
                <c:pt idx="1618">
                  <c:v>240050000</c:v>
                </c:pt>
                <c:pt idx="1619">
                  <c:v>262170000</c:v>
                </c:pt>
                <c:pt idx="1620">
                  <c:v>217300000</c:v>
                </c:pt>
                <c:pt idx="1621">
                  <c:v>215330000</c:v>
                </c:pt>
                <c:pt idx="1622">
                  <c:v>323620000</c:v>
                </c:pt>
                <c:pt idx="1623">
                  <c:v>304290000</c:v>
                </c:pt>
                <c:pt idx="1624">
                  <c:v>203270000</c:v>
                </c:pt>
                <c:pt idx="1625">
                  <c:v>192150000</c:v>
                </c:pt>
                <c:pt idx="1626">
                  <c:v>362930000</c:v>
                </c:pt>
                <c:pt idx="1627">
                  <c:v>201320000</c:v>
                </c:pt>
                <c:pt idx="1628">
                  <c:v>202810000</c:v>
                </c:pt>
                <c:pt idx="1629">
                  <c:v>256050000</c:v>
                </c:pt>
                <c:pt idx="1630">
                  <c:v>182050000</c:v>
                </c:pt>
                <c:pt idx="1631">
                  <c:v>172710000</c:v>
                </c:pt>
                <c:pt idx="1632">
                  <c:v>217390000</c:v>
                </c:pt>
                <c:pt idx="1633">
                  <c:v>186040000</c:v>
                </c:pt>
                <c:pt idx="1634">
                  <c:v>188540000</c:v>
                </c:pt>
                <c:pt idx="1635">
                  <c:v>179780000</c:v>
                </c:pt>
                <c:pt idx="1636">
                  <c:v>137940000</c:v>
                </c:pt>
                <c:pt idx="1637">
                  <c:v>110160000</c:v>
                </c:pt>
                <c:pt idx="1638">
                  <c:v>92890000</c:v>
                </c:pt>
                <c:pt idx="1639">
                  <c:v>102010000</c:v>
                </c:pt>
                <c:pt idx="1640">
                  <c:v>52670000</c:v>
                </c:pt>
                <c:pt idx="1641">
                  <c:v>112460000</c:v>
                </c:pt>
                <c:pt idx="1642">
                  <c:v>135080000</c:v>
                </c:pt>
                <c:pt idx="1643">
                  <c:v>164470000</c:v>
                </c:pt>
                <c:pt idx="1644">
                  <c:v>480080000</c:v>
                </c:pt>
                <c:pt idx="1645">
                  <c:v>198860000</c:v>
                </c:pt>
                <c:pt idx="1646">
                  <c:v>208310000</c:v>
                </c:pt>
                <c:pt idx="1647">
                  <c:v>187560000</c:v>
                </c:pt>
                <c:pt idx="1648">
                  <c:v>154360000</c:v>
                </c:pt>
                <c:pt idx="1649">
                  <c:v>179970000</c:v>
                </c:pt>
                <c:pt idx="1650">
                  <c:v>195910000</c:v>
                </c:pt>
                <c:pt idx="1651">
                  <c:v>188610000</c:v>
                </c:pt>
                <c:pt idx="1652">
                  <c:v>221770000</c:v>
                </c:pt>
                <c:pt idx="1653">
                  <c:v>196580000</c:v>
                </c:pt>
                <c:pt idx="1654">
                  <c:v>460660000</c:v>
                </c:pt>
                <c:pt idx="1655">
                  <c:v>243970000</c:v>
                </c:pt>
                <c:pt idx="1656">
                  <c:v>159500000</c:v>
                </c:pt>
                <c:pt idx="1657">
                  <c:v>190220000</c:v>
                </c:pt>
                <c:pt idx="1658">
                  <c:v>223580000</c:v>
                </c:pt>
                <c:pt idx="1659">
                  <c:v>130290000</c:v>
                </c:pt>
                <c:pt idx="1660">
                  <c:v>130080000</c:v>
                </c:pt>
                <c:pt idx="1661">
                  <c:v>163750000</c:v>
                </c:pt>
                <c:pt idx="1662">
                  <c:v>182350000</c:v>
                </c:pt>
                <c:pt idx="1663">
                  <c:v>230430000</c:v>
                </c:pt>
                <c:pt idx="1664">
                  <c:v>196250000</c:v>
                </c:pt>
                <c:pt idx="1665">
                  <c:v>166340000</c:v>
                </c:pt>
                <c:pt idx="1666">
                  <c:v>158320000</c:v>
                </c:pt>
                <c:pt idx="1667">
                  <c:v>202570000</c:v>
                </c:pt>
                <c:pt idx="1668">
                  <c:v>167280000</c:v>
                </c:pt>
                <c:pt idx="1669">
                  <c:v>183810000</c:v>
                </c:pt>
                <c:pt idx="1670">
                  <c:v>166920000</c:v>
                </c:pt>
                <c:pt idx="1671">
                  <c:v>193950000</c:v>
                </c:pt>
                <c:pt idx="1672">
                  <c:v>227470000</c:v>
                </c:pt>
                <c:pt idx="1673">
                  <c:v>181010000</c:v>
                </c:pt>
                <c:pt idx="1674">
                  <c:v>211040000</c:v>
                </c:pt>
                <c:pt idx="1675">
                  <c:v>224130000</c:v>
                </c:pt>
                <c:pt idx="1676">
                  <c:v>231520000</c:v>
                </c:pt>
                <c:pt idx="1677">
                  <c:v>242460000</c:v>
                </c:pt>
                <c:pt idx="1678">
                  <c:v>327980000</c:v>
                </c:pt>
                <c:pt idx="1679">
                  <c:v>248950000</c:v>
                </c:pt>
                <c:pt idx="1680">
                  <c:v>257370000</c:v>
                </c:pt>
                <c:pt idx="1681">
                  <c:v>237060000</c:v>
                </c:pt>
                <c:pt idx="1682">
                  <c:v>270050000</c:v>
                </c:pt>
                <c:pt idx="1683">
                  <c:v>305670000</c:v>
                </c:pt>
                <c:pt idx="1684">
                  <c:v>231900000</c:v>
                </c:pt>
                <c:pt idx="1685">
                  <c:v>251050000</c:v>
                </c:pt>
                <c:pt idx="1686">
                  <c:v>214500000</c:v>
                </c:pt>
                <c:pt idx="1687">
                  <c:v>186240000</c:v>
                </c:pt>
                <c:pt idx="1688">
                  <c:v>307770000</c:v>
                </c:pt>
                <c:pt idx="1689">
                  <c:v>252480000</c:v>
                </c:pt>
                <c:pt idx="1690">
                  <c:v>284810000</c:v>
                </c:pt>
                <c:pt idx="1691">
                  <c:v>211510000</c:v>
                </c:pt>
                <c:pt idx="1692">
                  <c:v>158850000</c:v>
                </c:pt>
                <c:pt idx="1693">
                  <c:v>161120000</c:v>
                </c:pt>
                <c:pt idx="1694">
                  <c:v>209580000</c:v>
                </c:pt>
                <c:pt idx="1695">
                  <c:v>167650000</c:v>
                </c:pt>
                <c:pt idx="1696">
                  <c:v>206020000</c:v>
                </c:pt>
                <c:pt idx="1697">
                  <c:v>173850000</c:v>
                </c:pt>
                <c:pt idx="1698">
                  <c:v>219750000</c:v>
                </c:pt>
                <c:pt idx="1699">
                  <c:v>266990000</c:v>
                </c:pt>
                <c:pt idx="1700">
                  <c:v>268390000</c:v>
                </c:pt>
                <c:pt idx="1701">
                  <c:v>154000000</c:v>
                </c:pt>
                <c:pt idx="1702">
                  <c:v>163780000</c:v>
                </c:pt>
                <c:pt idx="1703">
                  <c:v>189350000</c:v>
                </c:pt>
                <c:pt idx="1704">
                  <c:v>201890000</c:v>
                </c:pt>
                <c:pt idx="1705">
                  <c:v>233330000</c:v>
                </c:pt>
                <c:pt idx="1706">
                  <c:v>194620000</c:v>
                </c:pt>
                <c:pt idx="1707">
                  <c:v>172830000</c:v>
                </c:pt>
                <c:pt idx="1708">
                  <c:v>424930000</c:v>
                </c:pt>
                <c:pt idx="1709">
                  <c:v>225470000</c:v>
                </c:pt>
                <c:pt idx="1710">
                  <c:v>241270000</c:v>
                </c:pt>
                <c:pt idx="1711">
                  <c:v>224030000</c:v>
                </c:pt>
                <c:pt idx="1712">
                  <c:v>196480000</c:v>
                </c:pt>
                <c:pt idx="1713">
                  <c:v>196760000</c:v>
                </c:pt>
                <c:pt idx="1714">
                  <c:v>234130000</c:v>
                </c:pt>
                <c:pt idx="1715">
                  <c:v>190820000</c:v>
                </c:pt>
                <c:pt idx="1716">
                  <c:v>202370000</c:v>
                </c:pt>
                <c:pt idx="1717">
                  <c:v>152400000</c:v>
                </c:pt>
                <c:pt idx="1718">
                  <c:v>168750000</c:v>
                </c:pt>
                <c:pt idx="1719">
                  <c:v>175200000</c:v>
                </c:pt>
                <c:pt idx="1720">
                  <c:v>267680000</c:v>
                </c:pt>
                <c:pt idx="1721">
                  <c:v>201600000</c:v>
                </c:pt>
                <c:pt idx="1722">
                  <c:v>205770000</c:v>
                </c:pt>
                <c:pt idx="1723">
                  <c:v>163980000</c:v>
                </c:pt>
                <c:pt idx="1724">
                  <c:v>154660000</c:v>
                </c:pt>
                <c:pt idx="1725">
                  <c:v>173890000</c:v>
                </c:pt>
                <c:pt idx="1726">
                  <c:v>190590000</c:v>
                </c:pt>
                <c:pt idx="1727">
                  <c:v>293530000</c:v>
                </c:pt>
                <c:pt idx="1728">
                  <c:v>151740000</c:v>
                </c:pt>
                <c:pt idx="1729">
                  <c:v>176910000</c:v>
                </c:pt>
                <c:pt idx="1730">
                  <c:v>158530000</c:v>
                </c:pt>
                <c:pt idx="1731">
                  <c:v>207100000</c:v>
                </c:pt>
                <c:pt idx="1732">
                  <c:v>172780000</c:v>
                </c:pt>
                <c:pt idx="1733">
                  <c:v>145620000</c:v>
                </c:pt>
                <c:pt idx="1734">
                  <c:v>197420000</c:v>
                </c:pt>
                <c:pt idx="1735">
                  <c:v>171380000</c:v>
                </c:pt>
                <c:pt idx="1736">
                  <c:v>161370000</c:v>
                </c:pt>
                <c:pt idx="1737">
                  <c:v>216600000</c:v>
                </c:pt>
                <c:pt idx="1738">
                  <c:v>244450000</c:v>
                </c:pt>
                <c:pt idx="1739">
                  <c:v>236610000</c:v>
                </c:pt>
                <c:pt idx="1740">
                  <c:v>195990000</c:v>
                </c:pt>
                <c:pt idx="1741">
                  <c:v>221690000</c:v>
                </c:pt>
                <c:pt idx="1742">
                  <c:v>265570000</c:v>
                </c:pt>
                <c:pt idx="1743">
                  <c:v>232410000</c:v>
                </c:pt>
                <c:pt idx="1744">
                  <c:v>190510000</c:v>
                </c:pt>
                <c:pt idx="1745">
                  <c:v>198270000</c:v>
                </c:pt>
                <c:pt idx="1746">
                  <c:v>176830000</c:v>
                </c:pt>
                <c:pt idx="1747">
                  <c:v>214310000</c:v>
                </c:pt>
                <c:pt idx="1748">
                  <c:v>274760000</c:v>
                </c:pt>
                <c:pt idx="1749">
                  <c:v>199010000</c:v>
                </c:pt>
                <c:pt idx="1750">
                  <c:v>218910000</c:v>
                </c:pt>
                <c:pt idx="1751">
                  <c:v>213730000</c:v>
                </c:pt>
                <c:pt idx="1752">
                  <c:v>301410000</c:v>
                </c:pt>
                <c:pt idx="1753">
                  <c:v>216580000</c:v>
                </c:pt>
                <c:pt idx="1754">
                  <c:v>305000000</c:v>
                </c:pt>
                <c:pt idx="1755">
                  <c:v>189170000</c:v>
                </c:pt>
                <c:pt idx="1756">
                  <c:v>253520000</c:v>
                </c:pt>
                <c:pt idx="1757">
                  <c:v>174260000</c:v>
                </c:pt>
                <c:pt idx="1758">
                  <c:v>192660000</c:v>
                </c:pt>
                <c:pt idx="1759">
                  <c:v>325250000</c:v>
                </c:pt>
                <c:pt idx="1760">
                  <c:v>210880000</c:v>
                </c:pt>
                <c:pt idx="1761">
                  <c:v>206900000</c:v>
                </c:pt>
                <c:pt idx="1762">
                  <c:v>157800000</c:v>
                </c:pt>
                <c:pt idx="1763">
                  <c:v>184600000</c:v>
                </c:pt>
                <c:pt idx="1764">
                  <c:v>233340000</c:v>
                </c:pt>
                <c:pt idx="1765">
                  <c:v>216480000</c:v>
                </c:pt>
                <c:pt idx="1766">
                  <c:v>307640000</c:v>
                </c:pt>
                <c:pt idx="1767">
                  <c:v>222540000</c:v>
                </c:pt>
                <c:pt idx="1768">
                  <c:v>189430000</c:v>
                </c:pt>
                <c:pt idx="1769">
                  <c:v>237150000</c:v>
                </c:pt>
                <c:pt idx="1770">
                  <c:v>291240000</c:v>
                </c:pt>
                <c:pt idx="1771">
                  <c:v>528710000</c:v>
                </c:pt>
                <c:pt idx="1772">
                  <c:v>220050000</c:v>
                </c:pt>
                <c:pt idx="1773">
                  <c:v>237870000</c:v>
                </c:pt>
                <c:pt idx="1774">
                  <c:v>240690000</c:v>
                </c:pt>
                <c:pt idx="1775">
                  <c:v>230220000</c:v>
                </c:pt>
                <c:pt idx="1776">
                  <c:v>164020000</c:v>
                </c:pt>
                <c:pt idx="1777">
                  <c:v>249900000</c:v>
                </c:pt>
                <c:pt idx="1778">
                  <c:v>219920000</c:v>
                </c:pt>
                <c:pt idx="1779">
                  <c:v>187930000</c:v>
                </c:pt>
                <c:pt idx="1780">
                  <c:v>189630000</c:v>
                </c:pt>
                <c:pt idx="1781">
                  <c:v>254970000</c:v>
                </c:pt>
                <c:pt idx="1782">
                  <c:v>237800000</c:v>
                </c:pt>
                <c:pt idx="1783">
                  <c:v>252160000</c:v>
                </c:pt>
                <c:pt idx="1784">
                  <c:v>257560000</c:v>
                </c:pt>
                <c:pt idx="1785">
                  <c:v>354830000</c:v>
                </c:pt>
                <c:pt idx="1786">
                  <c:v>361910000</c:v>
                </c:pt>
                <c:pt idx="1787">
                  <c:v>290730000</c:v>
                </c:pt>
                <c:pt idx="1788">
                  <c:v>285990000</c:v>
                </c:pt>
                <c:pt idx="1789">
                  <c:v>314760000</c:v>
                </c:pt>
                <c:pt idx="1790">
                  <c:v>244190000</c:v>
                </c:pt>
                <c:pt idx="1791">
                  <c:v>302280000</c:v>
                </c:pt>
                <c:pt idx="1792">
                  <c:v>468640000</c:v>
                </c:pt>
                <c:pt idx="1793">
                  <c:v>277710000</c:v>
                </c:pt>
                <c:pt idx="1794">
                  <c:v>288280000</c:v>
                </c:pt>
                <c:pt idx="1795">
                  <c:v>308820000</c:v>
                </c:pt>
                <c:pt idx="1796">
                  <c:v>323800000</c:v>
                </c:pt>
                <c:pt idx="1797">
                  <c:v>336930000</c:v>
                </c:pt>
                <c:pt idx="1798">
                  <c:v>334840000</c:v>
                </c:pt>
                <c:pt idx="1799">
                  <c:v>332630000</c:v>
                </c:pt>
                <c:pt idx="1800">
                  <c:v>428420000</c:v>
                </c:pt>
                <c:pt idx="1801">
                  <c:v>476640000</c:v>
                </c:pt>
                <c:pt idx="1802">
                  <c:v>454480000</c:v>
                </c:pt>
                <c:pt idx="1803">
                  <c:v>311490000</c:v>
                </c:pt>
                <c:pt idx="1804">
                  <c:v>354490000</c:v>
                </c:pt>
                <c:pt idx="1805">
                  <c:v>237360000</c:v>
                </c:pt>
                <c:pt idx="1806">
                  <c:v>341400000</c:v>
                </c:pt>
                <c:pt idx="1807">
                  <c:v>300340000</c:v>
                </c:pt>
                <c:pt idx="1808">
                  <c:v>274710000</c:v>
                </c:pt>
                <c:pt idx="1809">
                  <c:v>282990000</c:v>
                </c:pt>
                <c:pt idx="1810">
                  <c:v>402720000</c:v>
                </c:pt>
                <c:pt idx="1811">
                  <c:v>327240000</c:v>
                </c:pt>
                <c:pt idx="1812">
                  <c:v>387030000</c:v>
                </c:pt>
                <c:pt idx="1813">
                  <c:v>424030000</c:v>
                </c:pt>
                <c:pt idx="1814">
                  <c:v>453660000</c:v>
                </c:pt>
                <c:pt idx="1815">
                  <c:v>537670000</c:v>
                </c:pt>
                <c:pt idx="1816">
                  <c:v>359470000</c:v>
                </c:pt>
                <c:pt idx="1817">
                  <c:v>413280000</c:v>
                </c:pt>
                <c:pt idx="1818">
                  <c:v>513010000</c:v>
                </c:pt>
                <c:pt idx="1819">
                  <c:v>424250000</c:v>
                </c:pt>
                <c:pt idx="1820">
                  <c:v>462060000</c:v>
                </c:pt>
                <c:pt idx="1821">
                  <c:v>255350000</c:v>
                </c:pt>
                <c:pt idx="1822">
                  <c:v>276920000</c:v>
                </c:pt>
                <c:pt idx="1823">
                  <c:v>247400000</c:v>
                </c:pt>
                <c:pt idx="1824">
                  <c:v>308210000</c:v>
                </c:pt>
                <c:pt idx="1825">
                  <c:v>442820000</c:v>
                </c:pt>
                <c:pt idx="1826">
                  <c:v>361340000</c:v>
                </c:pt>
                <c:pt idx="1827">
                  <c:v>399840000</c:v>
                </c:pt>
                <c:pt idx="1828">
                  <c:v>383260000</c:v>
                </c:pt>
                <c:pt idx="1829">
                  <c:v>323650000</c:v>
                </c:pt>
                <c:pt idx="1830">
                  <c:v>397260000</c:v>
                </c:pt>
                <c:pt idx="1831">
                  <c:v>454090000</c:v>
                </c:pt>
                <c:pt idx="1832">
                  <c:v>379670000</c:v>
                </c:pt>
                <c:pt idx="1833">
                  <c:v>515600000</c:v>
                </c:pt>
                <c:pt idx="1834">
                  <c:v>672950000</c:v>
                </c:pt>
                <c:pt idx="1835">
                  <c:v>559920000</c:v>
                </c:pt>
                <c:pt idx="1836">
                  <c:v>584110000</c:v>
                </c:pt>
                <c:pt idx="1837">
                  <c:v>391880000</c:v>
                </c:pt>
                <c:pt idx="1838">
                  <c:v>586970000</c:v>
                </c:pt>
                <c:pt idx="1839">
                  <c:v>479010000</c:v>
                </c:pt>
                <c:pt idx="1840">
                  <c:v>488690000</c:v>
                </c:pt>
                <c:pt idx="1841">
                  <c:v>524430000</c:v>
                </c:pt>
                <c:pt idx="1842">
                  <c:v>640020000</c:v>
                </c:pt>
                <c:pt idx="1843">
                  <c:v>365990000</c:v>
                </c:pt>
                <c:pt idx="1844">
                  <c:v>425170000</c:v>
                </c:pt>
                <c:pt idx="1845">
                  <c:v>509770000</c:v>
                </c:pt>
                <c:pt idx="1846">
                  <c:v>464830000</c:v>
                </c:pt>
                <c:pt idx="1847">
                  <c:v>445280000</c:v>
                </c:pt>
                <c:pt idx="1848">
                  <c:v>568670000</c:v>
                </c:pt>
                <c:pt idx="1849">
                  <c:v>667950000</c:v>
                </c:pt>
                <c:pt idx="1850">
                  <c:v>321300000</c:v>
                </c:pt>
                <c:pt idx="1851">
                  <c:v>450270000</c:v>
                </c:pt>
                <c:pt idx="1852">
                  <c:v>468010000</c:v>
                </c:pt>
                <c:pt idx="1853">
                  <c:v>406150000</c:v>
                </c:pt>
                <c:pt idx="1854">
                  <c:v>584900000</c:v>
                </c:pt>
                <c:pt idx="1855">
                  <c:v>301480000</c:v>
                </c:pt>
                <c:pt idx="1856">
                  <c:v>268220000</c:v>
                </c:pt>
                <c:pt idx="1857">
                  <c:v>332850000</c:v>
                </c:pt>
                <c:pt idx="1858">
                  <c:v>251960000</c:v>
                </c:pt>
                <c:pt idx="1859">
                  <c:v>331960000</c:v>
                </c:pt>
                <c:pt idx="1860">
                  <c:v>270280000</c:v>
                </c:pt>
                <c:pt idx="1861">
                  <c:v>449890000</c:v>
                </c:pt>
                <c:pt idx="1862">
                  <c:v>289280000</c:v>
                </c:pt>
                <c:pt idx="1863">
                  <c:v>396380000</c:v>
                </c:pt>
                <c:pt idx="1864">
                  <c:v>390980000</c:v>
                </c:pt>
                <c:pt idx="1865">
                  <c:v>345520000</c:v>
                </c:pt>
                <c:pt idx="1866">
                  <c:v>313090000</c:v>
                </c:pt>
                <c:pt idx="1867">
                  <c:v>293890000</c:v>
                </c:pt>
                <c:pt idx="1868">
                  <c:v>303160000</c:v>
                </c:pt>
                <c:pt idx="1869">
                  <c:v>247450000</c:v>
                </c:pt>
                <c:pt idx="1870">
                  <c:v>357940000</c:v>
                </c:pt>
                <c:pt idx="1871">
                  <c:v>247750000</c:v>
                </c:pt>
                <c:pt idx="1872">
                  <c:v>316720000</c:v>
                </c:pt>
                <c:pt idx="1873">
                  <c:v>370510000</c:v>
                </c:pt>
                <c:pt idx="1874">
                  <c:v>420040000</c:v>
                </c:pt>
                <c:pt idx="1875">
                  <c:v>410040000</c:v>
                </c:pt>
                <c:pt idx="1876">
                  <c:v>419200000</c:v>
                </c:pt>
                <c:pt idx="1877">
                  <c:v>439360000</c:v>
                </c:pt>
                <c:pt idx="1878">
                  <c:v>436660000</c:v>
                </c:pt>
                <c:pt idx="1879">
                  <c:v>355050000</c:v>
                </c:pt>
                <c:pt idx="1880">
                  <c:v>304050000</c:v>
                </c:pt>
                <c:pt idx="1881">
                  <c:v>273550000</c:v>
                </c:pt>
                <c:pt idx="1882">
                  <c:v>204300000</c:v>
                </c:pt>
                <c:pt idx="1883">
                  <c:v>226620000</c:v>
                </c:pt>
                <c:pt idx="1884">
                  <c:v>266710000</c:v>
                </c:pt>
                <c:pt idx="1885">
                  <c:v>215410000</c:v>
                </c:pt>
                <c:pt idx="1886">
                  <c:v>233760000</c:v>
                </c:pt>
                <c:pt idx="1887">
                  <c:v>213700000</c:v>
                </c:pt>
                <c:pt idx="1888">
                  <c:v>226760000</c:v>
                </c:pt>
                <c:pt idx="1889">
                  <c:v>162560000</c:v>
                </c:pt>
                <c:pt idx="1890">
                  <c:v>153730000</c:v>
                </c:pt>
                <c:pt idx="1891">
                  <c:v>86760000</c:v>
                </c:pt>
                <c:pt idx="1892">
                  <c:v>66930000</c:v>
                </c:pt>
                <c:pt idx="1893">
                  <c:v>174640000</c:v>
                </c:pt>
                <c:pt idx="1894">
                  <c:v>211090000</c:v>
                </c:pt>
                <c:pt idx="1895">
                  <c:v>550150000</c:v>
                </c:pt>
                <c:pt idx="1896">
                  <c:v>274080000</c:v>
                </c:pt>
                <c:pt idx="1897">
                  <c:v>239260000</c:v>
                </c:pt>
                <c:pt idx="1898">
                  <c:v>337190000</c:v>
                </c:pt>
                <c:pt idx="1899">
                  <c:v>229940000</c:v>
                </c:pt>
                <c:pt idx="1900">
                  <c:v>271030000</c:v>
                </c:pt>
                <c:pt idx="1901">
                  <c:v>290540000</c:v>
                </c:pt>
                <c:pt idx="1902">
                  <c:v>232830000</c:v>
                </c:pt>
                <c:pt idx="1903">
                  <c:v>284950000</c:v>
                </c:pt>
                <c:pt idx="1904">
                  <c:v>358970000</c:v>
                </c:pt>
                <c:pt idx="1905">
                  <c:v>346370000</c:v>
                </c:pt>
                <c:pt idx="1906">
                  <c:v>280880000</c:v>
                </c:pt>
                <c:pt idx="1907">
                  <c:v>294680000</c:v>
                </c:pt>
                <c:pt idx="1908">
                  <c:v>307520000</c:v>
                </c:pt>
                <c:pt idx="1909">
                  <c:v>321010000</c:v>
                </c:pt>
                <c:pt idx="1910">
                  <c:v>155510000</c:v>
                </c:pt>
                <c:pt idx="1911">
                  <c:v>283920000</c:v>
                </c:pt>
                <c:pt idx="1912">
                  <c:v>374020000</c:v>
                </c:pt>
                <c:pt idx="1913">
                  <c:v>491890000</c:v>
                </c:pt>
                <c:pt idx="1914">
                  <c:v>569010000</c:v>
                </c:pt>
                <c:pt idx="1915">
                  <c:v>528130000</c:v>
                </c:pt>
                <c:pt idx="1916">
                  <c:v>350470000</c:v>
                </c:pt>
                <c:pt idx="1917">
                  <c:v>366390000</c:v>
                </c:pt>
                <c:pt idx="1918">
                  <c:v>278220000</c:v>
                </c:pt>
                <c:pt idx="1919">
                  <c:v>304370000</c:v>
                </c:pt>
                <c:pt idx="1920">
                  <c:v>476600000</c:v>
                </c:pt>
                <c:pt idx="1921">
                  <c:v>314660000</c:v>
                </c:pt>
                <c:pt idx="1922">
                  <c:v>257270000</c:v>
                </c:pt>
                <c:pt idx="1923">
                  <c:v>221230000</c:v>
                </c:pt>
                <c:pt idx="1924">
                  <c:v>246300000</c:v>
                </c:pt>
                <c:pt idx="1925">
                  <c:v>344350000</c:v>
                </c:pt>
                <c:pt idx="1926">
                  <c:v>264640000</c:v>
                </c:pt>
                <c:pt idx="1927">
                  <c:v>254930000</c:v>
                </c:pt>
                <c:pt idx="1928">
                  <c:v>180970000</c:v>
                </c:pt>
                <c:pt idx="1929">
                  <c:v>310950000</c:v>
                </c:pt>
                <c:pt idx="1930">
                  <c:v>267210000</c:v>
                </c:pt>
                <c:pt idx="1931">
                  <c:v>316230000</c:v>
                </c:pt>
                <c:pt idx="1932">
                  <c:v>372160000</c:v>
                </c:pt>
                <c:pt idx="1933">
                  <c:v>281180000</c:v>
                </c:pt>
                <c:pt idx="1934">
                  <c:v>335680000</c:v>
                </c:pt>
                <c:pt idx="1935">
                  <c:v>340740000</c:v>
                </c:pt>
                <c:pt idx="1936">
                  <c:v>348840000</c:v>
                </c:pt>
                <c:pt idx="1937">
                  <c:v>231160000</c:v>
                </c:pt>
                <c:pt idx="1938">
                  <c:v>241400000</c:v>
                </c:pt>
                <c:pt idx="1939">
                  <c:v>360600000</c:v>
                </c:pt>
                <c:pt idx="1940">
                  <c:v>422450000</c:v>
                </c:pt>
                <c:pt idx="1941">
                  <c:v>374350000</c:v>
                </c:pt>
                <c:pt idx="1942">
                  <c:v>412740000</c:v>
                </c:pt>
                <c:pt idx="1943">
                  <c:v>399290000</c:v>
                </c:pt>
                <c:pt idx="1944">
                  <c:v>674920000</c:v>
                </c:pt>
                <c:pt idx="1945">
                  <c:v>436740000</c:v>
                </c:pt>
                <c:pt idx="1946">
                  <c:v>479270000</c:v>
                </c:pt>
                <c:pt idx="1947">
                  <c:v>362520000</c:v>
                </c:pt>
                <c:pt idx="1948">
                  <c:v>391460000</c:v>
                </c:pt>
                <c:pt idx="1949">
                  <c:v>299690000</c:v>
                </c:pt>
                <c:pt idx="1950">
                  <c:v>395330000</c:v>
                </c:pt>
                <c:pt idx="1951">
                  <c:v>256670000</c:v>
                </c:pt>
                <c:pt idx="1952">
                  <c:v>319770000</c:v>
                </c:pt>
                <c:pt idx="1953">
                  <c:v>385940000</c:v>
                </c:pt>
                <c:pt idx="1954">
                  <c:v>232560000</c:v>
                </c:pt>
                <c:pt idx="1955">
                  <c:v>218530000</c:v>
                </c:pt>
                <c:pt idx="1956">
                  <c:v>183630000</c:v>
                </c:pt>
                <c:pt idx="1957">
                  <c:v>204480000</c:v>
                </c:pt>
                <c:pt idx="1958">
                  <c:v>213210000</c:v>
                </c:pt>
                <c:pt idx="1959">
                  <c:v>655110000</c:v>
                </c:pt>
                <c:pt idx="1960">
                  <c:v>488060000</c:v>
                </c:pt>
                <c:pt idx="1961">
                  <c:v>463200000</c:v>
                </c:pt>
                <c:pt idx="1962">
                  <c:v>494760000</c:v>
                </c:pt>
                <c:pt idx="1963">
                  <c:v>432970000</c:v>
                </c:pt>
                <c:pt idx="1964">
                  <c:v>238890000</c:v>
                </c:pt>
                <c:pt idx="1965">
                  <c:v>247820000</c:v>
                </c:pt>
                <c:pt idx="1966">
                  <c:v>214260000</c:v>
                </c:pt>
                <c:pt idx="1967">
                  <c:v>257300000</c:v>
                </c:pt>
                <c:pt idx="1968">
                  <c:v>273000000</c:v>
                </c:pt>
                <c:pt idx="1969">
                  <c:v>198300000</c:v>
                </c:pt>
                <c:pt idx="1970">
                  <c:v>229200000</c:v>
                </c:pt>
                <c:pt idx="1971">
                  <c:v>174250000</c:v>
                </c:pt>
                <c:pt idx="1972">
                  <c:v>177090000</c:v>
                </c:pt>
                <c:pt idx="1973">
                  <c:v>166910000</c:v>
                </c:pt>
                <c:pt idx="1974">
                  <c:v>149150000</c:v>
                </c:pt>
                <c:pt idx="1975">
                  <c:v>120580000</c:v>
                </c:pt>
                <c:pt idx="1976">
                  <c:v>119800000</c:v>
                </c:pt>
                <c:pt idx="1977">
                  <c:v>148610000</c:v>
                </c:pt>
                <c:pt idx="1978">
                  <c:v>138790000</c:v>
                </c:pt>
                <c:pt idx="1979">
                  <c:v>130020000</c:v>
                </c:pt>
                <c:pt idx="1980">
                  <c:v>144880000</c:v>
                </c:pt>
                <c:pt idx="1981">
                  <c:v>171580000</c:v>
                </c:pt>
                <c:pt idx="1982">
                  <c:v>156290000</c:v>
                </c:pt>
                <c:pt idx="1983">
                  <c:v>215040000</c:v>
                </c:pt>
                <c:pt idx="1984">
                  <c:v>159790000</c:v>
                </c:pt>
                <c:pt idx="1985">
                  <c:v>182550000</c:v>
                </c:pt>
                <c:pt idx="1986">
                  <c:v>173590000</c:v>
                </c:pt>
                <c:pt idx="1987">
                  <c:v>183190000</c:v>
                </c:pt>
                <c:pt idx="1988">
                  <c:v>212830000</c:v>
                </c:pt>
              </c:numCache>
            </c:numRef>
          </c:val>
          <c:smooth val="0"/>
          <c:extLst>
            <c:ext xmlns:c16="http://schemas.microsoft.com/office/drawing/2014/chart" uri="{C3380CC4-5D6E-409C-BE32-E72D297353CC}">
              <c16:uniqueId val="{00000000-9B66-CF4B-9B80-5CDF2CB92FD6}"/>
            </c:ext>
          </c:extLst>
        </c:ser>
        <c:dLbls>
          <c:showLegendKey val="0"/>
          <c:showVal val="0"/>
          <c:showCatName val="0"/>
          <c:showSerName val="0"/>
          <c:showPercent val="0"/>
          <c:showBubbleSize val="0"/>
        </c:dLbls>
        <c:smooth val="0"/>
        <c:axId val="900805536"/>
        <c:axId val="924943104"/>
      </c:lineChart>
      <c:dateAx>
        <c:axId val="900805536"/>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943104"/>
        <c:crosses val="autoZero"/>
        <c:auto val="1"/>
        <c:lblOffset val="100"/>
        <c:baseTimeUnit val="days"/>
      </c:dateAx>
      <c:valAx>
        <c:axId val="92494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805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DJIA Volume Traded from 08-08-2008 to 07-01-2016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159733158355207"/>
          <c:y val="0.19483814523184603"/>
          <c:w val="0.7801692913385827"/>
          <c:h val="0.59837744240303292"/>
        </c:manualLayout>
      </c:layout>
      <c:areaChart>
        <c:grouping val="stacked"/>
        <c:varyColors val="0"/>
        <c:ser>
          <c:idx val="0"/>
          <c:order val="0"/>
          <c:tx>
            <c:strRef>
              <c:f>Analysis!$B$80</c:f>
              <c:strCache>
                <c:ptCount val="1"/>
                <c:pt idx="0">
                  <c:v>Volume</c:v>
                </c:pt>
              </c:strCache>
            </c:strRef>
          </c:tx>
          <c:spPr>
            <a:solidFill>
              <a:schemeClr val="accent1"/>
            </a:solidFill>
            <a:ln>
              <a:noFill/>
            </a:ln>
            <a:effectLst/>
          </c:spPr>
          <c:cat>
            <c:numRef>
              <c:f>Analysis!$A$81:$A$2069</c:f>
              <c:numCache>
                <c:formatCode>yyyy/mm/dd;@</c:formatCode>
                <c:ptCount val="1989"/>
                <c:pt idx="0">
                  <c:v>42552</c:v>
                </c:pt>
                <c:pt idx="1">
                  <c:v>42551</c:v>
                </c:pt>
                <c:pt idx="2">
                  <c:v>42550</c:v>
                </c:pt>
                <c:pt idx="3">
                  <c:v>42549</c:v>
                </c:pt>
                <c:pt idx="4">
                  <c:v>42548</c:v>
                </c:pt>
                <c:pt idx="5">
                  <c:v>42545</c:v>
                </c:pt>
                <c:pt idx="6">
                  <c:v>42544</c:v>
                </c:pt>
                <c:pt idx="7">
                  <c:v>42543</c:v>
                </c:pt>
                <c:pt idx="8">
                  <c:v>42542</c:v>
                </c:pt>
                <c:pt idx="9">
                  <c:v>42541</c:v>
                </c:pt>
                <c:pt idx="10">
                  <c:v>42538</c:v>
                </c:pt>
                <c:pt idx="11">
                  <c:v>42537</c:v>
                </c:pt>
                <c:pt idx="12">
                  <c:v>42536</c:v>
                </c:pt>
                <c:pt idx="13">
                  <c:v>42535</c:v>
                </c:pt>
                <c:pt idx="14">
                  <c:v>42534</c:v>
                </c:pt>
                <c:pt idx="15">
                  <c:v>42531</c:v>
                </c:pt>
                <c:pt idx="16">
                  <c:v>42530</c:v>
                </c:pt>
                <c:pt idx="17">
                  <c:v>42529</c:v>
                </c:pt>
                <c:pt idx="18">
                  <c:v>42528</c:v>
                </c:pt>
                <c:pt idx="19">
                  <c:v>42527</c:v>
                </c:pt>
                <c:pt idx="20">
                  <c:v>42524</c:v>
                </c:pt>
                <c:pt idx="21">
                  <c:v>42523</c:v>
                </c:pt>
                <c:pt idx="22">
                  <c:v>42522</c:v>
                </c:pt>
                <c:pt idx="23">
                  <c:v>42521</c:v>
                </c:pt>
                <c:pt idx="24">
                  <c:v>42517</c:v>
                </c:pt>
                <c:pt idx="25">
                  <c:v>42516</c:v>
                </c:pt>
                <c:pt idx="26">
                  <c:v>42515</c:v>
                </c:pt>
                <c:pt idx="27">
                  <c:v>42514</c:v>
                </c:pt>
                <c:pt idx="28">
                  <c:v>42513</c:v>
                </c:pt>
                <c:pt idx="29">
                  <c:v>42510</c:v>
                </c:pt>
                <c:pt idx="30">
                  <c:v>42509</c:v>
                </c:pt>
                <c:pt idx="31">
                  <c:v>42508</c:v>
                </c:pt>
                <c:pt idx="32">
                  <c:v>42507</c:v>
                </c:pt>
                <c:pt idx="33">
                  <c:v>42506</c:v>
                </c:pt>
                <c:pt idx="34">
                  <c:v>42503</c:v>
                </c:pt>
                <c:pt idx="35">
                  <c:v>42502</c:v>
                </c:pt>
                <c:pt idx="36">
                  <c:v>42501</c:v>
                </c:pt>
                <c:pt idx="37">
                  <c:v>42500</c:v>
                </c:pt>
                <c:pt idx="38">
                  <c:v>42499</c:v>
                </c:pt>
                <c:pt idx="39">
                  <c:v>42496</c:v>
                </c:pt>
                <c:pt idx="40">
                  <c:v>42495</c:v>
                </c:pt>
                <c:pt idx="41">
                  <c:v>42494</c:v>
                </c:pt>
                <c:pt idx="42">
                  <c:v>42493</c:v>
                </c:pt>
                <c:pt idx="43">
                  <c:v>42492</c:v>
                </c:pt>
                <c:pt idx="44">
                  <c:v>42489</c:v>
                </c:pt>
                <c:pt idx="45">
                  <c:v>42488</c:v>
                </c:pt>
                <c:pt idx="46">
                  <c:v>42487</c:v>
                </c:pt>
                <c:pt idx="47">
                  <c:v>42486</c:v>
                </c:pt>
                <c:pt idx="48">
                  <c:v>42485</c:v>
                </c:pt>
                <c:pt idx="49">
                  <c:v>42482</c:v>
                </c:pt>
                <c:pt idx="50">
                  <c:v>42481</c:v>
                </c:pt>
                <c:pt idx="51">
                  <c:v>42480</c:v>
                </c:pt>
                <c:pt idx="52">
                  <c:v>42479</c:v>
                </c:pt>
                <c:pt idx="53">
                  <c:v>42478</c:v>
                </c:pt>
                <c:pt idx="54">
                  <c:v>42475</c:v>
                </c:pt>
                <c:pt idx="55">
                  <c:v>42474</c:v>
                </c:pt>
                <c:pt idx="56">
                  <c:v>42473</c:v>
                </c:pt>
                <c:pt idx="57">
                  <c:v>42472</c:v>
                </c:pt>
                <c:pt idx="58">
                  <c:v>42471</c:v>
                </c:pt>
                <c:pt idx="59">
                  <c:v>42468</c:v>
                </c:pt>
                <c:pt idx="60">
                  <c:v>42467</c:v>
                </c:pt>
                <c:pt idx="61">
                  <c:v>42466</c:v>
                </c:pt>
                <c:pt idx="62">
                  <c:v>42465</c:v>
                </c:pt>
                <c:pt idx="63">
                  <c:v>42464</c:v>
                </c:pt>
                <c:pt idx="64">
                  <c:v>42461</c:v>
                </c:pt>
                <c:pt idx="65">
                  <c:v>42460</c:v>
                </c:pt>
                <c:pt idx="66">
                  <c:v>42459</c:v>
                </c:pt>
                <c:pt idx="67">
                  <c:v>42458</c:v>
                </c:pt>
                <c:pt idx="68">
                  <c:v>42457</c:v>
                </c:pt>
                <c:pt idx="69">
                  <c:v>42453</c:v>
                </c:pt>
                <c:pt idx="70">
                  <c:v>42452</c:v>
                </c:pt>
                <c:pt idx="71">
                  <c:v>42451</c:v>
                </c:pt>
                <c:pt idx="72">
                  <c:v>42450</c:v>
                </c:pt>
                <c:pt idx="73">
                  <c:v>42447</c:v>
                </c:pt>
                <c:pt idx="74">
                  <c:v>42446</c:v>
                </c:pt>
                <c:pt idx="75">
                  <c:v>42445</c:v>
                </c:pt>
                <c:pt idx="76">
                  <c:v>42444</c:v>
                </c:pt>
                <c:pt idx="77">
                  <c:v>42443</c:v>
                </c:pt>
                <c:pt idx="78">
                  <c:v>42440</c:v>
                </c:pt>
                <c:pt idx="79">
                  <c:v>42439</c:v>
                </c:pt>
                <c:pt idx="80">
                  <c:v>42438</c:v>
                </c:pt>
                <c:pt idx="81">
                  <c:v>42437</c:v>
                </c:pt>
                <c:pt idx="82">
                  <c:v>42436</c:v>
                </c:pt>
                <c:pt idx="83">
                  <c:v>42433</c:v>
                </c:pt>
                <c:pt idx="84">
                  <c:v>42432</c:v>
                </c:pt>
                <c:pt idx="85">
                  <c:v>42431</c:v>
                </c:pt>
                <c:pt idx="86">
                  <c:v>42430</c:v>
                </c:pt>
                <c:pt idx="87">
                  <c:v>42429</c:v>
                </c:pt>
                <c:pt idx="88">
                  <c:v>42426</c:v>
                </c:pt>
                <c:pt idx="89">
                  <c:v>42425</c:v>
                </c:pt>
                <c:pt idx="90">
                  <c:v>42424</c:v>
                </c:pt>
                <c:pt idx="91">
                  <c:v>42423</c:v>
                </c:pt>
                <c:pt idx="92">
                  <c:v>42422</c:v>
                </c:pt>
                <c:pt idx="93">
                  <c:v>42419</c:v>
                </c:pt>
                <c:pt idx="94">
                  <c:v>42418</c:v>
                </c:pt>
                <c:pt idx="95">
                  <c:v>42417</c:v>
                </c:pt>
                <c:pt idx="96">
                  <c:v>42416</c:v>
                </c:pt>
                <c:pt idx="97">
                  <c:v>42412</c:v>
                </c:pt>
                <c:pt idx="98">
                  <c:v>42411</c:v>
                </c:pt>
                <c:pt idx="99">
                  <c:v>42410</c:v>
                </c:pt>
                <c:pt idx="100">
                  <c:v>42409</c:v>
                </c:pt>
                <c:pt idx="101">
                  <c:v>42408</c:v>
                </c:pt>
                <c:pt idx="102">
                  <c:v>42405</c:v>
                </c:pt>
                <c:pt idx="103">
                  <c:v>42404</c:v>
                </c:pt>
                <c:pt idx="104">
                  <c:v>42403</c:v>
                </c:pt>
                <c:pt idx="105">
                  <c:v>42402</c:v>
                </c:pt>
                <c:pt idx="106">
                  <c:v>42401</c:v>
                </c:pt>
                <c:pt idx="107">
                  <c:v>42398</c:v>
                </c:pt>
                <c:pt idx="108">
                  <c:v>42397</c:v>
                </c:pt>
                <c:pt idx="109">
                  <c:v>42396</c:v>
                </c:pt>
                <c:pt idx="110">
                  <c:v>42395</c:v>
                </c:pt>
                <c:pt idx="111">
                  <c:v>42394</c:v>
                </c:pt>
                <c:pt idx="112">
                  <c:v>42391</c:v>
                </c:pt>
                <c:pt idx="113">
                  <c:v>42390</c:v>
                </c:pt>
                <c:pt idx="114">
                  <c:v>42389</c:v>
                </c:pt>
                <c:pt idx="115">
                  <c:v>42388</c:v>
                </c:pt>
                <c:pt idx="116">
                  <c:v>42384</c:v>
                </c:pt>
                <c:pt idx="117">
                  <c:v>42383</c:v>
                </c:pt>
                <c:pt idx="118">
                  <c:v>42382</c:v>
                </c:pt>
                <c:pt idx="119">
                  <c:v>42381</c:v>
                </c:pt>
                <c:pt idx="120">
                  <c:v>42380</c:v>
                </c:pt>
                <c:pt idx="121">
                  <c:v>42377</c:v>
                </c:pt>
                <c:pt idx="122">
                  <c:v>42376</c:v>
                </c:pt>
                <c:pt idx="123">
                  <c:v>42375</c:v>
                </c:pt>
                <c:pt idx="124">
                  <c:v>42374</c:v>
                </c:pt>
                <c:pt idx="125">
                  <c:v>42373</c:v>
                </c:pt>
                <c:pt idx="126">
                  <c:v>42369</c:v>
                </c:pt>
                <c:pt idx="127">
                  <c:v>42368</c:v>
                </c:pt>
                <c:pt idx="128">
                  <c:v>42367</c:v>
                </c:pt>
                <c:pt idx="129">
                  <c:v>42366</c:v>
                </c:pt>
                <c:pt idx="130">
                  <c:v>42362</c:v>
                </c:pt>
                <c:pt idx="131">
                  <c:v>42361</c:v>
                </c:pt>
                <c:pt idx="132">
                  <c:v>42360</c:v>
                </c:pt>
                <c:pt idx="133">
                  <c:v>42359</c:v>
                </c:pt>
                <c:pt idx="134">
                  <c:v>42356</c:v>
                </c:pt>
                <c:pt idx="135">
                  <c:v>42355</c:v>
                </c:pt>
                <c:pt idx="136">
                  <c:v>42354</c:v>
                </c:pt>
                <c:pt idx="137">
                  <c:v>42353</c:v>
                </c:pt>
                <c:pt idx="138">
                  <c:v>42352</c:v>
                </c:pt>
                <c:pt idx="139">
                  <c:v>42349</c:v>
                </c:pt>
                <c:pt idx="140">
                  <c:v>42348</c:v>
                </c:pt>
                <c:pt idx="141">
                  <c:v>42347</c:v>
                </c:pt>
                <c:pt idx="142">
                  <c:v>42346</c:v>
                </c:pt>
                <c:pt idx="143">
                  <c:v>42345</c:v>
                </c:pt>
                <c:pt idx="144">
                  <c:v>42342</c:v>
                </c:pt>
                <c:pt idx="145">
                  <c:v>42341</c:v>
                </c:pt>
                <c:pt idx="146">
                  <c:v>42340</c:v>
                </c:pt>
                <c:pt idx="147">
                  <c:v>42339</c:v>
                </c:pt>
                <c:pt idx="148">
                  <c:v>42338</c:v>
                </c:pt>
                <c:pt idx="149">
                  <c:v>42335</c:v>
                </c:pt>
                <c:pt idx="150">
                  <c:v>42333</c:v>
                </c:pt>
                <c:pt idx="151">
                  <c:v>42332</c:v>
                </c:pt>
                <c:pt idx="152">
                  <c:v>42331</c:v>
                </c:pt>
                <c:pt idx="153">
                  <c:v>42328</c:v>
                </c:pt>
                <c:pt idx="154">
                  <c:v>42327</c:v>
                </c:pt>
                <c:pt idx="155">
                  <c:v>42326</c:v>
                </c:pt>
                <c:pt idx="156">
                  <c:v>42325</c:v>
                </c:pt>
                <c:pt idx="157">
                  <c:v>42324</c:v>
                </c:pt>
                <c:pt idx="158">
                  <c:v>42321</c:v>
                </c:pt>
                <c:pt idx="159">
                  <c:v>42320</c:v>
                </c:pt>
                <c:pt idx="160">
                  <c:v>42319</c:v>
                </c:pt>
                <c:pt idx="161">
                  <c:v>42318</c:v>
                </c:pt>
                <c:pt idx="162">
                  <c:v>42317</c:v>
                </c:pt>
                <c:pt idx="163">
                  <c:v>42314</c:v>
                </c:pt>
                <c:pt idx="164">
                  <c:v>42313</c:v>
                </c:pt>
                <c:pt idx="165">
                  <c:v>42312</c:v>
                </c:pt>
                <c:pt idx="166">
                  <c:v>42311</c:v>
                </c:pt>
                <c:pt idx="167">
                  <c:v>42310</c:v>
                </c:pt>
                <c:pt idx="168">
                  <c:v>42307</c:v>
                </c:pt>
                <c:pt idx="169">
                  <c:v>42306</c:v>
                </c:pt>
                <c:pt idx="170">
                  <c:v>42305</c:v>
                </c:pt>
                <c:pt idx="171">
                  <c:v>42304</c:v>
                </c:pt>
                <c:pt idx="172">
                  <c:v>42303</c:v>
                </c:pt>
                <c:pt idx="173">
                  <c:v>42300</c:v>
                </c:pt>
                <c:pt idx="174">
                  <c:v>42299</c:v>
                </c:pt>
                <c:pt idx="175">
                  <c:v>42298</c:v>
                </c:pt>
                <c:pt idx="176">
                  <c:v>42297</c:v>
                </c:pt>
                <c:pt idx="177">
                  <c:v>42296</c:v>
                </c:pt>
                <c:pt idx="178">
                  <c:v>42293</c:v>
                </c:pt>
                <c:pt idx="179">
                  <c:v>42292</c:v>
                </c:pt>
                <c:pt idx="180">
                  <c:v>42291</c:v>
                </c:pt>
                <c:pt idx="181">
                  <c:v>42290</c:v>
                </c:pt>
                <c:pt idx="182">
                  <c:v>42289</c:v>
                </c:pt>
                <c:pt idx="183">
                  <c:v>42286</c:v>
                </c:pt>
                <c:pt idx="184">
                  <c:v>42285</c:v>
                </c:pt>
                <c:pt idx="185">
                  <c:v>42284</c:v>
                </c:pt>
                <c:pt idx="186">
                  <c:v>42283</c:v>
                </c:pt>
                <c:pt idx="187">
                  <c:v>42282</c:v>
                </c:pt>
                <c:pt idx="188">
                  <c:v>42279</c:v>
                </c:pt>
                <c:pt idx="189">
                  <c:v>42278</c:v>
                </c:pt>
                <c:pt idx="190">
                  <c:v>42277</c:v>
                </c:pt>
                <c:pt idx="191">
                  <c:v>42276</c:v>
                </c:pt>
                <c:pt idx="192">
                  <c:v>42275</c:v>
                </c:pt>
                <c:pt idx="193">
                  <c:v>42272</c:v>
                </c:pt>
                <c:pt idx="194">
                  <c:v>42271</c:v>
                </c:pt>
                <c:pt idx="195">
                  <c:v>42270</c:v>
                </c:pt>
                <c:pt idx="196">
                  <c:v>42269</c:v>
                </c:pt>
                <c:pt idx="197">
                  <c:v>42268</c:v>
                </c:pt>
                <c:pt idx="198">
                  <c:v>42265</c:v>
                </c:pt>
                <c:pt idx="199">
                  <c:v>42264</c:v>
                </c:pt>
                <c:pt idx="200">
                  <c:v>42263</c:v>
                </c:pt>
                <c:pt idx="201">
                  <c:v>42262</c:v>
                </c:pt>
                <c:pt idx="202">
                  <c:v>42261</c:v>
                </c:pt>
                <c:pt idx="203">
                  <c:v>42258</c:v>
                </c:pt>
                <c:pt idx="204">
                  <c:v>42257</c:v>
                </c:pt>
                <c:pt idx="205">
                  <c:v>42256</c:v>
                </c:pt>
                <c:pt idx="206">
                  <c:v>42255</c:v>
                </c:pt>
                <c:pt idx="207">
                  <c:v>42251</c:v>
                </c:pt>
                <c:pt idx="208">
                  <c:v>42250</c:v>
                </c:pt>
                <c:pt idx="209">
                  <c:v>42249</c:v>
                </c:pt>
                <c:pt idx="210">
                  <c:v>42248</c:v>
                </c:pt>
                <c:pt idx="211">
                  <c:v>42247</c:v>
                </c:pt>
                <c:pt idx="212">
                  <c:v>42244</c:v>
                </c:pt>
                <c:pt idx="213">
                  <c:v>42243</c:v>
                </c:pt>
                <c:pt idx="214">
                  <c:v>42242</c:v>
                </c:pt>
                <c:pt idx="215">
                  <c:v>42241</c:v>
                </c:pt>
                <c:pt idx="216">
                  <c:v>42240</c:v>
                </c:pt>
                <c:pt idx="217">
                  <c:v>42237</c:v>
                </c:pt>
                <c:pt idx="218">
                  <c:v>42236</c:v>
                </c:pt>
                <c:pt idx="219">
                  <c:v>42235</c:v>
                </c:pt>
                <c:pt idx="220">
                  <c:v>42234</c:v>
                </c:pt>
                <c:pt idx="221">
                  <c:v>42233</c:v>
                </c:pt>
                <c:pt idx="222">
                  <c:v>42230</c:v>
                </c:pt>
                <c:pt idx="223">
                  <c:v>42229</c:v>
                </c:pt>
                <c:pt idx="224">
                  <c:v>42228</c:v>
                </c:pt>
                <c:pt idx="225">
                  <c:v>42227</c:v>
                </c:pt>
                <c:pt idx="226">
                  <c:v>42226</c:v>
                </c:pt>
                <c:pt idx="227">
                  <c:v>42223</c:v>
                </c:pt>
                <c:pt idx="228">
                  <c:v>42222</c:v>
                </c:pt>
                <c:pt idx="229">
                  <c:v>42221</c:v>
                </c:pt>
                <c:pt idx="230">
                  <c:v>42220</c:v>
                </c:pt>
                <c:pt idx="231">
                  <c:v>42219</c:v>
                </c:pt>
                <c:pt idx="232">
                  <c:v>42216</c:v>
                </c:pt>
                <c:pt idx="233">
                  <c:v>42215</c:v>
                </c:pt>
                <c:pt idx="234">
                  <c:v>42214</c:v>
                </c:pt>
                <c:pt idx="235">
                  <c:v>42213</c:v>
                </c:pt>
                <c:pt idx="236">
                  <c:v>42212</c:v>
                </c:pt>
                <c:pt idx="237">
                  <c:v>42209</c:v>
                </c:pt>
                <c:pt idx="238">
                  <c:v>42208</c:v>
                </c:pt>
                <c:pt idx="239">
                  <c:v>42207</c:v>
                </c:pt>
                <c:pt idx="240">
                  <c:v>42206</c:v>
                </c:pt>
                <c:pt idx="241">
                  <c:v>42205</c:v>
                </c:pt>
                <c:pt idx="242">
                  <c:v>42202</c:v>
                </c:pt>
                <c:pt idx="243">
                  <c:v>42201</c:v>
                </c:pt>
                <c:pt idx="244">
                  <c:v>42200</c:v>
                </c:pt>
                <c:pt idx="245">
                  <c:v>42199</c:v>
                </c:pt>
                <c:pt idx="246">
                  <c:v>42198</c:v>
                </c:pt>
                <c:pt idx="247">
                  <c:v>42195</c:v>
                </c:pt>
                <c:pt idx="248">
                  <c:v>42194</c:v>
                </c:pt>
                <c:pt idx="249">
                  <c:v>42193</c:v>
                </c:pt>
                <c:pt idx="250">
                  <c:v>42192</c:v>
                </c:pt>
                <c:pt idx="251">
                  <c:v>42191</c:v>
                </c:pt>
                <c:pt idx="252">
                  <c:v>42187</c:v>
                </c:pt>
                <c:pt idx="253">
                  <c:v>42186</c:v>
                </c:pt>
                <c:pt idx="254">
                  <c:v>42185</c:v>
                </c:pt>
                <c:pt idx="255">
                  <c:v>42184</c:v>
                </c:pt>
                <c:pt idx="256">
                  <c:v>42181</c:v>
                </c:pt>
                <c:pt idx="257">
                  <c:v>42180</c:v>
                </c:pt>
                <c:pt idx="258">
                  <c:v>42179</c:v>
                </c:pt>
                <c:pt idx="259">
                  <c:v>42178</c:v>
                </c:pt>
                <c:pt idx="260">
                  <c:v>42177</c:v>
                </c:pt>
                <c:pt idx="261">
                  <c:v>42174</c:v>
                </c:pt>
                <c:pt idx="262">
                  <c:v>42173</c:v>
                </c:pt>
                <c:pt idx="263">
                  <c:v>42172</c:v>
                </c:pt>
                <c:pt idx="264">
                  <c:v>42171</c:v>
                </c:pt>
                <c:pt idx="265">
                  <c:v>42170</c:v>
                </c:pt>
                <c:pt idx="266">
                  <c:v>42167</c:v>
                </c:pt>
                <c:pt idx="267">
                  <c:v>42166</c:v>
                </c:pt>
                <c:pt idx="268">
                  <c:v>42165</c:v>
                </c:pt>
                <c:pt idx="269">
                  <c:v>42164</c:v>
                </c:pt>
                <c:pt idx="270">
                  <c:v>42163</c:v>
                </c:pt>
                <c:pt idx="271">
                  <c:v>42160</c:v>
                </c:pt>
                <c:pt idx="272">
                  <c:v>42159</c:v>
                </c:pt>
                <c:pt idx="273">
                  <c:v>42158</c:v>
                </c:pt>
                <c:pt idx="274">
                  <c:v>42157</c:v>
                </c:pt>
                <c:pt idx="275">
                  <c:v>42156</c:v>
                </c:pt>
                <c:pt idx="276">
                  <c:v>42153</c:v>
                </c:pt>
                <c:pt idx="277">
                  <c:v>42152</c:v>
                </c:pt>
                <c:pt idx="278">
                  <c:v>42151</c:v>
                </c:pt>
                <c:pt idx="279">
                  <c:v>42150</c:v>
                </c:pt>
                <c:pt idx="280">
                  <c:v>42146</c:v>
                </c:pt>
                <c:pt idx="281">
                  <c:v>42145</c:v>
                </c:pt>
                <c:pt idx="282">
                  <c:v>42144</c:v>
                </c:pt>
                <c:pt idx="283">
                  <c:v>42143</c:v>
                </c:pt>
                <c:pt idx="284">
                  <c:v>42142</c:v>
                </c:pt>
                <c:pt idx="285">
                  <c:v>42139</c:v>
                </c:pt>
                <c:pt idx="286">
                  <c:v>42138</c:v>
                </c:pt>
                <c:pt idx="287">
                  <c:v>42137</c:v>
                </c:pt>
                <c:pt idx="288">
                  <c:v>42136</c:v>
                </c:pt>
                <c:pt idx="289">
                  <c:v>42135</c:v>
                </c:pt>
                <c:pt idx="290">
                  <c:v>42132</c:v>
                </c:pt>
                <c:pt idx="291">
                  <c:v>42131</c:v>
                </c:pt>
                <c:pt idx="292">
                  <c:v>42130</c:v>
                </c:pt>
                <c:pt idx="293">
                  <c:v>42129</c:v>
                </c:pt>
                <c:pt idx="294">
                  <c:v>42128</c:v>
                </c:pt>
                <c:pt idx="295">
                  <c:v>42125</c:v>
                </c:pt>
                <c:pt idx="296">
                  <c:v>42124</c:v>
                </c:pt>
                <c:pt idx="297">
                  <c:v>42123</c:v>
                </c:pt>
                <c:pt idx="298">
                  <c:v>42122</c:v>
                </c:pt>
                <c:pt idx="299">
                  <c:v>42121</c:v>
                </c:pt>
                <c:pt idx="300">
                  <c:v>42118</c:v>
                </c:pt>
                <c:pt idx="301">
                  <c:v>42117</c:v>
                </c:pt>
                <c:pt idx="302">
                  <c:v>42116</c:v>
                </c:pt>
                <c:pt idx="303">
                  <c:v>42115</c:v>
                </c:pt>
                <c:pt idx="304">
                  <c:v>42114</c:v>
                </c:pt>
                <c:pt idx="305">
                  <c:v>42111</c:v>
                </c:pt>
                <c:pt idx="306">
                  <c:v>42110</c:v>
                </c:pt>
                <c:pt idx="307">
                  <c:v>42109</c:v>
                </c:pt>
                <c:pt idx="308">
                  <c:v>42108</c:v>
                </c:pt>
                <c:pt idx="309">
                  <c:v>42107</c:v>
                </c:pt>
                <c:pt idx="310">
                  <c:v>42104</c:v>
                </c:pt>
                <c:pt idx="311">
                  <c:v>42103</c:v>
                </c:pt>
                <c:pt idx="312">
                  <c:v>42102</c:v>
                </c:pt>
                <c:pt idx="313">
                  <c:v>42101</c:v>
                </c:pt>
                <c:pt idx="314">
                  <c:v>42100</c:v>
                </c:pt>
                <c:pt idx="315">
                  <c:v>42096</c:v>
                </c:pt>
                <c:pt idx="316">
                  <c:v>42095</c:v>
                </c:pt>
                <c:pt idx="317">
                  <c:v>42094</c:v>
                </c:pt>
                <c:pt idx="318">
                  <c:v>42093</c:v>
                </c:pt>
                <c:pt idx="319">
                  <c:v>42090</c:v>
                </c:pt>
                <c:pt idx="320">
                  <c:v>42089</c:v>
                </c:pt>
                <c:pt idx="321">
                  <c:v>42088</c:v>
                </c:pt>
                <c:pt idx="322">
                  <c:v>42087</c:v>
                </c:pt>
                <c:pt idx="323">
                  <c:v>42086</c:v>
                </c:pt>
                <c:pt idx="324">
                  <c:v>42083</c:v>
                </c:pt>
                <c:pt idx="325">
                  <c:v>42082</c:v>
                </c:pt>
                <c:pt idx="326">
                  <c:v>42081</c:v>
                </c:pt>
                <c:pt idx="327">
                  <c:v>42080</c:v>
                </c:pt>
                <c:pt idx="328">
                  <c:v>42079</c:v>
                </c:pt>
                <c:pt idx="329">
                  <c:v>42076</c:v>
                </c:pt>
                <c:pt idx="330">
                  <c:v>42075</c:v>
                </c:pt>
                <c:pt idx="331">
                  <c:v>42074</c:v>
                </c:pt>
                <c:pt idx="332">
                  <c:v>42073</c:v>
                </c:pt>
                <c:pt idx="333">
                  <c:v>42072</c:v>
                </c:pt>
                <c:pt idx="334">
                  <c:v>42069</c:v>
                </c:pt>
                <c:pt idx="335">
                  <c:v>42068</c:v>
                </c:pt>
                <c:pt idx="336">
                  <c:v>42067</c:v>
                </c:pt>
                <c:pt idx="337">
                  <c:v>42066</c:v>
                </c:pt>
                <c:pt idx="338">
                  <c:v>42065</c:v>
                </c:pt>
                <c:pt idx="339">
                  <c:v>42062</c:v>
                </c:pt>
                <c:pt idx="340">
                  <c:v>42061</c:v>
                </c:pt>
                <c:pt idx="341">
                  <c:v>42060</c:v>
                </c:pt>
                <c:pt idx="342">
                  <c:v>42059</c:v>
                </c:pt>
                <c:pt idx="343">
                  <c:v>42058</c:v>
                </c:pt>
                <c:pt idx="344">
                  <c:v>42055</c:v>
                </c:pt>
                <c:pt idx="345">
                  <c:v>42054</c:v>
                </c:pt>
                <c:pt idx="346">
                  <c:v>42053</c:v>
                </c:pt>
                <c:pt idx="347">
                  <c:v>42052</c:v>
                </c:pt>
                <c:pt idx="348">
                  <c:v>42048</c:v>
                </c:pt>
                <c:pt idx="349">
                  <c:v>42047</c:v>
                </c:pt>
                <c:pt idx="350">
                  <c:v>42046</c:v>
                </c:pt>
                <c:pt idx="351">
                  <c:v>42045</c:v>
                </c:pt>
                <c:pt idx="352">
                  <c:v>42044</c:v>
                </c:pt>
                <c:pt idx="353">
                  <c:v>42041</c:v>
                </c:pt>
                <c:pt idx="354">
                  <c:v>42040</c:v>
                </c:pt>
                <c:pt idx="355">
                  <c:v>42039</c:v>
                </c:pt>
                <c:pt idx="356">
                  <c:v>42038</c:v>
                </c:pt>
                <c:pt idx="357">
                  <c:v>42037</c:v>
                </c:pt>
                <c:pt idx="358">
                  <c:v>42034</c:v>
                </c:pt>
                <c:pt idx="359">
                  <c:v>42033</c:v>
                </c:pt>
                <c:pt idx="360">
                  <c:v>42032</c:v>
                </c:pt>
                <c:pt idx="361">
                  <c:v>42031</c:v>
                </c:pt>
                <c:pt idx="362">
                  <c:v>42030</c:v>
                </c:pt>
                <c:pt idx="363">
                  <c:v>42027</c:v>
                </c:pt>
                <c:pt idx="364">
                  <c:v>42026</c:v>
                </c:pt>
                <c:pt idx="365">
                  <c:v>42025</c:v>
                </c:pt>
                <c:pt idx="366">
                  <c:v>42024</c:v>
                </c:pt>
                <c:pt idx="367">
                  <c:v>42020</c:v>
                </c:pt>
                <c:pt idx="368">
                  <c:v>42019</c:v>
                </c:pt>
                <c:pt idx="369">
                  <c:v>42018</c:v>
                </c:pt>
                <c:pt idx="370">
                  <c:v>42017</c:v>
                </c:pt>
                <c:pt idx="371">
                  <c:v>42016</c:v>
                </c:pt>
                <c:pt idx="372">
                  <c:v>42013</c:v>
                </c:pt>
                <c:pt idx="373">
                  <c:v>42012</c:v>
                </c:pt>
                <c:pt idx="374">
                  <c:v>42011</c:v>
                </c:pt>
                <c:pt idx="375">
                  <c:v>42010</c:v>
                </c:pt>
                <c:pt idx="376">
                  <c:v>42009</c:v>
                </c:pt>
                <c:pt idx="377">
                  <c:v>42006</c:v>
                </c:pt>
                <c:pt idx="378">
                  <c:v>42004</c:v>
                </c:pt>
                <c:pt idx="379">
                  <c:v>42003</c:v>
                </c:pt>
                <c:pt idx="380">
                  <c:v>42002</c:v>
                </c:pt>
                <c:pt idx="381">
                  <c:v>41999</c:v>
                </c:pt>
                <c:pt idx="382">
                  <c:v>41997</c:v>
                </c:pt>
                <c:pt idx="383">
                  <c:v>41996</c:v>
                </c:pt>
                <c:pt idx="384">
                  <c:v>41995</c:v>
                </c:pt>
                <c:pt idx="385">
                  <c:v>41992</c:v>
                </c:pt>
                <c:pt idx="386">
                  <c:v>41991</c:v>
                </c:pt>
                <c:pt idx="387">
                  <c:v>41990</c:v>
                </c:pt>
                <c:pt idx="388">
                  <c:v>41989</c:v>
                </c:pt>
                <c:pt idx="389">
                  <c:v>41988</c:v>
                </c:pt>
                <c:pt idx="390">
                  <c:v>41985</c:v>
                </c:pt>
                <c:pt idx="391">
                  <c:v>41984</c:v>
                </c:pt>
                <c:pt idx="392">
                  <c:v>41983</c:v>
                </c:pt>
                <c:pt idx="393">
                  <c:v>41982</c:v>
                </c:pt>
                <c:pt idx="394">
                  <c:v>41981</c:v>
                </c:pt>
                <c:pt idx="395">
                  <c:v>41978</c:v>
                </c:pt>
                <c:pt idx="396">
                  <c:v>41977</c:v>
                </c:pt>
                <c:pt idx="397">
                  <c:v>41976</c:v>
                </c:pt>
                <c:pt idx="398">
                  <c:v>41975</c:v>
                </c:pt>
                <c:pt idx="399">
                  <c:v>41974</c:v>
                </c:pt>
                <c:pt idx="400">
                  <c:v>41971</c:v>
                </c:pt>
                <c:pt idx="401">
                  <c:v>41969</c:v>
                </c:pt>
                <c:pt idx="402">
                  <c:v>41968</c:v>
                </c:pt>
                <c:pt idx="403">
                  <c:v>41967</c:v>
                </c:pt>
                <c:pt idx="404">
                  <c:v>41964</c:v>
                </c:pt>
                <c:pt idx="405">
                  <c:v>41963</c:v>
                </c:pt>
                <c:pt idx="406">
                  <c:v>41962</c:v>
                </c:pt>
                <c:pt idx="407">
                  <c:v>41961</c:v>
                </c:pt>
                <c:pt idx="408">
                  <c:v>41960</c:v>
                </c:pt>
                <c:pt idx="409">
                  <c:v>41957</c:v>
                </c:pt>
                <c:pt idx="410">
                  <c:v>41956</c:v>
                </c:pt>
                <c:pt idx="411">
                  <c:v>41955</c:v>
                </c:pt>
                <c:pt idx="412">
                  <c:v>41954</c:v>
                </c:pt>
                <c:pt idx="413">
                  <c:v>41953</c:v>
                </c:pt>
                <c:pt idx="414">
                  <c:v>41950</c:v>
                </c:pt>
                <c:pt idx="415">
                  <c:v>41949</c:v>
                </c:pt>
                <c:pt idx="416">
                  <c:v>41948</c:v>
                </c:pt>
                <c:pt idx="417">
                  <c:v>41947</c:v>
                </c:pt>
                <c:pt idx="418">
                  <c:v>41946</c:v>
                </c:pt>
                <c:pt idx="419">
                  <c:v>41943</c:v>
                </c:pt>
                <c:pt idx="420">
                  <c:v>41942</c:v>
                </c:pt>
                <c:pt idx="421">
                  <c:v>41941</c:v>
                </c:pt>
                <c:pt idx="422">
                  <c:v>41940</c:v>
                </c:pt>
                <c:pt idx="423">
                  <c:v>41939</c:v>
                </c:pt>
                <c:pt idx="424">
                  <c:v>41936</c:v>
                </c:pt>
                <c:pt idx="425">
                  <c:v>41935</c:v>
                </c:pt>
                <c:pt idx="426">
                  <c:v>41934</c:v>
                </c:pt>
                <c:pt idx="427">
                  <c:v>41933</c:v>
                </c:pt>
                <c:pt idx="428">
                  <c:v>41932</c:v>
                </c:pt>
                <c:pt idx="429">
                  <c:v>41929</c:v>
                </c:pt>
                <c:pt idx="430">
                  <c:v>41928</c:v>
                </c:pt>
                <c:pt idx="431">
                  <c:v>41927</c:v>
                </c:pt>
                <c:pt idx="432">
                  <c:v>41926</c:v>
                </c:pt>
                <c:pt idx="433">
                  <c:v>41925</c:v>
                </c:pt>
                <c:pt idx="434">
                  <c:v>41922</c:v>
                </c:pt>
                <c:pt idx="435">
                  <c:v>41921</c:v>
                </c:pt>
                <c:pt idx="436">
                  <c:v>41920</c:v>
                </c:pt>
                <c:pt idx="437">
                  <c:v>41919</c:v>
                </c:pt>
                <c:pt idx="438">
                  <c:v>41918</c:v>
                </c:pt>
                <c:pt idx="439">
                  <c:v>41915</c:v>
                </c:pt>
                <c:pt idx="440">
                  <c:v>41914</c:v>
                </c:pt>
                <c:pt idx="441">
                  <c:v>41913</c:v>
                </c:pt>
                <c:pt idx="442">
                  <c:v>41912</c:v>
                </c:pt>
                <c:pt idx="443">
                  <c:v>41911</c:v>
                </c:pt>
                <c:pt idx="444">
                  <c:v>41908</c:v>
                </c:pt>
                <c:pt idx="445">
                  <c:v>41907</c:v>
                </c:pt>
                <c:pt idx="446">
                  <c:v>41906</c:v>
                </c:pt>
                <c:pt idx="447">
                  <c:v>41905</c:v>
                </c:pt>
                <c:pt idx="448">
                  <c:v>41904</c:v>
                </c:pt>
                <c:pt idx="449">
                  <c:v>41901</c:v>
                </c:pt>
                <c:pt idx="450">
                  <c:v>41900</c:v>
                </c:pt>
                <c:pt idx="451">
                  <c:v>41899</c:v>
                </c:pt>
                <c:pt idx="452">
                  <c:v>41898</c:v>
                </c:pt>
                <c:pt idx="453">
                  <c:v>41897</c:v>
                </c:pt>
                <c:pt idx="454">
                  <c:v>41894</c:v>
                </c:pt>
                <c:pt idx="455">
                  <c:v>41893</c:v>
                </c:pt>
                <c:pt idx="456">
                  <c:v>41892</c:v>
                </c:pt>
                <c:pt idx="457">
                  <c:v>41891</c:v>
                </c:pt>
                <c:pt idx="458">
                  <c:v>41890</c:v>
                </c:pt>
                <c:pt idx="459">
                  <c:v>41887</c:v>
                </c:pt>
                <c:pt idx="460">
                  <c:v>41886</c:v>
                </c:pt>
                <c:pt idx="461">
                  <c:v>41885</c:v>
                </c:pt>
                <c:pt idx="462">
                  <c:v>41884</c:v>
                </c:pt>
                <c:pt idx="463">
                  <c:v>41880</c:v>
                </c:pt>
                <c:pt idx="464">
                  <c:v>41879</c:v>
                </c:pt>
                <c:pt idx="465">
                  <c:v>41878</c:v>
                </c:pt>
                <c:pt idx="466">
                  <c:v>41877</c:v>
                </c:pt>
                <c:pt idx="467">
                  <c:v>41876</c:v>
                </c:pt>
                <c:pt idx="468">
                  <c:v>41873</c:v>
                </c:pt>
                <c:pt idx="469">
                  <c:v>41872</c:v>
                </c:pt>
                <c:pt idx="470">
                  <c:v>41871</c:v>
                </c:pt>
                <c:pt idx="471">
                  <c:v>41870</c:v>
                </c:pt>
                <c:pt idx="472">
                  <c:v>41869</c:v>
                </c:pt>
                <c:pt idx="473">
                  <c:v>41866</c:v>
                </c:pt>
                <c:pt idx="474">
                  <c:v>41865</c:v>
                </c:pt>
                <c:pt idx="475">
                  <c:v>41864</c:v>
                </c:pt>
                <c:pt idx="476">
                  <c:v>41863</c:v>
                </c:pt>
                <c:pt idx="477">
                  <c:v>41862</c:v>
                </c:pt>
                <c:pt idx="478">
                  <c:v>41859</c:v>
                </c:pt>
                <c:pt idx="479">
                  <c:v>41858</c:v>
                </c:pt>
                <c:pt idx="480">
                  <c:v>41857</c:v>
                </c:pt>
                <c:pt idx="481">
                  <c:v>41856</c:v>
                </c:pt>
                <c:pt idx="482">
                  <c:v>41855</c:v>
                </c:pt>
                <c:pt idx="483">
                  <c:v>41852</c:v>
                </c:pt>
                <c:pt idx="484">
                  <c:v>41851</c:v>
                </c:pt>
                <c:pt idx="485">
                  <c:v>41850</c:v>
                </c:pt>
                <c:pt idx="486">
                  <c:v>41849</c:v>
                </c:pt>
                <c:pt idx="487">
                  <c:v>41848</c:v>
                </c:pt>
                <c:pt idx="488">
                  <c:v>41845</c:v>
                </c:pt>
                <c:pt idx="489">
                  <c:v>41844</c:v>
                </c:pt>
                <c:pt idx="490">
                  <c:v>41843</c:v>
                </c:pt>
                <c:pt idx="491">
                  <c:v>41842</c:v>
                </c:pt>
                <c:pt idx="492">
                  <c:v>41841</c:v>
                </c:pt>
                <c:pt idx="493">
                  <c:v>41838</c:v>
                </c:pt>
                <c:pt idx="494">
                  <c:v>41837</c:v>
                </c:pt>
                <c:pt idx="495">
                  <c:v>41836</c:v>
                </c:pt>
                <c:pt idx="496">
                  <c:v>41835</c:v>
                </c:pt>
                <c:pt idx="497">
                  <c:v>41834</c:v>
                </c:pt>
                <c:pt idx="498">
                  <c:v>41831</c:v>
                </c:pt>
                <c:pt idx="499">
                  <c:v>41830</c:v>
                </c:pt>
                <c:pt idx="500">
                  <c:v>41829</c:v>
                </c:pt>
                <c:pt idx="501">
                  <c:v>41828</c:v>
                </c:pt>
                <c:pt idx="502">
                  <c:v>41827</c:v>
                </c:pt>
                <c:pt idx="503">
                  <c:v>41823</c:v>
                </c:pt>
                <c:pt idx="504">
                  <c:v>41822</c:v>
                </c:pt>
                <c:pt idx="505">
                  <c:v>41821</c:v>
                </c:pt>
                <c:pt idx="506">
                  <c:v>41820</c:v>
                </c:pt>
                <c:pt idx="507">
                  <c:v>41817</c:v>
                </c:pt>
                <c:pt idx="508">
                  <c:v>41816</c:v>
                </c:pt>
                <c:pt idx="509">
                  <c:v>41815</c:v>
                </c:pt>
                <c:pt idx="510">
                  <c:v>41814</c:v>
                </c:pt>
                <c:pt idx="511">
                  <c:v>41813</c:v>
                </c:pt>
                <c:pt idx="512">
                  <c:v>41810</c:v>
                </c:pt>
                <c:pt idx="513">
                  <c:v>41809</c:v>
                </c:pt>
                <c:pt idx="514">
                  <c:v>41808</c:v>
                </c:pt>
                <c:pt idx="515">
                  <c:v>41807</c:v>
                </c:pt>
                <c:pt idx="516">
                  <c:v>41806</c:v>
                </c:pt>
                <c:pt idx="517">
                  <c:v>41803</c:v>
                </c:pt>
                <c:pt idx="518">
                  <c:v>41802</c:v>
                </c:pt>
                <c:pt idx="519">
                  <c:v>41801</c:v>
                </c:pt>
                <c:pt idx="520">
                  <c:v>41800</c:v>
                </c:pt>
                <c:pt idx="521">
                  <c:v>41799</c:v>
                </c:pt>
                <c:pt idx="522">
                  <c:v>41796</c:v>
                </c:pt>
                <c:pt idx="523">
                  <c:v>41795</c:v>
                </c:pt>
                <c:pt idx="524">
                  <c:v>41794</c:v>
                </c:pt>
                <c:pt idx="525">
                  <c:v>41793</c:v>
                </c:pt>
                <c:pt idx="526">
                  <c:v>41792</c:v>
                </c:pt>
                <c:pt idx="527">
                  <c:v>41789</c:v>
                </c:pt>
                <c:pt idx="528">
                  <c:v>41788</c:v>
                </c:pt>
                <c:pt idx="529">
                  <c:v>41787</c:v>
                </c:pt>
                <c:pt idx="530">
                  <c:v>41786</c:v>
                </c:pt>
                <c:pt idx="531">
                  <c:v>41782</c:v>
                </c:pt>
                <c:pt idx="532">
                  <c:v>41781</c:v>
                </c:pt>
                <c:pt idx="533">
                  <c:v>41780</c:v>
                </c:pt>
                <c:pt idx="534">
                  <c:v>41779</c:v>
                </c:pt>
                <c:pt idx="535">
                  <c:v>41778</c:v>
                </c:pt>
                <c:pt idx="536">
                  <c:v>41775</c:v>
                </c:pt>
                <c:pt idx="537">
                  <c:v>41774</c:v>
                </c:pt>
                <c:pt idx="538">
                  <c:v>41773</c:v>
                </c:pt>
                <c:pt idx="539">
                  <c:v>41772</c:v>
                </c:pt>
                <c:pt idx="540">
                  <c:v>41771</c:v>
                </c:pt>
                <c:pt idx="541">
                  <c:v>41768</c:v>
                </c:pt>
                <c:pt idx="542">
                  <c:v>41767</c:v>
                </c:pt>
                <c:pt idx="543">
                  <c:v>41766</c:v>
                </c:pt>
                <c:pt idx="544">
                  <c:v>41765</c:v>
                </c:pt>
                <c:pt idx="545">
                  <c:v>41764</c:v>
                </c:pt>
                <c:pt idx="546">
                  <c:v>41761</c:v>
                </c:pt>
                <c:pt idx="547">
                  <c:v>41760</c:v>
                </c:pt>
                <c:pt idx="548">
                  <c:v>41759</c:v>
                </c:pt>
                <c:pt idx="549">
                  <c:v>41758</c:v>
                </c:pt>
                <c:pt idx="550">
                  <c:v>41757</c:v>
                </c:pt>
                <c:pt idx="551">
                  <c:v>41754</c:v>
                </c:pt>
                <c:pt idx="552">
                  <c:v>41753</c:v>
                </c:pt>
                <c:pt idx="553">
                  <c:v>41752</c:v>
                </c:pt>
                <c:pt idx="554">
                  <c:v>41751</c:v>
                </c:pt>
                <c:pt idx="555">
                  <c:v>41750</c:v>
                </c:pt>
                <c:pt idx="556">
                  <c:v>41746</c:v>
                </c:pt>
                <c:pt idx="557">
                  <c:v>41745</c:v>
                </c:pt>
                <c:pt idx="558">
                  <c:v>41744</c:v>
                </c:pt>
                <c:pt idx="559">
                  <c:v>41743</c:v>
                </c:pt>
                <c:pt idx="560">
                  <c:v>41740</c:v>
                </c:pt>
                <c:pt idx="561">
                  <c:v>41739</c:v>
                </c:pt>
                <c:pt idx="562">
                  <c:v>41738</c:v>
                </c:pt>
                <c:pt idx="563">
                  <c:v>41737</c:v>
                </c:pt>
                <c:pt idx="564">
                  <c:v>41736</c:v>
                </c:pt>
                <c:pt idx="565">
                  <c:v>41733</c:v>
                </c:pt>
                <c:pt idx="566">
                  <c:v>41732</c:v>
                </c:pt>
                <c:pt idx="567">
                  <c:v>41731</c:v>
                </c:pt>
                <c:pt idx="568">
                  <c:v>41730</c:v>
                </c:pt>
                <c:pt idx="569">
                  <c:v>41729</c:v>
                </c:pt>
                <c:pt idx="570">
                  <c:v>41726</c:v>
                </c:pt>
                <c:pt idx="571">
                  <c:v>41725</c:v>
                </c:pt>
                <c:pt idx="572">
                  <c:v>41724</c:v>
                </c:pt>
                <c:pt idx="573">
                  <c:v>41723</c:v>
                </c:pt>
                <c:pt idx="574">
                  <c:v>41722</c:v>
                </c:pt>
                <c:pt idx="575">
                  <c:v>41719</c:v>
                </c:pt>
                <c:pt idx="576">
                  <c:v>41718</c:v>
                </c:pt>
                <c:pt idx="577">
                  <c:v>41717</c:v>
                </c:pt>
                <c:pt idx="578">
                  <c:v>41716</c:v>
                </c:pt>
                <c:pt idx="579">
                  <c:v>41715</c:v>
                </c:pt>
                <c:pt idx="580">
                  <c:v>41712</c:v>
                </c:pt>
                <c:pt idx="581">
                  <c:v>41711</c:v>
                </c:pt>
                <c:pt idx="582">
                  <c:v>41710</c:v>
                </c:pt>
                <c:pt idx="583">
                  <c:v>41709</c:v>
                </c:pt>
                <c:pt idx="584">
                  <c:v>41708</c:v>
                </c:pt>
                <c:pt idx="585">
                  <c:v>41705</c:v>
                </c:pt>
                <c:pt idx="586">
                  <c:v>41704</c:v>
                </c:pt>
                <c:pt idx="587">
                  <c:v>41703</c:v>
                </c:pt>
                <c:pt idx="588">
                  <c:v>41702</c:v>
                </c:pt>
                <c:pt idx="589">
                  <c:v>41701</c:v>
                </c:pt>
                <c:pt idx="590">
                  <c:v>41698</c:v>
                </c:pt>
                <c:pt idx="591">
                  <c:v>41697</c:v>
                </c:pt>
                <c:pt idx="592">
                  <c:v>41696</c:v>
                </c:pt>
                <c:pt idx="593">
                  <c:v>41695</c:v>
                </c:pt>
                <c:pt idx="594">
                  <c:v>41694</c:v>
                </c:pt>
                <c:pt idx="595">
                  <c:v>41691</c:v>
                </c:pt>
                <c:pt idx="596">
                  <c:v>41690</c:v>
                </c:pt>
                <c:pt idx="597">
                  <c:v>41689</c:v>
                </c:pt>
                <c:pt idx="598">
                  <c:v>41688</c:v>
                </c:pt>
                <c:pt idx="599">
                  <c:v>41684</c:v>
                </c:pt>
                <c:pt idx="600">
                  <c:v>41683</c:v>
                </c:pt>
                <c:pt idx="601">
                  <c:v>41682</c:v>
                </c:pt>
                <c:pt idx="602">
                  <c:v>41681</c:v>
                </c:pt>
                <c:pt idx="603">
                  <c:v>41680</c:v>
                </c:pt>
                <c:pt idx="604">
                  <c:v>41677</c:v>
                </c:pt>
                <c:pt idx="605">
                  <c:v>41676</c:v>
                </c:pt>
                <c:pt idx="606">
                  <c:v>41675</c:v>
                </c:pt>
                <c:pt idx="607">
                  <c:v>41674</c:v>
                </c:pt>
                <c:pt idx="608">
                  <c:v>41673</c:v>
                </c:pt>
                <c:pt idx="609">
                  <c:v>41670</c:v>
                </c:pt>
                <c:pt idx="610">
                  <c:v>41669</c:v>
                </c:pt>
                <c:pt idx="611">
                  <c:v>41668</c:v>
                </c:pt>
                <c:pt idx="612">
                  <c:v>41667</c:v>
                </c:pt>
                <c:pt idx="613">
                  <c:v>41666</c:v>
                </c:pt>
                <c:pt idx="614">
                  <c:v>41663</c:v>
                </c:pt>
                <c:pt idx="615">
                  <c:v>41662</c:v>
                </c:pt>
                <c:pt idx="616">
                  <c:v>41661</c:v>
                </c:pt>
                <c:pt idx="617">
                  <c:v>41660</c:v>
                </c:pt>
                <c:pt idx="618">
                  <c:v>41656</c:v>
                </c:pt>
                <c:pt idx="619">
                  <c:v>41655</c:v>
                </c:pt>
                <c:pt idx="620">
                  <c:v>41654</c:v>
                </c:pt>
                <c:pt idx="621">
                  <c:v>41653</c:v>
                </c:pt>
                <c:pt idx="622">
                  <c:v>41652</c:v>
                </c:pt>
                <c:pt idx="623">
                  <c:v>41649</c:v>
                </c:pt>
                <c:pt idx="624">
                  <c:v>41648</c:v>
                </c:pt>
                <c:pt idx="625">
                  <c:v>41647</c:v>
                </c:pt>
                <c:pt idx="626">
                  <c:v>41646</c:v>
                </c:pt>
                <c:pt idx="627">
                  <c:v>41645</c:v>
                </c:pt>
                <c:pt idx="628">
                  <c:v>41642</c:v>
                </c:pt>
                <c:pt idx="629">
                  <c:v>41641</c:v>
                </c:pt>
                <c:pt idx="630">
                  <c:v>41639</c:v>
                </c:pt>
                <c:pt idx="631">
                  <c:v>41638</c:v>
                </c:pt>
                <c:pt idx="632">
                  <c:v>41635</c:v>
                </c:pt>
                <c:pt idx="633">
                  <c:v>41634</c:v>
                </c:pt>
                <c:pt idx="634">
                  <c:v>41632</c:v>
                </c:pt>
                <c:pt idx="635">
                  <c:v>41631</c:v>
                </c:pt>
                <c:pt idx="636">
                  <c:v>41628</c:v>
                </c:pt>
                <c:pt idx="637">
                  <c:v>41627</c:v>
                </c:pt>
                <c:pt idx="638">
                  <c:v>41626</c:v>
                </c:pt>
                <c:pt idx="639">
                  <c:v>41625</c:v>
                </c:pt>
                <c:pt idx="640">
                  <c:v>41624</c:v>
                </c:pt>
                <c:pt idx="641">
                  <c:v>41621</c:v>
                </c:pt>
                <c:pt idx="642">
                  <c:v>41620</c:v>
                </c:pt>
                <c:pt idx="643">
                  <c:v>41619</c:v>
                </c:pt>
                <c:pt idx="644">
                  <c:v>41618</c:v>
                </c:pt>
                <c:pt idx="645">
                  <c:v>41617</c:v>
                </c:pt>
                <c:pt idx="646">
                  <c:v>41614</c:v>
                </c:pt>
                <c:pt idx="647">
                  <c:v>41613</c:v>
                </c:pt>
                <c:pt idx="648">
                  <c:v>41612</c:v>
                </c:pt>
                <c:pt idx="649">
                  <c:v>41611</c:v>
                </c:pt>
                <c:pt idx="650">
                  <c:v>41610</c:v>
                </c:pt>
                <c:pt idx="651">
                  <c:v>41607</c:v>
                </c:pt>
                <c:pt idx="652">
                  <c:v>41605</c:v>
                </c:pt>
                <c:pt idx="653">
                  <c:v>41604</c:v>
                </c:pt>
                <c:pt idx="654">
                  <c:v>41603</c:v>
                </c:pt>
                <c:pt idx="655">
                  <c:v>41600</c:v>
                </c:pt>
                <c:pt idx="656">
                  <c:v>41599</c:v>
                </c:pt>
                <c:pt idx="657">
                  <c:v>41598</c:v>
                </c:pt>
                <c:pt idx="658">
                  <c:v>41597</c:v>
                </c:pt>
                <c:pt idx="659">
                  <c:v>41596</c:v>
                </c:pt>
                <c:pt idx="660">
                  <c:v>41593</c:v>
                </c:pt>
                <c:pt idx="661">
                  <c:v>41592</c:v>
                </c:pt>
                <c:pt idx="662">
                  <c:v>41591</c:v>
                </c:pt>
                <c:pt idx="663">
                  <c:v>41590</c:v>
                </c:pt>
                <c:pt idx="664">
                  <c:v>41589</c:v>
                </c:pt>
                <c:pt idx="665">
                  <c:v>41586</c:v>
                </c:pt>
                <c:pt idx="666">
                  <c:v>41585</c:v>
                </c:pt>
                <c:pt idx="667">
                  <c:v>41584</c:v>
                </c:pt>
                <c:pt idx="668">
                  <c:v>41583</c:v>
                </c:pt>
                <c:pt idx="669">
                  <c:v>41582</c:v>
                </c:pt>
                <c:pt idx="670">
                  <c:v>41579</c:v>
                </c:pt>
                <c:pt idx="671">
                  <c:v>41578</c:v>
                </c:pt>
                <c:pt idx="672">
                  <c:v>41577</c:v>
                </c:pt>
                <c:pt idx="673">
                  <c:v>41576</c:v>
                </c:pt>
                <c:pt idx="674">
                  <c:v>41575</c:v>
                </c:pt>
                <c:pt idx="675">
                  <c:v>41572</c:v>
                </c:pt>
                <c:pt idx="676">
                  <c:v>41571</c:v>
                </c:pt>
                <c:pt idx="677">
                  <c:v>41570</c:v>
                </c:pt>
                <c:pt idx="678">
                  <c:v>41569</c:v>
                </c:pt>
                <c:pt idx="679">
                  <c:v>41568</c:v>
                </c:pt>
                <c:pt idx="680">
                  <c:v>41565</c:v>
                </c:pt>
                <c:pt idx="681">
                  <c:v>41564</c:v>
                </c:pt>
                <c:pt idx="682">
                  <c:v>41563</c:v>
                </c:pt>
                <c:pt idx="683">
                  <c:v>41562</c:v>
                </c:pt>
                <c:pt idx="684">
                  <c:v>41561</c:v>
                </c:pt>
                <c:pt idx="685">
                  <c:v>41558</c:v>
                </c:pt>
                <c:pt idx="686">
                  <c:v>41557</c:v>
                </c:pt>
                <c:pt idx="687">
                  <c:v>41556</c:v>
                </c:pt>
                <c:pt idx="688">
                  <c:v>41555</c:v>
                </c:pt>
                <c:pt idx="689">
                  <c:v>41554</c:v>
                </c:pt>
                <c:pt idx="690">
                  <c:v>41551</c:v>
                </c:pt>
                <c:pt idx="691">
                  <c:v>41550</c:v>
                </c:pt>
                <c:pt idx="692">
                  <c:v>41549</c:v>
                </c:pt>
                <c:pt idx="693">
                  <c:v>41548</c:v>
                </c:pt>
                <c:pt idx="694">
                  <c:v>41547</c:v>
                </c:pt>
                <c:pt idx="695">
                  <c:v>41544</c:v>
                </c:pt>
                <c:pt idx="696">
                  <c:v>41543</c:v>
                </c:pt>
                <c:pt idx="697">
                  <c:v>41542</c:v>
                </c:pt>
                <c:pt idx="698">
                  <c:v>41541</c:v>
                </c:pt>
                <c:pt idx="699">
                  <c:v>41540</c:v>
                </c:pt>
                <c:pt idx="700">
                  <c:v>41537</c:v>
                </c:pt>
                <c:pt idx="701">
                  <c:v>41536</c:v>
                </c:pt>
                <c:pt idx="702">
                  <c:v>41535</c:v>
                </c:pt>
                <c:pt idx="703">
                  <c:v>41534</c:v>
                </c:pt>
                <c:pt idx="704">
                  <c:v>41533</c:v>
                </c:pt>
                <c:pt idx="705">
                  <c:v>41530</c:v>
                </c:pt>
                <c:pt idx="706">
                  <c:v>41529</c:v>
                </c:pt>
                <c:pt idx="707">
                  <c:v>41528</c:v>
                </c:pt>
                <c:pt idx="708">
                  <c:v>41527</c:v>
                </c:pt>
                <c:pt idx="709">
                  <c:v>41526</c:v>
                </c:pt>
                <c:pt idx="710">
                  <c:v>41523</c:v>
                </c:pt>
                <c:pt idx="711">
                  <c:v>41522</c:v>
                </c:pt>
                <c:pt idx="712">
                  <c:v>41521</c:v>
                </c:pt>
                <c:pt idx="713">
                  <c:v>41520</c:v>
                </c:pt>
                <c:pt idx="714">
                  <c:v>41516</c:v>
                </c:pt>
                <c:pt idx="715">
                  <c:v>41515</c:v>
                </c:pt>
                <c:pt idx="716">
                  <c:v>41514</c:v>
                </c:pt>
                <c:pt idx="717">
                  <c:v>41513</c:v>
                </c:pt>
                <c:pt idx="718">
                  <c:v>41512</c:v>
                </c:pt>
                <c:pt idx="719">
                  <c:v>41509</c:v>
                </c:pt>
                <c:pt idx="720">
                  <c:v>41508</c:v>
                </c:pt>
                <c:pt idx="721">
                  <c:v>41507</c:v>
                </c:pt>
                <c:pt idx="722">
                  <c:v>41506</c:v>
                </c:pt>
                <c:pt idx="723">
                  <c:v>41505</c:v>
                </c:pt>
                <c:pt idx="724">
                  <c:v>41502</c:v>
                </c:pt>
                <c:pt idx="725">
                  <c:v>41501</c:v>
                </c:pt>
                <c:pt idx="726">
                  <c:v>41500</c:v>
                </c:pt>
                <c:pt idx="727">
                  <c:v>41499</c:v>
                </c:pt>
                <c:pt idx="728">
                  <c:v>41498</c:v>
                </c:pt>
                <c:pt idx="729">
                  <c:v>41495</c:v>
                </c:pt>
                <c:pt idx="730">
                  <c:v>41494</c:v>
                </c:pt>
                <c:pt idx="731">
                  <c:v>41493</c:v>
                </c:pt>
                <c:pt idx="732">
                  <c:v>41492</c:v>
                </c:pt>
                <c:pt idx="733">
                  <c:v>41491</c:v>
                </c:pt>
                <c:pt idx="734">
                  <c:v>41488</c:v>
                </c:pt>
                <c:pt idx="735">
                  <c:v>41487</c:v>
                </c:pt>
                <c:pt idx="736">
                  <c:v>41486</c:v>
                </c:pt>
                <c:pt idx="737">
                  <c:v>41485</c:v>
                </c:pt>
                <c:pt idx="738">
                  <c:v>41484</c:v>
                </c:pt>
                <c:pt idx="739">
                  <c:v>41481</c:v>
                </c:pt>
                <c:pt idx="740">
                  <c:v>41480</c:v>
                </c:pt>
                <c:pt idx="741">
                  <c:v>41479</c:v>
                </c:pt>
                <c:pt idx="742">
                  <c:v>41478</c:v>
                </c:pt>
                <c:pt idx="743">
                  <c:v>41477</c:v>
                </c:pt>
                <c:pt idx="744">
                  <c:v>41474</c:v>
                </c:pt>
                <c:pt idx="745">
                  <c:v>41473</c:v>
                </c:pt>
                <c:pt idx="746">
                  <c:v>41472</c:v>
                </c:pt>
                <c:pt idx="747">
                  <c:v>41471</c:v>
                </c:pt>
                <c:pt idx="748">
                  <c:v>41470</c:v>
                </c:pt>
                <c:pt idx="749">
                  <c:v>41467</c:v>
                </c:pt>
                <c:pt idx="750">
                  <c:v>41466</c:v>
                </c:pt>
                <c:pt idx="751">
                  <c:v>41465</c:v>
                </c:pt>
                <c:pt idx="752">
                  <c:v>41464</c:v>
                </c:pt>
                <c:pt idx="753">
                  <c:v>41463</c:v>
                </c:pt>
                <c:pt idx="754">
                  <c:v>41460</c:v>
                </c:pt>
                <c:pt idx="755">
                  <c:v>41458</c:v>
                </c:pt>
                <c:pt idx="756">
                  <c:v>41457</c:v>
                </c:pt>
                <c:pt idx="757">
                  <c:v>41456</c:v>
                </c:pt>
                <c:pt idx="758">
                  <c:v>41453</c:v>
                </c:pt>
                <c:pt idx="759">
                  <c:v>41452</c:v>
                </c:pt>
                <c:pt idx="760">
                  <c:v>41451</c:v>
                </c:pt>
                <c:pt idx="761">
                  <c:v>41450</c:v>
                </c:pt>
                <c:pt idx="762">
                  <c:v>41449</c:v>
                </c:pt>
                <c:pt idx="763">
                  <c:v>41446</c:v>
                </c:pt>
                <c:pt idx="764">
                  <c:v>41445</c:v>
                </c:pt>
                <c:pt idx="765">
                  <c:v>41444</c:v>
                </c:pt>
                <c:pt idx="766">
                  <c:v>41443</c:v>
                </c:pt>
                <c:pt idx="767">
                  <c:v>41442</c:v>
                </c:pt>
                <c:pt idx="768">
                  <c:v>41439</c:v>
                </c:pt>
                <c:pt idx="769">
                  <c:v>41438</c:v>
                </c:pt>
                <c:pt idx="770">
                  <c:v>41437</c:v>
                </c:pt>
                <c:pt idx="771">
                  <c:v>41436</c:v>
                </c:pt>
                <c:pt idx="772">
                  <c:v>41435</c:v>
                </c:pt>
                <c:pt idx="773">
                  <c:v>41432</c:v>
                </c:pt>
                <c:pt idx="774">
                  <c:v>41431</c:v>
                </c:pt>
                <c:pt idx="775">
                  <c:v>41430</c:v>
                </c:pt>
                <c:pt idx="776">
                  <c:v>41429</c:v>
                </c:pt>
                <c:pt idx="777">
                  <c:v>41428</c:v>
                </c:pt>
                <c:pt idx="778">
                  <c:v>41425</c:v>
                </c:pt>
                <c:pt idx="779">
                  <c:v>41424</c:v>
                </c:pt>
                <c:pt idx="780">
                  <c:v>41423</c:v>
                </c:pt>
                <c:pt idx="781">
                  <c:v>41422</c:v>
                </c:pt>
                <c:pt idx="782">
                  <c:v>41418</c:v>
                </c:pt>
                <c:pt idx="783">
                  <c:v>41417</c:v>
                </c:pt>
                <c:pt idx="784">
                  <c:v>41416</c:v>
                </c:pt>
                <c:pt idx="785">
                  <c:v>41415</c:v>
                </c:pt>
                <c:pt idx="786">
                  <c:v>41414</c:v>
                </c:pt>
                <c:pt idx="787">
                  <c:v>41411</c:v>
                </c:pt>
                <c:pt idx="788">
                  <c:v>41410</c:v>
                </c:pt>
                <c:pt idx="789">
                  <c:v>41409</c:v>
                </c:pt>
                <c:pt idx="790">
                  <c:v>41408</c:v>
                </c:pt>
                <c:pt idx="791">
                  <c:v>41407</c:v>
                </c:pt>
                <c:pt idx="792">
                  <c:v>41404</c:v>
                </c:pt>
                <c:pt idx="793">
                  <c:v>41403</c:v>
                </c:pt>
                <c:pt idx="794">
                  <c:v>41402</c:v>
                </c:pt>
                <c:pt idx="795">
                  <c:v>41401</c:v>
                </c:pt>
                <c:pt idx="796">
                  <c:v>41400</c:v>
                </c:pt>
                <c:pt idx="797">
                  <c:v>41397</c:v>
                </c:pt>
                <c:pt idx="798">
                  <c:v>41396</c:v>
                </c:pt>
                <c:pt idx="799">
                  <c:v>41395</c:v>
                </c:pt>
                <c:pt idx="800">
                  <c:v>41394</c:v>
                </c:pt>
                <c:pt idx="801">
                  <c:v>41393</c:v>
                </c:pt>
                <c:pt idx="802">
                  <c:v>41390</c:v>
                </c:pt>
                <c:pt idx="803">
                  <c:v>41389</c:v>
                </c:pt>
                <c:pt idx="804">
                  <c:v>41388</c:v>
                </c:pt>
                <c:pt idx="805">
                  <c:v>41387</c:v>
                </c:pt>
                <c:pt idx="806">
                  <c:v>41386</c:v>
                </c:pt>
                <c:pt idx="807">
                  <c:v>41383</c:v>
                </c:pt>
                <c:pt idx="808">
                  <c:v>41382</c:v>
                </c:pt>
                <c:pt idx="809">
                  <c:v>41381</c:v>
                </c:pt>
                <c:pt idx="810">
                  <c:v>41380</c:v>
                </c:pt>
                <c:pt idx="811">
                  <c:v>41379</c:v>
                </c:pt>
                <c:pt idx="812">
                  <c:v>41376</c:v>
                </c:pt>
                <c:pt idx="813">
                  <c:v>41375</c:v>
                </c:pt>
                <c:pt idx="814">
                  <c:v>41374</c:v>
                </c:pt>
                <c:pt idx="815">
                  <c:v>41373</c:v>
                </c:pt>
                <c:pt idx="816">
                  <c:v>41372</c:v>
                </c:pt>
                <c:pt idx="817">
                  <c:v>41369</c:v>
                </c:pt>
                <c:pt idx="818">
                  <c:v>41368</c:v>
                </c:pt>
                <c:pt idx="819">
                  <c:v>41367</c:v>
                </c:pt>
                <c:pt idx="820">
                  <c:v>41366</c:v>
                </c:pt>
                <c:pt idx="821">
                  <c:v>41365</c:v>
                </c:pt>
                <c:pt idx="822">
                  <c:v>41361</c:v>
                </c:pt>
                <c:pt idx="823">
                  <c:v>41360</c:v>
                </c:pt>
                <c:pt idx="824">
                  <c:v>41359</c:v>
                </c:pt>
                <c:pt idx="825">
                  <c:v>41358</c:v>
                </c:pt>
                <c:pt idx="826">
                  <c:v>41355</c:v>
                </c:pt>
                <c:pt idx="827">
                  <c:v>41354</c:v>
                </c:pt>
                <c:pt idx="828">
                  <c:v>41353</c:v>
                </c:pt>
                <c:pt idx="829">
                  <c:v>41352</c:v>
                </c:pt>
                <c:pt idx="830">
                  <c:v>41351</c:v>
                </c:pt>
                <c:pt idx="831">
                  <c:v>41348</c:v>
                </c:pt>
                <c:pt idx="832">
                  <c:v>41347</c:v>
                </c:pt>
                <c:pt idx="833">
                  <c:v>41346</c:v>
                </c:pt>
                <c:pt idx="834">
                  <c:v>41345</c:v>
                </c:pt>
                <c:pt idx="835">
                  <c:v>41344</c:v>
                </c:pt>
                <c:pt idx="836">
                  <c:v>41341</c:v>
                </c:pt>
                <c:pt idx="837">
                  <c:v>41340</c:v>
                </c:pt>
                <c:pt idx="838">
                  <c:v>41339</c:v>
                </c:pt>
                <c:pt idx="839">
                  <c:v>41338</c:v>
                </c:pt>
                <c:pt idx="840">
                  <c:v>41337</c:v>
                </c:pt>
                <c:pt idx="841">
                  <c:v>41334</c:v>
                </c:pt>
                <c:pt idx="842">
                  <c:v>41333</c:v>
                </c:pt>
                <c:pt idx="843">
                  <c:v>41332</c:v>
                </c:pt>
                <c:pt idx="844">
                  <c:v>41331</c:v>
                </c:pt>
                <c:pt idx="845">
                  <c:v>41330</c:v>
                </c:pt>
                <c:pt idx="846">
                  <c:v>41327</c:v>
                </c:pt>
                <c:pt idx="847">
                  <c:v>41326</c:v>
                </c:pt>
                <c:pt idx="848">
                  <c:v>41325</c:v>
                </c:pt>
                <c:pt idx="849">
                  <c:v>41324</c:v>
                </c:pt>
                <c:pt idx="850">
                  <c:v>41320</c:v>
                </c:pt>
                <c:pt idx="851">
                  <c:v>41319</c:v>
                </c:pt>
                <c:pt idx="852">
                  <c:v>41318</c:v>
                </c:pt>
                <c:pt idx="853">
                  <c:v>41317</c:v>
                </c:pt>
                <c:pt idx="854">
                  <c:v>41316</c:v>
                </c:pt>
                <c:pt idx="855">
                  <c:v>41313</c:v>
                </c:pt>
                <c:pt idx="856">
                  <c:v>41312</c:v>
                </c:pt>
                <c:pt idx="857">
                  <c:v>41311</c:v>
                </c:pt>
                <c:pt idx="858">
                  <c:v>41310</c:v>
                </c:pt>
                <c:pt idx="859">
                  <c:v>41309</c:v>
                </c:pt>
                <c:pt idx="860">
                  <c:v>41306</c:v>
                </c:pt>
                <c:pt idx="861">
                  <c:v>41305</c:v>
                </c:pt>
                <c:pt idx="862">
                  <c:v>41304</c:v>
                </c:pt>
                <c:pt idx="863">
                  <c:v>41303</c:v>
                </c:pt>
                <c:pt idx="864">
                  <c:v>41302</c:v>
                </c:pt>
                <c:pt idx="865">
                  <c:v>41299</c:v>
                </c:pt>
                <c:pt idx="866">
                  <c:v>41298</c:v>
                </c:pt>
                <c:pt idx="867">
                  <c:v>41297</c:v>
                </c:pt>
                <c:pt idx="868">
                  <c:v>41296</c:v>
                </c:pt>
                <c:pt idx="869">
                  <c:v>41292</c:v>
                </c:pt>
                <c:pt idx="870">
                  <c:v>41291</c:v>
                </c:pt>
                <c:pt idx="871">
                  <c:v>41290</c:v>
                </c:pt>
                <c:pt idx="872">
                  <c:v>41289</c:v>
                </c:pt>
                <c:pt idx="873">
                  <c:v>41288</c:v>
                </c:pt>
                <c:pt idx="874">
                  <c:v>41285</c:v>
                </c:pt>
                <c:pt idx="875">
                  <c:v>41284</c:v>
                </c:pt>
                <c:pt idx="876">
                  <c:v>41283</c:v>
                </c:pt>
                <c:pt idx="877">
                  <c:v>41282</c:v>
                </c:pt>
                <c:pt idx="878">
                  <c:v>41281</c:v>
                </c:pt>
                <c:pt idx="879">
                  <c:v>41278</c:v>
                </c:pt>
                <c:pt idx="880">
                  <c:v>41277</c:v>
                </c:pt>
                <c:pt idx="881">
                  <c:v>41276</c:v>
                </c:pt>
                <c:pt idx="882">
                  <c:v>41274</c:v>
                </c:pt>
                <c:pt idx="883">
                  <c:v>41271</c:v>
                </c:pt>
                <c:pt idx="884">
                  <c:v>41270</c:v>
                </c:pt>
                <c:pt idx="885">
                  <c:v>41269</c:v>
                </c:pt>
                <c:pt idx="886">
                  <c:v>41267</c:v>
                </c:pt>
                <c:pt idx="887">
                  <c:v>41264</c:v>
                </c:pt>
                <c:pt idx="888">
                  <c:v>41263</c:v>
                </c:pt>
                <c:pt idx="889">
                  <c:v>41262</c:v>
                </c:pt>
                <c:pt idx="890">
                  <c:v>41261</c:v>
                </c:pt>
                <c:pt idx="891">
                  <c:v>41260</c:v>
                </c:pt>
                <c:pt idx="892">
                  <c:v>41257</c:v>
                </c:pt>
                <c:pt idx="893">
                  <c:v>41256</c:v>
                </c:pt>
                <c:pt idx="894">
                  <c:v>41255</c:v>
                </c:pt>
                <c:pt idx="895">
                  <c:v>41254</c:v>
                </c:pt>
                <c:pt idx="896">
                  <c:v>41253</c:v>
                </c:pt>
                <c:pt idx="897">
                  <c:v>41250</c:v>
                </c:pt>
                <c:pt idx="898">
                  <c:v>41249</c:v>
                </c:pt>
                <c:pt idx="899">
                  <c:v>41248</c:v>
                </c:pt>
                <c:pt idx="900">
                  <c:v>41247</c:v>
                </c:pt>
                <c:pt idx="901">
                  <c:v>41246</c:v>
                </c:pt>
                <c:pt idx="902">
                  <c:v>41243</c:v>
                </c:pt>
                <c:pt idx="903">
                  <c:v>41242</c:v>
                </c:pt>
                <c:pt idx="904">
                  <c:v>41241</c:v>
                </c:pt>
                <c:pt idx="905">
                  <c:v>41240</c:v>
                </c:pt>
                <c:pt idx="906">
                  <c:v>41239</c:v>
                </c:pt>
                <c:pt idx="907">
                  <c:v>41236</c:v>
                </c:pt>
                <c:pt idx="908">
                  <c:v>41234</c:v>
                </c:pt>
                <c:pt idx="909">
                  <c:v>41233</c:v>
                </c:pt>
                <c:pt idx="910">
                  <c:v>41232</c:v>
                </c:pt>
                <c:pt idx="911">
                  <c:v>41229</c:v>
                </c:pt>
                <c:pt idx="912">
                  <c:v>41228</c:v>
                </c:pt>
                <c:pt idx="913">
                  <c:v>41227</c:v>
                </c:pt>
                <c:pt idx="914">
                  <c:v>41226</c:v>
                </c:pt>
                <c:pt idx="915">
                  <c:v>41225</c:v>
                </c:pt>
                <c:pt idx="916">
                  <c:v>41222</c:v>
                </c:pt>
                <c:pt idx="917">
                  <c:v>41221</c:v>
                </c:pt>
                <c:pt idx="918">
                  <c:v>41220</c:v>
                </c:pt>
                <c:pt idx="919">
                  <c:v>41219</c:v>
                </c:pt>
                <c:pt idx="920">
                  <c:v>41218</c:v>
                </c:pt>
                <c:pt idx="921">
                  <c:v>41215</c:v>
                </c:pt>
                <c:pt idx="922">
                  <c:v>41214</c:v>
                </c:pt>
                <c:pt idx="923">
                  <c:v>41213</c:v>
                </c:pt>
                <c:pt idx="924">
                  <c:v>41208</c:v>
                </c:pt>
                <c:pt idx="925">
                  <c:v>41207</c:v>
                </c:pt>
                <c:pt idx="926">
                  <c:v>41206</c:v>
                </c:pt>
                <c:pt idx="927">
                  <c:v>41205</c:v>
                </c:pt>
                <c:pt idx="928">
                  <c:v>41204</c:v>
                </c:pt>
                <c:pt idx="929">
                  <c:v>41201</c:v>
                </c:pt>
                <c:pt idx="930">
                  <c:v>41200</c:v>
                </c:pt>
                <c:pt idx="931">
                  <c:v>41199</c:v>
                </c:pt>
                <c:pt idx="932">
                  <c:v>41198</c:v>
                </c:pt>
                <c:pt idx="933">
                  <c:v>41197</c:v>
                </c:pt>
                <c:pt idx="934">
                  <c:v>41194</c:v>
                </c:pt>
                <c:pt idx="935">
                  <c:v>41193</c:v>
                </c:pt>
                <c:pt idx="936">
                  <c:v>41192</c:v>
                </c:pt>
                <c:pt idx="937">
                  <c:v>41191</c:v>
                </c:pt>
                <c:pt idx="938">
                  <c:v>41190</c:v>
                </c:pt>
                <c:pt idx="939">
                  <c:v>41187</c:v>
                </c:pt>
                <c:pt idx="940">
                  <c:v>41186</c:v>
                </c:pt>
                <c:pt idx="941">
                  <c:v>41185</c:v>
                </c:pt>
                <c:pt idx="942">
                  <c:v>41184</c:v>
                </c:pt>
                <c:pt idx="943">
                  <c:v>41183</c:v>
                </c:pt>
                <c:pt idx="944">
                  <c:v>41180</c:v>
                </c:pt>
                <c:pt idx="945">
                  <c:v>41179</c:v>
                </c:pt>
                <c:pt idx="946">
                  <c:v>41178</c:v>
                </c:pt>
                <c:pt idx="947">
                  <c:v>41177</c:v>
                </c:pt>
                <c:pt idx="948">
                  <c:v>41176</c:v>
                </c:pt>
                <c:pt idx="949">
                  <c:v>41173</c:v>
                </c:pt>
                <c:pt idx="950">
                  <c:v>41172</c:v>
                </c:pt>
                <c:pt idx="951">
                  <c:v>41171</c:v>
                </c:pt>
                <c:pt idx="952">
                  <c:v>41170</c:v>
                </c:pt>
                <c:pt idx="953">
                  <c:v>41169</c:v>
                </c:pt>
                <c:pt idx="954">
                  <c:v>41166</c:v>
                </c:pt>
                <c:pt idx="955">
                  <c:v>41165</c:v>
                </c:pt>
                <c:pt idx="956">
                  <c:v>41164</c:v>
                </c:pt>
                <c:pt idx="957">
                  <c:v>41163</c:v>
                </c:pt>
                <c:pt idx="958">
                  <c:v>41162</c:v>
                </c:pt>
                <c:pt idx="959">
                  <c:v>41159</c:v>
                </c:pt>
                <c:pt idx="960">
                  <c:v>41158</c:v>
                </c:pt>
                <c:pt idx="961">
                  <c:v>41157</c:v>
                </c:pt>
                <c:pt idx="962">
                  <c:v>41156</c:v>
                </c:pt>
                <c:pt idx="963">
                  <c:v>41152</c:v>
                </c:pt>
                <c:pt idx="964">
                  <c:v>41151</c:v>
                </c:pt>
                <c:pt idx="965">
                  <c:v>41150</c:v>
                </c:pt>
                <c:pt idx="966">
                  <c:v>41149</c:v>
                </c:pt>
                <c:pt idx="967">
                  <c:v>41148</c:v>
                </c:pt>
                <c:pt idx="968">
                  <c:v>41145</c:v>
                </c:pt>
                <c:pt idx="969">
                  <c:v>41144</c:v>
                </c:pt>
                <c:pt idx="970">
                  <c:v>41143</c:v>
                </c:pt>
                <c:pt idx="971">
                  <c:v>41142</c:v>
                </c:pt>
                <c:pt idx="972">
                  <c:v>41141</c:v>
                </c:pt>
                <c:pt idx="973">
                  <c:v>41138</c:v>
                </c:pt>
                <c:pt idx="974">
                  <c:v>41137</c:v>
                </c:pt>
                <c:pt idx="975">
                  <c:v>41136</c:v>
                </c:pt>
                <c:pt idx="976">
                  <c:v>41135</c:v>
                </c:pt>
                <c:pt idx="977">
                  <c:v>41134</c:v>
                </c:pt>
                <c:pt idx="978">
                  <c:v>41131</c:v>
                </c:pt>
                <c:pt idx="979">
                  <c:v>41130</c:v>
                </c:pt>
                <c:pt idx="980">
                  <c:v>41129</c:v>
                </c:pt>
                <c:pt idx="981">
                  <c:v>41128</c:v>
                </c:pt>
                <c:pt idx="982">
                  <c:v>41127</c:v>
                </c:pt>
                <c:pt idx="983">
                  <c:v>41124</c:v>
                </c:pt>
                <c:pt idx="984">
                  <c:v>41123</c:v>
                </c:pt>
                <c:pt idx="985">
                  <c:v>41122</c:v>
                </c:pt>
                <c:pt idx="986">
                  <c:v>41121</c:v>
                </c:pt>
                <c:pt idx="987">
                  <c:v>41120</c:v>
                </c:pt>
                <c:pt idx="988">
                  <c:v>41117</c:v>
                </c:pt>
                <c:pt idx="989">
                  <c:v>41116</c:v>
                </c:pt>
                <c:pt idx="990">
                  <c:v>41115</c:v>
                </c:pt>
                <c:pt idx="991">
                  <c:v>41114</c:v>
                </c:pt>
                <c:pt idx="992">
                  <c:v>41113</c:v>
                </c:pt>
                <c:pt idx="993">
                  <c:v>41110</c:v>
                </c:pt>
                <c:pt idx="994">
                  <c:v>41109</c:v>
                </c:pt>
                <c:pt idx="995">
                  <c:v>41108</c:v>
                </c:pt>
                <c:pt idx="996">
                  <c:v>41107</c:v>
                </c:pt>
                <c:pt idx="997">
                  <c:v>41106</c:v>
                </c:pt>
                <c:pt idx="998">
                  <c:v>41103</c:v>
                </c:pt>
                <c:pt idx="999">
                  <c:v>41102</c:v>
                </c:pt>
                <c:pt idx="1000">
                  <c:v>41101</c:v>
                </c:pt>
                <c:pt idx="1001">
                  <c:v>41100</c:v>
                </c:pt>
                <c:pt idx="1002">
                  <c:v>41099</c:v>
                </c:pt>
                <c:pt idx="1003">
                  <c:v>41096</c:v>
                </c:pt>
                <c:pt idx="1004">
                  <c:v>41095</c:v>
                </c:pt>
                <c:pt idx="1005">
                  <c:v>41093</c:v>
                </c:pt>
                <c:pt idx="1006">
                  <c:v>41092</c:v>
                </c:pt>
                <c:pt idx="1007">
                  <c:v>41089</c:v>
                </c:pt>
                <c:pt idx="1008">
                  <c:v>41088</c:v>
                </c:pt>
                <c:pt idx="1009">
                  <c:v>41087</c:v>
                </c:pt>
                <c:pt idx="1010">
                  <c:v>41086</c:v>
                </c:pt>
                <c:pt idx="1011">
                  <c:v>41085</c:v>
                </c:pt>
                <c:pt idx="1012">
                  <c:v>41082</c:v>
                </c:pt>
                <c:pt idx="1013">
                  <c:v>41081</c:v>
                </c:pt>
                <c:pt idx="1014">
                  <c:v>41080</c:v>
                </c:pt>
                <c:pt idx="1015">
                  <c:v>41079</c:v>
                </c:pt>
                <c:pt idx="1016">
                  <c:v>41078</c:v>
                </c:pt>
                <c:pt idx="1017">
                  <c:v>41075</c:v>
                </c:pt>
                <c:pt idx="1018">
                  <c:v>41074</c:v>
                </c:pt>
                <c:pt idx="1019">
                  <c:v>41073</c:v>
                </c:pt>
                <c:pt idx="1020">
                  <c:v>41072</c:v>
                </c:pt>
                <c:pt idx="1021">
                  <c:v>41071</c:v>
                </c:pt>
                <c:pt idx="1022">
                  <c:v>41068</c:v>
                </c:pt>
                <c:pt idx="1023">
                  <c:v>41067</c:v>
                </c:pt>
                <c:pt idx="1024">
                  <c:v>41066</c:v>
                </c:pt>
                <c:pt idx="1025">
                  <c:v>41065</c:v>
                </c:pt>
                <c:pt idx="1026">
                  <c:v>41064</c:v>
                </c:pt>
                <c:pt idx="1027">
                  <c:v>41061</c:v>
                </c:pt>
                <c:pt idx="1028">
                  <c:v>41060</c:v>
                </c:pt>
                <c:pt idx="1029">
                  <c:v>41059</c:v>
                </c:pt>
                <c:pt idx="1030">
                  <c:v>41058</c:v>
                </c:pt>
                <c:pt idx="1031">
                  <c:v>41054</c:v>
                </c:pt>
                <c:pt idx="1032">
                  <c:v>41053</c:v>
                </c:pt>
                <c:pt idx="1033">
                  <c:v>41052</c:v>
                </c:pt>
                <c:pt idx="1034">
                  <c:v>41051</c:v>
                </c:pt>
                <c:pt idx="1035">
                  <c:v>41050</c:v>
                </c:pt>
                <c:pt idx="1036">
                  <c:v>41047</c:v>
                </c:pt>
                <c:pt idx="1037">
                  <c:v>41046</c:v>
                </c:pt>
                <c:pt idx="1038">
                  <c:v>41045</c:v>
                </c:pt>
                <c:pt idx="1039">
                  <c:v>41044</c:v>
                </c:pt>
                <c:pt idx="1040">
                  <c:v>41043</c:v>
                </c:pt>
                <c:pt idx="1041">
                  <c:v>41040</c:v>
                </c:pt>
                <c:pt idx="1042">
                  <c:v>41039</c:v>
                </c:pt>
                <c:pt idx="1043">
                  <c:v>41038</c:v>
                </c:pt>
                <c:pt idx="1044">
                  <c:v>41037</c:v>
                </c:pt>
                <c:pt idx="1045">
                  <c:v>41036</c:v>
                </c:pt>
                <c:pt idx="1046">
                  <c:v>41033</c:v>
                </c:pt>
                <c:pt idx="1047">
                  <c:v>41032</c:v>
                </c:pt>
                <c:pt idx="1048">
                  <c:v>41031</c:v>
                </c:pt>
                <c:pt idx="1049">
                  <c:v>41030</c:v>
                </c:pt>
                <c:pt idx="1050">
                  <c:v>41029</c:v>
                </c:pt>
                <c:pt idx="1051">
                  <c:v>41026</c:v>
                </c:pt>
                <c:pt idx="1052">
                  <c:v>41025</c:v>
                </c:pt>
                <c:pt idx="1053">
                  <c:v>41024</c:v>
                </c:pt>
                <c:pt idx="1054">
                  <c:v>41023</c:v>
                </c:pt>
                <c:pt idx="1055">
                  <c:v>41022</c:v>
                </c:pt>
                <c:pt idx="1056">
                  <c:v>41019</c:v>
                </c:pt>
                <c:pt idx="1057">
                  <c:v>41018</c:v>
                </c:pt>
                <c:pt idx="1058">
                  <c:v>41017</c:v>
                </c:pt>
                <c:pt idx="1059">
                  <c:v>41016</c:v>
                </c:pt>
                <c:pt idx="1060">
                  <c:v>41015</c:v>
                </c:pt>
                <c:pt idx="1061">
                  <c:v>41012</c:v>
                </c:pt>
                <c:pt idx="1062">
                  <c:v>41011</c:v>
                </c:pt>
                <c:pt idx="1063">
                  <c:v>41010</c:v>
                </c:pt>
                <c:pt idx="1064">
                  <c:v>41009</c:v>
                </c:pt>
                <c:pt idx="1065">
                  <c:v>41008</c:v>
                </c:pt>
                <c:pt idx="1066">
                  <c:v>41004</c:v>
                </c:pt>
                <c:pt idx="1067">
                  <c:v>41003</c:v>
                </c:pt>
                <c:pt idx="1068">
                  <c:v>41002</c:v>
                </c:pt>
                <c:pt idx="1069">
                  <c:v>41001</c:v>
                </c:pt>
                <c:pt idx="1070">
                  <c:v>40998</c:v>
                </c:pt>
                <c:pt idx="1071">
                  <c:v>40997</c:v>
                </c:pt>
                <c:pt idx="1072">
                  <c:v>40996</c:v>
                </c:pt>
                <c:pt idx="1073">
                  <c:v>40995</c:v>
                </c:pt>
                <c:pt idx="1074">
                  <c:v>40994</c:v>
                </c:pt>
                <c:pt idx="1075">
                  <c:v>40991</c:v>
                </c:pt>
                <c:pt idx="1076">
                  <c:v>40990</c:v>
                </c:pt>
                <c:pt idx="1077">
                  <c:v>40989</c:v>
                </c:pt>
                <c:pt idx="1078">
                  <c:v>40988</c:v>
                </c:pt>
                <c:pt idx="1079">
                  <c:v>40987</c:v>
                </c:pt>
                <c:pt idx="1080">
                  <c:v>40984</c:v>
                </c:pt>
                <c:pt idx="1081">
                  <c:v>40983</c:v>
                </c:pt>
                <c:pt idx="1082">
                  <c:v>40982</c:v>
                </c:pt>
                <c:pt idx="1083">
                  <c:v>40981</c:v>
                </c:pt>
                <c:pt idx="1084">
                  <c:v>40980</c:v>
                </c:pt>
                <c:pt idx="1085">
                  <c:v>40977</c:v>
                </c:pt>
                <c:pt idx="1086">
                  <c:v>40976</c:v>
                </c:pt>
                <c:pt idx="1087">
                  <c:v>40975</c:v>
                </c:pt>
                <c:pt idx="1088">
                  <c:v>40974</c:v>
                </c:pt>
                <c:pt idx="1089">
                  <c:v>40973</c:v>
                </c:pt>
                <c:pt idx="1090">
                  <c:v>40970</c:v>
                </c:pt>
                <c:pt idx="1091">
                  <c:v>40969</c:v>
                </c:pt>
                <c:pt idx="1092">
                  <c:v>40968</c:v>
                </c:pt>
                <c:pt idx="1093">
                  <c:v>40967</c:v>
                </c:pt>
                <c:pt idx="1094">
                  <c:v>40966</c:v>
                </c:pt>
                <c:pt idx="1095">
                  <c:v>40963</c:v>
                </c:pt>
                <c:pt idx="1096">
                  <c:v>40962</c:v>
                </c:pt>
                <c:pt idx="1097">
                  <c:v>40961</c:v>
                </c:pt>
                <c:pt idx="1098">
                  <c:v>40960</c:v>
                </c:pt>
                <c:pt idx="1099">
                  <c:v>40956</c:v>
                </c:pt>
                <c:pt idx="1100">
                  <c:v>40955</c:v>
                </c:pt>
                <c:pt idx="1101">
                  <c:v>40954</c:v>
                </c:pt>
                <c:pt idx="1102">
                  <c:v>40953</c:v>
                </c:pt>
                <c:pt idx="1103">
                  <c:v>40952</c:v>
                </c:pt>
                <c:pt idx="1104">
                  <c:v>40949</c:v>
                </c:pt>
                <c:pt idx="1105">
                  <c:v>40948</c:v>
                </c:pt>
                <c:pt idx="1106">
                  <c:v>40947</c:v>
                </c:pt>
                <c:pt idx="1107">
                  <c:v>40946</c:v>
                </c:pt>
                <c:pt idx="1108">
                  <c:v>40945</c:v>
                </c:pt>
                <c:pt idx="1109">
                  <c:v>40942</c:v>
                </c:pt>
                <c:pt idx="1110">
                  <c:v>40941</c:v>
                </c:pt>
                <c:pt idx="1111">
                  <c:v>40940</c:v>
                </c:pt>
                <c:pt idx="1112">
                  <c:v>40939</c:v>
                </c:pt>
                <c:pt idx="1113">
                  <c:v>40938</c:v>
                </c:pt>
                <c:pt idx="1114">
                  <c:v>40935</c:v>
                </c:pt>
                <c:pt idx="1115">
                  <c:v>40934</c:v>
                </c:pt>
                <c:pt idx="1116">
                  <c:v>40933</c:v>
                </c:pt>
                <c:pt idx="1117">
                  <c:v>40932</c:v>
                </c:pt>
                <c:pt idx="1118">
                  <c:v>40931</c:v>
                </c:pt>
                <c:pt idx="1119">
                  <c:v>40928</c:v>
                </c:pt>
                <c:pt idx="1120">
                  <c:v>40927</c:v>
                </c:pt>
                <c:pt idx="1121">
                  <c:v>40926</c:v>
                </c:pt>
                <c:pt idx="1122">
                  <c:v>40925</c:v>
                </c:pt>
                <c:pt idx="1123">
                  <c:v>40921</c:v>
                </c:pt>
                <c:pt idx="1124">
                  <c:v>40920</c:v>
                </c:pt>
                <c:pt idx="1125">
                  <c:v>40919</c:v>
                </c:pt>
                <c:pt idx="1126">
                  <c:v>40918</c:v>
                </c:pt>
                <c:pt idx="1127">
                  <c:v>40917</c:v>
                </c:pt>
                <c:pt idx="1128">
                  <c:v>40914</c:v>
                </c:pt>
                <c:pt idx="1129">
                  <c:v>40913</c:v>
                </c:pt>
                <c:pt idx="1130">
                  <c:v>40912</c:v>
                </c:pt>
                <c:pt idx="1131">
                  <c:v>40911</c:v>
                </c:pt>
                <c:pt idx="1132">
                  <c:v>40907</c:v>
                </c:pt>
                <c:pt idx="1133">
                  <c:v>40906</c:v>
                </c:pt>
                <c:pt idx="1134">
                  <c:v>40905</c:v>
                </c:pt>
                <c:pt idx="1135">
                  <c:v>40904</c:v>
                </c:pt>
                <c:pt idx="1136">
                  <c:v>40900</c:v>
                </c:pt>
                <c:pt idx="1137">
                  <c:v>40899</c:v>
                </c:pt>
                <c:pt idx="1138">
                  <c:v>40898</c:v>
                </c:pt>
                <c:pt idx="1139">
                  <c:v>40897</c:v>
                </c:pt>
                <c:pt idx="1140">
                  <c:v>40896</c:v>
                </c:pt>
                <c:pt idx="1141">
                  <c:v>40893</c:v>
                </c:pt>
                <c:pt idx="1142">
                  <c:v>40892</c:v>
                </c:pt>
                <c:pt idx="1143">
                  <c:v>40891</c:v>
                </c:pt>
                <c:pt idx="1144">
                  <c:v>40890</c:v>
                </c:pt>
                <c:pt idx="1145">
                  <c:v>40889</c:v>
                </c:pt>
                <c:pt idx="1146">
                  <c:v>40886</c:v>
                </c:pt>
                <c:pt idx="1147">
                  <c:v>40885</c:v>
                </c:pt>
                <c:pt idx="1148">
                  <c:v>40884</c:v>
                </c:pt>
                <c:pt idx="1149">
                  <c:v>40883</c:v>
                </c:pt>
                <c:pt idx="1150">
                  <c:v>40882</c:v>
                </c:pt>
                <c:pt idx="1151">
                  <c:v>40879</c:v>
                </c:pt>
                <c:pt idx="1152">
                  <c:v>40878</c:v>
                </c:pt>
                <c:pt idx="1153">
                  <c:v>40877</c:v>
                </c:pt>
                <c:pt idx="1154">
                  <c:v>40876</c:v>
                </c:pt>
                <c:pt idx="1155">
                  <c:v>40875</c:v>
                </c:pt>
                <c:pt idx="1156">
                  <c:v>40872</c:v>
                </c:pt>
                <c:pt idx="1157">
                  <c:v>40870</c:v>
                </c:pt>
                <c:pt idx="1158">
                  <c:v>40869</c:v>
                </c:pt>
                <c:pt idx="1159">
                  <c:v>40868</c:v>
                </c:pt>
                <c:pt idx="1160">
                  <c:v>40865</c:v>
                </c:pt>
                <c:pt idx="1161">
                  <c:v>40864</c:v>
                </c:pt>
                <c:pt idx="1162">
                  <c:v>40863</c:v>
                </c:pt>
                <c:pt idx="1163">
                  <c:v>40862</c:v>
                </c:pt>
                <c:pt idx="1164">
                  <c:v>40861</c:v>
                </c:pt>
                <c:pt idx="1165">
                  <c:v>40858</c:v>
                </c:pt>
                <c:pt idx="1166">
                  <c:v>40857</c:v>
                </c:pt>
                <c:pt idx="1167">
                  <c:v>40856</c:v>
                </c:pt>
                <c:pt idx="1168">
                  <c:v>40855</c:v>
                </c:pt>
                <c:pt idx="1169">
                  <c:v>40854</c:v>
                </c:pt>
                <c:pt idx="1170">
                  <c:v>40851</c:v>
                </c:pt>
                <c:pt idx="1171">
                  <c:v>40850</c:v>
                </c:pt>
                <c:pt idx="1172">
                  <c:v>40849</c:v>
                </c:pt>
                <c:pt idx="1173">
                  <c:v>40848</c:v>
                </c:pt>
                <c:pt idx="1174">
                  <c:v>40847</c:v>
                </c:pt>
                <c:pt idx="1175">
                  <c:v>40844</c:v>
                </c:pt>
                <c:pt idx="1176">
                  <c:v>40843</c:v>
                </c:pt>
                <c:pt idx="1177">
                  <c:v>40842</c:v>
                </c:pt>
                <c:pt idx="1178">
                  <c:v>40841</c:v>
                </c:pt>
                <c:pt idx="1179">
                  <c:v>40840</c:v>
                </c:pt>
                <c:pt idx="1180">
                  <c:v>40837</c:v>
                </c:pt>
                <c:pt idx="1181">
                  <c:v>40836</c:v>
                </c:pt>
                <c:pt idx="1182">
                  <c:v>40835</c:v>
                </c:pt>
                <c:pt idx="1183">
                  <c:v>40834</c:v>
                </c:pt>
                <c:pt idx="1184">
                  <c:v>40833</c:v>
                </c:pt>
                <c:pt idx="1185">
                  <c:v>40830</c:v>
                </c:pt>
                <c:pt idx="1186">
                  <c:v>40829</c:v>
                </c:pt>
                <c:pt idx="1187">
                  <c:v>40828</c:v>
                </c:pt>
                <c:pt idx="1188">
                  <c:v>40827</c:v>
                </c:pt>
                <c:pt idx="1189">
                  <c:v>40826</c:v>
                </c:pt>
                <c:pt idx="1190">
                  <c:v>40823</c:v>
                </c:pt>
                <c:pt idx="1191">
                  <c:v>40822</c:v>
                </c:pt>
                <c:pt idx="1192">
                  <c:v>40821</c:v>
                </c:pt>
                <c:pt idx="1193">
                  <c:v>40820</c:v>
                </c:pt>
                <c:pt idx="1194">
                  <c:v>40819</c:v>
                </c:pt>
                <c:pt idx="1195">
                  <c:v>40816</c:v>
                </c:pt>
                <c:pt idx="1196">
                  <c:v>40815</c:v>
                </c:pt>
                <c:pt idx="1197">
                  <c:v>40814</c:v>
                </c:pt>
                <c:pt idx="1198">
                  <c:v>40813</c:v>
                </c:pt>
                <c:pt idx="1199">
                  <c:v>40812</c:v>
                </c:pt>
                <c:pt idx="1200">
                  <c:v>40809</c:v>
                </c:pt>
                <c:pt idx="1201">
                  <c:v>40808</c:v>
                </c:pt>
                <c:pt idx="1202">
                  <c:v>40807</c:v>
                </c:pt>
                <c:pt idx="1203">
                  <c:v>40806</c:v>
                </c:pt>
                <c:pt idx="1204">
                  <c:v>40805</c:v>
                </c:pt>
                <c:pt idx="1205">
                  <c:v>40802</c:v>
                </c:pt>
                <c:pt idx="1206">
                  <c:v>40801</c:v>
                </c:pt>
                <c:pt idx="1207">
                  <c:v>40800</c:v>
                </c:pt>
                <c:pt idx="1208">
                  <c:v>40799</c:v>
                </c:pt>
                <c:pt idx="1209">
                  <c:v>40798</c:v>
                </c:pt>
                <c:pt idx="1210">
                  <c:v>40795</c:v>
                </c:pt>
                <c:pt idx="1211">
                  <c:v>40794</c:v>
                </c:pt>
                <c:pt idx="1212">
                  <c:v>40793</c:v>
                </c:pt>
                <c:pt idx="1213">
                  <c:v>40792</c:v>
                </c:pt>
                <c:pt idx="1214">
                  <c:v>40788</c:v>
                </c:pt>
                <c:pt idx="1215">
                  <c:v>40787</c:v>
                </c:pt>
                <c:pt idx="1216">
                  <c:v>40786</c:v>
                </c:pt>
                <c:pt idx="1217">
                  <c:v>40785</c:v>
                </c:pt>
                <c:pt idx="1218">
                  <c:v>40784</c:v>
                </c:pt>
                <c:pt idx="1219">
                  <c:v>40781</c:v>
                </c:pt>
                <c:pt idx="1220">
                  <c:v>40780</c:v>
                </c:pt>
                <c:pt idx="1221">
                  <c:v>40779</c:v>
                </c:pt>
                <c:pt idx="1222">
                  <c:v>40778</c:v>
                </c:pt>
                <c:pt idx="1223">
                  <c:v>40777</c:v>
                </c:pt>
                <c:pt idx="1224">
                  <c:v>40774</c:v>
                </c:pt>
                <c:pt idx="1225">
                  <c:v>40773</c:v>
                </c:pt>
                <c:pt idx="1226">
                  <c:v>40772</c:v>
                </c:pt>
                <c:pt idx="1227">
                  <c:v>40771</c:v>
                </c:pt>
                <c:pt idx="1228">
                  <c:v>40770</c:v>
                </c:pt>
                <c:pt idx="1229">
                  <c:v>40767</c:v>
                </c:pt>
                <c:pt idx="1230">
                  <c:v>40766</c:v>
                </c:pt>
                <c:pt idx="1231">
                  <c:v>40765</c:v>
                </c:pt>
                <c:pt idx="1232">
                  <c:v>40764</c:v>
                </c:pt>
                <c:pt idx="1233">
                  <c:v>40763</c:v>
                </c:pt>
                <c:pt idx="1234">
                  <c:v>40760</c:v>
                </c:pt>
                <c:pt idx="1235">
                  <c:v>40759</c:v>
                </c:pt>
                <c:pt idx="1236">
                  <c:v>40758</c:v>
                </c:pt>
                <c:pt idx="1237">
                  <c:v>40757</c:v>
                </c:pt>
                <c:pt idx="1238">
                  <c:v>40756</c:v>
                </c:pt>
                <c:pt idx="1239">
                  <c:v>40753</c:v>
                </c:pt>
                <c:pt idx="1240">
                  <c:v>40752</c:v>
                </c:pt>
                <c:pt idx="1241">
                  <c:v>40751</c:v>
                </c:pt>
                <c:pt idx="1242">
                  <c:v>40750</c:v>
                </c:pt>
                <c:pt idx="1243">
                  <c:v>40749</c:v>
                </c:pt>
                <c:pt idx="1244">
                  <c:v>40746</c:v>
                </c:pt>
                <c:pt idx="1245">
                  <c:v>40745</c:v>
                </c:pt>
                <c:pt idx="1246">
                  <c:v>40744</c:v>
                </c:pt>
                <c:pt idx="1247">
                  <c:v>40743</c:v>
                </c:pt>
                <c:pt idx="1248">
                  <c:v>40742</c:v>
                </c:pt>
                <c:pt idx="1249">
                  <c:v>40739</c:v>
                </c:pt>
                <c:pt idx="1250">
                  <c:v>40738</c:v>
                </c:pt>
                <c:pt idx="1251">
                  <c:v>40737</c:v>
                </c:pt>
                <c:pt idx="1252">
                  <c:v>40736</c:v>
                </c:pt>
                <c:pt idx="1253">
                  <c:v>40735</c:v>
                </c:pt>
                <c:pt idx="1254">
                  <c:v>40732</c:v>
                </c:pt>
                <c:pt idx="1255">
                  <c:v>40731</c:v>
                </c:pt>
                <c:pt idx="1256">
                  <c:v>40730</c:v>
                </c:pt>
                <c:pt idx="1257">
                  <c:v>40729</c:v>
                </c:pt>
                <c:pt idx="1258">
                  <c:v>40725</c:v>
                </c:pt>
                <c:pt idx="1259">
                  <c:v>40724</c:v>
                </c:pt>
                <c:pt idx="1260">
                  <c:v>40723</c:v>
                </c:pt>
                <c:pt idx="1261">
                  <c:v>40722</c:v>
                </c:pt>
                <c:pt idx="1262">
                  <c:v>40721</c:v>
                </c:pt>
                <c:pt idx="1263">
                  <c:v>40718</c:v>
                </c:pt>
                <c:pt idx="1264">
                  <c:v>40717</c:v>
                </c:pt>
                <c:pt idx="1265">
                  <c:v>40716</c:v>
                </c:pt>
                <c:pt idx="1266">
                  <c:v>40715</c:v>
                </c:pt>
                <c:pt idx="1267">
                  <c:v>40714</c:v>
                </c:pt>
                <c:pt idx="1268">
                  <c:v>40711</c:v>
                </c:pt>
                <c:pt idx="1269">
                  <c:v>40710</c:v>
                </c:pt>
                <c:pt idx="1270">
                  <c:v>40709</c:v>
                </c:pt>
                <c:pt idx="1271">
                  <c:v>40708</c:v>
                </c:pt>
                <c:pt idx="1272">
                  <c:v>40707</c:v>
                </c:pt>
                <c:pt idx="1273">
                  <c:v>40704</c:v>
                </c:pt>
                <c:pt idx="1274">
                  <c:v>40703</c:v>
                </c:pt>
                <c:pt idx="1275">
                  <c:v>40702</c:v>
                </c:pt>
                <c:pt idx="1276">
                  <c:v>40701</c:v>
                </c:pt>
                <c:pt idx="1277">
                  <c:v>40700</c:v>
                </c:pt>
                <c:pt idx="1278">
                  <c:v>40697</c:v>
                </c:pt>
                <c:pt idx="1279">
                  <c:v>40696</c:v>
                </c:pt>
                <c:pt idx="1280">
                  <c:v>40695</c:v>
                </c:pt>
                <c:pt idx="1281">
                  <c:v>40694</c:v>
                </c:pt>
                <c:pt idx="1282">
                  <c:v>40690</c:v>
                </c:pt>
                <c:pt idx="1283">
                  <c:v>40689</c:v>
                </c:pt>
                <c:pt idx="1284">
                  <c:v>40688</c:v>
                </c:pt>
                <c:pt idx="1285">
                  <c:v>40687</c:v>
                </c:pt>
                <c:pt idx="1286">
                  <c:v>40686</c:v>
                </c:pt>
                <c:pt idx="1287">
                  <c:v>40683</c:v>
                </c:pt>
                <c:pt idx="1288">
                  <c:v>40682</c:v>
                </c:pt>
                <c:pt idx="1289">
                  <c:v>40681</c:v>
                </c:pt>
                <c:pt idx="1290">
                  <c:v>40680</c:v>
                </c:pt>
                <c:pt idx="1291">
                  <c:v>40679</c:v>
                </c:pt>
                <c:pt idx="1292">
                  <c:v>40676</c:v>
                </c:pt>
                <c:pt idx="1293">
                  <c:v>40675</c:v>
                </c:pt>
                <c:pt idx="1294">
                  <c:v>40674</c:v>
                </c:pt>
                <c:pt idx="1295">
                  <c:v>40673</c:v>
                </c:pt>
                <c:pt idx="1296">
                  <c:v>40672</c:v>
                </c:pt>
                <c:pt idx="1297">
                  <c:v>40669</c:v>
                </c:pt>
                <c:pt idx="1298">
                  <c:v>40668</c:v>
                </c:pt>
                <c:pt idx="1299">
                  <c:v>40667</c:v>
                </c:pt>
                <c:pt idx="1300">
                  <c:v>40666</c:v>
                </c:pt>
                <c:pt idx="1301">
                  <c:v>40665</c:v>
                </c:pt>
                <c:pt idx="1302">
                  <c:v>40662</c:v>
                </c:pt>
                <c:pt idx="1303">
                  <c:v>40661</c:v>
                </c:pt>
                <c:pt idx="1304">
                  <c:v>40660</c:v>
                </c:pt>
                <c:pt idx="1305">
                  <c:v>40659</c:v>
                </c:pt>
                <c:pt idx="1306">
                  <c:v>40658</c:v>
                </c:pt>
                <c:pt idx="1307">
                  <c:v>40654</c:v>
                </c:pt>
                <c:pt idx="1308">
                  <c:v>40653</c:v>
                </c:pt>
                <c:pt idx="1309">
                  <c:v>40652</c:v>
                </c:pt>
                <c:pt idx="1310">
                  <c:v>40651</c:v>
                </c:pt>
                <c:pt idx="1311">
                  <c:v>40648</c:v>
                </c:pt>
                <c:pt idx="1312">
                  <c:v>40647</c:v>
                </c:pt>
                <c:pt idx="1313">
                  <c:v>40646</c:v>
                </c:pt>
                <c:pt idx="1314">
                  <c:v>40645</c:v>
                </c:pt>
                <c:pt idx="1315">
                  <c:v>40644</c:v>
                </c:pt>
                <c:pt idx="1316">
                  <c:v>40641</c:v>
                </c:pt>
                <c:pt idx="1317">
                  <c:v>40640</c:v>
                </c:pt>
                <c:pt idx="1318">
                  <c:v>40639</c:v>
                </c:pt>
                <c:pt idx="1319">
                  <c:v>40638</c:v>
                </c:pt>
                <c:pt idx="1320">
                  <c:v>40637</c:v>
                </c:pt>
                <c:pt idx="1321">
                  <c:v>40634</c:v>
                </c:pt>
                <c:pt idx="1322">
                  <c:v>40633</c:v>
                </c:pt>
                <c:pt idx="1323">
                  <c:v>40632</c:v>
                </c:pt>
                <c:pt idx="1324">
                  <c:v>40631</c:v>
                </c:pt>
                <c:pt idx="1325">
                  <c:v>40630</c:v>
                </c:pt>
                <c:pt idx="1326">
                  <c:v>40627</c:v>
                </c:pt>
                <c:pt idx="1327">
                  <c:v>40626</c:v>
                </c:pt>
                <c:pt idx="1328">
                  <c:v>40625</c:v>
                </c:pt>
                <c:pt idx="1329">
                  <c:v>40624</c:v>
                </c:pt>
                <c:pt idx="1330">
                  <c:v>40623</c:v>
                </c:pt>
                <c:pt idx="1331">
                  <c:v>40620</c:v>
                </c:pt>
                <c:pt idx="1332">
                  <c:v>40619</c:v>
                </c:pt>
                <c:pt idx="1333">
                  <c:v>40618</c:v>
                </c:pt>
                <c:pt idx="1334">
                  <c:v>40617</c:v>
                </c:pt>
                <c:pt idx="1335">
                  <c:v>40616</c:v>
                </c:pt>
                <c:pt idx="1336">
                  <c:v>40613</c:v>
                </c:pt>
                <c:pt idx="1337">
                  <c:v>40612</c:v>
                </c:pt>
                <c:pt idx="1338">
                  <c:v>40611</c:v>
                </c:pt>
                <c:pt idx="1339">
                  <c:v>40610</c:v>
                </c:pt>
                <c:pt idx="1340">
                  <c:v>40609</c:v>
                </c:pt>
                <c:pt idx="1341">
                  <c:v>40606</c:v>
                </c:pt>
                <c:pt idx="1342">
                  <c:v>40605</c:v>
                </c:pt>
                <c:pt idx="1343">
                  <c:v>40604</c:v>
                </c:pt>
                <c:pt idx="1344">
                  <c:v>40603</c:v>
                </c:pt>
                <c:pt idx="1345">
                  <c:v>40602</c:v>
                </c:pt>
                <c:pt idx="1346">
                  <c:v>40599</c:v>
                </c:pt>
                <c:pt idx="1347">
                  <c:v>40598</c:v>
                </c:pt>
                <c:pt idx="1348">
                  <c:v>40597</c:v>
                </c:pt>
                <c:pt idx="1349">
                  <c:v>40596</c:v>
                </c:pt>
                <c:pt idx="1350">
                  <c:v>40592</c:v>
                </c:pt>
                <c:pt idx="1351">
                  <c:v>40591</c:v>
                </c:pt>
                <c:pt idx="1352">
                  <c:v>40590</c:v>
                </c:pt>
                <c:pt idx="1353">
                  <c:v>40589</c:v>
                </c:pt>
                <c:pt idx="1354">
                  <c:v>40588</c:v>
                </c:pt>
                <c:pt idx="1355">
                  <c:v>40585</c:v>
                </c:pt>
                <c:pt idx="1356">
                  <c:v>40584</c:v>
                </c:pt>
                <c:pt idx="1357">
                  <c:v>40583</c:v>
                </c:pt>
                <c:pt idx="1358">
                  <c:v>40582</c:v>
                </c:pt>
                <c:pt idx="1359">
                  <c:v>40581</c:v>
                </c:pt>
                <c:pt idx="1360">
                  <c:v>40578</c:v>
                </c:pt>
                <c:pt idx="1361">
                  <c:v>40577</c:v>
                </c:pt>
                <c:pt idx="1362">
                  <c:v>40576</c:v>
                </c:pt>
                <c:pt idx="1363">
                  <c:v>40575</c:v>
                </c:pt>
                <c:pt idx="1364">
                  <c:v>40574</c:v>
                </c:pt>
                <c:pt idx="1365">
                  <c:v>40571</c:v>
                </c:pt>
                <c:pt idx="1366">
                  <c:v>40570</c:v>
                </c:pt>
                <c:pt idx="1367">
                  <c:v>40569</c:v>
                </c:pt>
                <c:pt idx="1368">
                  <c:v>40568</c:v>
                </c:pt>
                <c:pt idx="1369">
                  <c:v>40567</c:v>
                </c:pt>
                <c:pt idx="1370">
                  <c:v>40564</c:v>
                </c:pt>
                <c:pt idx="1371">
                  <c:v>40563</c:v>
                </c:pt>
                <c:pt idx="1372">
                  <c:v>40562</c:v>
                </c:pt>
                <c:pt idx="1373">
                  <c:v>40561</c:v>
                </c:pt>
                <c:pt idx="1374">
                  <c:v>40557</c:v>
                </c:pt>
                <c:pt idx="1375">
                  <c:v>40556</c:v>
                </c:pt>
                <c:pt idx="1376">
                  <c:v>40555</c:v>
                </c:pt>
                <c:pt idx="1377">
                  <c:v>40554</c:v>
                </c:pt>
                <c:pt idx="1378">
                  <c:v>40553</c:v>
                </c:pt>
                <c:pt idx="1379">
                  <c:v>40550</c:v>
                </c:pt>
                <c:pt idx="1380">
                  <c:v>40549</c:v>
                </c:pt>
                <c:pt idx="1381">
                  <c:v>40548</c:v>
                </c:pt>
                <c:pt idx="1382">
                  <c:v>40547</c:v>
                </c:pt>
                <c:pt idx="1383">
                  <c:v>40546</c:v>
                </c:pt>
                <c:pt idx="1384">
                  <c:v>40543</c:v>
                </c:pt>
                <c:pt idx="1385">
                  <c:v>40542</c:v>
                </c:pt>
                <c:pt idx="1386">
                  <c:v>40541</c:v>
                </c:pt>
                <c:pt idx="1387">
                  <c:v>40540</c:v>
                </c:pt>
                <c:pt idx="1388">
                  <c:v>40539</c:v>
                </c:pt>
                <c:pt idx="1389">
                  <c:v>40535</c:v>
                </c:pt>
                <c:pt idx="1390">
                  <c:v>40534</c:v>
                </c:pt>
                <c:pt idx="1391">
                  <c:v>40533</c:v>
                </c:pt>
                <c:pt idx="1392">
                  <c:v>40532</c:v>
                </c:pt>
                <c:pt idx="1393">
                  <c:v>40529</c:v>
                </c:pt>
                <c:pt idx="1394">
                  <c:v>40528</c:v>
                </c:pt>
                <c:pt idx="1395">
                  <c:v>40527</c:v>
                </c:pt>
                <c:pt idx="1396">
                  <c:v>40526</c:v>
                </c:pt>
                <c:pt idx="1397">
                  <c:v>40525</c:v>
                </c:pt>
                <c:pt idx="1398">
                  <c:v>40522</c:v>
                </c:pt>
                <c:pt idx="1399">
                  <c:v>40521</c:v>
                </c:pt>
                <c:pt idx="1400">
                  <c:v>40520</c:v>
                </c:pt>
                <c:pt idx="1401">
                  <c:v>40519</c:v>
                </c:pt>
                <c:pt idx="1402">
                  <c:v>40518</c:v>
                </c:pt>
                <c:pt idx="1403">
                  <c:v>40515</c:v>
                </c:pt>
                <c:pt idx="1404">
                  <c:v>40514</c:v>
                </c:pt>
                <c:pt idx="1405">
                  <c:v>40513</c:v>
                </c:pt>
                <c:pt idx="1406">
                  <c:v>40512</c:v>
                </c:pt>
                <c:pt idx="1407">
                  <c:v>40511</c:v>
                </c:pt>
                <c:pt idx="1408">
                  <c:v>40508</c:v>
                </c:pt>
                <c:pt idx="1409">
                  <c:v>40506</c:v>
                </c:pt>
                <c:pt idx="1410">
                  <c:v>40505</c:v>
                </c:pt>
                <c:pt idx="1411">
                  <c:v>40504</c:v>
                </c:pt>
                <c:pt idx="1412">
                  <c:v>40501</c:v>
                </c:pt>
                <c:pt idx="1413">
                  <c:v>40500</c:v>
                </c:pt>
                <c:pt idx="1414">
                  <c:v>40499</c:v>
                </c:pt>
                <c:pt idx="1415">
                  <c:v>40498</c:v>
                </c:pt>
                <c:pt idx="1416">
                  <c:v>40497</c:v>
                </c:pt>
                <c:pt idx="1417">
                  <c:v>40494</c:v>
                </c:pt>
                <c:pt idx="1418">
                  <c:v>40493</c:v>
                </c:pt>
                <c:pt idx="1419">
                  <c:v>40492</c:v>
                </c:pt>
                <c:pt idx="1420">
                  <c:v>40491</c:v>
                </c:pt>
                <c:pt idx="1421">
                  <c:v>40490</c:v>
                </c:pt>
                <c:pt idx="1422">
                  <c:v>40487</c:v>
                </c:pt>
                <c:pt idx="1423">
                  <c:v>40486</c:v>
                </c:pt>
                <c:pt idx="1424">
                  <c:v>40485</c:v>
                </c:pt>
                <c:pt idx="1425">
                  <c:v>40484</c:v>
                </c:pt>
                <c:pt idx="1426">
                  <c:v>40483</c:v>
                </c:pt>
                <c:pt idx="1427">
                  <c:v>40480</c:v>
                </c:pt>
                <c:pt idx="1428">
                  <c:v>40479</c:v>
                </c:pt>
                <c:pt idx="1429">
                  <c:v>40478</c:v>
                </c:pt>
                <c:pt idx="1430">
                  <c:v>40477</c:v>
                </c:pt>
                <c:pt idx="1431">
                  <c:v>40476</c:v>
                </c:pt>
                <c:pt idx="1432">
                  <c:v>40473</c:v>
                </c:pt>
                <c:pt idx="1433">
                  <c:v>40472</c:v>
                </c:pt>
                <c:pt idx="1434">
                  <c:v>40471</c:v>
                </c:pt>
                <c:pt idx="1435">
                  <c:v>40470</c:v>
                </c:pt>
                <c:pt idx="1436">
                  <c:v>40469</c:v>
                </c:pt>
                <c:pt idx="1437">
                  <c:v>40466</c:v>
                </c:pt>
                <c:pt idx="1438">
                  <c:v>40465</c:v>
                </c:pt>
                <c:pt idx="1439">
                  <c:v>40464</c:v>
                </c:pt>
                <c:pt idx="1440">
                  <c:v>40463</c:v>
                </c:pt>
                <c:pt idx="1441">
                  <c:v>40462</c:v>
                </c:pt>
                <c:pt idx="1442">
                  <c:v>40459</c:v>
                </c:pt>
                <c:pt idx="1443">
                  <c:v>40458</c:v>
                </c:pt>
                <c:pt idx="1444">
                  <c:v>40457</c:v>
                </c:pt>
                <c:pt idx="1445">
                  <c:v>40456</c:v>
                </c:pt>
                <c:pt idx="1446">
                  <c:v>40455</c:v>
                </c:pt>
                <c:pt idx="1447">
                  <c:v>40452</c:v>
                </c:pt>
                <c:pt idx="1448">
                  <c:v>40451</c:v>
                </c:pt>
                <c:pt idx="1449">
                  <c:v>40450</c:v>
                </c:pt>
                <c:pt idx="1450">
                  <c:v>40449</c:v>
                </c:pt>
                <c:pt idx="1451">
                  <c:v>40448</c:v>
                </c:pt>
                <c:pt idx="1452">
                  <c:v>40445</c:v>
                </c:pt>
                <c:pt idx="1453">
                  <c:v>40444</c:v>
                </c:pt>
                <c:pt idx="1454">
                  <c:v>40443</c:v>
                </c:pt>
                <c:pt idx="1455">
                  <c:v>40442</c:v>
                </c:pt>
                <c:pt idx="1456">
                  <c:v>40441</c:v>
                </c:pt>
                <c:pt idx="1457">
                  <c:v>40438</c:v>
                </c:pt>
                <c:pt idx="1458">
                  <c:v>40437</c:v>
                </c:pt>
                <c:pt idx="1459">
                  <c:v>40436</c:v>
                </c:pt>
                <c:pt idx="1460">
                  <c:v>40435</c:v>
                </c:pt>
                <c:pt idx="1461">
                  <c:v>40434</c:v>
                </c:pt>
                <c:pt idx="1462">
                  <c:v>40431</c:v>
                </c:pt>
                <c:pt idx="1463">
                  <c:v>40430</c:v>
                </c:pt>
                <c:pt idx="1464">
                  <c:v>40429</c:v>
                </c:pt>
                <c:pt idx="1465">
                  <c:v>40428</c:v>
                </c:pt>
                <c:pt idx="1466">
                  <c:v>40424</c:v>
                </c:pt>
                <c:pt idx="1467">
                  <c:v>40423</c:v>
                </c:pt>
                <c:pt idx="1468">
                  <c:v>40422</c:v>
                </c:pt>
                <c:pt idx="1469">
                  <c:v>40421</c:v>
                </c:pt>
                <c:pt idx="1470">
                  <c:v>40420</c:v>
                </c:pt>
                <c:pt idx="1471">
                  <c:v>40417</c:v>
                </c:pt>
                <c:pt idx="1472">
                  <c:v>40416</c:v>
                </c:pt>
                <c:pt idx="1473">
                  <c:v>40415</c:v>
                </c:pt>
                <c:pt idx="1474">
                  <c:v>40414</c:v>
                </c:pt>
                <c:pt idx="1475">
                  <c:v>40413</c:v>
                </c:pt>
                <c:pt idx="1476">
                  <c:v>40410</c:v>
                </c:pt>
                <c:pt idx="1477">
                  <c:v>40409</c:v>
                </c:pt>
                <c:pt idx="1478">
                  <c:v>40408</c:v>
                </c:pt>
                <c:pt idx="1479">
                  <c:v>40407</c:v>
                </c:pt>
                <c:pt idx="1480">
                  <c:v>40406</c:v>
                </c:pt>
                <c:pt idx="1481">
                  <c:v>40403</c:v>
                </c:pt>
                <c:pt idx="1482">
                  <c:v>40402</c:v>
                </c:pt>
                <c:pt idx="1483">
                  <c:v>40401</c:v>
                </c:pt>
                <c:pt idx="1484">
                  <c:v>40400</c:v>
                </c:pt>
                <c:pt idx="1485">
                  <c:v>40399</c:v>
                </c:pt>
                <c:pt idx="1486">
                  <c:v>40396</c:v>
                </c:pt>
                <c:pt idx="1487">
                  <c:v>40395</c:v>
                </c:pt>
                <c:pt idx="1488">
                  <c:v>40394</c:v>
                </c:pt>
                <c:pt idx="1489">
                  <c:v>40393</c:v>
                </c:pt>
                <c:pt idx="1490">
                  <c:v>40392</c:v>
                </c:pt>
                <c:pt idx="1491">
                  <c:v>40389</c:v>
                </c:pt>
                <c:pt idx="1492">
                  <c:v>40388</c:v>
                </c:pt>
                <c:pt idx="1493">
                  <c:v>40387</c:v>
                </c:pt>
                <c:pt idx="1494">
                  <c:v>40386</c:v>
                </c:pt>
                <c:pt idx="1495">
                  <c:v>40385</c:v>
                </c:pt>
                <c:pt idx="1496">
                  <c:v>40382</c:v>
                </c:pt>
                <c:pt idx="1497">
                  <c:v>40381</c:v>
                </c:pt>
                <c:pt idx="1498">
                  <c:v>40380</c:v>
                </c:pt>
                <c:pt idx="1499">
                  <c:v>40379</c:v>
                </c:pt>
                <c:pt idx="1500">
                  <c:v>40378</c:v>
                </c:pt>
                <c:pt idx="1501">
                  <c:v>40375</c:v>
                </c:pt>
                <c:pt idx="1502">
                  <c:v>40374</c:v>
                </c:pt>
                <c:pt idx="1503">
                  <c:v>40373</c:v>
                </c:pt>
                <c:pt idx="1504">
                  <c:v>40372</c:v>
                </c:pt>
                <c:pt idx="1505">
                  <c:v>40371</c:v>
                </c:pt>
                <c:pt idx="1506">
                  <c:v>40368</c:v>
                </c:pt>
                <c:pt idx="1507">
                  <c:v>40367</c:v>
                </c:pt>
                <c:pt idx="1508">
                  <c:v>40366</c:v>
                </c:pt>
                <c:pt idx="1509">
                  <c:v>40365</c:v>
                </c:pt>
                <c:pt idx="1510">
                  <c:v>40361</c:v>
                </c:pt>
                <c:pt idx="1511">
                  <c:v>40360</c:v>
                </c:pt>
                <c:pt idx="1512">
                  <c:v>40359</c:v>
                </c:pt>
                <c:pt idx="1513">
                  <c:v>40358</c:v>
                </c:pt>
                <c:pt idx="1514">
                  <c:v>40357</c:v>
                </c:pt>
                <c:pt idx="1515">
                  <c:v>40354</c:v>
                </c:pt>
                <c:pt idx="1516">
                  <c:v>40353</c:v>
                </c:pt>
                <c:pt idx="1517">
                  <c:v>40352</c:v>
                </c:pt>
                <c:pt idx="1518">
                  <c:v>40351</c:v>
                </c:pt>
                <c:pt idx="1519">
                  <c:v>40350</c:v>
                </c:pt>
                <c:pt idx="1520">
                  <c:v>40347</c:v>
                </c:pt>
                <c:pt idx="1521">
                  <c:v>40346</c:v>
                </c:pt>
                <c:pt idx="1522">
                  <c:v>40345</c:v>
                </c:pt>
                <c:pt idx="1523">
                  <c:v>40344</c:v>
                </c:pt>
                <c:pt idx="1524">
                  <c:v>40343</c:v>
                </c:pt>
                <c:pt idx="1525">
                  <c:v>40340</c:v>
                </c:pt>
                <c:pt idx="1526">
                  <c:v>40339</c:v>
                </c:pt>
                <c:pt idx="1527">
                  <c:v>40338</c:v>
                </c:pt>
                <c:pt idx="1528">
                  <c:v>40337</c:v>
                </c:pt>
                <c:pt idx="1529">
                  <c:v>40336</c:v>
                </c:pt>
                <c:pt idx="1530">
                  <c:v>40333</c:v>
                </c:pt>
                <c:pt idx="1531">
                  <c:v>40332</c:v>
                </c:pt>
                <c:pt idx="1532">
                  <c:v>40331</c:v>
                </c:pt>
                <c:pt idx="1533">
                  <c:v>40330</c:v>
                </c:pt>
                <c:pt idx="1534">
                  <c:v>40326</c:v>
                </c:pt>
                <c:pt idx="1535">
                  <c:v>40325</c:v>
                </c:pt>
                <c:pt idx="1536">
                  <c:v>40324</c:v>
                </c:pt>
                <c:pt idx="1537">
                  <c:v>40323</c:v>
                </c:pt>
                <c:pt idx="1538">
                  <c:v>40322</c:v>
                </c:pt>
                <c:pt idx="1539">
                  <c:v>40319</c:v>
                </c:pt>
                <c:pt idx="1540">
                  <c:v>40318</c:v>
                </c:pt>
                <c:pt idx="1541">
                  <c:v>40317</c:v>
                </c:pt>
                <c:pt idx="1542">
                  <c:v>40316</c:v>
                </c:pt>
                <c:pt idx="1543">
                  <c:v>40315</c:v>
                </c:pt>
                <c:pt idx="1544">
                  <c:v>40312</c:v>
                </c:pt>
                <c:pt idx="1545">
                  <c:v>40311</c:v>
                </c:pt>
                <c:pt idx="1546">
                  <c:v>40310</c:v>
                </c:pt>
                <c:pt idx="1547">
                  <c:v>40309</c:v>
                </c:pt>
                <c:pt idx="1548">
                  <c:v>40308</c:v>
                </c:pt>
                <c:pt idx="1549">
                  <c:v>40305</c:v>
                </c:pt>
                <c:pt idx="1550">
                  <c:v>40304</c:v>
                </c:pt>
                <c:pt idx="1551">
                  <c:v>40303</c:v>
                </c:pt>
                <c:pt idx="1552">
                  <c:v>40302</c:v>
                </c:pt>
                <c:pt idx="1553">
                  <c:v>40301</c:v>
                </c:pt>
                <c:pt idx="1554">
                  <c:v>40298</c:v>
                </c:pt>
                <c:pt idx="1555">
                  <c:v>40297</c:v>
                </c:pt>
                <c:pt idx="1556">
                  <c:v>40296</c:v>
                </c:pt>
                <c:pt idx="1557">
                  <c:v>40295</c:v>
                </c:pt>
                <c:pt idx="1558">
                  <c:v>40294</c:v>
                </c:pt>
                <c:pt idx="1559">
                  <c:v>40291</c:v>
                </c:pt>
                <c:pt idx="1560">
                  <c:v>40290</c:v>
                </c:pt>
                <c:pt idx="1561">
                  <c:v>40289</c:v>
                </c:pt>
                <c:pt idx="1562">
                  <c:v>40288</c:v>
                </c:pt>
                <c:pt idx="1563">
                  <c:v>40287</c:v>
                </c:pt>
                <c:pt idx="1564">
                  <c:v>40284</c:v>
                </c:pt>
                <c:pt idx="1565">
                  <c:v>40283</c:v>
                </c:pt>
                <c:pt idx="1566">
                  <c:v>40282</c:v>
                </c:pt>
                <c:pt idx="1567">
                  <c:v>40281</c:v>
                </c:pt>
                <c:pt idx="1568">
                  <c:v>40280</c:v>
                </c:pt>
                <c:pt idx="1569">
                  <c:v>40277</c:v>
                </c:pt>
                <c:pt idx="1570">
                  <c:v>40276</c:v>
                </c:pt>
                <c:pt idx="1571">
                  <c:v>40275</c:v>
                </c:pt>
                <c:pt idx="1572">
                  <c:v>40274</c:v>
                </c:pt>
                <c:pt idx="1573">
                  <c:v>40273</c:v>
                </c:pt>
                <c:pt idx="1574">
                  <c:v>40269</c:v>
                </c:pt>
                <c:pt idx="1575">
                  <c:v>40268</c:v>
                </c:pt>
                <c:pt idx="1576">
                  <c:v>40267</c:v>
                </c:pt>
                <c:pt idx="1577">
                  <c:v>40266</c:v>
                </c:pt>
                <c:pt idx="1578">
                  <c:v>40263</c:v>
                </c:pt>
                <c:pt idx="1579">
                  <c:v>40262</c:v>
                </c:pt>
                <c:pt idx="1580">
                  <c:v>40261</c:v>
                </c:pt>
                <c:pt idx="1581">
                  <c:v>40260</c:v>
                </c:pt>
                <c:pt idx="1582">
                  <c:v>40259</c:v>
                </c:pt>
                <c:pt idx="1583">
                  <c:v>40256</c:v>
                </c:pt>
                <c:pt idx="1584">
                  <c:v>40255</c:v>
                </c:pt>
                <c:pt idx="1585">
                  <c:v>40254</c:v>
                </c:pt>
                <c:pt idx="1586">
                  <c:v>40253</c:v>
                </c:pt>
                <c:pt idx="1587">
                  <c:v>40252</c:v>
                </c:pt>
                <c:pt idx="1588">
                  <c:v>40249</c:v>
                </c:pt>
                <c:pt idx="1589">
                  <c:v>40248</c:v>
                </c:pt>
                <c:pt idx="1590">
                  <c:v>40247</c:v>
                </c:pt>
                <c:pt idx="1591">
                  <c:v>40246</c:v>
                </c:pt>
                <c:pt idx="1592">
                  <c:v>40245</c:v>
                </c:pt>
                <c:pt idx="1593">
                  <c:v>40242</c:v>
                </c:pt>
                <c:pt idx="1594">
                  <c:v>40241</c:v>
                </c:pt>
                <c:pt idx="1595">
                  <c:v>40240</c:v>
                </c:pt>
                <c:pt idx="1596">
                  <c:v>40239</c:v>
                </c:pt>
                <c:pt idx="1597">
                  <c:v>40238</c:v>
                </c:pt>
                <c:pt idx="1598">
                  <c:v>40235</c:v>
                </c:pt>
                <c:pt idx="1599">
                  <c:v>40234</c:v>
                </c:pt>
                <c:pt idx="1600">
                  <c:v>40233</c:v>
                </c:pt>
                <c:pt idx="1601">
                  <c:v>40232</c:v>
                </c:pt>
                <c:pt idx="1602">
                  <c:v>40231</c:v>
                </c:pt>
                <c:pt idx="1603">
                  <c:v>40228</c:v>
                </c:pt>
                <c:pt idx="1604">
                  <c:v>40227</c:v>
                </c:pt>
                <c:pt idx="1605">
                  <c:v>40226</c:v>
                </c:pt>
                <c:pt idx="1606">
                  <c:v>40225</c:v>
                </c:pt>
                <c:pt idx="1607">
                  <c:v>40221</c:v>
                </c:pt>
                <c:pt idx="1608">
                  <c:v>40220</c:v>
                </c:pt>
                <c:pt idx="1609">
                  <c:v>40219</c:v>
                </c:pt>
                <c:pt idx="1610">
                  <c:v>40218</c:v>
                </c:pt>
                <c:pt idx="1611">
                  <c:v>40217</c:v>
                </c:pt>
                <c:pt idx="1612">
                  <c:v>40214</c:v>
                </c:pt>
                <c:pt idx="1613">
                  <c:v>40213</c:v>
                </c:pt>
                <c:pt idx="1614">
                  <c:v>40212</c:v>
                </c:pt>
                <c:pt idx="1615">
                  <c:v>40211</c:v>
                </c:pt>
                <c:pt idx="1616">
                  <c:v>40210</c:v>
                </c:pt>
                <c:pt idx="1617">
                  <c:v>40207</c:v>
                </c:pt>
                <c:pt idx="1618">
                  <c:v>40206</c:v>
                </c:pt>
                <c:pt idx="1619">
                  <c:v>40205</c:v>
                </c:pt>
                <c:pt idx="1620">
                  <c:v>40204</c:v>
                </c:pt>
                <c:pt idx="1621">
                  <c:v>40203</c:v>
                </c:pt>
                <c:pt idx="1622">
                  <c:v>40200</c:v>
                </c:pt>
                <c:pt idx="1623">
                  <c:v>40199</c:v>
                </c:pt>
                <c:pt idx="1624">
                  <c:v>40198</c:v>
                </c:pt>
                <c:pt idx="1625">
                  <c:v>40197</c:v>
                </c:pt>
                <c:pt idx="1626">
                  <c:v>40193</c:v>
                </c:pt>
                <c:pt idx="1627">
                  <c:v>40192</c:v>
                </c:pt>
                <c:pt idx="1628">
                  <c:v>40191</c:v>
                </c:pt>
                <c:pt idx="1629">
                  <c:v>40190</c:v>
                </c:pt>
                <c:pt idx="1630">
                  <c:v>40189</c:v>
                </c:pt>
                <c:pt idx="1631">
                  <c:v>40186</c:v>
                </c:pt>
                <c:pt idx="1632">
                  <c:v>40185</c:v>
                </c:pt>
                <c:pt idx="1633">
                  <c:v>40184</c:v>
                </c:pt>
                <c:pt idx="1634">
                  <c:v>40183</c:v>
                </c:pt>
                <c:pt idx="1635">
                  <c:v>40182</c:v>
                </c:pt>
                <c:pt idx="1636">
                  <c:v>40178</c:v>
                </c:pt>
                <c:pt idx="1637">
                  <c:v>40177</c:v>
                </c:pt>
                <c:pt idx="1638">
                  <c:v>40176</c:v>
                </c:pt>
                <c:pt idx="1639">
                  <c:v>40175</c:v>
                </c:pt>
                <c:pt idx="1640">
                  <c:v>40171</c:v>
                </c:pt>
                <c:pt idx="1641">
                  <c:v>40170</c:v>
                </c:pt>
                <c:pt idx="1642">
                  <c:v>40169</c:v>
                </c:pt>
                <c:pt idx="1643">
                  <c:v>40168</c:v>
                </c:pt>
                <c:pt idx="1644">
                  <c:v>40165</c:v>
                </c:pt>
                <c:pt idx="1645">
                  <c:v>40164</c:v>
                </c:pt>
                <c:pt idx="1646">
                  <c:v>40163</c:v>
                </c:pt>
                <c:pt idx="1647">
                  <c:v>40162</c:v>
                </c:pt>
                <c:pt idx="1648">
                  <c:v>40161</c:v>
                </c:pt>
                <c:pt idx="1649">
                  <c:v>40158</c:v>
                </c:pt>
                <c:pt idx="1650">
                  <c:v>40157</c:v>
                </c:pt>
                <c:pt idx="1651">
                  <c:v>40156</c:v>
                </c:pt>
                <c:pt idx="1652">
                  <c:v>40155</c:v>
                </c:pt>
                <c:pt idx="1653">
                  <c:v>40154</c:v>
                </c:pt>
                <c:pt idx="1654">
                  <c:v>40151</c:v>
                </c:pt>
                <c:pt idx="1655">
                  <c:v>40150</c:v>
                </c:pt>
                <c:pt idx="1656">
                  <c:v>40149</c:v>
                </c:pt>
                <c:pt idx="1657">
                  <c:v>40148</c:v>
                </c:pt>
                <c:pt idx="1658">
                  <c:v>40147</c:v>
                </c:pt>
                <c:pt idx="1659">
                  <c:v>40144</c:v>
                </c:pt>
                <c:pt idx="1660">
                  <c:v>40142</c:v>
                </c:pt>
                <c:pt idx="1661">
                  <c:v>40141</c:v>
                </c:pt>
                <c:pt idx="1662">
                  <c:v>40140</c:v>
                </c:pt>
                <c:pt idx="1663">
                  <c:v>40137</c:v>
                </c:pt>
                <c:pt idx="1664">
                  <c:v>40136</c:v>
                </c:pt>
                <c:pt idx="1665">
                  <c:v>40135</c:v>
                </c:pt>
                <c:pt idx="1666">
                  <c:v>40134</c:v>
                </c:pt>
                <c:pt idx="1667">
                  <c:v>40133</c:v>
                </c:pt>
                <c:pt idx="1668">
                  <c:v>40130</c:v>
                </c:pt>
                <c:pt idx="1669">
                  <c:v>40129</c:v>
                </c:pt>
                <c:pt idx="1670">
                  <c:v>40128</c:v>
                </c:pt>
                <c:pt idx="1671">
                  <c:v>40127</c:v>
                </c:pt>
                <c:pt idx="1672">
                  <c:v>40126</c:v>
                </c:pt>
                <c:pt idx="1673">
                  <c:v>40123</c:v>
                </c:pt>
                <c:pt idx="1674">
                  <c:v>40122</c:v>
                </c:pt>
                <c:pt idx="1675">
                  <c:v>40121</c:v>
                </c:pt>
                <c:pt idx="1676">
                  <c:v>40120</c:v>
                </c:pt>
                <c:pt idx="1677">
                  <c:v>40119</c:v>
                </c:pt>
                <c:pt idx="1678">
                  <c:v>40116</c:v>
                </c:pt>
                <c:pt idx="1679">
                  <c:v>40115</c:v>
                </c:pt>
                <c:pt idx="1680">
                  <c:v>40114</c:v>
                </c:pt>
                <c:pt idx="1681">
                  <c:v>40113</c:v>
                </c:pt>
                <c:pt idx="1682">
                  <c:v>40112</c:v>
                </c:pt>
                <c:pt idx="1683">
                  <c:v>40109</c:v>
                </c:pt>
                <c:pt idx="1684">
                  <c:v>40108</c:v>
                </c:pt>
                <c:pt idx="1685">
                  <c:v>40107</c:v>
                </c:pt>
                <c:pt idx="1686">
                  <c:v>40106</c:v>
                </c:pt>
                <c:pt idx="1687">
                  <c:v>40105</c:v>
                </c:pt>
                <c:pt idx="1688">
                  <c:v>40102</c:v>
                </c:pt>
                <c:pt idx="1689">
                  <c:v>40101</c:v>
                </c:pt>
                <c:pt idx="1690">
                  <c:v>40100</c:v>
                </c:pt>
                <c:pt idx="1691">
                  <c:v>40099</c:v>
                </c:pt>
                <c:pt idx="1692">
                  <c:v>40098</c:v>
                </c:pt>
                <c:pt idx="1693">
                  <c:v>40095</c:v>
                </c:pt>
                <c:pt idx="1694">
                  <c:v>40094</c:v>
                </c:pt>
                <c:pt idx="1695">
                  <c:v>40093</c:v>
                </c:pt>
                <c:pt idx="1696">
                  <c:v>40092</c:v>
                </c:pt>
                <c:pt idx="1697">
                  <c:v>40091</c:v>
                </c:pt>
                <c:pt idx="1698">
                  <c:v>40088</c:v>
                </c:pt>
                <c:pt idx="1699">
                  <c:v>40087</c:v>
                </c:pt>
                <c:pt idx="1700">
                  <c:v>40086</c:v>
                </c:pt>
                <c:pt idx="1701">
                  <c:v>40085</c:v>
                </c:pt>
                <c:pt idx="1702">
                  <c:v>40084</c:v>
                </c:pt>
                <c:pt idx="1703">
                  <c:v>40081</c:v>
                </c:pt>
                <c:pt idx="1704">
                  <c:v>40080</c:v>
                </c:pt>
                <c:pt idx="1705">
                  <c:v>40079</c:v>
                </c:pt>
                <c:pt idx="1706">
                  <c:v>40078</c:v>
                </c:pt>
                <c:pt idx="1707">
                  <c:v>40077</c:v>
                </c:pt>
                <c:pt idx="1708">
                  <c:v>40074</c:v>
                </c:pt>
                <c:pt idx="1709">
                  <c:v>40073</c:v>
                </c:pt>
                <c:pt idx="1710">
                  <c:v>40072</c:v>
                </c:pt>
                <c:pt idx="1711">
                  <c:v>40071</c:v>
                </c:pt>
                <c:pt idx="1712">
                  <c:v>40070</c:v>
                </c:pt>
                <c:pt idx="1713">
                  <c:v>40067</c:v>
                </c:pt>
                <c:pt idx="1714">
                  <c:v>40066</c:v>
                </c:pt>
                <c:pt idx="1715">
                  <c:v>40065</c:v>
                </c:pt>
                <c:pt idx="1716">
                  <c:v>40064</c:v>
                </c:pt>
                <c:pt idx="1717">
                  <c:v>40060</c:v>
                </c:pt>
                <c:pt idx="1718">
                  <c:v>40059</c:v>
                </c:pt>
                <c:pt idx="1719">
                  <c:v>40058</c:v>
                </c:pt>
                <c:pt idx="1720">
                  <c:v>40057</c:v>
                </c:pt>
                <c:pt idx="1721">
                  <c:v>40056</c:v>
                </c:pt>
                <c:pt idx="1722">
                  <c:v>40053</c:v>
                </c:pt>
                <c:pt idx="1723">
                  <c:v>40052</c:v>
                </c:pt>
                <c:pt idx="1724">
                  <c:v>40051</c:v>
                </c:pt>
                <c:pt idx="1725">
                  <c:v>40050</c:v>
                </c:pt>
                <c:pt idx="1726">
                  <c:v>40049</c:v>
                </c:pt>
                <c:pt idx="1727">
                  <c:v>40046</c:v>
                </c:pt>
                <c:pt idx="1728">
                  <c:v>40045</c:v>
                </c:pt>
                <c:pt idx="1729">
                  <c:v>40044</c:v>
                </c:pt>
                <c:pt idx="1730">
                  <c:v>40043</c:v>
                </c:pt>
                <c:pt idx="1731">
                  <c:v>40042</c:v>
                </c:pt>
                <c:pt idx="1732">
                  <c:v>40039</c:v>
                </c:pt>
                <c:pt idx="1733">
                  <c:v>40038</c:v>
                </c:pt>
                <c:pt idx="1734">
                  <c:v>40037</c:v>
                </c:pt>
                <c:pt idx="1735">
                  <c:v>40036</c:v>
                </c:pt>
                <c:pt idx="1736">
                  <c:v>40035</c:v>
                </c:pt>
                <c:pt idx="1737">
                  <c:v>40032</c:v>
                </c:pt>
                <c:pt idx="1738">
                  <c:v>40031</c:v>
                </c:pt>
                <c:pt idx="1739">
                  <c:v>40030</c:v>
                </c:pt>
                <c:pt idx="1740">
                  <c:v>40029</c:v>
                </c:pt>
                <c:pt idx="1741">
                  <c:v>40028</c:v>
                </c:pt>
                <c:pt idx="1742">
                  <c:v>40025</c:v>
                </c:pt>
                <c:pt idx="1743">
                  <c:v>40024</c:v>
                </c:pt>
                <c:pt idx="1744">
                  <c:v>40023</c:v>
                </c:pt>
                <c:pt idx="1745">
                  <c:v>40022</c:v>
                </c:pt>
                <c:pt idx="1746">
                  <c:v>40021</c:v>
                </c:pt>
                <c:pt idx="1747">
                  <c:v>40018</c:v>
                </c:pt>
                <c:pt idx="1748">
                  <c:v>40017</c:v>
                </c:pt>
                <c:pt idx="1749">
                  <c:v>40016</c:v>
                </c:pt>
                <c:pt idx="1750">
                  <c:v>40015</c:v>
                </c:pt>
                <c:pt idx="1751">
                  <c:v>40014</c:v>
                </c:pt>
                <c:pt idx="1752">
                  <c:v>40011</c:v>
                </c:pt>
                <c:pt idx="1753">
                  <c:v>40010</c:v>
                </c:pt>
                <c:pt idx="1754">
                  <c:v>40009</c:v>
                </c:pt>
                <c:pt idx="1755">
                  <c:v>40008</c:v>
                </c:pt>
                <c:pt idx="1756">
                  <c:v>40007</c:v>
                </c:pt>
                <c:pt idx="1757">
                  <c:v>40004</c:v>
                </c:pt>
                <c:pt idx="1758">
                  <c:v>40003</c:v>
                </c:pt>
                <c:pt idx="1759">
                  <c:v>40002</c:v>
                </c:pt>
                <c:pt idx="1760">
                  <c:v>40001</c:v>
                </c:pt>
                <c:pt idx="1761">
                  <c:v>40000</c:v>
                </c:pt>
                <c:pt idx="1762">
                  <c:v>39996</c:v>
                </c:pt>
                <c:pt idx="1763">
                  <c:v>39995</c:v>
                </c:pt>
                <c:pt idx="1764">
                  <c:v>39994</c:v>
                </c:pt>
                <c:pt idx="1765">
                  <c:v>39993</c:v>
                </c:pt>
                <c:pt idx="1766">
                  <c:v>39990</c:v>
                </c:pt>
                <c:pt idx="1767">
                  <c:v>39989</c:v>
                </c:pt>
                <c:pt idx="1768">
                  <c:v>39988</c:v>
                </c:pt>
                <c:pt idx="1769">
                  <c:v>39987</c:v>
                </c:pt>
                <c:pt idx="1770">
                  <c:v>39986</c:v>
                </c:pt>
                <c:pt idx="1771">
                  <c:v>39983</c:v>
                </c:pt>
                <c:pt idx="1772">
                  <c:v>39982</c:v>
                </c:pt>
                <c:pt idx="1773">
                  <c:v>39981</c:v>
                </c:pt>
                <c:pt idx="1774">
                  <c:v>39980</c:v>
                </c:pt>
                <c:pt idx="1775">
                  <c:v>39979</c:v>
                </c:pt>
                <c:pt idx="1776">
                  <c:v>39976</c:v>
                </c:pt>
                <c:pt idx="1777">
                  <c:v>39975</c:v>
                </c:pt>
                <c:pt idx="1778">
                  <c:v>39974</c:v>
                </c:pt>
                <c:pt idx="1779">
                  <c:v>39973</c:v>
                </c:pt>
                <c:pt idx="1780">
                  <c:v>39972</c:v>
                </c:pt>
                <c:pt idx="1781">
                  <c:v>39969</c:v>
                </c:pt>
                <c:pt idx="1782">
                  <c:v>39968</c:v>
                </c:pt>
                <c:pt idx="1783">
                  <c:v>39967</c:v>
                </c:pt>
                <c:pt idx="1784">
                  <c:v>39966</c:v>
                </c:pt>
                <c:pt idx="1785">
                  <c:v>39965</c:v>
                </c:pt>
                <c:pt idx="1786">
                  <c:v>39962</c:v>
                </c:pt>
                <c:pt idx="1787">
                  <c:v>39961</c:v>
                </c:pt>
                <c:pt idx="1788">
                  <c:v>39960</c:v>
                </c:pt>
                <c:pt idx="1789">
                  <c:v>39959</c:v>
                </c:pt>
                <c:pt idx="1790">
                  <c:v>39955</c:v>
                </c:pt>
                <c:pt idx="1791">
                  <c:v>39954</c:v>
                </c:pt>
                <c:pt idx="1792">
                  <c:v>39953</c:v>
                </c:pt>
                <c:pt idx="1793">
                  <c:v>39952</c:v>
                </c:pt>
                <c:pt idx="1794">
                  <c:v>39951</c:v>
                </c:pt>
                <c:pt idx="1795">
                  <c:v>39948</c:v>
                </c:pt>
                <c:pt idx="1796">
                  <c:v>39947</c:v>
                </c:pt>
                <c:pt idx="1797">
                  <c:v>39946</c:v>
                </c:pt>
                <c:pt idx="1798">
                  <c:v>39945</c:v>
                </c:pt>
                <c:pt idx="1799">
                  <c:v>39944</c:v>
                </c:pt>
                <c:pt idx="1800">
                  <c:v>39941</c:v>
                </c:pt>
                <c:pt idx="1801">
                  <c:v>39940</c:v>
                </c:pt>
                <c:pt idx="1802">
                  <c:v>39939</c:v>
                </c:pt>
                <c:pt idx="1803">
                  <c:v>39938</c:v>
                </c:pt>
                <c:pt idx="1804">
                  <c:v>39937</c:v>
                </c:pt>
                <c:pt idx="1805">
                  <c:v>39934</c:v>
                </c:pt>
                <c:pt idx="1806">
                  <c:v>39933</c:v>
                </c:pt>
                <c:pt idx="1807">
                  <c:v>39932</c:v>
                </c:pt>
                <c:pt idx="1808">
                  <c:v>39931</c:v>
                </c:pt>
                <c:pt idx="1809">
                  <c:v>39930</c:v>
                </c:pt>
                <c:pt idx="1810">
                  <c:v>39927</c:v>
                </c:pt>
                <c:pt idx="1811">
                  <c:v>39926</c:v>
                </c:pt>
                <c:pt idx="1812">
                  <c:v>39925</c:v>
                </c:pt>
                <c:pt idx="1813">
                  <c:v>39924</c:v>
                </c:pt>
                <c:pt idx="1814">
                  <c:v>39923</c:v>
                </c:pt>
                <c:pt idx="1815">
                  <c:v>39920</c:v>
                </c:pt>
                <c:pt idx="1816">
                  <c:v>39919</c:v>
                </c:pt>
                <c:pt idx="1817">
                  <c:v>39918</c:v>
                </c:pt>
                <c:pt idx="1818">
                  <c:v>39917</c:v>
                </c:pt>
                <c:pt idx="1819">
                  <c:v>39916</c:v>
                </c:pt>
                <c:pt idx="1820">
                  <c:v>39912</c:v>
                </c:pt>
                <c:pt idx="1821">
                  <c:v>39911</c:v>
                </c:pt>
                <c:pt idx="1822">
                  <c:v>39910</c:v>
                </c:pt>
                <c:pt idx="1823">
                  <c:v>39909</c:v>
                </c:pt>
                <c:pt idx="1824">
                  <c:v>39906</c:v>
                </c:pt>
                <c:pt idx="1825">
                  <c:v>39905</c:v>
                </c:pt>
                <c:pt idx="1826">
                  <c:v>39904</c:v>
                </c:pt>
                <c:pt idx="1827">
                  <c:v>39903</c:v>
                </c:pt>
                <c:pt idx="1828">
                  <c:v>39902</c:v>
                </c:pt>
                <c:pt idx="1829">
                  <c:v>39899</c:v>
                </c:pt>
                <c:pt idx="1830">
                  <c:v>39898</c:v>
                </c:pt>
                <c:pt idx="1831">
                  <c:v>39897</c:v>
                </c:pt>
                <c:pt idx="1832">
                  <c:v>39896</c:v>
                </c:pt>
                <c:pt idx="1833">
                  <c:v>39895</c:v>
                </c:pt>
                <c:pt idx="1834">
                  <c:v>39892</c:v>
                </c:pt>
                <c:pt idx="1835">
                  <c:v>39891</c:v>
                </c:pt>
                <c:pt idx="1836">
                  <c:v>39890</c:v>
                </c:pt>
                <c:pt idx="1837">
                  <c:v>39889</c:v>
                </c:pt>
                <c:pt idx="1838">
                  <c:v>39888</c:v>
                </c:pt>
                <c:pt idx="1839">
                  <c:v>39885</c:v>
                </c:pt>
                <c:pt idx="1840">
                  <c:v>39884</c:v>
                </c:pt>
                <c:pt idx="1841">
                  <c:v>39883</c:v>
                </c:pt>
                <c:pt idx="1842">
                  <c:v>39882</c:v>
                </c:pt>
                <c:pt idx="1843">
                  <c:v>39881</c:v>
                </c:pt>
                <c:pt idx="1844">
                  <c:v>39878</c:v>
                </c:pt>
                <c:pt idx="1845">
                  <c:v>39877</c:v>
                </c:pt>
                <c:pt idx="1846">
                  <c:v>39876</c:v>
                </c:pt>
                <c:pt idx="1847">
                  <c:v>39875</c:v>
                </c:pt>
                <c:pt idx="1848">
                  <c:v>39874</c:v>
                </c:pt>
                <c:pt idx="1849">
                  <c:v>39871</c:v>
                </c:pt>
                <c:pt idx="1850">
                  <c:v>39870</c:v>
                </c:pt>
                <c:pt idx="1851">
                  <c:v>39869</c:v>
                </c:pt>
                <c:pt idx="1852">
                  <c:v>39868</c:v>
                </c:pt>
                <c:pt idx="1853">
                  <c:v>39867</c:v>
                </c:pt>
                <c:pt idx="1854">
                  <c:v>39864</c:v>
                </c:pt>
                <c:pt idx="1855">
                  <c:v>39863</c:v>
                </c:pt>
                <c:pt idx="1856">
                  <c:v>39862</c:v>
                </c:pt>
                <c:pt idx="1857">
                  <c:v>39861</c:v>
                </c:pt>
                <c:pt idx="1858">
                  <c:v>39857</c:v>
                </c:pt>
                <c:pt idx="1859">
                  <c:v>39856</c:v>
                </c:pt>
                <c:pt idx="1860">
                  <c:v>39855</c:v>
                </c:pt>
                <c:pt idx="1861">
                  <c:v>39854</c:v>
                </c:pt>
                <c:pt idx="1862">
                  <c:v>39853</c:v>
                </c:pt>
                <c:pt idx="1863">
                  <c:v>39850</c:v>
                </c:pt>
                <c:pt idx="1864">
                  <c:v>39849</c:v>
                </c:pt>
                <c:pt idx="1865">
                  <c:v>39848</c:v>
                </c:pt>
                <c:pt idx="1866">
                  <c:v>39847</c:v>
                </c:pt>
                <c:pt idx="1867">
                  <c:v>39846</c:v>
                </c:pt>
                <c:pt idx="1868">
                  <c:v>39843</c:v>
                </c:pt>
                <c:pt idx="1869">
                  <c:v>39842</c:v>
                </c:pt>
                <c:pt idx="1870">
                  <c:v>39841</c:v>
                </c:pt>
                <c:pt idx="1871">
                  <c:v>39840</c:v>
                </c:pt>
                <c:pt idx="1872">
                  <c:v>39839</c:v>
                </c:pt>
                <c:pt idx="1873">
                  <c:v>39836</c:v>
                </c:pt>
                <c:pt idx="1874">
                  <c:v>39835</c:v>
                </c:pt>
                <c:pt idx="1875">
                  <c:v>39834</c:v>
                </c:pt>
                <c:pt idx="1876">
                  <c:v>39833</c:v>
                </c:pt>
                <c:pt idx="1877">
                  <c:v>39829</c:v>
                </c:pt>
                <c:pt idx="1878">
                  <c:v>39828</c:v>
                </c:pt>
                <c:pt idx="1879">
                  <c:v>39827</c:v>
                </c:pt>
                <c:pt idx="1880">
                  <c:v>39826</c:v>
                </c:pt>
                <c:pt idx="1881">
                  <c:v>39825</c:v>
                </c:pt>
                <c:pt idx="1882">
                  <c:v>39822</c:v>
                </c:pt>
                <c:pt idx="1883">
                  <c:v>39821</c:v>
                </c:pt>
                <c:pt idx="1884">
                  <c:v>39820</c:v>
                </c:pt>
                <c:pt idx="1885">
                  <c:v>39819</c:v>
                </c:pt>
                <c:pt idx="1886">
                  <c:v>39818</c:v>
                </c:pt>
                <c:pt idx="1887">
                  <c:v>39815</c:v>
                </c:pt>
                <c:pt idx="1888">
                  <c:v>39813</c:v>
                </c:pt>
                <c:pt idx="1889">
                  <c:v>39812</c:v>
                </c:pt>
                <c:pt idx="1890">
                  <c:v>39811</c:v>
                </c:pt>
                <c:pt idx="1891">
                  <c:v>39808</c:v>
                </c:pt>
                <c:pt idx="1892">
                  <c:v>39806</c:v>
                </c:pt>
                <c:pt idx="1893">
                  <c:v>39805</c:v>
                </c:pt>
                <c:pt idx="1894">
                  <c:v>39804</c:v>
                </c:pt>
                <c:pt idx="1895">
                  <c:v>39801</c:v>
                </c:pt>
                <c:pt idx="1896">
                  <c:v>39800</c:v>
                </c:pt>
                <c:pt idx="1897">
                  <c:v>39799</c:v>
                </c:pt>
                <c:pt idx="1898">
                  <c:v>39798</c:v>
                </c:pt>
                <c:pt idx="1899">
                  <c:v>39797</c:v>
                </c:pt>
                <c:pt idx="1900">
                  <c:v>39794</c:v>
                </c:pt>
                <c:pt idx="1901">
                  <c:v>39793</c:v>
                </c:pt>
                <c:pt idx="1902">
                  <c:v>39792</c:v>
                </c:pt>
                <c:pt idx="1903">
                  <c:v>39791</c:v>
                </c:pt>
                <c:pt idx="1904">
                  <c:v>39790</c:v>
                </c:pt>
                <c:pt idx="1905">
                  <c:v>39787</c:v>
                </c:pt>
                <c:pt idx="1906">
                  <c:v>39786</c:v>
                </c:pt>
                <c:pt idx="1907">
                  <c:v>39785</c:v>
                </c:pt>
                <c:pt idx="1908">
                  <c:v>39784</c:v>
                </c:pt>
                <c:pt idx="1909">
                  <c:v>39783</c:v>
                </c:pt>
                <c:pt idx="1910">
                  <c:v>39780</c:v>
                </c:pt>
                <c:pt idx="1911">
                  <c:v>39778</c:v>
                </c:pt>
                <c:pt idx="1912">
                  <c:v>39777</c:v>
                </c:pt>
                <c:pt idx="1913">
                  <c:v>39776</c:v>
                </c:pt>
                <c:pt idx="1914">
                  <c:v>39773</c:v>
                </c:pt>
                <c:pt idx="1915">
                  <c:v>39772</c:v>
                </c:pt>
                <c:pt idx="1916">
                  <c:v>39771</c:v>
                </c:pt>
                <c:pt idx="1917">
                  <c:v>39770</c:v>
                </c:pt>
                <c:pt idx="1918">
                  <c:v>39769</c:v>
                </c:pt>
                <c:pt idx="1919">
                  <c:v>39766</c:v>
                </c:pt>
                <c:pt idx="1920">
                  <c:v>39765</c:v>
                </c:pt>
                <c:pt idx="1921">
                  <c:v>39764</c:v>
                </c:pt>
                <c:pt idx="1922">
                  <c:v>39763</c:v>
                </c:pt>
                <c:pt idx="1923">
                  <c:v>39762</c:v>
                </c:pt>
                <c:pt idx="1924">
                  <c:v>39759</c:v>
                </c:pt>
                <c:pt idx="1925">
                  <c:v>39758</c:v>
                </c:pt>
                <c:pt idx="1926">
                  <c:v>39757</c:v>
                </c:pt>
                <c:pt idx="1927">
                  <c:v>39756</c:v>
                </c:pt>
                <c:pt idx="1928">
                  <c:v>39755</c:v>
                </c:pt>
                <c:pt idx="1929">
                  <c:v>39752</c:v>
                </c:pt>
                <c:pt idx="1930">
                  <c:v>39751</c:v>
                </c:pt>
                <c:pt idx="1931">
                  <c:v>39750</c:v>
                </c:pt>
                <c:pt idx="1932">
                  <c:v>39749</c:v>
                </c:pt>
                <c:pt idx="1933">
                  <c:v>39748</c:v>
                </c:pt>
                <c:pt idx="1934">
                  <c:v>39745</c:v>
                </c:pt>
                <c:pt idx="1935">
                  <c:v>39744</c:v>
                </c:pt>
                <c:pt idx="1936">
                  <c:v>39743</c:v>
                </c:pt>
                <c:pt idx="1937">
                  <c:v>39742</c:v>
                </c:pt>
                <c:pt idx="1938">
                  <c:v>39741</c:v>
                </c:pt>
                <c:pt idx="1939">
                  <c:v>39738</c:v>
                </c:pt>
                <c:pt idx="1940">
                  <c:v>39737</c:v>
                </c:pt>
                <c:pt idx="1941">
                  <c:v>39736</c:v>
                </c:pt>
                <c:pt idx="1942">
                  <c:v>39735</c:v>
                </c:pt>
                <c:pt idx="1943">
                  <c:v>39734</c:v>
                </c:pt>
                <c:pt idx="1944">
                  <c:v>39731</c:v>
                </c:pt>
                <c:pt idx="1945">
                  <c:v>39730</c:v>
                </c:pt>
                <c:pt idx="1946">
                  <c:v>39729</c:v>
                </c:pt>
                <c:pt idx="1947">
                  <c:v>39728</c:v>
                </c:pt>
                <c:pt idx="1948">
                  <c:v>39727</c:v>
                </c:pt>
                <c:pt idx="1949">
                  <c:v>39724</c:v>
                </c:pt>
                <c:pt idx="1950">
                  <c:v>39723</c:v>
                </c:pt>
                <c:pt idx="1951">
                  <c:v>39722</c:v>
                </c:pt>
                <c:pt idx="1952">
                  <c:v>39721</c:v>
                </c:pt>
                <c:pt idx="1953">
                  <c:v>39720</c:v>
                </c:pt>
                <c:pt idx="1954">
                  <c:v>39717</c:v>
                </c:pt>
                <c:pt idx="1955">
                  <c:v>39716</c:v>
                </c:pt>
                <c:pt idx="1956">
                  <c:v>39715</c:v>
                </c:pt>
                <c:pt idx="1957">
                  <c:v>39714</c:v>
                </c:pt>
                <c:pt idx="1958">
                  <c:v>39713</c:v>
                </c:pt>
                <c:pt idx="1959">
                  <c:v>39710</c:v>
                </c:pt>
                <c:pt idx="1960">
                  <c:v>39709</c:v>
                </c:pt>
                <c:pt idx="1961">
                  <c:v>39708</c:v>
                </c:pt>
                <c:pt idx="1962">
                  <c:v>39707</c:v>
                </c:pt>
                <c:pt idx="1963">
                  <c:v>39706</c:v>
                </c:pt>
                <c:pt idx="1964">
                  <c:v>39703</c:v>
                </c:pt>
                <c:pt idx="1965">
                  <c:v>39702</c:v>
                </c:pt>
                <c:pt idx="1966">
                  <c:v>39701</c:v>
                </c:pt>
                <c:pt idx="1967">
                  <c:v>39700</c:v>
                </c:pt>
                <c:pt idx="1968">
                  <c:v>39699</c:v>
                </c:pt>
                <c:pt idx="1969">
                  <c:v>39696</c:v>
                </c:pt>
                <c:pt idx="1970">
                  <c:v>39695</c:v>
                </c:pt>
                <c:pt idx="1971">
                  <c:v>39694</c:v>
                </c:pt>
                <c:pt idx="1972">
                  <c:v>39693</c:v>
                </c:pt>
                <c:pt idx="1973">
                  <c:v>39689</c:v>
                </c:pt>
                <c:pt idx="1974">
                  <c:v>39688</c:v>
                </c:pt>
                <c:pt idx="1975">
                  <c:v>39687</c:v>
                </c:pt>
                <c:pt idx="1976">
                  <c:v>39686</c:v>
                </c:pt>
                <c:pt idx="1977">
                  <c:v>39685</c:v>
                </c:pt>
                <c:pt idx="1978">
                  <c:v>39682</c:v>
                </c:pt>
                <c:pt idx="1979">
                  <c:v>39681</c:v>
                </c:pt>
                <c:pt idx="1980">
                  <c:v>39680</c:v>
                </c:pt>
                <c:pt idx="1981">
                  <c:v>39679</c:v>
                </c:pt>
                <c:pt idx="1982">
                  <c:v>39678</c:v>
                </c:pt>
                <c:pt idx="1983">
                  <c:v>39675</c:v>
                </c:pt>
                <c:pt idx="1984">
                  <c:v>39674</c:v>
                </c:pt>
                <c:pt idx="1985">
                  <c:v>39673</c:v>
                </c:pt>
                <c:pt idx="1986">
                  <c:v>39672</c:v>
                </c:pt>
                <c:pt idx="1987">
                  <c:v>39671</c:v>
                </c:pt>
                <c:pt idx="1988">
                  <c:v>39668</c:v>
                </c:pt>
              </c:numCache>
            </c:numRef>
          </c:cat>
          <c:val>
            <c:numRef>
              <c:f>Analysis!$B$81:$B$2069</c:f>
              <c:numCache>
                <c:formatCode>#,##0</c:formatCode>
                <c:ptCount val="1989"/>
                <c:pt idx="0">
                  <c:v>82160000</c:v>
                </c:pt>
                <c:pt idx="1">
                  <c:v>133030000</c:v>
                </c:pt>
                <c:pt idx="2">
                  <c:v>106380000</c:v>
                </c:pt>
                <c:pt idx="3">
                  <c:v>112190000</c:v>
                </c:pt>
                <c:pt idx="4">
                  <c:v>138740000</c:v>
                </c:pt>
                <c:pt idx="5">
                  <c:v>239000000</c:v>
                </c:pt>
                <c:pt idx="6">
                  <c:v>98070000</c:v>
                </c:pt>
                <c:pt idx="7">
                  <c:v>89440000</c:v>
                </c:pt>
                <c:pt idx="8">
                  <c:v>85130000</c:v>
                </c:pt>
                <c:pt idx="9">
                  <c:v>99380000</c:v>
                </c:pt>
                <c:pt idx="10">
                  <c:v>248680000</c:v>
                </c:pt>
                <c:pt idx="11">
                  <c:v>91950000</c:v>
                </c:pt>
                <c:pt idx="12">
                  <c:v>94130000</c:v>
                </c:pt>
                <c:pt idx="13">
                  <c:v>93740000</c:v>
                </c:pt>
                <c:pt idx="14">
                  <c:v>101690000</c:v>
                </c:pt>
                <c:pt idx="15">
                  <c:v>90540000</c:v>
                </c:pt>
                <c:pt idx="16">
                  <c:v>69690000</c:v>
                </c:pt>
                <c:pt idx="17">
                  <c:v>71260000</c:v>
                </c:pt>
                <c:pt idx="18">
                  <c:v>78750000</c:v>
                </c:pt>
                <c:pt idx="19">
                  <c:v>71870000</c:v>
                </c:pt>
                <c:pt idx="20">
                  <c:v>82270000</c:v>
                </c:pt>
                <c:pt idx="21">
                  <c:v>75560000</c:v>
                </c:pt>
                <c:pt idx="22">
                  <c:v>78530000</c:v>
                </c:pt>
                <c:pt idx="23">
                  <c:v>147390000</c:v>
                </c:pt>
                <c:pt idx="24">
                  <c:v>73190000</c:v>
                </c:pt>
                <c:pt idx="25">
                  <c:v>68940000</c:v>
                </c:pt>
                <c:pt idx="26">
                  <c:v>79180000</c:v>
                </c:pt>
                <c:pt idx="27">
                  <c:v>86480000</c:v>
                </c:pt>
                <c:pt idx="28">
                  <c:v>87790000</c:v>
                </c:pt>
                <c:pt idx="29">
                  <c:v>111990000</c:v>
                </c:pt>
                <c:pt idx="30">
                  <c:v>95530000</c:v>
                </c:pt>
                <c:pt idx="31">
                  <c:v>79120000</c:v>
                </c:pt>
                <c:pt idx="32">
                  <c:v>103260000</c:v>
                </c:pt>
                <c:pt idx="33">
                  <c:v>88440000</c:v>
                </c:pt>
                <c:pt idx="34">
                  <c:v>86640000</c:v>
                </c:pt>
                <c:pt idx="35">
                  <c:v>88560000</c:v>
                </c:pt>
                <c:pt idx="36">
                  <c:v>87390000</c:v>
                </c:pt>
                <c:pt idx="37">
                  <c:v>75790000</c:v>
                </c:pt>
                <c:pt idx="38">
                  <c:v>85590000</c:v>
                </c:pt>
                <c:pt idx="39">
                  <c:v>80020000</c:v>
                </c:pt>
                <c:pt idx="40">
                  <c:v>81530000</c:v>
                </c:pt>
                <c:pt idx="41">
                  <c:v>95020000</c:v>
                </c:pt>
                <c:pt idx="42">
                  <c:v>97060000</c:v>
                </c:pt>
                <c:pt idx="43">
                  <c:v>80100000</c:v>
                </c:pt>
                <c:pt idx="44">
                  <c:v>136670000</c:v>
                </c:pt>
                <c:pt idx="45">
                  <c:v>100920000</c:v>
                </c:pt>
                <c:pt idx="46">
                  <c:v>109090000</c:v>
                </c:pt>
                <c:pt idx="47">
                  <c:v>92570000</c:v>
                </c:pt>
                <c:pt idx="48">
                  <c:v>83770000</c:v>
                </c:pt>
                <c:pt idx="49">
                  <c:v>134120000</c:v>
                </c:pt>
                <c:pt idx="50">
                  <c:v>102720000</c:v>
                </c:pt>
                <c:pt idx="51">
                  <c:v>100210000</c:v>
                </c:pt>
                <c:pt idx="52">
                  <c:v>89820000</c:v>
                </c:pt>
                <c:pt idx="53">
                  <c:v>89390000</c:v>
                </c:pt>
                <c:pt idx="54">
                  <c:v>118160000</c:v>
                </c:pt>
                <c:pt idx="55">
                  <c:v>84510000</c:v>
                </c:pt>
                <c:pt idx="56">
                  <c:v>91710000</c:v>
                </c:pt>
                <c:pt idx="57">
                  <c:v>81020000</c:v>
                </c:pt>
                <c:pt idx="58">
                  <c:v>107100000</c:v>
                </c:pt>
                <c:pt idx="59">
                  <c:v>79990000</c:v>
                </c:pt>
                <c:pt idx="60">
                  <c:v>90120000</c:v>
                </c:pt>
                <c:pt idx="61">
                  <c:v>99410000</c:v>
                </c:pt>
                <c:pt idx="62">
                  <c:v>115230000</c:v>
                </c:pt>
                <c:pt idx="63">
                  <c:v>85230000</c:v>
                </c:pt>
                <c:pt idx="64">
                  <c:v>104890000</c:v>
                </c:pt>
                <c:pt idx="65">
                  <c:v>102600000</c:v>
                </c:pt>
                <c:pt idx="66">
                  <c:v>79330000</c:v>
                </c:pt>
                <c:pt idx="67">
                  <c:v>86160000</c:v>
                </c:pt>
                <c:pt idx="68">
                  <c:v>70460000</c:v>
                </c:pt>
                <c:pt idx="69">
                  <c:v>84100000</c:v>
                </c:pt>
                <c:pt idx="70">
                  <c:v>84240000</c:v>
                </c:pt>
                <c:pt idx="71">
                  <c:v>95450000</c:v>
                </c:pt>
                <c:pt idx="72">
                  <c:v>84410000</c:v>
                </c:pt>
                <c:pt idx="73">
                  <c:v>321230000</c:v>
                </c:pt>
                <c:pt idx="74">
                  <c:v>117990000</c:v>
                </c:pt>
                <c:pt idx="75">
                  <c:v>118710000</c:v>
                </c:pt>
                <c:pt idx="76">
                  <c:v>92830000</c:v>
                </c:pt>
                <c:pt idx="77">
                  <c:v>96350000</c:v>
                </c:pt>
                <c:pt idx="78">
                  <c:v>123420000</c:v>
                </c:pt>
                <c:pt idx="79">
                  <c:v>117570000</c:v>
                </c:pt>
                <c:pt idx="80">
                  <c:v>116690000</c:v>
                </c:pt>
                <c:pt idx="81">
                  <c:v>108380000</c:v>
                </c:pt>
                <c:pt idx="82">
                  <c:v>100290000</c:v>
                </c:pt>
                <c:pt idx="83">
                  <c:v>106910000</c:v>
                </c:pt>
                <c:pt idx="84">
                  <c:v>91110000</c:v>
                </c:pt>
                <c:pt idx="85">
                  <c:v>104470000</c:v>
                </c:pt>
                <c:pt idx="86">
                  <c:v>105050000</c:v>
                </c:pt>
                <c:pt idx="87">
                  <c:v>126220000</c:v>
                </c:pt>
                <c:pt idx="88">
                  <c:v>98480000</c:v>
                </c:pt>
                <c:pt idx="89">
                  <c:v>94120000</c:v>
                </c:pt>
                <c:pt idx="90">
                  <c:v>93620000</c:v>
                </c:pt>
                <c:pt idx="91">
                  <c:v>98170000</c:v>
                </c:pt>
                <c:pt idx="92">
                  <c:v>102240000</c:v>
                </c:pt>
                <c:pt idx="93">
                  <c:v>134340000</c:v>
                </c:pt>
                <c:pt idx="94">
                  <c:v>104950000</c:v>
                </c:pt>
                <c:pt idx="95">
                  <c:v>124080000</c:v>
                </c:pt>
                <c:pt idx="96">
                  <c:v>142030000</c:v>
                </c:pt>
                <c:pt idx="97">
                  <c:v>132550000</c:v>
                </c:pt>
                <c:pt idx="98">
                  <c:v>172070000</c:v>
                </c:pt>
                <c:pt idx="99">
                  <c:v>122290000</c:v>
                </c:pt>
                <c:pt idx="100">
                  <c:v>127740000</c:v>
                </c:pt>
                <c:pt idx="101">
                  <c:v>165880000</c:v>
                </c:pt>
                <c:pt idx="102">
                  <c:v>139010000</c:v>
                </c:pt>
                <c:pt idx="103">
                  <c:v>131490000</c:v>
                </c:pt>
                <c:pt idx="104">
                  <c:v>141870000</c:v>
                </c:pt>
                <c:pt idx="105">
                  <c:v>126210000</c:v>
                </c:pt>
                <c:pt idx="106">
                  <c:v>114450000</c:v>
                </c:pt>
                <c:pt idx="107">
                  <c:v>217940000</c:v>
                </c:pt>
                <c:pt idx="108">
                  <c:v>130120000</c:v>
                </c:pt>
                <c:pt idx="109">
                  <c:v>138350000</c:v>
                </c:pt>
                <c:pt idx="110">
                  <c:v>118210000</c:v>
                </c:pt>
                <c:pt idx="111">
                  <c:v>123250000</c:v>
                </c:pt>
                <c:pt idx="112">
                  <c:v>145850000</c:v>
                </c:pt>
                <c:pt idx="113">
                  <c:v>145140000</c:v>
                </c:pt>
                <c:pt idx="114">
                  <c:v>191870000</c:v>
                </c:pt>
                <c:pt idx="115">
                  <c:v>144360000</c:v>
                </c:pt>
                <c:pt idx="116">
                  <c:v>239210000</c:v>
                </c:pt>
                <c:pt idx="117">
                  <c:v>158830000</c:v>
                </c:pt>
                <c:pt idx="118">
                  <c:v>153530000</c:v>
                </c:pt>
                <c:pt idx="119">
                  <c:v>117480000</c:v>
                </c:pt>
                <c:pt idx="120">
                  <c:v>127790000</c:v>
                </c:pt>
                <c:pt idx="121">
                  <c:v>141850000</c:v>
                </c:pt>
                <c:pt idx="122">
                  <c:v>176240000</c:v>
                </c:pt>
                <c:pt idx="123">
                  <c:v>120250000</c:v>
                </c:pt>
                <c:pt idx="124">
                  <c:v>105750000</c:v>
                </c:pt>
                <c:pt idx="125">
                  <c:v>148060000</c:v>
                </c:pt>
                <c:pt idx="126">
                  <c:v>93690000</c:v>
                </c:pt>
                <c:pt idx="127">
                  <c:v>59760000</c:v>
                </c:pt>
                <c:pt idx="128">
                  <c:v>69860000</c:v>
                </c:pt>
                <c:pt idx="129">
                  <c:v>59770000</c:v>
                </c:pt>
                <c:pt idx="130">
                  <c:v>40350000</c:v>
                </c:pt>
                <c:pt idx="131">
                  <c:v>92820000</c:v>
                </c:pt>
                <c:pt idx="132">
                  <c:v>91570000</c:v>
                </c:pt>
                <c:pt idx="133">
                  <c:v>114910000</c:v>
                </c:pt>
                <c:pt idx="134">
                  <c:v>344560000</c:v>
                </c:pt>
                <c:pt idx="135">
                  <c:v>115780000</c:v>
                </c:pt>
                <c:pt idx="136">
                  <c:v>123790000</c:v>
                </c:pt>
                <c:pt idx="137">
                  <c:v>123430000</c:v>
                </c:pt>
                <c:pt idx="138">
                  <c:v>142540000</c:v>
                </c:pt>
                <c:pt idx="139">
                  <c:v>134510000</c:v>
                </c:pt>
                <c:pt idx="140">
                  <c:v>107310000</c:v>
                </c:pt>
                <c:pt idx="141">
                  <c:v>122020000</c:v>
                </c:pt>
                <c:pt idx="142">
                  <c:v>113720000</c:v>
                </c:pt>
                <c:pt idx="143">
                  <c:v>99670000</c:v>
                </c:pt>
                <c:pt idx="144">
                  <c:v>137650000</c:v>
                </c:pt>
                <c:pt idx="145">
                  <c:v>126990000</c:v>
                </c:pt>
                <c:pt idx="146">
                  <c:v>102860000</c:v>
                </c:pt>
                <c:pt idx="147">
                  <c:v>103880000</c:v>
                </c:pt>
                <c:pt idx="148">
                  <c:v>155560000</c:v>
                </c:pt>
                <c:pt idx="149">
                  <c:v>82540000</c:v>
                </c:pt>
                <c:pt idx="150">
                  <c:v>82540000</c:v>
                </c:pt>
                <c:pt idx="151">
                  <c:v>127170000</c:v>
                </c:pt>
                <c:pt idx="152">
                  <c:v>134680000</c:v>
                </c:pt>
                <c:pt idx="153">
                  <c:v>153140000</c:v>
                </c:pt>
                <c:pt idx="154">
                  <c:v>114630000</c:v>
                </c:pt>
                <c:pt idx="155">
                  <c:v>106810000</c:v>
                </c:pt>
                <c:pt idx="156">
                  <c:v>167190000</c:v>
                </c:pt>
                <c:pt idx="157">
                  <c:v>137590000</c:v>
                </c:pt>
                <c:pt idx="158">
                  <c:v>134640000</c:v>
                </c:pt>
                <c:pt idx="159">
                  <c:v>113660000</c:v>
                </c:pt>
                <c:pt idx="160">
                  <c:v>95230000</c:v>
                </c:pt>
                <c:pt idx="161">
                  <c:v>108640000</c:v>
                </c:pt>
                <c:pt idx="162">
                  <c:v>121210000</c:v>
                </c:pt>
                <c:pt idx="163">
                  <c:v>107450000</c:v>
                </c:pt>
                <c:pt idx="164">
                  <c:v>98910000</c:v>
                </c:pt>
                <c:pt idx="165">
                  <c:v>99890000</c:v>
                </c:pt>
                <c:pt idx="166">
                  <c:v>92290000</c:v>
                </c:pt>
                <c:pt idx="167">
                  <c:v>100840000</c:v>
                </c:pt>
                <c:pt idx="168">
                  <c:v>149250000</c:v>
                </c:pt>
                <c:pt idx="169">
                  <c:v>90300000</c:v>
                </c:pt>
                <c:pt idx="170">
                  <c:v>115630000</c:v>
                </c:pt>
                <c:pt idx="171">
                  <c:v>113960000</c:v>
                </c:pt>
                <c:pt idx="172">
                  <c:v>116660000</c:v>
                </c:pt>
                <c:pt idx="173">
                  <c:v>158090000</c:v>
                </c:pt>
                <c:pt idx="174">
                  <c:v>152420000</c:v>
                </c:pt>
                <c:pt idx="175">
                  <c:v>107100000</c:v>
                </c:pt>
                <c:pt idx="176">
                  <c:v>106670000</c:v>
                </c:pt>
                <c:pt idx="177">
                  <c:v>118430000</c:v>
                </c:pt>
                <c:pt idx="178">
                  <c:v>145880000</c:v>
                </c:pt>
                <c:pt idx="179">
                  <c:v>122960000</c:v>
                </c:pt>
                <c:pt idx="180">
                  <c:v>120110000</c:v>
                </c:pt>
                <c:pt idx="181">
                  <c:v>99400000</c:v>
                </c:pt>
                <c:pt idx="182">
                  <c:v>72500000</c:v>
                </c:pt>
                <c:pt idx="183">
                  <c:v>103730000</c:v>
                </c:pt>
                <c:pt idx="184">
                  <c:v>100730000</c:v>
                </c:pt>
                <c:pt idx="185">
                  <c:v>115690000</c:v>
                </c:pt>
                <c:pt idx="186">
                  <c:v>120010000</c:v>
                </c:pt>
                <c:pt idx="187">
                  <c:v>127660000</c:v>
                </c:pt>
                <c:pt idx="188">
                  <c:v>136870000</c:v>
                </c:pt>
                <c:pt idx="189">
                  <c:v>111420000</c:v>
                </c:pt>
                <c:pt idx="190">
                  <c:v>145740000</c:v>
                </c:pt>
                <c:pt idx="191">
                  <c:v>121160000</c:v>
                </c:pt>
                <c:pt idx="192">
                  <c:v>139930000</c:v>
                </c:pt>
                <c:pt idx="193">
                  <c:v>130790000</c:v>
                </c:pt>
                <c:pt idx="194">
                  <c:v>122220000</c:v>
                </c:pt>
                <c:pt idx="195">
                  <c:v>86030000</c:v>
                </c:pt>
                <c:pt idx="196">
                  <c:v>119010000</c:v>
                </c:pt>
                <c:pt idx="197">
                  <c:v>90730000</c:v>
                </c:pt>
                <c:pt idx="198">
                  <c:v>341690000</c:v>
                </c:pt>
                <c:pt idx="199">
                  <c:v>129600000</c:v>
                </c:pt>
                <c:pt idx="200">
                  <c:v>99620000</c:v>
                </c:pt>
                <c:pt idx="201">
                  <c:v>93050000</c:v>
                </c:pt>
                <c:pt idx="202">
                  <c:v>92660000</c:v>
                </c:pt>
                <c:pt idx="203">
                  <c:v>104630000</c:v>
                </c:pt>
                <c:pt idx="204">
                  <c:v>122690000</c:v>
                </c:pt>
                <c:pt idx="205">
                  <c:v>118790000</c:v>
                </c:pt>
                <c:pt idx="206">
                  <c:v>123870000</c:v>
                </c:pt>
                <c:pt idx="207">
                  <c:v>127270000</c:v>
                </c:pt>
                <c:pt idx="208">
                  <c:v>109730000</c:v>
                </c:pt>
                <c:pt idx="209">
                  <c:v>133480000</c:v>
                </c:pt>
                <c:pt idx="210">
                  <c:v>171390000</c:v>
                </c:pt>
                <c:pt idx="211">
                  <c:v>141440000</c:v>
                </c:pt>
                <c:pt idx="212">
                  <c:v>131790000</c:v>
                </c:pt>
                <c:pt idx="213">
                  <c:v>171980000</c:v>
                </c:pt>
                <c:pt idx="214">
                  <c:v>208420000</c:v>
                </c:pt>
                <c:pt idx="215">
                  <c:v>213220000</c:v>
                </c:pt>
                <c:pt idx="216">
                  <c:v>293920000</c:v>
                </c:pt>
                <c:pt idx="217">
                  <c:v>225170000</c:v>
                </c:pt>
                <c:pt idx="218">
                  <c:v>128530000</c:v>
                </c:pt>
                <c:pt idx="219">
                  <c:v>104720000</c:v>
                </c:pt>
                <c:pt idx="220">
                  <c:v>79900000</c:v>
                </c:pt>
                <c:pt idx="221">
                  <c:v>73380000</c:v>
                </c:pt>
                <c:pt idx="222">
                  <c:v>82120000</c:v>
                </c:pt>
                <c:pt idx="223">
                  <c:v>88550000</c:v>
                </c:pt>
                <c:pt idx="224">
                  <c:v>120400000</c:v>
                </c:pt>
                <c:pt idx="225">
                  <c:v>103010000</c:v>
                </c:pt>
                <c:pt idx="226">
                  <c:v>92430000</c:v>
                </c:pt>
                <c:pt idx="227">
                  <c:v>81800000</c:v>
                </c:pt>
                <c:pt idx="228">
                  <c:v>96170000</c:v>
                </c:pt>
                <c:pt idx="229">
                  <c:v>102450000</c:v>
                </c:pt>
                <c:pt idx="230">
                  <c:v>99060000</c:v>
                </c:pt>
                <c:pt idx="231">
                  <c:v>87880000</c:v>
                </c:pt>
                <c:pt idx="232">
                  <c:v>106120000</c:v>
                </c:pt>
                <c:pt idx="233">
                  <c:v>76650000</c:v>
                </c:pt>
                <c:pt idx="234">
                  <c:v>93140000</c:v>
                </c:pt>
                <c:pt idx="235">
                  <c:v>103450000</c:v>
                </c:pt>
                <c:pt idx="236">
                  <c:v>117860000</c:v>
                </c:pt>
                <c:pt idx="237">
                  <c:v>103470000</c:v>
                </c:pt>
                <c:pt idx="238">
                  <c:v>88600000</c:v>
                </c:pt>
                <c:pt idx="239">
                  <c:v>112370000</c:v>
                </c:pt>
                <c:pt idx="240">
                  <c:v>100170000</c:v>
                </c:pt>
                <c:pt idx="241">
                  <c:v>75060000</c:v>
                </c:pt>
                <c:pt idx="242">
                  <c:v>106510000</c:v>
                </c:pt>
                <c:pt idx="243">
                  <c:v>85030000</c:v>
                </c:pt>
                <c:pt idx="244">
                  <c:v>80460000</c:v>
                </c:pt>
                <c:pt idx="245">
                  <c:v>76740000</c:v>
                </c:pt>
                <c:pt idx="246">
                  <c:v>86380000</c:v>
                </c:pt>
                <c:pt idx="247">
                  <c:v>85800000</c:v>
                </c:pt>
                <c:pt idx="248">
                  <c:v>100520000</c:v>
                </c:pt>
                <c:pt idx="249">
                  <c:v>69830000</c:v>
                </c:pt>
                <c:pt idx="250">
                  <c:v>105840000</c:v>
                </c:pt>
                <c:pt idx="251">
                  <c:v>90130000</c:v>
                </c:pt>
                <c:pt idx="252">
                  <c:v>83080000</c:v>
                </c:pt>
                <c:pt idx="253">
                  <c:v>87010000</c:v>
                </c:pt>
                <c:pt idx="254">
                  <c:v>126460000</c:v>
                </c:pt>
                <c:pt idx="255">
                  <c:v>116340000</c:v>
                </c:pt>
                <c:pt idx="256">
                  <c:v>158120000</c:v>
                </c:pt>
                <c:pt idx="257">
                  <c:v>78990000</c:v>
                </c:pt>
                <c:pt idx="258">
                  <c:v>104980000</c:v>
                </c:pt>
                <c:pt idx="259">
                  <c:v>75970000</c:v>
                </c:pt>
                <c:pt idx="260">
                  <c:v>77780000</c:v>
                </c:pt>
                <c:pt idx="261">
                  <c:v>258300000</c:v>
                </c:pt>
                <c:pt idx="262">
                  <c:v>94460000</c:v>
                </c:pt>
                <c:pt idx="263">
                  <c:v>92410000</c:v>
                </c:pt>
                <c:pt idx="264">
                  <c:v>77510000</c:v>
                </c:pt>
                <c:pt idx="265">
                  <c:v>91920000</c:v>
                </c:pt>
                <c:pt idx="266">
                  <c:v>83760000</c:v>
                </c:pt>
                <c:pt idx="267">
                  <c:v>89490000</c:v>
                </c:pt>
                <c:pt idx="268">
                  <c:v>96980000</c:v>
                </c:pt>
                <c:pt idx="269">
                  <c:v>90550000</c:v>
                </c:pt>
                <c:pt idx="270">
                  <c:v>86300000</c:v>
                </c:pt>
                <c:pt idx="271">
                  <c:v>89140000</c:v>
                </c:pt>
                <c:pt idx="272">
                  <c:v>93470000</c:v>
                </c:pt>
                <c:pt idx="273">
                  <c:v>73120000</c:v>
                </c:pt>
                <c:pt idx="274">
                  <c:v>77550000</c:v>
                </c:pt>
                <c:pt idx="275">
                  <c:v>85640000</c:v>
                </c:pt>
                <c:pt idx="276">
                  <c:v>139810000</c:v>
                </c:pt>
                <c:pt idx="277">
                  <c:v>67510000</c:v>
                </c:pt>
                <c:pt idx="278">
                  <c:v>96400000</c:v>
                </c:pt>
                <c:pt idx="279">
                  <c:v>109440000</c:v>
                </c:pt>
                <c:pt idx="280">
                  <c:v>78890000</c:v>
                </c:pt>
                <c:pt idx="281">
                  <c:v>84270000</c:v>
                </c:pt>
                <c:pt idx="282">
                  <c:v>80190000</c:v>
                </c:pt>
                <c:pt idx="283">
                  <c:v>87200000</c:v>
                </c:pt>
                <c:pt idx="284">
                  <c:v>79080000</c:v>
                </c:pt>
                <c:pt idx="285">
                  <c:v>108220000</c:v>
                </c:pt>
                <c:pt idx="286">
                  <c:v>91580000</c:v>
                </c:pt>
                <c:pt idx="287">
                  <c:v>85180000</c:v>
                </c:pt>
                <c:pt idx="288">
                  <c:v>89270000</c:v>
                </c:pt>
                <c:pt idx="289">
                  <c:v>86050000</c:v>
                </c:pt>
                <c:pt idx="290">
                  <c:v>94960000</c:v>
                </c:pt>
                <c:pt idx="291">
                  <c:v>80920000</c:v>
                </c:pt>
                <c:pt idx="292">
                  <c:v>100430000</c:v>
                </c:pt>
                <c:pt idx="293">
                  <c:v>95340000</c:v>
                </c:pt>
                <c:pt idx="294">
                  <c:v>86010000</c:v>
                </c:pt>
                <c:pt idx="295">
                  <c:v>91700000</c:v>
                </c:pt>
                <c:pt idx="296">
                  <c:v>129180000</c:v>
                </c:pt>
                <c:pt idx="297">
                  <c:v>102080000</c:v>
                </c:pt>
                <c:pt idx="298">
                  <c:v>124930000</c:v>
                </c:pt>
                <c:pt idx="299">
                  <c:v>121110000</c:v>
                </c:pt>
                <c:pt idx="300">
                  <c:v>119130000</c:v>
                </c:pt>
                <c:pt idx="301">
                  <c:v>100240000</c:v>
                </c:pt>
                <c:pt idx="302">
                  <c:v>91260000</c:v>
                </c:pt>
                <c:pt idx="303">
                  <c:v>95180000</c:v>
                </c:pt>
                <c:pt idx="304">
                  <c:v>103160000</c:v>
                </c:pt>
                <c:pt idx="305">
                  <c:v>138860000</c:v>
                </c:pt>
                <c:pt idx="306">
                  <c:v>89520000</c:v>
                </c:pt>
                <c:pt idx="307">
                  <c:v>113610000</c:v>
                </c:pt>
                <c:pt idx="308">
                  <c:v>82830000</c:v>
                </c:pt>
                <c:pt idx="309">
                  <c:v>120090000</c:v>
                </c:pt>
                <c:pt idx="310">
                  <c:v>116410000</c:v>
                </c:pt>
                <c:pt idx="311">
                  <c:v>86740000</c:v>
                </c:pt>
                <c:pt idx="312">
                  <c:v>76820000</c:v>
                </c:pt>
                <c:pt idx="313">
                  <c:v>72150000</c:v>
                </c:pt>
                <c:pt idx="314">
                  <c:v>100850000</c:v>
                </c:pt>
                <c:pt idx="315">
                  <c:v>87370000</c:v>
                </c:pt>
                <c:pt idx="316">
                  <c:v>103360000</c:v>
                </c:pt>
                <c:pt idx="317">
                  <c:v>119470000</c:v>
                </c:pt>
                <c:pt idx="318">
                  <c:v>104040000</c:v>
                </c:pt>
                <c:pt idx="319">
                  <c:v>103220000</c:v>
                </c:pt>
                <c:pt idx="320">
                  <c:v>117740000</c:v>
                </c:pt>
                <c:pt idx="321">
                  <c:v>106560000</c:v>
                </c:pt>
                <c:pt idx="322">
                  <c:v>87190000</c:v>
                </c:pt>
                <c:pt idx="323">
                  <c:v>98030000</c:v>
                </c:pt>
                <c:pt idx="324">
                  <c:v>333870000</c:v>
                </c:pt>
                <c:pt idx="325">
                  <c:v>107820000</c:v>
                </c:pt>
                <c:pt idx="326">
                  <c:v>130950000</c:v>
                </c:pt>
                <c:pt idx="327">
                  <c:v>82560000</c:v>
                </c:pt>
                <c:pt idx="328">
                  <c:v>101760000</c:v>
                </c:pt>
                <c:pt idx="329">
                  <c:v>113620000</c:v>
                </c:pt>
                <c:pt idx="330">
                  <c:v>111550000</c:v>
                </c:pt>
                <c:pt idx="331">
                  <c:v>102120000</c:v>
                </c:pt>
                <c:pt idx="332">
                  <c:v>120450000</c:v>
                </c:pt>
                <c:pt idx="333">
                  <c:v>85820000</c:v>
                </c:pt>
                <c:pt idx="334">
                  <c:v>113350000</c:v>
                </c:pt>
                <c:pt idx="335">
                  <c:v>75840000</c:v>
                </c:pt>
                <c:pt idx="336">
                  <c:v>80900000</c:v>
                </c:pt>
                <c:pt idx="337">
                  <c:v>83830000</c:v>
                </c:pt>
                <c:pt idx="338">
                  <c:v>89790000</c:v>
                </c:pt>
                <c:pt idx="339">
                  <c:v>101110000</c:v>
                </c:pt>
                <c:pt idx="340">
                  <c:v>81500000</c:v>
                </c:pt>
                <c:pt idx="341">
                  <c:v>80480000</c:v>
                </c:pt>
                <c:pt idx="342">
                  <c:v>79310000</c:v>
                </c:pt>
                <c:pt idx="343">
                  <c:v>83670000</c:v>
                </c:pt>
                <c:pt idx="344">
                  <c:v>111390000</c:v>
                </c:pt>
                <c:pt idx="345">
                  <c:v>79130000</c:v>
                </c:pt>
                <c:pt idx="346">
                  <c:v>75090000</c:v>
                </c:pt>
                <c:pt idx="347">
                  <c:v>98760000</c:v>
                </c:pt>
                <c:pt idx="348">
                  <c:v>85230000</c:v>
                </c:pt>
                <c:pt idx="349">
                  <c:v>117160000</c:v>
                </c:pt>
                <c:pt idx="350">
                  <c:v>89890000</c:v>
                </c:pt>
                <c:pt idx="351">
                  <c:v>89930000</c:v>
                </c:pt>
                <c:pt idx="352">
                  <c:v>81590000</c:v>
                </c:pt>
                <c:pt idx="353">
                  <c:v>93610000</c:v>
                </c:pt>
                <c:pt idx="354">
                  <c:v>79890000</c:v>
                </c:pt>
                <c:pt idx="355">
                  <c:v>102560000</c:v>
                </c:pt>
                <c:pt idx="356">
                  <c:v>112860000</c:v>
                </c:pt>
                <c:pt idx="357">
                  <c:v>108090000</c:v>
                </c:pt>
                <c:pt idx="358">
                  <c:v>168560000</c:v>
                </c:pt>
                <c:pt idx="359">
                  <c:v>111690000</c:v>
                </c:pt>
                <c:pt idx="360">
                  <c:v>115980000</c:v>
                </c:pt>
                <c:pt idx="361">
                  <c:v>135940000</c:v>
                </c:pt>
                <c:pt idx="362">
                  <c:v>87220000</c:v>
                </c:pt>
                <c:pt idx="363">
                  <c:v>97110000</c:v>
                </c:pt>
                <c:pt idx="364">
                  <c:v>111980000</c:v>
                </c:pt>
                <c:pt idx="365">
                  <c:v>95530000</c:v>
                </c:pt>
                <c:pt idx="366">
                  <c:v>119600000</c:v>
                </c:pt>
                <c:pt idx="367">
                  <c:v>140480000</c:v>
                </c:pt>
                <c:pt idx="368">
                  <c:v>94520000</c:v>
                </c:pt>
                <c:pt idx="369">
                  <c:v>109180000</c:v>
                </c:pt>
                <c:pt idx="370">
                  <c:v>99360000</c:v>
                </c:pt>
                <c:pt idx="371">
                  <c:v>92500000</c:v>
                </c:pt>
                <c:pt idx="372">
                  <c:v>93390000</c:v>
                </c:pt>
                <c:pt idx="373">
                  <c:v>114890000</c:v>
                </c:pt>
                <c:pt idx="374">
                  <c:v>91030000</c:v>
                </c:pt>
                <c:pt idx="375">
                  <c:v>101870000</c:v>
                </c:pt>
                <c:pt idx="376">
                  <c:v>116160000</c:v>
                </c:pt>
                <c:pt idx="377">
                  <c:v>76270000</c:v>
                </c:pt>
                <c:pt idx="378">
                  <c:v>82840000</c:v>
                </c:pt>
                <c:pt idx="379">
                  <c:v>47490000</c:v>
                </c:pt>
                <c:pt idx="380">
                  <c:v>53870000</c:v>
                </c:pt>
                <c:pt idx="381">
                  <c:v>52570000</c:v>
                </c:pt>
                <c:pt idx="382">
                  <c:v>42870000</c:v>
                </c:pt>
                <c:pt idx="383">
                  <c:v>82890000</c:v>
                </c:pt>
                <c:pt idx="384">
                  <c:v>98460000</c:v>
                </c:pt>
                <c:pt idx="385">
                  <c:v>343690000</c:v>
                </c:pt>
                <c:pt idx="386">
                  <c:v>123940000</c:v>
                </c:pt>
                <c:pt idx="387">
                  <c:v>118220000</c:v>
                </c:pt>
                <c:pt idx="388">
                  <c:v>116640000</c:v>
                </c:pt>
                <c:pt idx="389">
                  <c:v>114050000</c:v>
                </c:pt>
                <c:pt idx="390">
                  <c:v>121950000</c:v>
                </c:pt>
                <c:pt idx="391">
                  <c:v>90100000</c:v>
                </c:pt>
                <c:pt idx="392">
                  <c:v>115100000</c:v>
                </c:pt>
                <c:pt idx="393">
                  <c:v>100400000</c:v>
                </c:pt>
                <c:pt idx="394">
                  <c:v>88680000</c:v>
                </c:pt>
                <c:pt idx="395">
                  <c:v>79110000</c:v>
                </c:pt>
                <c:pt idx="396">
                  <c:v>76270000</c:v>
                </c:pt>
                <c:pt idx="397">
                  <c:v>99400000</c:v>
                </c:pt>
                <c:pt idx="398">
                  <c:v>81970000</c:v>
                </c:pt>
                <c:pt idx="399">
                  <c:v>86390000</c:v>
                </c:pt>
                <c:pt idx="400">
                  <c:v>80470000</c:v>
                </c:pt>
                <c:pt idx="401">
                  <c:v>67450000</c:v>
                </c:pt>
                <c:pt idx="402">
                  <c:v>88190000</c:v>
                </c:pt>
                <c:pt idx="403">
                  <c:v>85510000</c:v>
                </c:pt>
                <c:pt idx="404">
                  <c:v>140940000</c:v>
                </c:pt>
                <c:pt idx="405">
                  <c:v>77740000</c:v>
                </c:pt>
                <c:pt idx="406">
                  <c:v>73780000</c:v>
                </c:pt>
                <c:pt idx="407">
                  <c:v>87420000</c:v>
                </c:pt>
                <c:pt idx="408">
                  <c:v>70330000</c:v>
                </c:pt>
                <c:pt idx="409">
                  <c:v>72850000</c:v>
                </c:pt>
                <c:pt idx="410">
                  <c:v>80540000</c:v>
                </c:pt>
                <c:pt idx="411">
                  <c:v>75980000</c:v>
                </c:pt>
                <c:pt idx="412">
                  <c:v>52880000</c:v>
                </c:pt>
                <c:pt idx="413">
                  <c:v>71430000</c:v>
                </c:pt>
                <c:pt idx="414">
                  <c:v>82860000</c:v>
                </c:pt>
                <c:pt idx="415">
                  <c:v>70670000</c:v>
                </c:pt>
                <c:pt idx="416">
                  <c:v>76030000</c:v>
                </c:pt>
                <c:pt idx="417">
                  <c:v>81390000</c:v>
                </c:pt>
                <c:pt idx="418">
                  <c:v>80030000</c:v>
                </c:pt>
                <c:pt idx="419">
                  <c:v>121610000</c:v>
                </c:pt>
                <c:pt idx="420">
                  <c:v>80180000</c:v>
                </c:pt>
                <c:pt idx="421">
                  <c:v>76450000</c:v>
                </c:pt>
                <c:pt idx="422">
                  <c:v>83870000</c:v>
                </c:pt>
                <c:pt idx="423">
                  <c:v>72580000</c:v>
                </c:pt>
                <c:pt idx="424">
                  <c:v>90400000</c:v>
                </c:pt>
                <c:pt idx="425">
                  <c:v>99420000</c:v>
                </c:pt>
                <c:pt idx="426">
                  <c:v>92050000</c:v>
                </c:pt>
                <c:pt idx="427">
                  <c:v>105110000</c:v>
                </c:pt>
                <c:pt idx="428">
                  <c:v>94320000</c:v>
                </c:pt>
                <c:pt idx="429">
                  <c:v>137910000</c:v>
                </c:pt>
                <c:pt idx="430">
                  <c:v>131670000</c:v>
                </c:pt>
                <c:pt idx="431">
                  <c:v>160380000</c:v>
                </c:pt>
                <c:pt idx="432">
                  <c:v>110410000</c:v>
                </c:pt>
                <c:pt idx="433">
                  <c:v>107830000</c:v>
                </c:pt>
                <c:pt idx="434">
                  <c:v>136370000</c:v>
                </c:pt>
                <c:pt idx="435">
                  <c:v>93210000</c:v>
                </c:pt>
                <c:pt idx="436">
                  <c:v>106930000</c:v>
                </c:pt>
                <c:pt idx="437">
                  <c:v>79420000</c:v>
                </c:pt>
                <c:pt idx="438">
                  <c:v>655450000</c:v>
                </c:pt>
                <c:pt idx="439">
                  <c:v>87940000</c:v>
                </c:pt>
                <c:pt idx="440">
                  <c:v>75490000</c:v>
                </c:pt>
                <c:pt idx="441">
                  <c:v>104240000</c:v>
                </c:pt>
                <c:pt idx="442">
                  <c:v>102290000</c:v>
                </c:pt>
                <c:pt idx="443">
                  <c:v>70220000</c:v>
                </c:pt>
                <c:pt idx="444">
                  <c:v>74670000</c:v>
                </c:pt>
                <c:pt idx="445">
                  <c:v>93520000</c:v>
                </c:pt>
                <c:pt idx="446">
                  <c:v>80530000</c:v>
                </c:pt>
                <c:pt idx="447">
                  <c:v>77090000</c:v>
                </c:pt>
                <c:pt idx="448">
                  <c:v>74300000</c:v>
                </c:pt>
                <c:pt idx="449">
                  <c:v>349620000</c:v>
                </c:pt>
                <c:pt idx="450">
                  <c:v>85300000</c:v>
                </c:pt>
                <c:pt idx="451">
                  <c:v>87810000</c:v>
                </c:pt>
                <c:pt idx="452">
                  <c:v>73200000</c:v>
                </c:pt>
                <c:pt idx="453">
                  <c:v>71740000</c:v>
                </c:pt>
                <c:pt idx="454">
                  <c:v>82820000</c:v>
                </c:pt>
                <c:pt idx="455">
                  <c:v>63650000</c:v>
                </c:pt>
                <c:pt idx="456">
                  <c:v>76780000</c:v>
                </c:pt>
                <c:pt idx="457">
                  <c:v>69030000</c:v>
                </c:pt>
                <c:pt idx="458">
                  <c:v>65640000</c:v>
                </c:pt>
                <c:pt idx="459">
                  <c:v>76630000</c:v>
                </c:pt>
                <c:pt idx="460">
                  <c:v>68120000</c:v>
                </c:pt>
                <c:pt idx="461">
                  <c:v>62770000</c:v>
                </c:pt>
                <c:pt idx="462">
                  <c:v>64820000</c:v>
                </c:pt>
                <c:pt idx="463">
                  <c:v>81500000</c:v>
                </c:pt>
                <c:pt idx="464">
                  <c:v>51860000</c:v>
                </c:pt>
                <c:pt idx="465">
                  <c:v>61690000</c:v>
                </c:pt>
                <c:pt idx="466">
                  <c:v>50710000</c:v>
                </c:pt>
                <c:pt idx="467">
                  <c:v>57400000</c:v>
                </c:pt>
                <c:pt idx="468">
                  <c:v>64330000</c:v>
                </c:pt>
                <c:pt idx="469">
                  <c:v>65160000</c:v>
                </c:pt>
                <c:pt idx="470">
                  <c:v>61960000</c:v>
                </c:pt>
                <c:pt idx="471">
                  <c:v>67220000</c:v>
                </c:pt>
                <c:pt idx="472">
                  <c:v>75670000</c:v>
                </c:pt>
                <c:pt idx="473">
                  <c:v>109180000</c:v>
                </c:pt>
                <c:pt idx="474">
                  <c:v>62370000</c:v>
                </c:pt>
                <c:pt idx="475">
                  <c:v>66020000</c:v>
                </c:pt>
                <c:pt idx="476">
                  <c:v>62770000</c:v>
                </c:pt>
                <c:pt idx="477">
                  <c:v>65560000</c:v>
                </c:pt>
                <c:pt idx="478">
                  <c:v>82420000</c:v>
                </c:pt>
                <c:pt idx="479">
                  <c:v>80430000</c:v>
                </c:pt>
                <c:pt idx="480">
                  <c:v>78600000</c:v>
                </c:pt>
                <c:pt idx="481">
                  <c:v>76630000</c:v>
                </c:pt>
                <c:pt idx="482">
                  <c:v>76260000</c:v>
                </c:pt>
                <c:pt idx="483">
                  <c:v>84860000</c:v>
                </c:pt>
                <c:pt idx="484">
                  <c:v>101670000</c:v>
                </c:pt>
                <c:pt idx="485">
                  <c:v>77750000</c:v>
                </c:pt>
                <c:pt idx="486">
                  <c:v>75980000</c:v>
                </c:pt>
                <c:pt idx="487">
                  <c:v>66190000</c:v>
                </c:pt>
                <c:pt idx="488">
                  <c:v>67290000</c:v>
                </c:pt>
                <c:pt idx="489">
                  <c:v>66390000</c:v>
                </c:pt>
                <c:pt idx="490">
                  <c:v>73440000</c:v>
                </c:pt>
                <c:pt idx="491">
                  <c:v>77960000</c:v>
                </c:pt>
                <c:pt idx="492">
                  <c:v>67590000</c:v>
                </c:pt>
                <c:pt idx="493">
                  <c:v>112530000</c:v>
                </c:pt>
                <c:pt idx="494">
                  <c:v>99240000</c:v>
                </c:pt>
                <c:pt idx="495">
                  <c:v>111500000</c:v>
                </c:pt>
                <c:pt idx="496">
                  <c:v>101730000</c:v>
                </c:pt>
                <c:pt idx="497">
                  <c:v>60570000</c:v>
                </c:pt>
                <c:pt idx="498">
                  <c:v>61000000</c:v>
                </c:pt>
                <c:pt idx="499">
                  <c:v>67510000</c:v>
                </c:pt>
                <c:pt idx="500">
                  <c:v>67120000</c:v>
                </c:pt>
                <c:pt idx="501">
                  <c:v>75250000</c:v>
                </c:pt>
                <c:pt idx="502">
                  <c:v>61480000</c:v>
                </c:pt>
                <c:pt idx="503">
                  <c:v>66800000</c:v>
                </c:pt>
                <c:pt idx="504">
                  <c:v>57840000</c:v>
                </c:pt>
                <c:pt idx="505">
                  <c:v>74050000</c:v>
                </c:pt>
                <c:pt idx="506">
                  <c:v>90360000</c:v>
                </c:pt>
                <c:pt idx="507">
                  <c:v>137690000</c:v>
                </c:pt>
                <c:pt idx="508">
                  <c:v>63650000</c:v>
                </c:pt>
                <c:pt idx="509">
                  <c:v>73920000</c:v>
                </c:pt>
                <c:pt idx="510">
                  <c:v>80220000</c:v>
                </c:pt>
                <c:pt idx="511">
                  <c:v>63640000</c:v>
                </c:pt>
                <c:pt idx="512">
                  <c:v>247350000</c:v>
                </c:pt>
                <c:pt idx="513">
                  <c:v>80220000</c:v>
                </c:pt>
                <c:pt idx="514">
                  <c:v>73720000</c:v>
                </c:pt>
                <c:pt idx="515">
                  <c:v>63530000</c:v>
                </c:pt>
                <c:pt idx="516">
                  <c:v>77900000</c:v>
                </c:pt>
                <c:pt idx="517">
                  <c:v>95220000</c:v>
                </c:pt>
                <c:pt idx="518">
                  <c:v>72560000</c:v>
                </c:pt>
                <c:pt idx="519">
                  <c:v>61860000</c:v>
                </c:pt>
                <c:pt idx="520">
                  <c:v>64560000</c:v>
                </c:pt>
                <c:pt idx="521">
                  <c:v>67130000</c:v>
                </c:pt>
                <c:pt idx="522">
                  <c:v>80530000</c:v>
                </c:pt>
                <c:pt idx="523">
                  <c:v>70460000</c:v>
                </c:pt>
                <c:pt idx="524">
                  <c:v>65570000</c:v>
                </c:pt>
                <c:pt idx="525">
                  <c:v>67830000</c:v>
                </c:pt>
                <c:pt idx="526">
                  <c:v>57560000</c:v>
                </c:pt>
                <c:pt idx="527">
                  <c:v>105190000</c:v>
                </c:pt>
                <c:pt idx="528">
                  <c:v>55500000</c:v>
                </c:pt>
                <c:pt idx="529">
                  <c:v>62480000</c:v>
                </c:pt>
                <c:pt idx="530">
                  <c:v>80870000</c:v>
                </c:pt>
                <c:pt idx="531">
                  <c:v>61340000</c:v>
                </c:pt>
                <c:pt idx="532">
                  <c:v>59250000</c:v>
                </c:pt>
                <c:pt idx="533">
                  <c:v>76730000</c:v>
                </c:pt>
                <c:pt idx="534">
                  <c:v>75150000</c:v>
                </c:pt>
                <c:pt idx="535">
                  <c:v>82180000</c:v>
                </c:pt>
                <c:pt idx="536">
                  <c:v>119330000</c:v>
                </c:pt>
                <c:pt idx="537">
                  <c:v>106610000</c:v>
                </c:pt>
                <c:pt idx="538">
                  <c:v>71970000</c:v>
                </c:pt>
                <c:pt idx="539">
                  <c:v>71340000</c:v>
                </c:pt>
                <c:pt idx="540">
                  <c:v>71550000</c:v>
                </c:pt>
                <c:pt idx="541">
                  <c:v>74980000</c:v>
                </c:pt>
                <c:pt idx="542">
                  <c:v>75620000</c:v>
                </c:pt>
                <c:pt idx="543">
                  <c:v>93870000</c:v>
                </c:pt>
                <c:pt idx="544">
                  <c:v>74340000</c:v>
                </c:pt>
                <c:pt idx="545">
                  <c:v>70320000</c:v>
                </c:pt>
                <c:pt idx="546">
                  <c:v>78910000</c:v>
                </c:pt>
                <c:pt idx="547">
                  <c:v>75630000</c:v>
                </c:pt>
                <c:pt idx="548">
                  <c:v>92970000</c:v>
                </c:pt>
                <c:pt idx="549">
                  <c:v>71240000</c:v>
                </c:pt>
                <c:pt idx="550">
                  <c:v>105510000</c:v>
                </c:pt>
                <c:pt idx="551">
                  <c:v>90630000</c:v>
                </c:pt>
                <c:pt idx="552">
                  <c:v>80340000</c:v>
                </c:pt>
                <c:pt idx="553">
                  <c:v>76830000</c:v>
                </c:pt>
                <c:pt idx="554">
                  <c:v>84830000</c:v>
                </c:pt>
                <c:pt idx="555">
                  <c:v>79500000</c:v>
                </c:pt>
                <c:pt idx="556">
                  <c:v>136190000</c:v>
                </c:pt>
                <c:pt idx="557">
                  <c:v>94650000</c:v>
                </c:pt>
                <c:pt idx="558">
                  <c:v>97850000</c:v>
                </c:pt>
                <c:pt idx="559">
                  <c:v>90020000</c:v>
                </c:pt>
                <c:pt idx="560">
                  <c:v>119550000</c:v>
                </c:pt>
                <c:pt idx="561">
                  <c:v>112550000</c:v>
                </c:pt>
                <c:pt idx="562">
                  <c:v>91550000</c:v>
                </c:pt>
                <c:pt idx="563">
                  <c:v>98510000</c:v>
                </c:pt>
                <c:pt idx="564">
                  <c:v>116540000</c:v>
                </c:pt>
                <c:pt idx="565">
                  <c:v>104350000</c:v>
                </c:pt>
                <c:pt idx="566">
                  <c:v>77220000</c:v>
                </c:pt>
                <c:pt idx="567">
                  <c:v>78120000</c:v>
                </c:pt>
                <c:pt idx="568">
                  <c:v>88010000</c:v>
                </c:pt>
                <c:pt idx="569">
                  <c:v>104510000</c:v>
                </c:pt>
                <c:pt idx="570">
                  <c:v>86370000</c:v>
                </c:pt>
                <c:pt idx="571">
                  <c:v>93650000</c:v>
                </c:pt>
                <c:pt idx="572">
                  <c:v>92770000</c:v>
                </c:pt>
                <c:pt idx="573">
                  <c:v>89110000</c:v>
                </c:pt>
                <c:pt idx="574">
                  <c:v>110620000</c:v>
                </c:pt>
                <c:pt idx="575">
                  <c:v>353670000</c:v>
                </c:pt>
                <c:pt idx="576">
                  <c:v>91530000</c:v>
                </c:pt>
                <c:pt idx="577">
                  <c:v>90110000</c:v>
                </c:pt>
                <c:pt idx="578">
                  <c:v>79140000</c:v>
                </c:pt>
                <c:pt idx="579">
                  <c:v>88930000</c:v>
                </c:pt>
                <c:pt idx="580">
                  <c:v>85660000</c:v>
                </c:pt>
                <c:pt idx="581">
                  <c:v>86160000</c:v>
                </c:pt>
                <c:pt idx="582">
                  <c:v>77900000</c:v>
                </c:pt>
                <c:pt idx="583">
                  <c:v>78150000</c:v>
                </c:pt>
                <c:pt idx="584">
                  <c:v>68210000</c:v>
                </c:pt>
                <c:pt idx="585">
                  <c:v>80690000</c:v>
                </c:pt>
                <c:pt idx="586">
                  <c:v>75900000</c:v>
                </c:pt>
                <c:pt idx="587">
                  <c:v>73980000</c:v>
                </c:pt>
                <c:pt idx="588">
                  <c:v>96120000</c:v>
                </c:pt>
                <c:pt idx="589">
                  <c:v>92760000</c:v>
                </c:pt>
                <c:pt idx="590">
                  <c:v>122110000</c:v>
                </c:pt>
                <c:pt idx="591">
                  <c:v>97640000</c:v>
                </c:pt>
                <c:pt idx="592">
                  <c:v>93980000</c:v>
                </c:pt>
                <c:pt idx="593">
                  <c:v>99470000</c:v>
                </c:pt>
                <c:pt idx="594">
                  <c:v>244580000</c:v>
                </c:pt>
                <c:pt idx="595">
                  <c:v>126580000</c:v>
                </c:pt>
                <c:pt idx="596">
                  <c:v>77720000</c:v>
                </c:pt>
                <c:pt idx="597">
                  <c:v>80560000</c:v>
                </c:pt>
                <c:pt idx="598">
                  <c:v>91250000</c:v>
                </c:pt>
                <c:pt idx="599">
                  <c:v>84060000</c:v>
                </c:pt>
                <c:pt idx="600">
                  <c:v>99470000</c:v>
                </c:pt>
                <c:pt idx="601">
                  <c:v>77310000</c:v>
                </c:pt>
                <c:pt idx="602">
                  <c:v>95930000</c:v>
                </c:pt>
                <c:pt idx="603">
                  <c:v>84110000</c:v>
                </c:pt>
                <c:pt idx="604">
                  <c:v>105780000</c:v>
                </c:pt>
                <c:pt idx="605">
                  <c:v>106980000</c:v>
                </c:pt>
                <c:pt idx="606">
                  <c:v>105130000</c:v>
                </c:pt>
                <c:pt idx="607">
                  <c:v>124110000</c:v>
                </c:pt>
                <c:pt idx="608">
                  <c:v>151050000</c:v>
                </c:pt>
                <c:pt idx="609">
                  <c:v>137090000</c:v>
                </c:pt>
                <c:pt idx="610">
                  <c:v>92100000</c:v>
                </c:pt>
                <c:pt idx="611">
                  <c:v>109590000</c:v>
                </c:pt>
                <c:pt idx="612">
                  <c:v>89110000</c:v>
                </c:pt>
                <c:pt idx="613">
                  <c:v>127540000</c:v>
                </c:pt>
                <c:pt idx="614">
                  <c:v>141450000</c:v>
                </c:pt>
                <c:pt idx="615">
                  <c:v>100540000</c:v>
                </c:pt>
                <c:pt idx="616">
                  <c:v>87470000</c:v>
                </c:pt>
                <c:pt idx="617">
                  <c:v>111570000</c:v>
                </c:pt>
                <c:pt idx="618">
                  <c:v>184970000</c:v>
                </c:pt>
                <c:pt idx="619">
                  <c:v>87370000</c:v>
                </c:pt>
                <c:pt idx="620">
                  <c:v>101130000</c:v>
                </c:pt>
                <c:pt idx="621">
                  <c:v>98610000</c:v>
                </c:pt>
                <c:pt idx="622">
                  <c:v>111680000</c:v>
                </c:pt>
                <c:pt idx="623">
                  <c:v>85190000</c:v>
                </c:pt>
                <c:pt idx="624">
                  <c:v>83990000</c:v>
                </c:pt>
                <c:pt idx="625">
                  <c:v>103260000</c:v>
                </c:pt>
                <c:pt idx="626">
                  <c:v>81270000</c:v>
                </c:pt>
                <c:pt idx="627">
                  <c:v>89380000</c:v>
                </c:pt>
                <c:pt idx="628">
                  <c:v>72770000</c:v>
                </c:pt>
                <c:pt idx="629">
                  <c:v>80960000</c:v>
                </c:pt>
                <c:pt idx="630">
                  <c:v>78760000</c:v>
                </c:pt>
                <c:pt idx="631">
                  <c:v>54220000</c:v>
                </c:pt>
                <c:pt idx="632">
                  <c:v>47230000</c:v>
                </c:pt>
                <c:pt idx="633">
                  <c:v>50160000</c:v>
                </c:pt>
                <c:pt idx="634">
                  <c:v>33640000</c:v>
                </c:pt>
                <c:pt idx="635">
                  <c:v>78930000</c:v>
                </c:pt>
                <c:pt idx="636">
                  <c:v>285190000</c:v>
                </c:pt>
                <c:pt idx="637">
                  <c:v>94980000</c:v>
                </c:pt>
                <c:pt idx="638">
                  <c:v>129620000</c:v>
                </c:pt>
                <c:pt idx="639">
                  <c:v>101490000</c:v>
                </c:pt>
                <c:pt idx="640">
                  <c:v>101470000</c:v>
                </c:pt>
                <c:pt idx="641">
                  <c:v>83180000</c:v>
                </c:pt>
                <c:pt idx="642">
                  <c:v>105870000</c:v>
                </c:pt>
                <c:pt idx="643">
                  <c:v>107170000</c:v>
                </c:pt>
                <c:pt idx="644">
                  <c:v>79420000</c:v>
                </c:pt>
                <c:pt idx="645">
                  <c:v>91810000</c:v>
                </c:pt>
                <c:pt idx="646">
                  <c:v>98260000</c:v>
                </c:pt>
                <c:pt idx="647">
                  <c:v>128080000</c:v>
                </c:pt>
                <c:pt idx="648">
                  <c:v>111180000</c:v>
                </c:pt>
                <c:pt idx="649">
                  <c:v>103910000</c:v>
                </c:pt>
                <c:pt idx="650">
                  <c:v>92590000</c:v>
                </c:pt>
                <c:pt idx="651">
                  <c:v>69190000</c:v>
                </c:pt>
                <c:pt idx="652">
                  <c:v>65730000</c:v>
                </c:pt>
                <c:pt idx="653">
                  <c:v>107450000</c:v>
                </c:pt>
                <c:pt idx="654">
                  <c:v>94040000</c:v>
                </c:pt>
                <c:pt idx="655">
                  <c:v>81000000</c:v>
                </c:pt>
                <c:pt idx="656">
                  <c:v>79000000</c:v>
                </c:pt>
                <c:pt idx="657">
                  <c:v>84350000</c:v>
                </c:pt>
                <c:pt idx="658">
                  <c:v>84570000</c:v>
                </c:pt>
                <c:pt idx="659">
                  <c:v>94860000</c:v>
                </c:pt>
                <c:pt idx="660">
                  <c:v>126460000</c:v>
                </c:pt>
                <c:pt idx="661">
                  <c:v>123860000</c:v>
                </c:pt>
                <c:pt idx="662">
                  <c:v>92450000</c:v>
                </c:pt>
                <c:pt idx="663">
                  <c:v>79260000</c:v>
                </c:pt>
                <c:pt idx="664">
                  <c:v>58860000</c:v>
                </c:pt>
                <c:pt idx="665">
                  <c:v>101200000</c:v>
                </c:pt>
                <c:pt idx="666">
                  <c:v>103860000</c:v>
                </c:pt>
                <c:pt idx="667">
                  <c:v>109200000</c:v>
                </c:pt>
                <c:pt idx="668">
                  <c:v>91890000</c:v>
                </c:pt>
                <c:pt idx="669">
                  <c:v>71200000</c:v>
                </c:pt>
                <c:pt idx="670">
                  <c:v>101830000</c:v>
                </c:pt>
                <c:pt idx="671">
                  <c:v>114050000</c:v>
                </c:pt>
                <c:pt idx="672">
                  <c:v>79170000</c:v>
                </c:pt>
                <c:pt idx="673">
                  <c:v>86600000</c:v>
                </c:pt>
                <c:pt idx="674">
                  <c:v>92760000</c:v>
                </c:pt>
                <c:pt idx="675">
                  <c:v>109900000</c:v>
                </c:pt>
                <c:pt idx="676">
                  <c:v>89240000</c:v>
                </c:pt>
                <c:pt idx="677">
                  <c:v>90630000</c:v>
                </c:pt>
                <c:pt idx="678">
                  <c:v>107030000</c:v>
                </c:pt>
                <c:pt idx="679">
                  <c:v>93660000</c:v>
                </c:pt>
                <c:pt idx="680">
                  <c:v>156660000</c:v>
                </c:pt>
                <c:pt idx="681">
                  <c:v>108490000</c:v>
                </c:pt>
                <c:pt idx="682">
                  <c:v>92850000</c:v>
                </c:pt>
                <c:pt idx="683">
                  <c:v>91440000</c:v>
                </c:pt>
                <c:pt idx="684">
                  <c:v>81420000</c:v>
                </c:pt>
                <c:pt idx="685">
                  <c:v>85730000</c:v>
                </c:pt>
                <c:pt idx="686">
                  <c:v>106540000</c:v>
                </c:pt>
                <c:pt idx="687">
                  <c:v>103190000</c:v>
                </c:pt>
                <c:pt idx="688">
                  <c:v>102690000</c:v>
                </c:pt>
                <c:pt idx="689">
                  <c:v>79620000</c:v>
                </c:pt>
                <c:pt idx="690">
                  <c:v>75100000</c:v>
                </c:pt>
                <c:pt idx="691">
                  <c:v>91300000</c:v>
                </c:pt>
                <c:pt idx="692">
                  <c:v>86090000</c:v>
                </c:pt>
                <c:pt idx="693">
                  <c:v>82460000</c:v>
                </c:pt>
                <c:pt idx="694">
                  <c:v>122330000</c:v>
                </c:pt>
                <c:pt idx="695">
                  <c:v>95660000</c:v>
                </c:pt>
                <c:pt idx="696">
                  <c:v>79050000</c:v>
                </c:pt>
                <c:pt idx="697">
                  <c:v>81890000</c:v>
                </c:pt>
                <c:pt idx="698">
                  <c:v>85430000</c:v>
                </c:pt>
                <c:pt idx="699">
                  <c:v>94920000</c:v>
                </c:pt>
                <c:pt idx="700">
                  <c:v>379650000</c:v>
                </c:pt>
                <c:pt idx="701">
                  <c:v>116280000</c:v>
                </c:pt>
                <c:pt idx="702">
                  <c:v>145410000</c:v>
                </c:pt>
                <c:pt idx="703">
                  <c:v>104480000</c:v>
                </c:pt>
                <c:pt idx="704">
                  <c:v>105740000</c:v>
                </c:pt>
                <c:pt idx="705">
                  <c:v>90890000</c:v>
                </c:pt>
                <c:pt idx="706">
                  <c:v>99760000</c:v>
                </c:pt>
                <c:pt idx="707">
                  <c:v>102090000</c:v>
                </c:pt>
                <c:pt idx="708">
                  <c:v>103200000</c:v>
                </c:pt>
                <c:pt idx="709">
                  <c:v>90660000</c:v>
                </c:pt>
                <c:pt idx="710">
                  <c:v>108410000</c:v>
                </c:pt>
                <c:pt idx="711">
                  <c:v>101010000</c:v>
                </c:pt>
                <c:pt idx="712">
                  <c:v>122150000</c:v>
                </c:pt>
                <c:pt idx="713">
                  <c:v>142530000</c:v>
                </c:pt>
                <c:pt idx="714">
                  <c:v>135850000</c:v>
                </c:pt>
                <c:pt idx="715">
                  <c:v>93170000</c:v>
                </c:pt>
                <c:pt idx="716">
                  <c:v>104620000</c:v>
                </c:pt>
                <c:pt idx="717">
                  <c:v>118610000</c:v>
                </c:pt>
                <c:pt idx="718">
                  <c:v>102820000</c:v>
                </c:pt>
                <c:pt idx="719">
                  <c:v>131860000</c:v>
                </c:pt>
                <c:pt idx="720">
                  <c:v>153490000</c:v>
                </c:pt>
                <c:pt idx="721">
                  <c:v>98340000</c:v>
                </c:pt>
                <c:pt idx="722">
                  <c:v>102340000</c:v>
                </c:pt>
                <c:pt idx="723">
                  <c:v>111660000</c:v>
                </c:pt>
                <c:pt idx="724">
                  <c:v>151620000</c:v>
                </c:pt>
                <c:pt idx="725">
                  <c:v>128340000</c:v>
                </c:pt>
                <c:pt idx="726">
                  <c:v>91030000</c:v>
                </c:pt>
                <c:pt idx="727">
                  <c:v>84790000</c:v>
                </c:pt>
                <c:pt idx="728">
                  <c:v>78060000</c:v>
                </c:pt>
                <c:pt idx="729">
                  <c:v>81180000</c:v>
                </c:pt>
                <c:pt idx="730">
                  <c:v>90990000</c:v>
                </c:pt>
                <c:pt idx="731">
                  <c:v>88430000</c:v>
                </c:pt>
                <c:pt idx="732">
                  <c:v>87730000</c:v>
                </c:pt>
                <c:pt idx="733">
                  <c:v>76850000</c:v>
                </c:pt>
                <c:pt idx="734">
                  <c:v>104840000</c:v>
                </c:pt>
                <c:pt idx="735">
                  <c:v>111040000</c:v>
                </c:pt>
                <c:pt idx="736">
                  <c:v>145120000</c:v>
                </c:pt>
                <c:pt idx="737">
                  <c:v>117550000</c:v>
                </c:pt>
                <c:pt idx="738">
                  <c:v>87240000</c:v>
                </c:pt>
                <c:pt idx="739">
                  <c:v>94880000</c:v>
                </c:pt>
                <c:pt idx="740">
                  <c:v>103260000</c:v>
                </c:pt>
                <c:pt idx="741">
                  <c:v>99320000</c:v>
                </c:pt>
                <c:pt idx="742">
                  <c:v>98700000</c:v>
                </c:pt>
                <c:pt idx="743">
                  <c:v>180920000</c:v>
                </c:pt>
                <c:pt idx="744">
                  <c:v>229260000</c:v>
                </c:pt>
                <c:pt idx="745">
                  <c:v>136270000</c:v>
                </c:pt>
                <c:pt idx="746">
                  <c:v>126240000</c:v>
                </c:pt>
                <c:pt idx="747">
                  <c:v>105970000</c:v>
                </c:pt>
                <c:pt idx="748">
                  <c:v>99430000</c:v>
                </c:pt>
                <c:pt idx="749">
                  <c:v>130140000</c:v>
                </c:pt>
                <c:pt idx="750">
                  <c:v>124950000</c:v>
                </c:pt>
                <c:pt idx="751">
                  <c:v>105050000</c:v>
                </c:pt>
                <c:pt idx="752">
                  <c:v>109270000</c:v>
                </c:pt>
                <c:pt idx="753">
                  <c:v>136820000</c:v>
                </c:pt>
                <c:pt idx="754">
                  <c:v>94560000</c:v>
                </c:pt>
                <c:pt idx="755">
                  <c:v>61000000</c:v>
                </c:pt>
                <c:pt idx="756">
                  <c:v>116610000</c:v>
                </c:pt>
                <c:pt idx="757">
                  <c:v>120570000</c:v>
                </c:pt>
                <c:pt idx="758">
                  <c:v>230000000</c:v>
                </c:pt>
                <c:pt idx="759">
                  <c:v>113650000</c:v>
                </c:pt>
                <c:pt idx="760">
                  <c:v>133230000</c:v>
                </c:pt>
                <c:pt idx="761">
                  <c:v>135940000</c:v>
                </c:pt>
                <c:pt idx="762">
                  <c:v>158670000</c:v>
                </c:pt>
                <c:pt idx="763">
                  <c:v>420080000</c:v>
                </c:pt>
                <c:pt idx="764">
                  <c:v>172630000</c:v>
                </c:pt>
                <c:pt idx="765">
                  <c:v>111380000</c:v>
                </c:pt>
                <c:pt idx="766">
                  <c:v>99210000</c:v>
                </c:pt>
                <c:pt idx="767">
                  <c:v>139250000</c:v>
                </c:pt>
                <c:pt idx="768">
                  <c:v>107430000</c:v>
                </c:pt>
                <c:pt idx="769">
                  <c:v>104490000</c:v>
                </c:pt>
                <c:pt idx="770">
                  <c:v>105770000</c:v>
                </c:pt>
                <c:pt idx="771">
                  <c:v>101610000</c:v>
                </c:pt>
                <c:pt idx="772">
                  <c:v>94250000</c:v>
                </c:pt>
                <c:pt idx="773">
                  <c:v>137380000</c:v>
                </c:pt>
                <c:pt idx="774">
                  <c:v>140410000</c:v>
                </c:pt>
                <c:pt idx="775">
                  <c:v>141400000</c:v>
                </c:pt>
                <c:pt idx="776">
                  <c:v>134280000</c:v>
                </c:pt>
                <c:pt idx="777">
                  <c:v>147980000</c:v>
                </c:pt>
                <c:pt idx="778">
                  <c:v>208830000</c:v>
                </c:pt>
                <c:pt idx="779">
                  <c:v>121150000</c:v>
                </c:pt>
                <c:pt idx="780">
                  <c:v>114020000</c:v>
                </c:pt>
                <c:pt idx="781">
                  <c:v>130680000</c:v>
                </c:pt>
                <c:pt idx="782">
                  <c:v>105660000</c:v>
                </c:pt>
                <c:pt idx="783">
                  <c:v>148810000</c:v>
                </c:pt>
                <c:pt idx="784">
                  <c:v>171850000</c:v>
                </c:pt>
                <c:pt idx="785">
                  <c:v>122970000</c:v>
                </c:pt>
                <c:pt idx="786">
                  <c:v>116420000</c:v>
                </c:pt>
                <c:pt idx="787">
                  <c:v>175750000</c:v>
                </c:pt>
                <c:pt idx="788">
                  <c:v>145090000</c:v>
                </c:pt>
                <c:pt idx="789">
                  <c:v>124030000</c:v>
                </c:pt>
                <c:pt idx="790">
                  <c:v>124590000</c:v>
                </c:pt>
                <c:pt idx="791">
                  <c:v>94280000</c:v>
                </c:pt>
                <c:pt idx="792">
                  <c:v>98980000</c:v>
                </c:pt>
                <c:pt idx="793">
                  <c:v>97810000</c:v>
                </c:pt>
                <c:pt idx="794">
                  <c:v>113510000</c:v>
                </c:pt>
                <c:pt idx="795">
                  <c:v>117230000</c:v>
                </c:pt>
                <c:pt idx="796">
                  <c:v>116160000</c:v>
                </c:pt>
                <c:pt idx="797">
                  <c:v>119890000</c:v>
                </c:pt>
                <c:pt idx="798">
                  <c:v>91180000</c:v>
                </c:pt>
                <c:pt idx="799">
                  <c:v>112620000</c:v>
                </c:pt>
                <c:pt idx="800">
                  <c:v>148250000</c:v>
                </c:pt>
                <c:pt idx="801">
                  <c:v>97060000</c:v>
                </c:pt>
                <c:pt idx="802">
                  <c:v>128910000</c:v>
                </c:pt>
                <c:pt idx="803">
                  <c:v>129600000</c:v>
                </c:pt>
                <c:pt idx="804">
                  <c:v>138020000</c:v>
                </c:pt>
                <c:pt idx="805">
                  <c:v>137320000</c:v>
                </c:pt>
                <c:pt idx="806">
                  <c:v>146890000</c:v>
                </c:pt>
                <c:pt idx="807">
                  <c:v>207200000</c:v>
                </c:pt>
                <c:pt idx="808">
                  <c:v>158050000</c:v>
                </c:pt>
                <c:pt idx="809">
                  <c:v>168010000</c:v>
                </c:pt>
                <c:pt idx="810">
                  <c:v>126320000</c:v>
                </c:pt>
                <c:pt idx="811">
                  <c:v>161680000</c:v>
                </c:pt>
                <c:pt idx="812">
                  <c:v>119570000</c:v>
                </c:pt>
                <c:pt idx="813">
                  <c:v>144570000</c:v>
                </c:pt>
                <c:pt idx="814">
                  <c:v>120520000</c:v>
                </c:pt>
                <c:pt idx="815">
                  <c:v>128580000</c:v>
                </c:pt>
                <c:pt idx="816">
                  <c:v>106680000</c:v>
                </c:pt>
                <c:pt idx="817">
                  <c:v>131250000</c:v>
                </c:pt>
                <c:pt idx="818">
                  <c:v>104790000</c:v>
                </c:pt>
                <c:pt idx="819">
                  <c:v>127140000</c:v>
                </c:pt>
                <c:pt idx="820">
                  <c:v>98420000</c:v>
                </c:pt>
                <c:pt idx="821">
                  <c:v>91400000</c:v>
                </c:pt>
                <c:pt idx="822">
                  <c:v>153710000</c:v>
                </c:pt>
                <c:pt idx="823">
                  <c:v>92680000</c:v>
                </c:pt>
                <c:pt idx="824">
                  <c:v>96030000</c:v>
                </c:pt>
                <c:pt idx="825">
                  <c:v>124840000</c:v>
                </c:pt>
                <c:pt idx="826">
                  <c:v>101450000</c:v>
                </c:pt>
                <c:pt idx="827">
                  <c:v>110450000</c:v>
                </c:pt>
                <c:pt idx="828">
                  <c:v>121240000</c:v>
                </c:pt>
                <c:pt idx="829">
                  <c:v>122170000</c:v>
                </c:pt>
                <c:pt idx="830">
                  <c:v>119640000</c:v>
                </c:pt>
                <c:pt idx="831">
                  <c:v>407770000</c:v>
                </c:pt>
                <c:pt idx="832">
                  <c:v>117390000</c:v>
                </c:pt>
                <c:pt idx="833">
                  <c:v>83920000</c:v>
                </c:pt>
                <c:pt idx="834">
                  <c:v>102100000</c:v>
                </c:pt>
                <c:pt idx="835">
                  <c:v>94880000</c:v>
                </c:pt>
                <c:pt idx="836">
                  <c:v>115630000</c:v>
                </c:pt>
                <c:pt idx="837">
                  <c:v>117080000</c:v>
                </c:pt>
                <c:pt idx="838">
                  <c:v>116510000</c:v>
                </c:pt>
                <c:pt idx="839">
                  <c:v>112100000</c:v>
                </c:pt>
                <c:pt idx="840">
                  <c:v>110810000</c:v>
                </c:pt>
                <c:pt idx="841">
                  <c:v>125920000</c:v>
                </c:pt>
                <c:pt idx="842">
                  <c:v>177150000</c:v>
                </c:pt>
                <c:pt idx="843">
                  <c:v>107010000</c:v>
                </c:pt>
                <c:pt idx="844">
                  <c:v>132580000</c:v>
                </c:pt>
                <c:pt idx="845">
                  <c:v>152190000</c:v>
                </c:pt>
                <c:pt idx="846">
                  <c:v>139850000</c:v>
                </c:pt>
                <c:pt idx="847">
                  <c:v>131410000</c:v>
                </c:pt>
                <c:pt idx="848">
                  <c:v>138540000</c:v>
                </c:pt>
                <c:pt idx="849">
                  <c:v>136410000</c:v>
                </c:pt>
                <c:pt idx="850">
                  <c:v>195670000</c:v>
                </c:pt>
                <c:pt idx="851">
                  <c:v>114800000</c:v>
                </c:pt>
                <c:pt idx="852">
                  <c:v>130520000</c:v>
                </c:pt>
                <c:pt idx="853">
                  <c:v>117180000</c:v>
                </c:pt>
                <c:pt idx="854">
                  <c:v>75090000</c:v>
                </c:pt>
                <c:pt idx="855">
                  <c:v>99860000</c:v>
                </c:pt>
                <c:pt idx="856">
                  <c:v>118530000</c:v>
                </c:pt>
                <c:pt idx="857">
                  <c:v>127560000</c:v>
                </c:pt>
                <c:pt idx="858">
                  <c:v>134390000</c:v>
                </c:pt>
                <c:pt idx="859">
                  <c:v>130420000</c:v>
                </c:pt>
                <c:pt idx="860">
                  <c:v>128420000</c:v>
                </c:pt>
                <c:pt idx="861">
                  <c:v>142600000</c:v>
                </c:pt>
                <c:pt idx="862">
                  <c:v>117200000</c:v>
                </c:pt>
                <c:pt idx="863">
                  <c:v>108230000</c:v>
                </c:pt>
                <c:pt idx="864">
                  <c:v>113570000</c:v>
                </c:pt>
                <c:pt idx="865">
                  <c:v>130300000</c:v>
                </c:pt>
                <c:pt idx="866">
                  <c:v>124780000</c:v>
                </c:pt>
                <c:pt idx="867">
                  <c:v>104490000</c:v>
                </c:pt>
                <c:pt idx="868">
                  <c:v>144300000</c:v>
                </c:pt>
                <c:pt idx="869">
                  <c:v>260900000</c:v>
                </c:pt>
                <c:pt idx="870">
                  <c:v>183900000</c:v>
                </c:pt>
                <c:pt idx="871">
                  <c:v>118540000</c:v>
                </c:pt>
                <c:pt idx="872">
                  <c:v>102280000</c:v>
                </c:pt>
                <c:pt idx="873">
                  <c:v>118460000</c:v>
                </c:pt>
                <c:pt idx="874">
                  <c:v>119200000</c:v>
                </c:pt>
                <c:pt idx="875">
                  <c:v>133520000</c:v>
                </c:pt>
                <c:pt idx="876">
                  <c:v>123070000</c:v>
                </c:pt>
                <c:pt idx="877">
                  <c:v>129570000</c:v>
                </c:pt>
                <c:pt idx="878">
                  <c:v>113120000</c:v>
                </c:pt>
                <c:pt idx="879">
                  <c:v>107590000</c:v>
                </c:pt>
                <c:pt idx="880">
                  <c:v>129630000</c:v>
                </c:pt>
                <c:pt idx="881">
                  <c:v>161430000</c:v>
                </c:pt>
                <c:pt idx="882">
                  <c:v>145740000</c:v>
                </c:pt>
                <c:pt idx="883">
                  <c:v>85980000</c:v>
                </c:pt>
                <c:pt idx="884">
                  <c:v>100160000</c:v>
                </c:pt>
                <c:pt idx="885">
                  <c:v>79410000</c:v>
                </c:pt>
                <c:pt idx="886">
                  <c:v>47710000</c:v>
                </c:pt>
                <c:pt idx="887">
                  <c:v>413270000</c:v>
                </c:pt>
                <c:pt idx="888">
                  <c:v>119800000</c:v>
                </c:pt>
                <c:pt idx="889">
                  <c:v>149020000</c:v>
                </c:pt>
                <c:pt idx="890">
                  <c:v>152920000</c:v>
                </c:pt>
                <c:pt idx="891">
                  <c:v>142980000</c:v>
                </c:pt>
                <c:pt idx="892">
                  <c:v>117620000</c:v>
                </c:pt>
                <c:pt idx="893">
                  <c:v>101190000</c:v>
                </c:pt>
                <c:pt idx="894">
                  <c:v>127510000</c:v>
                </c:pt>
                <c:pt idx="895">
                  <c:v>124510000</c:v>
                </c:pt>
                <c:pt idx="896">
                  <c:v>118530000</c:v>
                </c:pt>
                <c:pt idx="897">
                  <c:v>124130000</c:v>
                </c:pt>
                <c:pt idx="898">
                  <c:v>116850000</c:v>
                </c:pt>
                <c:pt idx="899">
                  <c:v>161230000</c:v>
                </c:pt>
                <c:pt idx="900">
                  <c:v>125290000</c:v>
                </c:pt>
                <c:pt idx="901">
                  <c:v>112900000</c:v>
                </c:pt>
                <c:pt idx="902">
                  <c:v>171070000</c:v>
                </c:pt>
                <c:pt idx="903">
                  <c:v>113620000</c:v>
                </c:pt>
                <c:pt idx="904">
                  <c:v>131000000</c:v>
                </c:pt>
                <c:pt idx="905">
                  <c:v>117900000</c:v>
                </c:pt>
                <c:pt idx="906">
                  <c:v>114360000</c:v>
                </c:pt>
                <c:pt idx="907">
                  <c:v>61110000</c:v>
                </c:pt>
                <c:pt idx="908">
                  <c:v>97300000</c:v>
                </c:pt>
                <c:pt idx="909">
                  <c:v>134160000</c:v>
                </c:pt>
                <c:pt idx="910">
                  <c:v>136910000</c:v>
                </c:pt>
                <c:pt idx="911">
                  <c:v>197110000</c:v>
                </c:pt>
                <c:pt idx="912">
                  <c:v>129150000</c:v>
                </c:pt>
                <c:pt idx="913">
                  <c:v>162180000</c:v>
                </c:pt>
                <c:pt idx="914">
                  <c:v>142200000</c:v>
                </c:pt>
                <c:pt idx="915">
                  <c:v>62360000</c:v>
                </c:pt>
                <c:pt idx="916">
                  <c:v>131670000</c:v>
                </c:pt>
                <c:pt idx="917">
                  <c:v>138350000</c:v>
                </c:pt>
                <c:pt idx="918">
                  <c:v>164250000</c:v>
                </c:pt>
                <c:pt idx="919">
                  <c:v>105710000</c:v>
                </c:pt>
                <c:pt idx="920">
                  <c:v>95350000</c:v>
                </c:pt>
                <c:pt idx="921">
                  <c:v>137660000</c:v>
                </c:pt>
                <c:pt idx="922">
                  <c:v>140510000</c:v>
                </c:pt>
                <c:pt idx="923">
                  <c:v>138160000</c:v>
                </c:pt>
                <c:pt idx="924">
                  <c:v>134640000</c:v>
                </c:pt>
                <c:pt idx="925">
                  <c:v>114590000</c:v>
                </c:pt>
                <c:pt idx="926">
                  <c:v>110670000</c:v>
                </c:pt>
                <c:pt idx="927">
                  <c:v>122220000</c:v>
                </c:pt>
                <c:pt idx="928">
                  <c:v>121880000</c:v>
                </c:pt>
                <c:pt idx="929">
                  <c:v>239080000</c:v>
                </c:pt>
                <c:pt idx="930">
                  <c:v>128410000</c:v>
                </c:pt>
                <c:pt idx="931">
                  <c:v>135570000</c:v>
                </c:pt>
                <c:pt idx="932">
                  <c:v>113450000</c:v>
                </c:pt>
                <c:pt idx="933">
                  <c:v>114880000</c:v>
                </c:pt>
                <c:pt idx="934">
                  <c:v>113740000</c:v>
                </c:pt>
                <c:pt idx="935">
                  <c:v>86630000</c:v>
                </c:pt>
                <c:pt idx="936">
                  <c:v>101120000</c:v>
                </c:pt>
                <c:pt idx="937">
                  <c:v>103630000</c:v>
                </c:pt>
                <c:pt idx="938">
                  <c:v>71300000</c:v>
                </c:pt>
                <c:pt idx="939">
                  <c:v>115500000</c:v>
                </c:pt>
                <c:pt idx="940">
                  <c:v>106390000</c:v>
                </c:pt>
                <c:pt idx="941">
                  <c:v>103890000</c:v>
                </c:pt>
                <c:pt idx="942">
                  <c:v>90730000</c:v>
                </c:pt>
                <c:pt idx="943">
                  <c:v>106120000</c:v>
                </c:pt>
                <c:pt idx="944">
                  <c:v>146950000</c:v>
                </c:pt>
                <c:pt idx="945">
                  <c:v>113990000</c:v>
                </c:pt>
                <c:pt idx="946">
                  <c:v>124350000</c:v>
                </c:pt>
                <c:pt idx="947">
                  <c:v>138630000</c:v>
                </c:pt>
                <c:pt idx="948">
                  <c:v>120370000</c:v>
                </c:pt>
                <c:pt idx="949">
                  <c:v>429610000</c:v>
                </c:pt>
                <c:pt idx="950">
                  <c:v>117910000</c:v>
                </c:pt>
                <c:pt idx="951">
                  <c:v>116210000</c:v>
                </c:pt>
                <c:pt idx="952">
                  <c:v>120720000</c:v>
                </c:pt>
                <c:pt idx="953">
                  <c:v>128020000</c:v>
                </c:pt>
                <c:pt idx="954">
                  <c:v>185160000</c:v>
                </c:pt>
                <c:pt idx="955">
                  <c:v>151770000</c:v>
                </c:pt>
                <c:pt idx="956">
                  <c:v>111520000</c:v>
                </c:pt>
                <c:pt idx="957">
                  <c:v>104920000</c:v>
                </c:pt>
                <c:pt idx="958">
                  <c:v>123810000</c:v>
                </c:pt>
                <c:pt idx="959">
                  <c:v>142210000</c:v>
                </c:pt>
                <c:pt idx="960">
                  <c:v>128650000</c:v>
                </c:pt>
                <c:pt idx="961">
                  <c:v>92550000</c:v>
                </c:pt>
                <c:pt idx="962">
                  <c:v>103920000</c:v>
                </c:pt>
                <c:pt idx="963">
                  <c:v>119780000</c:v>
                </c:pt>
                <c:pt idx="964">
                  <c:v>89980000</c:v>
                </c:pt>
                <c:pt idx="965">
                  <c:v>91530000</c:v>
                </c:pt>
                <c:pt idx="966">
                  <c:v>81630000</c:v>
                </c:pt>
                <c:pt idx="967">
                  <c:v>96070000</c:v>
                </c:pt>
                <c:pt idx="968">
                  <c:v>88030000</c:v>
                </c:pt>
                <c:pt idx="969">
                  <c:v>108800000</c:v>
                </c:pt>
                <c:pt idx="970">
                  <c:v>111220000</c:v>
                </c:pt>
                <c:pt idx="971">
                  <c:v>117060000</c:v>
                </c:pt>
                <c:pt idx="972">
                  <c:v>87590000</c:v>
                </c:pt>
                <c:pt idx="973">
                  <c:v>138550000</c:v>
                </c:pt>
                <c:pt idx="974">
                  <c:v>114580000</c:v>
                </c:pt>
                <c:pt idx="975">
                  <c:v>77130000</c:v>
                </c:pt>
                <c:pt idx="976">
                  <c:v>84430000</c:v>
                </c:pt>
                <c:pt idx="977">
                  <c:v>67550000</c:v>
                </c:pt>
                <c:pt idx="978">
                  <c:v>86640000</c:v>
                </c:pt>
                <c:pt idx="979">
                  <c:v>84350000</c:v>
                </c:pt>
                <c:pt idx="980">
                  <c:v>84910000</c:v>
                </c:pt>
                <c:pt idx="981">
                  <c:v>95240000</c:v>
                </c:pt>
                <c:pt idx="982">
                  <c:v>84270000</c:v>
                </c:pt>
                <c:pt idx="983">
                  <c:v>112390000</c:v>
                </c:pt>
                <c:pt idx="984">
                  <c:v>112770000</c:v>
                </c:pt>
                <c:pt idx="985">
                  <c:v>132780000</c:v>
                </c:pt>
                <c:pt idx="986">
                  <c:v>125980000</c:v>
                </c:pt>
                <c:pt idx="987">
                  <c:v>91730000</c:v>
                </c:pt>
                <c:pt idx="988">
                  <c:v>161510000</c:v>
                </c:pt>
                <c:pt idx="989">
                  <c:v>133620000</c:v>
                </c:pt>
                <c:pt idx="990">
                  <c:v>127320000</c:v>
                </c:pt>
                <c:pt idx="991">
                  <c:v>131530000</c:v>
                </c:pt>
                <c:pt idx="992">
                  <c:v>137760000</c:v>
                </c:pt>
                <c:pt idx="993">
                  <c:v>210770000</c:v>
                </c:pt>
                <c:pt idx="994">
                  <c:v>139480000</c:v>
                </c:pt>
                <c:pt idx="995">
                  <c:v>130070000</c:v>
                </c:pt>
                <c:pt idx="996">
                  <c:v>119620000</c:v>
                </c:pt>
                <c:pt idx="997">
                  <c:v>93500000</c:v>
                </c:pt>
                <c:pt idx="998">
                  <c:v>121080000</c:v>
                </c:pt>
                <c:pt idx="999">
                  <c:v>142760000</c:v>
                </c:pt>
                <c:pt idx="1000">
                  <c:v>128420000</c:v>
                </c:pt>
                <c:pt idx="1001">
                  <c:v>114760000</c:v>
                </c:pt>
                <c:pt idx="1002">
                  <c:v>100150000</c:v>
                </c:pt>
                <c:pt idx="1003">
                  <c:v>96760000</c:v>
                </c:pt>
                <c:pt idx="1004">
                  <c:v>97800000</c:v>
                </c:pt>
                <c:pt idx="1005">
                  <c:v>63850000</c:v>
                </c:pt>
                <c:pt idx="1006">
                  <c:v>109640000</c:v>
                </c:pt>
                <c:pt idx="1007">
                  <c:v>191630000</c:v>
                </c:pt>
                <c:pt idx="1008">
                  <c:v>125870000</c:v>
                </c:pt>
                <c:pt idx="1009">
                  <c:v>97950000</c:v>
                </c:pt>
                <c:pt idx="1010">
                  <c:v>109270000</c:v>
                </c:pt>
                <c:pt idx="1011">
                  <c:v>134090000</c:v>
                </c:pt>
                <c:pt idx="1012">
                  <c:v>209990000</c:v>
                </c:pt>
                <c:pt idx="1013">
                  <c:v>146750000</c:v>
                </c:pt>
                <c:pt idx="1014">
                  <c:v>119110000</c:v>
                </c:pt>
                <c:pt idx="1015">
                  <c:v>125180000</c:v>
                </c:pt>
                <c:pt idx="1016">
                  <c:v>111280000</c:v>
                </c:pt>
                <c:pt idx="1017">
                  <c:v>284290000</c:v>
                </c:pt>
                <c:pt idx="1018">
                  <c:v>128640000</c:v>
                </c:pt>
                <c:pt idx="1019">
                  <c:v>125780000</c:v>
                </c:pt>
                <c:pt idx="1020">
                  <c:v>111360000</c:v>
                </c:pt>
                <c:pt idx="1021">
                  <c:v>121060000</c:v>
                </c:pt>
                <c:pt idx="1022">
                  <c:v>111810000</c:v>
                </c:pt>
                <c:pt idx="1023">
                  <c:v>131150000</c:v>
                </c:pt>
                <c:pt idx="1024">
                  <c:v>140110000</c:v>
                </c:pt>
                <c:pt idx="1025">
                  <c:v>108970000</c:v>
                </c:pt>
                <c:pt idx="1026">
                  <c:v>126440000</c:v>
                </c:pt>
                <c:pt idx="1027">
                  <c:v>162940000</c:v>
                </c:pt>
                <c:pt idx="1028">
                  <c:v>205140000</c:v>
                </c:pt>
                <c:pt idx="1029">
                  <c:v>122830000</c:v>
                </c:pt>
                <c:pt idx="1030">
                  <c:v>107510000</c:v>
                </c:pt>
                <c:pt idx="1031">
                  <c:v>93000000</c:v>
                </c:pt>
                <c:pt idx="1032">
                  <c:v>126810000</c:v>
                </c:pt>
                <c:pt idx="1033">
                  <c:v>152190000</c:v>
                </c:pt>
                <c:pt idx="1034">
                  <c:v>133650000</c:v>
                </c:pt>
                <c:pt idx="1035">
                  <c:v>142110000</c:v>
                </c:pt>
                <c:pt idx="1036">
                  <c:v>240720000</c:v>
                </c:pt>
                <c:pt idx="1037">
                  <c:v>147430000</c:v>
                </c:pt>
                <c:pt idx="1038">
                  <c:v>143130000</c:v>
                </c:pt>
                <c:pt idx="1039">
                  <c:v>156060000</c:v>
                </c:pt>
                <c:pt idx="1040">
                  <c:v>143190000</c:v>
                </c:pt>
                <c:pt idx="1041">
                  <c:v>148370000</c:v>
                </c:pt>
                <c:pt idx="1042">
                  <c:v>151650000</c:v>
                </c:pt>
                <c:pt idx="1043">
                  <c:v>147460000</c:v>
                </c:pt>
                <c:pt idx="1044">
                  <c:v>138620000</c:v>
                </c:pt>
                <c:pt idx="1045">
                  <c:v>110080000</c:v>
                </c:pt>
                <c:pt idx="1046">
                  <c:v>113790000</c:v>
                </c:pt>
                <c:pt idx="1047">
                  <c:v>102090000</c:v>
                </c:pt>
                <c:pt idx="1048">
                  <c:v>100770000</c:v>
                </c:pt>
                <c:pt idx="1049">
                  <c:v>123400000</c:v>
                </c:pt>
                <c:pt idx="1050">
                  <c:v>127870000</c:v>
                </c:pt>
                <c:pt idx="1051">
                  <c:v>110850000</c:v>
                </c:pt>
                <c:pt idx="1052">
                  <c:v>107570000</c:v>
                </c:pt>
                <c:pt idx="1053">
                  <c:v>135260000</c:v>
                </c:pt>
                <c:pt idx="1054">
                  <c:v>134110000</c:v>
                </c:pt>
                <c:pt idx="1055">
                  <c:v>139370000</c:v>
                </c:pt>
                <c:pt idx="1056">
                  <c:v>212080000</c:v>
                </c:pt>
                <c:pt idx="1057">
                  <c:v>139810000</c:v>
                </c:pt>
                <c:pt idx="1058">
                  <c:v>113520000</c:v>
                </c:pt>
                <c:pt idx="1059">
                  <c:v>115320000</c:v>
                </c:pt>
                <c:pt idx="1060">
                  <c:v>120990000</c:v>
                </c:pt>
                <c:pt idx="1061">
                  <c:v>140990000</c:v>
                </c:pt>
                <c:pt idx="1062">
                  <c:v>119780000</c:v>
                </c:pt>
                <c:pt idx="1063">
                  <c:v>125210000</c:v>
                </c:pt>
                <c:pt idx="1064">
                  <c:v>159290000</c:v>
                </c:pt>
                <c:pt idx="1065">
                  <c:v>105580000</c:v>
                </c:pt>
                <c:pt idx="1066">
                  <c:v>109530000</c:v>
                </c:pt>
                <c:pt idx="1067">
                  <c:v>125000000</c:v>
                </c:pt>
                <c:pt idx="1068">
                  <c:v>123980000</c:v>
                </c:pt>
                <c:pt idx="1069">
                  <c:v>108790000</c:v>
                </c:pt>
                <c:pt idx="1070">
                  <c:v>171190000</c:v>
                </c:pt>
                <c:pt idx="1071">
                  <c:v>136250000</c:v>
                </c:pt>
                <c:pt idx="1072">
                  <c:v>141540000</c:v>
                </c:pt>
                <c:pt idx="1073">
                  <c:v>129280000</c:v>
                </c:pt>
                <c:pt idx="1074">
                  <c:v>122080000</c:v>
                </c:pt>
                <c:pt idx="1075">
                  <c:v>129930000</c:v>
                </c:pt>
                <c:pt idx="1076">
                  <c:v>122060000</c:v>
                </c:pt>
                <c:pt idx="1077">
                  <c:v>124860000</c:v>
                </c:pt>
                <c:pt idx="1078">
                  <c:v>131660000</c:v>
                </c:pt>
                <c:pt idx="1079">
                  <c:v>147120000</c:v>
                </c:pt>
                <c:pt idx="1080">
                  <c:v>392620000</c:v>
                </c:pt>
                <c:pt idx="1081">
                  <c:v>161650000</c:v>
                </c:pt>
                <c:pt idx="1082">
                  <c:v>163610000</c:v>
                </c:pt>
                <c:pt idx="1083">
                  <c:v>163130000</c:v>
                </c:pt>
                <c:pt idx="1084">
                  <c:v>100000000</c:v>
                </c:pt>
                <c:pt idx="1085">
                  <c:v>103240000</c:v>
                </c:pt>
                <c:pt idx="1086">
                  <c:v>103530000</c:v>
                </c:pt>
                <c:pt idx="1087">
                  <c:v>175110000</c:v>
                </c:pt>
                <c:pt idx="1088">
                  <c:v>142330000</c:v>
                </c:pt>
                <c:pt idx="1089">
                  <c:v>108630000</c:v>
                </c:pt>
                <c:pt idx="1090">
                  <c:v>93900000</c:v>
                </c:pt>
                <c:pt idx="1091">
                  <c:v>139670000</c:v>
                </c:pt>
                <c:pt idx="1092">
                  <c:v>182460000</c:v>
                </c:pt>
                <c:pt idx="1093">
                  <c:v>114490000</c:v>
                </c:pt>
                <c:pt idx="1094">
                  <c:v>143530000</c:v>
                </c:pt>
                <c:pt idx="1095">
                  <c:v>89440000</c:v>
                </c:pt>
                <c:pt idx="1096">
                  <c:v>120480000</c:v>
                </c:pt>
                <c:pt idx="1097">
                  <c:v>124200000</c:v>
                </c:pt>
                <c:pt idx="1098">
                  <c:v>164780000</c:v>
                </c:pt>
                <c:pt idx="1099">
                  <c:v>234650000</c:v>
                </c:pt>
                <c:pt idx="1100">
                  <c:v>134450000</c:v>
                </c:pt>
                <c:pt idx="1101">
                  <c:v>127560000</c:v>
                </c:pt>
                <c:pt idx="1102">
                  <c:v>120050000</c:v>
                </c:pt>
                <c:pt idx="1103">
                  <c:v>112240000</c:v>
                </c:pt>
                <c:pt idx="1104">
                  <c:v>123620000</c:v>
                </c:pt>
                <c:pt idx="1105">
                  <c:v>157080000</c:v>
                </c:pt>
                <c:pt idx="1106">
                  <c:v>138250000</c:v>
                </c:pt>
                <c:pt idx="1107">
                  <c:v>116150000</c:v>
                </c:pt>
                <c:pt idx="1108">
                  <c:v>108040000</c:v>
                </c:pt>
                <c:pt idx="1109">
                  <c:v>142840000</c:v>
                </c:pt>
                <c:pt idx="1110">
                  <c:v>114360000</c:v>
                </c:pt>
                <c:pt idx="1111">
                  <c:v>143500000</c:v>
                </c:pt>
                <c:pt idx="1112">
                  <c:v>168070000</c:v>
                </c:pt>
                <c:pt idx="1113">
                  <c:v>130430000</c:v>
                </c:pt>
                <c:pt idx="1114">
                  <c:v>164410000</c:v>
                </c:pt>
                <c:pt idx="1115">
                  <c:v>130840000</c:v>
                </c:pt>
                <c:pt idx="1116">
                  <c:v>135430000</c:v>
                </c:pt>
                <c:pt idx="1117">
                  <c:v>125420000</c:v>
                </c:pt>
                <c:pt idx="1118">
                  <c:v>149860000</c:v>
                </c:pt>
                <c:pt idx="1119">
                  <c:v>255110000</c:v>
                </c:pt>
                <c:pt idx="1120">
                  <c:v>148030000</c:v>
                </c:pt>
                <c:pt idx="1121">
                  <c:v>154170000</c:v>
                </c:pt>
                <c:pt idx="1122">
                  <c:v>148670000</c:v>
                </c:pt>
                <c:pt idx="1123">
                  <c:v>161470000</c:v>
                </c:pt>
                <c:pt idx="1124">
                  <c:v>128230000</c:v>
                </c:pt>
                <c:pt idx="1125">
                  <c:v>130260000</c:v>
                </c:pt>
                <c:pt idx="1126">
                  <c:v>141230000</c:v>
                </c:pt>
                <c:pt idx="1127">
                  <c:v>122200000</c:v>
                </c:pt>
                <c:pt idx="1128">
                  <c:v>131120000</c:v>
                </c:pt>
                <c:pt idx="1129">
                  <c:v>158440000</c:v>
                </c:pt>
                <c:pt idx="1130">
                  <c:v>145130000</c:v>
                </c:pt>
                <c:pt idx="1131">
                  <c:v>152560000</c:v>
                </c:pt>
                <c:pt idx="1132">
                  <c:v>96670000</c:v>
                </c:pt>
                <c:pt idx="1133">
                  <c:v>8410000</c:v>
                </c:pt>
                <c:pt idx="1134">
                  <c:v>84010000</c:v>
                </c:pt>
                <c:pt idx="1135">
                  <c:v>95980000</c:v>
                </c:pt>
                <c:pt idx="1136">
                  <c:v>80420000</c:v>
                </c:pt>
                <c:pt idx="1137">
                  <c:v>151610000</c:v>
                </c:pt>
                <c:pt idx="1138">
                  <c:v>163250000</c:v>
                </c:pt>
                <c:pt idx="1139">
                  <c:v>165180000</c:v>
                </c:pt>
                <c:pt idx="1140">
                  <c:v>135170000</c:v>
                </c:pt>
                <c:pt idx="1141">
                  <c:v>389520000</c:v>
                </c:pt>
                <c:pt idx="1142">
                  <c:v>136930000</c:v>
                </c:pt>
                <c:pt idx="1143">
                  <c:v>161240000</c:v>
                </c:pt>
                <c:pt idx="1144">
                  <c:v>171910000</c:v>
                </c:pt>
                <c:pt idx="1145">
                  <c:v>149050000</c:v>
                </c:pt>
                <c:pt idx="1146">
                  <c:v>154250000</c:v>
                </c:pt>
                <c:pt idx="1147">
                  <c:v>165880000</c:v>
                </c:pt>
                <c:pt idx="1148">
                  <c:v>168440000</c:v>
                </c:pt>
                <c:pt idx="1149">
                  <c:v>145920000</c:v>
                </c:pt>
                <c:pt idx="1150">
                  <c:v>153830000</c:v>
                </c:pt>
                <c:pt idx="1151">
                  <c:v>150110000</c:v>
                </c:pt>
                <c:pt idx="1152">
                  <c:v>143700000</c:v>
                </c:pt>
                <c:pt idx="1153">
                  <c:v>286790000</c:v>
                </c:pt>
                <c:pt idx="1154">
                  <c:v>156950000</c:v>
                </c:pt>
                <c:pt idx="1155">
                  <c:v>204950000</c:v>
                </c:pt>
                <c:pt idx="1156">
                  <c:v>87480000</c:v>
                </c:pt>
                <c:pt idx="1157">
                  <c:v>152220000</c:v>
                </c:pt>
                <c:pt idx="1158">
                  <c:v>148570000</c:v>
                </c:pt>
                <c:pt idx="1159">
                  <c:v>170960000</c:v>
                </c:pt>
                <c:pt idx="1160">
                  <c:v>181240000</c:v>
                </c:pt>
                <c:pt idx="1161">
                  <c:v>169830000</c:v>
                </c:pt>
                <c:pt idx="1162">
                  <c:v>166220000</c:v>
                </c:pt>
                <c:pt idx="1163">
                  <c:v>14510000</c:v>
                </c:pt>
                <c:pt idx="1164">
                  <c:v>119610000</c:v>
                </c:pt>
                <c:pt idx="1165">
                  <c:v>134520000</c:v>
                </c:pt>
                <c:pt idx="1166">
                  <c:v>165250000</c:v>
                </c:pt>
                <c:pt idx="1167">
                  <c:v>180200000</c:v>
                </c:pt>
                <c:pt idx="1168">
                  <c:v>144950000</c:v>
                </c:pt>
                <c:pt idx="1169">
                  <c:v>122110000</c:v>
                </c:pt>
                <c:pt idx="1170">
                  <c:v>126150000</c:v>
                </c:pt>
                <c:pt idx="1171">
                  <c:v>158170000</c:v>
                </c:pt>
                <c:pt idx="1172">
                  <c:v>154140000</c:v>
                </c:pt>
                <c:pt idx="1173">
                  <c:v>218290000</c:v>
                </c:pt>
                <c:pt idx="1174">
                  <c:v>185790000</c:v>
                </c:pt>
                <c:pt idx="1175">
                  <c:v>163620000</c:v>
                </c:pt>
                <c:pt idx="1176">
                  <c:v>251640000</c:v>
                </c:pt>
                <c:pt idx="1177">
                  <c:v>183730000</c:v>
                </c:pt>
                <c:pt idx="1178">
                  <c:v>161450000</c:v>
                </c:pt>
                <c:pt idx="1179">
                  <c:v>161870000</c:v>
                </c:pt>
                <c:pt idx="1180">
                  <c:v>264000000</c:v>
                </c:pt>
                <c:pt idx="1181">
                  <c:v>166100000</c:v>
                </c:pt>
                <c:pt idx="1182">
                  <c:v>169580000</c:v>
                </c:pt>
                <c:pt idx="1183">
                  <c:v>201410000</c:v>
                </c:pt>
                <c:pt idx="1184">
                  <c:v>140360000</c:v>
                </c:pt>
                <c:pt idx="1185">
                  <c:v>133570000</c:v>
                </c:pt>
                <c:pt idx="1186">
                  <c:v>143990000</c:v>
                </c:pt>
                <c:pt idx="1187">
                  <c:v>188130000</c:v>
                </c:pt>
                <c:pt idx="1188">
                  <c:v>133360000</c:v>
                </c:pt>
                <c:pt idx="1189">
                  <c:v>144270000</c:v>
                </c:pt>
                <c:pt idx="1190">
                  <c:v>188080000</c:v>
                </c:pt>
                <c:pt idx="1191">
                  <c:v>190030000</c:v>
                </c:pt>
                <c:pt idx="1192">
                  <c:v>226440000</c:v>
                </c:pt>
                <c:pt idx="1193">
                  <c:v>267440000</c:v>
                </c:pt>
                <c:pt idx="1194">
                  <c:v>242870000</c:v>
                </c:pt>
                <c:pt idx="1195">
                  <c:v>213200000</c:v>
                </c:pt>
                <c:pt idx="1196">
                  <c:v>191340000</c:v>
                </c:pt>
                <c:pt idx="1197">
                  <c:v>172410000</c:v>
                </c:pt>
                <c:pt idx="1198">
                  <c:v>212700000</c:v>
                </c:pt>
                <c:pt idx="1199">
                  <c:v>225620000</c:v>
                </c:pt>
                <c:pt idx="1200">
                  <c:v>223140000</c:v>
                </c:pt>
                <c:pt idx="1201">
                  <c:v>306170000</c:v>
                </c:pt>
                <c:pt idx="1202">
                  <c:v>221860000</c:v>
                </c:pt>
                <c:pt idx="1203">
                  <c:v>157060000</c:v>
                </c:pt>
                <c:pt idx="1204">
                  <c:v>157580000</c:v>
                </c:pt>
                <c:pt idx="1205">
                  <c:v>425900000</c:v>
                </c:pt>
                <c:pt idx="1206">
                  <c:v>172080000</c:v>
                </c:pt>
                <c:pt idx="1207">
                  <c:v>192600000</c:v>
                </c:pt>
                <c:pt idx="1208">
                  <c:v>189980000</c:v>
                </c:pt>
                <c:pt idx="1209">
                  <c:v>197160000</c:v>
                </c:pt>
                <c:pt idx="1210">
                  <c:v>228170000</c:v>
                </c:pt>
                <c:pt idx="1211">
                  <c:v>173040000</c:v>
                </c:pt>
                <c:pt idx="1212">
                  <c:v>166320000</c:v>
                </c:pt>
                <c:pt idx="1213">
                  <c:v>217420000</c:v>
                </c:pt>
                <c:pt idx="1214">
                  <c:v>174660000</c:v>
                </c:pt>
                <c:pt idx="1215">
                  <c:v>178110000</c:v>
                </c:pt>
                <c:pt idx="1216">
                  <c:v>229740000</c:v>
                </c:pt>
                <c:pt idx="1217">
                  <c:v>182090000</c:v>
                </c:pt>
                <c:pt idx="1218">
                  <c:v>177540000</c:v>
                </c:pt>
                <c:pt idx="1219">
                  <c:v>244410000</c:v>
                </c:pt>
                <c:pt idx="1220">
                  <c:v>255050000</c:v>
                </c:pt>
                <c:pt idx="1221">
                  <c:v>227380000</c:v>
                </c:pt>
                <c:pt idx="1222">
                  <c:v>244130000</c:v>
                </c:pt>
                <c:pt idx="1223">
                  <c:v>226720000</c:v>
                </c:pt>
                <c:pt idx="1224">
                  <c:v>336370000</c:v>
                </c:pt>
                <c:pt idx="1225">
                  <c:v>308520000</c:v>
                </c:pt>
                <c:pt idx="1226">
                  <c:v>171280000</c:v>
                </c:pt>
                <c:pt idx="1227">
                  <c:v>187800000</c:v>
                </c:pt>
                <c:pt idx="1228">
                  <c:v>188120000</c:v>
                </c:pt>
                <c:pt idx="1229">
                  <c:v>228030000</c:v>
                </c:pt>
                <c:pt idx="1230">
                  <c:v>393190000</c:v>
                </c:pt>
                <c:pt idx="1231">
                  <c:v>396300000</c:v>
                </c:pt>
                <c:pt idx="1232">
                  <c:v>431410000</c:v>
                </c:pt>
                <c:pt idx="1233">
                  <c:v>479980000</c:v>
                </c:pt>
                <c:pt idx="1234">
                  <c:v>406310000</c:v>
                </c:pt>
                <c:pt idx="1235">
                  <c:v>300760000</c:v>
                </c:pt>
                <c:pt idx="1236">
                  <c:v>198220000</c:v>
                </c:pt>
                <c:pt idx="1237">
                  <c:v>207060000</c:v>
                </c:pt>
                <c:pt idx="1238">
                  <c:v>182820000</c:v>
                </c:pt>
                <c:pt idx="1239">
                  <c:v>230910000</c:v>
                </c:pt>
                <c:pt idx="1240">
                  <c:v>148710000</c:v>
                </c:pt>
                <c:pt idx="1241">
                  <c:v>182770000</c:v>
                </c:pt>
                <c:pt idx="1242">
                  <c:v>145140000</c:v>
                </c:pt>
                <c:pt idx="1243">
                  <c:v>128760000</c:v>
                </c:pt>
                <c:pt idx="1244">
                  <c:v>136760000</c:v>
                </c:pt>
                <c:pt idx="1245">
                  <c:v>188410000</c:v>
                </c:pt>
                <c:pt idx="1246">
                  <c:v>140340000</c:v>
                </c:pt>
                <c:pt idx="1247">
                  <c:v>167550000</c:v>
                </c:pt>
                <c:pt idx="1248">
                  <c:v>148950000</c:v>
                </c:pt>
                <c:pt idx="1249">
                  <c:v>215420000</c:v>
                </c:pt>
                <c:pt idx="1250">
                  <c:v>140810000</c:v>
                </c:pt>
                <c:pt idx="1251">
                  <c:v>139970000</c:v>
                </c:pt>
                <c:pt idx="1252">
                  <c:v>162640000</c:v>
                </c:pt>
                <c:pt idx="1253">
                  <c:v>133250000</c:v>
                </c:pt>
                <c:pt idx="1254">
                  <c:v>131150000</c:v>
                </c:pt>
                <c:pt idx="1255">
                  <c:v>153740000</c:v>
                </c:pt>
                <c:pt idx="1256">
                  <c:v>132330000</c:v>
                </c:pt>
                <c:pt idx="1257">
                  <c:v>123000000</c:v>
                </c:pt>
                <c:pt idx="1258">
                  <c:v>141870000</c:v>
                </c:pt>
                <c:pt idx="1259">
                  <c:v>179980000</c:v>
                </c:pt>
                <c:pt idx="1260">
                  <c:v>158720000</c:v>
                </c:pt>
                <c:pt idx="1261">
                  <c:v>135050000</c:v>
                </c:pt>
                <c:pt idx="1262">
                  <c:v>177920000</c:v>
                </c:pt>
                <c:pt idx="1263">
                  <c:v>279660000</c:v>
                </c:pt>
                <c:pt idx="1264">
                  <c:v>206760000</c:v>
                </c:pt>
                <c:pt idx="1265">
                  <c:v>125330000</c:v>
                </c:pt>
                <c:pt idx="1266">
                  <c:v>147570000</c:v>
                </c:pt>
                <c:pt idx="1267">
                  <c:v>127250000</c:v>
                </c:pt>
                <c:pt idx="1268">
                  <c:v>342010000</c:v>
                </c:pt>
                <c:pt idx="1269">
                  <c:v>189500000</c:v>
                </c:pt>
                <c:pt idx="1270">
                  <c:v>182500000</c:v>
                </c:pt>
                <c:pt idx="1271">
                  <c:v>159620000</c:v>
                </c:pt>
                <c:pt idx="1272">
                  <c:v>153370000</c:v>
                </c:pt>
                <c:pt idx="1273">
                  <c:v>178310000</c:v>
                </c:pt>
                <c:pt idx="1274">
                  <c:v>149700000</c:v>
                </c:pt>
                <c:pt idx="1275">
                  <c:v>156870000</c:v>
                </c:pt>
                <c:pt idx="1276">
                  <c:v>162610000</c:v>
                </c:pt>
                <c:pt idx="1277">
                  <c:v>166600000</c:v>
                </c:pt>
                <c:pt idx="1278">
                  <c:v>157740000</c:v>
                </c:pt>
                <c:pt idx="1279">
                  <c:v>156370000</c:v>
                </c:pt>
                <c:pt idx="1280">
                  <c:v>183020000</c:v>
                </c:pt>
                <c:pt idx="1281">
                  <c:v>208290000</c:v>
                </c:pt>
                <c:pt idx="1282">
                  <c:v>126030000</c:v>
                </c:pt>
                <c:pt idx="1283">
                  <c:v>149070000</c:v>
                </c:pt>
                <c:pt idx="1284">
                  <c:v>145750000</c:v>
                </c:pt>
                <c:pt idx="1285">
                  <c:v>145920000</c:v>
                </c:pt>
                <c:pt idx="1286">
                  <c:v>150720000</c:v>
                </c:pt>
                <c:pt idx="1287">
                  <c:v>174980000</c:v>
                </c:pt>
                <c:pt idx="1288">
                  <c:v>158470000</c:v>
                </c:pt>
                <c:pt idx="1289">
                  <c:v>175120000</c:v>
                </c:pt>
                <c:pt idx="1290">
                  <c:v>192830000</c:v>
                </c:pt>
                <c:pt idx="1291">
                  <c:v>192310000</c:v>
                </c:pt>
                <c:pt idx="1292">
                  <c:v>169940000</c:v>
                </c:pt>
                <c:pt idx="1293">
                  <c:v>216510000</c:v>
                </c:pt>
                <c:pt idx="1294">
                  <c:v>200680000</c:v>
                </c:pt>
                <c:pt idx="1295">
                  <c:v>156000000</c:v>
                </c:pt>
                <c:pt idx="1296">
                  <c:v>133940000</c:v>
                </c:pt>
                <c:pt idx="1297">
                  <c:v>168320000</c:v>
                </c:pt>
                <c:pt idx="1298">
                  <c:v>176950000</c:v>
                </c:pt>
                <c:pt idx="1299">
                  <c:v>193720000</c:v>
                </c:pt>
                <c:pt idx="1300">
                  <c:v>191510000</c:v>
                </c:pt>
                <c:pt idx="1301">
                  <c:v>150960000</c:v>
                </c:pt>
                <c:pt idx="1302">
                  <c:v>378620000</c:v>
                </c:pt>
                <c:pt idx="1303">
                  <c:v>148760000</c:v>
                </c:pt>
                <c:pt idx="1304">
                  <c:v>160550000</c:v>
                </c:pt>
                <c:pt idx="1305">
                  <c:v>183980000</c:v>
                </c:pt>
                <c:pt idx="1306">
                  <c:v>128660000</c:v>
                </c:pt>
                <c:pt idx="1307">
                  <c:v>166630000</c:v>
                </c:pt>
                <c:pt idx="1308">
                  <c:v>203900000</c:v>
                </c:pt>
                <c:pt idx="1309">
                  <c:v>149870000</c:v>
                </c:pt>
                <c:pt idx="1310">
                  <c:v>190220000</c:v>
                </c:pt>
                <c:pt idx="1311">
                  <c:v>234710000</c:v>
                </c:pt>
                <c:pt idx="1312">
                  <c:v>140670000</c:v>
                </c:pt>
                <c:pt idx="1313">
                  <c:v>118950000</c:v>
                </c:pt>
                <c:pt idx="1314">
                  <c:v>137260000</c:v>
                </c:pt>
                <c:pt idx="1315">
                  <c:v>109950000</c:v>
                </c:pt>
                <c:pt idx="1316">
                  <c:v>122820000</c:v>
                </c:pt>
                <c:pt idx="1317">
                  <c:v>158590000</c:v>
                </c:pt>
                <c:pt idx="1318">
                  <c:v>182350000</c:v>
                </c:pt>
                <c:pt idx="1319">
                  <c:v>142340000</c:v>
                </c:pt>
                <c:pt idx="1320">
                  <c:v>114660000</c:v>
                </c:pt>
                <c:pt idx="1321">
                  <c:v>147600000</c:v>
                </c:pt>
                <c:pt idx="1322">
                  <c:v>186140000</c:v>
                </c:pt>
                <c:pt idx="1323">
                  <c:v>140340000</c:v>
                </c:pt>
                <c:pt idx="1324">
                  <c:v>129030000</c:v>
                </c:pt>
                <c:pt idx="1325">
                  <c:v>123070000</c:v>
                </c:pt>
                <c:pt idx="1326">
                  <c:v>129790000</c:v>
                </c:pt>
                <c:pt idx="1327">
                  <c:v>131610000</c:v>
                </c:pt>
                <c:pt idx="1328">
                  <c:v>133940000</c:v>
                </c:pt>
                <c:pt idx="1329">
                  <c:v>115660000</c:v>
                </c:pt>
                <c:pt idx="1330">
                  <c:v>143390000</c:v>
                </c:pt>
                <c:pt idx="1331">
                  <c:v>355050000</c:v>
                </c:pt>
                <c:pt idx="1332">
                  <c:v>182260000</c:v>
                </c:pt>
                <c:pt idx="1333">
                  <c:v>254070000</c:v>
                </c:pt>
                <c:pt idx="1334">
                  <c:v>221930000</c:v>
                </c:pt>
                <c:pt idx="1335">
                  <c:v>163000000</c:v>
                </c:pt>
                <c:pt idx="1336">
                  <c:v>143670000</c:v>
                </c:pt>
                <c:pt idx="1337">
                  <c:v>180660000</c:v>
                </c:pt>
                <c:pt idx="1338">
                  <c:v>128360000</c:v>
                </c:pt>
                <c:pt idx="1339">
                  <c:v>158610000</c:v>
                </c:pt>
                <c:pt idx="1340">
                  <c:v>176200000</c:v>
                </c:pt>
                <c:pt idx="1341">
                  <c:v>166700000</c:v>
                </c:pt>
                <c:pt idx="1342">
                  <c:v>157840000</c:v>
                </c:pt>
                <c:pt idx="1343">
                  <c:v>147270000</c:v>
                </c:pt>
                <c:pt idx="1344">
                  <c:v>183240000</c:v>
                </c:pt>
                <c:pt idx="1345">
                  <c:v>199560000</c:v>
                </c:pt>
                <c:pt idx="1346">
                  <c:v>147540000</c:v>
                </c:pt>
                <c:pt idx="1347">
                  <c:v>190860000</c:v>
                </c:pt>
                <c:pt idx="1348">
                  <c:v>213490000</c:v>
                </c:pt>
                <c:pt idx="1349">
                  <c:v>201860000</c:v>
                </c:pt>
                <c:pt idx="1350">
                  <c:v>230040000</c:v>
                </c:pt>
                <c:pt idx="1351">
                  <c:v>130860000</c:v>
                </c:pt>
                <c:pt idx="1352">
                  <c:v>146270000</c:v>
                </c:pt>
                <c:pt idx="1353">
                  <c:v>142580000</c:v>
                </c:pt>
                <c:pt idx="1354">
                  <c:v>146350000</c:v>
                </c:pt>
                <c:pt idx="1355">
                  <c:v>184290000</c:v>
                </c:pt>
                <c:pt idx="1356">
                  <c:v>274440000</c:v>
                </c:pt>
                <c:pt idx="1357">
                  <c:v>162910000</c:v>
                </c:pt>
                <c:pt idx="1358">
                  <c:v>126650000</c:v>
                </c:pt>
                <c:pt idx="1359">
                  <c:v>132960000</c:v>
                </c:pt>
                <c:pt idx="1360">
                  <c:v>121780000</c:v>
                </c:pt>
                <c:pt idx="1361">
                  <c:v>143710000</c:v>
                </c:pt>
                <c:pt idx="1362">
                  <c:v>143440000</c:v>
                </c:pt>
                <c:pt idx="1363">
                  <c:v>180890000</c:v>
                </c:pt>
                <c:pt idx="1364">
                  <c:v>206580000</c:v>
                </c:pt>
                <c:pt idx="1365">
                  <c:v>214170000</c:v>
                </c:pt>
                <c:pt idx="1366">
                  <c:v>167770000</c:v>
                </c:pt>
                <c:pt idx="1367">
                  <c:v>168320000</c:v>
                </c:pt>
                <c:pt idx="1368">
                  <c:v>191950000</c:v>
                </c:pt>
                <c:pt idx="1369">
                  <c:v>184000000</c:v>
                </c:pt>
                <c:pt idx="1370">
                  <c:v>249480000</c:v>
                </c:pt>
                <c:pt idx="1371">
                  <c:v>180800000</c:v>
                </c:pt>
                <c:pt idx="1372">
                  <c:v>166250000</c:v>
                </c:pt>
                <c:pt idx="1373">
                  <c:v>203390000</c:v>
                </c:pt>
                <c:pt idx="1374">
                  <c:v>200770000</c:v>
                </c:pt>
                <c:pt idx="1375">
                  <c:v>161660000</c:v>
                </c:pt>
                <c:pt idx="1376">
                  <c:v>144960000</c:v>
                </c:pt>
                <c:pt idx="1377">
                  <c:v>157440000</c:v>
                </c:pt>
                <c:pt idx="1378">
                  <c:v>150340000</c:v>
                </c:pt>
                <c:pt idx="1379">
                  <c:v>188720000</c:v>
                </c:pt>
                <c:pt idx="1380">
                  <c:v>193080000</c:v>
                </c:pt>
                <c:pt idx="1381">
                  <c:v>169990000</c:v>
                </c:pt>
                <c:pt idx="1382">
                  <c:v>178630000</c:v>
                </c:pt>
                <c:pt idx="1383">
                  <c:v>203420000</c:v>
                </c:pt>
                <c:pt idx="1384">
                  <c:v>93330000</c:v>
                </c:pt>
                <c:pt idx="1385">
                  <c:v>76820000</c:v>
                </c:pt>
                <c:pt idx="1386">
                  <c:v>77800000</c:v>
                </c:pt>
                <c:pt idx="1387">
                  <c:v>114100000</c:v>
                </c:pt>
                <c:pt idx="1388">
                  <c:v>76820000</c:v>
                </c:pt>
                <c:pt idx="1389">
                  <c:v>100840000</c:v>
                </c:pt>
                <c:pt idx="1390">
                  <c:v>122040000</c:v>
                </c:pt>
                <c:pt idx="1391">
                  <c:v>119420000</c:v>
                </c:pt>
                <c:pt idx="1392">
                  <c:v>125360000</c:v>
                </c:pt>
                <c:pt idx="1393">
                  <c:v>358300000</c:v>
                </c:pt>
                <c:pt idx="1394">
                  <c:v>163040000</c:v>
                </c:pt>
                <c:pt idx="1395">
                  <c:v>189670000</c:v>
                </c:pt>
                <c:pt idx="1396">
                  <c:v>149860000</c:v>
                </c:pt>
                <c:pt idx="1397">
                  <c:v>151190000</c:v>
                </c:pt>
                <c:pt idx="1398">
                  <c:v>151820000</c:v>
                </c:pt>
                <c:pt idx="1399">
                  <c:v>167970000</c:v>
                </c:pt>
                <c:pt idx="1400">
                  <c:v>152510000</c:v>
                </c:pt>
                <c:pt idx="1401">
                  <c:v>175720000</c:v>
                </c:pt>
                <c:pt idx="1402">
                  <c:v>122240000</c:v>
                </c:pt>
                <c:pt idx="1403">
                  <c:v>149440000</c:v>
                </c:pt>
                <c:pt idx="1404">
                  <c:v>212090000</c:v>
                </c:pt>
                <c:pt idx="1405">
                  <c:v>202520000</c:v>
                </c:pt>
                <c:pt idx="1406">
                  <c:v>233770000</c:v>
                </c:pt>
                <c:pt idx="1407">
                  <c:v>151530000</c:v>
                </c:pt>
                <c:pt idx="1408">
                  <c:v>68400000</c:v>
                </c:pt>
                <c:pt idx="1409">
                  <c:v>138280000</c:v>
                </c:pt>
                <c:pt idx="1410">
                  <c:v>192820000</c:v>
                </c:pt>
                <c:pt idx="1411">
                  <c:v>152850000</c:v>
                </c:pt>
                <c:pt idx="1412">
                  <c:v>219400000</c:v>
                </c:pt>
                <c:pt idx="1413">
                  <c:v>171770000</c:v>
                </c:pt>
                <c:pt idx="1414">
                  <c:v>160250000</c:v>
                </c:pt>
                <c:pt idx="1415">
                  <c:v>254570000</c:v>
                </c:pt>
                <c:pt idx="1416">
                  <c:v>155660000</c:v>
                </c:pt>
                <c:pt idx="1417">
                  <c:v>217650000</c:v>
                </c:pt>
                <c:pt idx="1418">
                  <c:v>296660000</c:v>
                </c:pt>
                <c:pt idx="1419">
                  <c:v>164170000</c:v>
                </c:pt>
                <c:pt idx="1420">
                  <c:v>161910000</c:v>
                </c:pt>
                <c:pt idx="1421">
                  <c:v>143990000</c:v>
                </c:pt>
                <c:pt idx="1422">
                  <c:v>211670000</c:v>
                </c:pt>
                <c:pt idx="1423">
                  <c:v>234680000</c:v>
                </c:pt>
                <c:pt idx="1424">
                  <c:v>177580000</c:v>
                </c:pt>
                <c:pt idx="1425">
                  <c:v>150390000</c:v>
                </c:pt>
                <c:pt idx="1426">
                  <c:v>150130000</c:v>
                </c:pt>
                <c:pt idx="1427">
                  <c:v>189650000</c:v>
                </c:pt>
                <c:pt idx="1428">
                  <c:v>156250000</c:v>
                </c:pt>
                <c:pt idx="1429">
                  <c:v>167080000</c:v>
                </c:pt>
                <c:pt idx="1430">
                  <c:v>159040000</c:v>
                </c:pt>
                <c:pt idx="1431">
                  <c:v>168110000</c:v>
                </c:pt>
                <c:pt idx="1432">
                  <c:v>104570000</c:v>
                </c:pt>
                <c:pt idx="1433">
                  <c:v>178060000</c:v>
                </c:pt>
                <c:pt idx="1434">
                  <c:v>220140000</c:v>
                </c:pt>
                <c:pt idx="1435">
                  <c:v>247640000</c:v>
                </c:pt>
                <c:pt idx="1436">
                  <c:v>190290000</c:v>
                </c:pt>
                <c:pt idx="1437">
                  <c:v>319210000</c:v>
                </c:pt>
                <c:pt idx="1438">
                  <c:v>196170000</c:v>
                </c:pt>
                <c:pt idx="1439">
                  <c:v>224920000</c:v>
                </c:pt>
                <c:pt idx="1440">
                  <c:v>155150000</c:v>
                </c:pt>
                <c:pt idx="1441">
                  <c:v>114830000</c:v>
                </c:pt>
                <c:pt idx="1442">
                  <c:v>152280000</c:v>
                </c:pt>
                <c:pt idx="1443">
                  <c:v>141920000</c:v>
                </c:pt>
                <c:pt idx="1444">
                  <c:v>163440000</c:v>
                </c:pt>
                <c:pt idx="1445">
                  <c:v>216240000</c:v>
                </c:pt>
                <c:pt idx="1446">
                  <c:v>160370000</c:v>
                </c:pt>
                <c:pt idx="1447">
                  <c:v>161890000</c:v>
                </c:pt>
                <c:pt idx="1448">
                  <c:v>214540000</c:v>
                </c:pt>
                <c:pt idx="1449">
                  <c:v>158830000</c:v>
                </c:pt>
                <c:pt idx="1450">
                  <c:v>167110000</c:v>
                </c:pt>
                <c:pt idx="1451">
                  <c:v>143910000</c:v>
                </c:pt>
                <c:pt idx="1452">
                  <c:v>179270000</c:v>
                </c:pt>
                <c:pt idx="1453">
                  <c:v>156830000</c:v>
                </c:pt>
                <c:pt idx="1454">
                  <c:v>168590000</c:v>
                </c:pt>
                <c:pt idx="1455">
                  <c:v>186740000</c:v>
                </c:pt>
                <c:pt idx="1456">
                  <c:v>157120000</c:v>
                </c:pt>
                <c:pt idx="1457">
                  <c:v>367230000</c:v>
                </c:pt>
                <c:pt idx="1458">
                  <c:v>170300000</c:v>
                </c:pt>
                <c:pt idx="1459">
                  <c:v>167420000</c:v>
                </c:pt>
                <c:pt idx="1460">
                  <c:v>192410000</c:v>
                </c:pt>
                <c:pt idx="1461">
                  <c:v>190720000</c:v>
                </c:pt>
                <c:pt idx="1462">
                  <c:v>140320000</c:v>
                </c:pt>
                <c:pt idx="1463">
                  <c:v>163590000</c:v>
                </c:pt>
                <c:pt idx="1464">
                  <c:v>166760000</c:v>
                </c:pt>
                <c:pt idx="1465">
                  <c:v>149040000</c:v>
                </c:pt>
                <c:pt idx="1466">
                  <c:v>168600000</c:v>
                </c:pt>
                <c:pt idx="1467">
                  <c:v>149930000</c:v>
                </c:pt>
                <c:pt idx="1468">
                  <c:v>205710000</c:v>
                </c:pt>
                <c:pt idx="1469">
                  <c:v>255420000</c:v>
                </c:pt>
                <c:pt idx="1470">
                  <c:v>150480000</c:v>
                </c:pt>
                <c:pt idx="1471">
                  <c:v>207760000</c:v>
                </c:pt>
                <c:pt idx="1472">
                  <c:v>176330000</c:v>
                </c:pt>
                <c:pt idx="1473">
                  <c:v>183890000</c:v>
                </c:pt>
                <c:pt idx="1474">
                  <c:v>223680000</c:v>
                </c:pt>
                <c:pt idx="1475">
                  <c:v>173000000</c:v>
                </c:pt>
                <c:pt idx="1476">
                  <c:v>251150000</c:v>
                </c:pt>
                <c:pt idx="1477">
                  <c:v>227740000</c:v>
                </c:pt>
                <c:pt idx="1478">
                  <c:v>168560000</c:v>
                </c:pt>
                <c:pt idx="1479">
                  <c:v>191340000</c:v>
                </c:pt>
                <c:pt idx="1480">
                  <c:v>146040000</c:v>
                </c:pt>
                <c:pt idx="1481">
                  <c:v>151620000</c:v>
                </c:pt>
                <c:pt idx="1482">
                  <c:v>221030000</c:v>
                </c:pt>
                <c:pt idx="1483">
                  <c:v>219330000</c:v>
                </c:pt>
                <c:pt idx="1484">
                  <c:v>203490000</c:v>
                </c:pt>
                <c:pt idx="1485">
                  <c:v>166330000</c:v>
                </c:pt>
                <c:pt idx="1486">
                  <c:v>154870000</c:v>
                </c:pt>
                <c:pt idx="1487">
                  <c:v>139610000</c:v>
                </c:pt>
                <c:pt idx="1488">
                  <c:v>173360000</c:v>
                </c:pt>
                <c:pt idx="1489">
                  <c:v>164880000</c:v>
                </c:pt>
                <c:pt idx="1490">
                  <c:v>167640000</c:v>
                </c:pt>
                <c:pt idx="1491">
                  <c:v>208160000</c:v>
                </c:pt>
                <c:pt idx="1492">
                  <c:v>202110000</c:v>
                </c:pt>
                <c:pt idx="1493">
                  <c:v>162070000</c:v>
                </c:pt>
                <c:pt idx="1494">
                  <c:v>180550000</c:v>
                </c:pt>
                <c:pt idx="1495">
                  <c:v>178820000</c:v>
                </c:pt>
                <c:pt idx="1496">
                  <c:v>200000000</c:v>
                </c:pt>
                <c:pt idx="1497">
                  <c:v>202220000</c:v>
                </c:pt>
                <c:pt idx="1498">
                  <c:v>203900000</c:v>
                </c:pt>
                <c:pt idx="1499">
                  <c:v>194410000</c:v>
                </c:pt>
                <c:pt idx="1500">
                  <c:v>176970000</c:v>
                </c:pt>
                <c:pt idx="1501">
                  <c:v>335060000</c:v>
                </c:pt>
                <c:pt idx="1502">
                  <c:v>210000000</c:v>
                </c:pt>
                <c:pt idx="1503">
                  <c:v>208530000</c:v>
                </c:pt>
                <c:pt idx="1504">
                  <c:v>179040000</c:v>
                </c:pt>
                <c:pt idx="1505">
                  <c:v>131490000</c:v>
                </c:pt>
                <c:pt idx="1506">
                  <c:v>134810000</c:v>
                </c:pt>
                <c:pt idx="1507">
                  <c:v>192210000</c:v>
                </c:pt>
                <c:pt idx="1508">
                  <c:v>219560000</c:v>
                </c:pt>
                <c:pt idx="1509">
                  <c:v>261020000</c:v>
                </c:pt>
                <c:pt idx="1510">
                  <c:v>199570000</c:v>
                </c:pt>
                <c:pt idx="1511">
                  <c:v>262820000</c:v>
                </c:pt>
                <c:pt idx="1512">
                  <c:v>235090000</c:v>
                </c:pt>
                <c:pt idx="1513">
                  <c:v>290500000</c:v>
                </c:pt>
                <c:pt idx="1514">
                  <c:v>164100000</c:v>
                </c:pt>
                <c:pt idx="1515">
                  <c:v>434500000</c:v>
                </c:pt>
                <c:pt idx="1516">
                  <c:v>244440000</c:v>
                </c:pt>
                <c:pt idx="1517">
                  <c:v>195100000</c:v>
                </c:pt>
                <c:pt idx="1518">
                  <c:v>175750000</c:v>
                </c:pt>
                <c:pt idx="1519">
                  <c:v>165190000</c:v>
                </c:pt>
                <c:pt idx="1520">
                  <c:v>338010000</c:v>
                </c:pt>
                <c:pt idx="1521">
                  <c:v>181070000</c:v>
                </c:pt>
                <c:pt idx="1522">
                  <c:v>165700000</c:v>
                </c:pt>
                <c:pt idx="1523">
                  <c:v>203170000</c:v>
                </c:pt>
                <c:pt idx="1524">
                  <c:v>177920000</c:v>
                </c:pt>
                <c:pt idx="1525">
                  <c:v>187890000</c:v>
                </c:pt>
                <c:pt idx="1526">
                  <c:v>221730000</c:v>
                </c:pt>
                <c:pt idx="1527">
                  <c:v>222680000</c:v>
                </c:pt>
                <c:pt idx="1528">
                  <c:v>259680000</c:v>
                </c:pt>
                <c:pt idx="1529">
                  <c:v>222940000</c:v>
                </c:pt>
                <c:pt idx="1530">
                  <c:v>256600000</c:v>
                </c:pt>
                <c:pt idx="1531">
                  <c:v>176870000</c:v>
                </c:pt>
                <c:pt idx="1532">
                  <c:v>200850000</c:v>
                </c:pt>
                <c:pt idx="1533">
                  <c:v>221900000</c:v>
                </c:pt>
                <c:pt idx="1534">
                  <c:v>243720000</c:v>
                </c:pt>
                <c:pt idx="1535">
                  <c:v>264770000</c:v>
                </c:pt>
                <c:pt idx="1536">
                  <c:v>316080000</c:v>
                </c:pt>
                <c:pt idx="1537">
                  <c:v>316960000</c:v>
                </c:pt>
                <c:pt idx="1538">
                  <c:v>211430000</c:v>
                </c:pt>
                <c:pt idx="1539">
                  <c:v>438220000</c:v>
                </c:pt>
                <c:pt idx="1540">
                  <c:v>360350000</c:v>
                </c:pt>
                <c:pt idx="1541">
                  <c:v>266340000</c:v>
                </c:pt>
                <c:pt idx="1542">
                  <c:v>246370000</c:v>
                </c:pt>
                <c:pt idx="1543">
                  <c:v>221910000</c:v>
                </c:pt>
                <c:pt idx="1544">
                  <c:v>256500000</c:v>
                </c:pt>
                <c:pt idx="1545">
                  <c:v>201480000</c:v>
                </c:pt>
                <c:pt idx="1546">
                  <c:v>196630000</c:v>
                </c:pt>
                <c:pt idx="1547">
                  <c:v>223950000</c:v>
                </c:pt>
                <c:pt idx="1548">
                  <c:v>313350000</c:v>
                </c:pt>
                <c:pt idx="1549">
                  <c:v>428730000</c:v>
                </c:pt>
                <c:pt idx="1550">
                  <c:v>459890000</c:v>
                </c:pt>
                <c:pt idx="1551">
                  <c:v>218830000</c:v>
                </c:pt>
                <c:pt idx="1552">
                  <c:v>242100000</c:v>
                </c:pt>
                <c:pt idx="1553">
                  <c:v>178080000</c:v>
                </c:pt>
                <c:pt idx="1554">
                  <c:v>255130000</c:v>
                </c:pt>
                <c:pt idx="1555">
                  <c:v>194310000</c:v>
                </c:pt>
                <c:pt idx="1556">
                  <c:v>236760000</c:v>
                </c:pt>
                <c:pt idx="1557">
                  <c:v>263400000</c:v>
                </c:pt>
                <c:pt idx="1558">
                  <c:v>191920000</c:v>
                </c:pt>
                <c:pt idx="1559">
                  <c:v>207380000</c:v>
                </c:pt>
                <c:pt idx="1560">
                  <c:v>214700000</c:v>
                </c:pt>
                <c:pt idx="1561">
                  <c:v>188880000</c:v>
                </c:pt>
                <c:pt idx="1562">
                  <c:v>175170000</c:v>
                </c:pt>
                <c:pt idx="1563">
                  <c:v>214850000</c:v>
                </c:pt>
                <c:pt idx="1564">
                  <c:v>373950000</c:v>
                </c:pt>
                <c:pt idx="1565">
                  <c:v>203720000</c:v>
                </c:pt>
                <c:pt idx="1566">
                  <c:v>223920000</c:v>
                </c:pt>
                <c:pt idx="1567">
                  <c:v>183950000</c:v>
                </c:pt>
                <c:pt idx="1568">
                  <c:v>153960000</c:v>
                </c:pt>
                <c:pt idx="1569">
                  <c:v>150660000</c:v>
                </c:pt>
                <c:pt idx="1570">
                  <c:v>158930000</c:v>
                </c:pt>
                <c:pt idx="1571">
                  <c:v>187000000</c:v>
                </c:pt>
                <c:pt idx="1572">
                  <c:v>159960000</c:v>
                </c:pt>
                <c:pt idx="1573">
                  <c:v>139480000</c:v>
                </c:pt>
                <c:pt idx="1574">
                  <c:v>159520000</c:v>
                </c:pt>
                <c:pt idx="1575">
                  <c:v>197060000</c:v>
                </c:pt>
                <c:pt idx="1576">
                  <c:v>148810000</c:v>
                </c:pt>
                <c:pt idx="1577">
                  <c:v>136710000</c:v>
                </c:pt>
                <c:pt idx="1578">
                  <c:v>175490000</c:v>
                </c:pt>
                <c:pt idx="1579">
                  <c:v>200330000</c:v>
                </c:pt>
                <c:pt idx="1580">
                  <c:v>195570000</c:v>
                </c:pt>
                <c:pt idx="1581">
                  <c:v>189140000</c:v>
                </c:pt>
                <c:pt idx="1582">
                  <c:v>157200000</c:v>
                </c:pt>
                <c:pt idx="1583">
                  <c:v>434190000</c:v>
                </c:pt>
                <c:pt idx="1584">
                  <c:v>153280000</c:v>
                </c:pt>
                <c:pt idx="1585">
                  <c:v>194190000</c:v>
                </c:pt>
                <c:pt idx="1586">
                  <c:v>227410000</c:v>
                </c:pt>
                <c:pt idx="1587">
                  <c:v>160570000</c:v>
                </c:pt>
                <c:pt idx="1588">
                  <c:v>166140000</c:v>
                </c:pt>
                <c:pt idx="1589">
                  <c:v>150000000</c:v>
                </c:pt>
                <c:pt idx="1590">
                  <c:v>186570000</c:v>
                </c:pt>
                <c:pt idx="1591">
                  <c:v>219860000</c:v>
                </c:pt>
                <c:pt idx="1592">
                  <c:v>171780000</c:v>
                </c:pt>
                <c:pt idx="1593">
                  <c:v>184270000</c:v>
                </c:pt>
                <c:pt idx="1594">
                  <c:v>165740000</c:v>
                </c:pt>
                <c:pt idx="1595">
                  <c:v>183290000</c:v>
                </c:pt>
                <c:pt idx="1596">
                  <c:v>217180000</c:v>
                </c:pt>
                <c:pt idx="1597">
                  <c:v>173750000</c:v>
                </c:pt>
                <c:pt idx="1598">
                  <c:v>282120000</c:v>
                </c:pt>
                <c:pt idx="1599">
                  <c:v>242550000</c:v>
                </c:pt>
                <c:pt idx="1600">
                  <c:v>181450000</c:v>
                </c:pt>
                <c:pt idx="1601">
                  <c:v>190740000</c:v>
                </c:pt>
                <c:pt idx="1602">
                  <c:v>158440000</c:v>
                </c:pt>
                <c:pt idx="1603">
                  <c:v>241750000</c:v>
                </c:pt>
                <c:pt idx="1604">
                  <c:v>185310000</c:v>
                </c:pt>
                <c:pt idx="1605">
                  <c:v>193270000</c:v>
                </c:pt>
                <c:pt idx="1606">
                  <c:v>234900000</c:v>
                </c:pt>
                <c:pt idx="1607">
                  <c:v>296510000</c:v>
                </c:pt>
                <c:pt idx="1608">
                  <c:v>194470000</c:v>
                </c:pt>
                <c:pt idx="1609">
                  <c:v>178600000</c:v>
                </c:pt>
                <c:pt idx="1610">
                  <c:v>236210000</c:v>
                </c:pt>
                <c:pt idx="1611">
                  <c:v>216270000</c:v>
                </c:pt>
                <c:pt idx="1612">
                  <c:v>308320000</c:v>
                </c:pt>
                <c:pt idx="1613">
                  <c:v>304240000</c:v>
                </c:pt>
                <c:pt idx="1614">
                  <c:v>198940000</c:v>
                </c:pt>
                <c:pt idx="1615">
                  <c:v>237140000</c:v>
                </c:pt>
                <c:pt idx="1616">
                  <c:v>198430000</c:v>
                </c:pt>
                <c:pt idx="1617">
                  <c:v>316900000</c:v>
                </c:pt>
                <c:pt idx="1618">
                  <c:v>240050000</c:v>
                </c:pt>
                <c:pt idx="1619">
                  <c:v>262170000</c:v>
                </c:pt>
                <c:pt idx="1620">
                  <c:v>217300000</c:v>
                </c:pt>
                <c:pt idx="1621">
                  <c:v>215330000</c:v>
                </c:pt>
                <c:pt idx="1622">
                  <c:v>323620000</c:v>
                </c:pt>
                <c:pt idx="1623">
                  <c:v>304290000</c:v>
                </c:pt>
                <c:pt idx="1624">
                  <c:v>203270000</c:v>
                </c:pt>
                <c:pt idx="1625">
                  <c:v>192150000</c:v>
                </c:pt>
                <c:pt idx="1626">
                  <c:v>362930000</c:v>
                </c:pt>
                <c:pt idx="1627">
                  <c:v>201320000</c:v>
                </c:pt>
                <c:pt idx="1628">
                  <c:v>202810000</c:v>
                </c:pt>
                <c:pt idx="1629">
                  <c:v>256050000</c:v>
                </c:pt>
                <c:pt idx="1630">
                  <c:v>182050000</c:v>
                </c:pt>
                <c:pt idx="1631">
                  <c:v>172710000</c:v>
                </c:pt>
                <c:pt idx="1632">
                  <c:v>217390000</c:v>
                </c:pt>
                <c:pt idx="1633">
                  <c:v>186040000</c:v>
                </c:pt>
                <c:pt idx="1634">
                  <c:v>188540000</c:v>
                </c:pt>
                <c:pt idx="1635">
                  <c:v>179780000</c:v>
                </c:pt>
                <c:pt idx="1636">
                  <c:v>137940000</c:v>
                </c:pt>
                <c:pt idx="1637">
                  <c:v>110160000</c:v>
                </c:pt>
                <c:pt idx="1638">
                  <c:v>92890000</c:v>
                </c:pt>
                <c:pt idx="1639">
                  <c:v>102010000</c:v>
                </c:pt>
                <c:pt idx="1640">
                  <c:v>52670000</c:v>
                </c:pt>
                <c:pt idx="1641">
                  <c:v>112460000</c:v>
                </c:pt>
                <c:pt idx="1642">
                  <c:v>135080000</c:v>
                </c:pt>
                <c:pt idx="1643">
                  <c:v>164470000</c:v>
                </c:pt>
                <c:pt idx="1644">
                  <c:v>480080000</c:v>
                </c:pt>
                <c:pt idx="1645">
                  <c:v>198860000</c:v>
                </c:pt>
                <c:pt idx="1646">
                  <c:v>208310000</c:v>
                </c:pt>
                <c:pt idx="1647">
                  <c:v>187560000</c:v>
                </c:pt>
                <c:pt idx="1648">
                  <c:v>154360000</c:v>
                </c:pt>
                <c:pt idx="1649">
                  <c:v>179970000</c:v>
                </c:pt>
                <c:pt idx="1650">
                  <c:v>195910000</c:v>
                </c:pt>
                <c:pt idx="1651">
                  <c:v>188610000</c:v>
                </c:pt>
                <c:pt idx="1652">
                  <c:v>221770000</c:v>
                </c:pt>
                <c:pt idx="1653">
                  <c:v>196580000</c:v>
                </c:pt>
                <c:pt idx="1654">
                  <c:v>460660000</c:v>
                </c:pt>
                <c:pt idx="1655">
                  <c:v>243970000</c:v>
                </c:pt>
                <c:pt idx="1656">
                  <c:v>159500000</c:v>
                </c:pt>
                <c:pt idx="1657">
                  <c:v>190220000</c:v>
                </c:pt>
                <c:pt idx="1658">
                  <c:v>223580000</c:v>
                </c:pt>
                <c:pt idx="1659">
                  <c:v>130290000</c:v>
                </c:pt>
                <c:pt idx="1660">
                  <c:v>130080000</c:v>
                </c:pt>
                <c:pt idx="1661">
                  <c:v>163750000</c:v>
                </c:pt>
                <c:pt idx="1662">
                  <c:v>182350000</c:v>
                </c:pt>
                <c:pt idx="1663">
                  <c:v>230430000</c:v>
                </c:pt>
                <c:pt idx="1664">
                  <c:v>196250000</c:v>
                </c:pt>
                <c:pt idx="1665">
                  <c:v>166340000</c:v>
                </c:pt>
                <c:pt idx="1666">
                  <c:v>158320000</c:v>
                </c:pt>
                <c:pt idx="1667">
                  <c:v>202570000</c:v>
                </c:pt>
                <c:pt idx="1668">
                  <c:v>167280000</c:v>
                </c:pt>
                <c:pt idx="1669">
                  <c:v>183810000</c:v>
                </c:pt>
                <c:pt idx="1670">
                  <c:v>166920000</c:v>
                </c:pt>
                <c:pt idx="1671">
                  <c:v>193950000</c:v>
                </c:pt>
                <c:pt idx="1672">
                  <c:v>227470000</c:v>
                </c:pt>
                <c:pt idx="1673">
                  <c:v>181010000</c:v>
                </c:pt>
                <c:pt idx="1674">
                  <c:v>211040000</c:v>
                </c:pt>
                <c:pt idx="1675">
                  <c:v>224130000</c:v>
                </c:pt>
                <c:pt idx="1676">
                  <c:v>231520000</c:v>
                </c:pt>
                <c:pt idx="1677">
                  <c:v>242460000</c:v>
                </c:pt>
                <c:pt idx="1678">
                  <c:v>327980000</c:v>
                </c:pt>
                <c:pt idx="1679">
                  <c:v>248950000</c:v>
                </c:pt>
                <c:pt idx="1680">
                  <c:v>257370000</c:v>
                </c:pt>
                <c:pt idx="1681">
                  <c:v>237060000</c:v>
                </c:pt>
                <c:pt idx="1682">
                  <c:v>270050000</c:v>
                </c:pt>
                <c:pt idx="1683">
                  <c:v>305670000</c:v>
                </c:pt>
                <c:pt idx="1684">
                  <c:v>231900000</c:v>
                </c:pt>
                <c:pt idx="1685">
                  <c:v>251050000</c:v>
                </c:pt>
                <c:pt idx="1686">
                  <c:v>214500000</c:v>
                </c:pt>
                <c:pt idx="1687">
                  <c:v>186240000</c:v>
                </c:pt>
                <c:pt idx="1688">
                  <c:v>307770000</c:v>
                </c:pt>
                <c:pt idx="1689">
                  <c:v>252480000</c:v>
                </c:pt>
                <c:pt idx="1690">
                  <c:v>284810000</c:v>
                </c:pt>
                <c:pt idx="1691">
                  <c:v>211510000</c:v>
                </c:pt>
                <c:pt idx="1692">
                  <c:v>158850000</c:v>
                </c:pt>
                <c:pt idx="1693">
                  <c:v>161120000</c:v>
                </c:pt>
                <c:pt idx="1694">
                  <c:v>209580000</c:v>
                </c:pt>
                <c:pt idx="1695">
                  <c:v>167650000</c:v>
                </c:pt>
                <c:pt idx="1696">
                  <c:v>206020000</c:v>
                </c:pt>
                <c:pt idx="1697">
                  <c:v>173850000</c:v>
                </c:pt>
                <c:pt idx="1698">
                  <c:v>219750000</c:v>
                </c:pt>
                <c:pt idx="1699">
                  <c:v>266990000</c:v>
                </c:pt>
                <c:pt idx="1700">
                  <c:v>268390000</c:v>
                </c:pt>
                <c:pt idx="1701">
                  <c:v>154000000</c:v>
                </c:pt>
                <c:pt idx="1702">
                  <c:v>163780000</c:v>
                </c:pt>
                <c:pt idx="1703">
                  <c:v>189350000</c:v>
                </c:pt>
                <c:pt idx="1704">
                  <c:v>201890000</c:v>
                </c:pt>
                <c:pt idx="1705">
                  <c:v>233330000</c:v>
                </c:pt>
                <c:pt idx="1706">
                  <c:v>194620000</c:v>
                </c:pt>
                <c:pt idx="1707">
                  <c:v>172830000</c:v>
                </c:pt>
                <c:pt idx="1708">
                  <c:v>424930000</c:v>
                </c:pt>
                <c:pt idx="1709">
                  <c:v>225470000</c:v>
                </c:pt>
                <c:pt idx="1710">
                  <c:v>241270000</c:v>
                </c:pt>
                <c:pt idx="1711">
                  <c:v>224030000</c:v>
                </c:pt>
                <c:pt idx="1712">
                  <c:v>196480000</c:v>
                </c:pt>
                <c:pt idx="1713">
                  <c:v>196760000</c:v>
                </c:pt>
                <c:pt idx="1714">
                  <c:v>234130000</c:v>
                </c:pt>
                <c:pt idx="1715">
                  <c:v>190820000</c:v>
                </c:pt>
                <c:pt idx="1716">
                  <c:v>202370000</c:v>
                </c:pt>
                <c:pt idx="1717">
                  <c:v>152400000</c:v>
                </c:pt>
                <c:pt idx="1718">
                  <c:v>168750000</c:v>
                </c:pt>
                <c:pt idx="1719">
                  <c:v>175200000</c:v>
                </c:pt>
                <c:pt idx="1720">
                  <c:v>267680000</c:v>
                </c:pt>
                <c:pt idx="1721">
                  <c:v>201600000</c:v>
                </c:pt>
                <c:pt idx="1722">
                  <c:v>205770000</c:v>
                </c:pt>
                <c:pt idx="1723">
                  <c:v>163980000</c:v>
                </c:pt>
                <c:pt idx="1724">
                  <c:v>154660000</c:v>
                </c:pt>
                <c:pt idx="1725">
                  <c:v>173890000</c:v>
                </c:pt>
                <c:pt idx="1726">
                  <c:v>190590000</c:v>
                </c:pt>
                <c:pt idx="1727">
                  <c:v>293530000</c:v>
                </c:pt>
                <c:pt idx="1728">
                  <c:v>151740000</c:v>
                </c:pt>
                <c:pt idx="1729">
                  <c:v>176910000</c:v>
                </c:pt>
                <c:pt idx="1730">
                  <c:v>158530000</c:v>
                </c:pt>
                <c:pt idx="1731">
                  <c:v>207100000</c:v>
                </c:pt>
                <c:pt idx="1732">
                  <c:v>172780000</c:v>
                </c:pt>
                <c:pt idx="1733">
                  <c:v>145620000</c:v>
                </c:pt>
                <c:pt idx="1734">
                  <c:v>197420000</c:v>
                </c:pt>
                <c:pt idx="1735">
                  <c:v>171380000</c:v>
                </c:pt>
                <c:pt idx="1736">
                  <c:v>161370000</c:v>
                </c:pt>
                <c:pt idx="1737">
                  <c:v>216600000</c:v>
                </c:pt>
                <c:pt idx="1738">
                  <c:v>244450000</c:v>
                </c:pt>
                <c:pt idx="1739">
                  <c:v>236610000</c:v>
                </c:pt>
                <c:pt idx="1740">
                  <c:v>195990000</c:v>
                </c:pt>
                <c:pt idx="1741">
                  <c:v>221690000</c:v>
                </c:pt>
                <c:pt idx="1742">
                  <c:v>265570000</c:v>
                </c:pt>
                <c:pt idx="1743">
                  <c:v>232410000</c:v>
                </c:pt>
                <c:pt idx="1744">
                  <c:v>190510000</c:v>
                </c:pt>
                <c:pt idx="1745">
                  <c:v>198270000</c:v>
                </c:pt>
                <c:pt idx="1746">
                  <c:v>176830000</c:v>
                </c:pt>
                <c:pt idx="1747">
                  <c:v>214310000</c:v>
                </c:pt>
                <c:pt idx="1748">
                  <c:v>274760000</c:v>
                </c:pt>
                <c:pt idx="1749">
                  <c:v>199010000</c:v>
                </c:pt>
                <c:pt idx="1750">
                  <c:v>218910000</c:v>
                </c:pt>
                <c:pt idx="1751">
                  <c:v>213730000</c:v>
                </c:pt>
                <c:pt idx="1752">
                  <c:v>301410000</c:v>
                </c:pt>
                <c:pt idx="1753">
                  <c:v>216580000</c:v>
                </c:pt>
                <c:pt idx="1754">
                  <c:v>305000000</c:v>
                </c:pt>
                <c:pt idx="1755">
                  <c:v>189170000</c:v>
                </c:pt>
                <c:pt idx="1756">
                  <c:v>253520000</c:v>
                </c:pt>
                <c:pt idx="1757">
                  <c:v>174260000</c:v>
                </c:pt>
                <c:pt idx="1758">
                  <c:v>192660000</c:v>
                </c:pt>
                <c:pt idx="1759">
                  <c:v>325250000</c:v>
                </c:pt>
                <c:pt idx="1760">
                  <c:v>210880000</c:v>
                </c:pt>
                <c:pt idx="1761">
                  <c:v>206900000</c:v>
                </c:pt>
                <c:pt idx="1762">
                  <c:v>157800000</c:v>
                </c:pt>
                <c:pt idx="1763">
                  <c:v>184600000</c:v>
                </c:pt>
                <c:pt idx="1764">
                  <c:v>233340000</c:v>
                </c:pt>
                <c:pt idx="1765">
                  <c:v>216480000</c:v>
                </c:pt>
                <c:pt idx="1766">
                  <c:v>307640000</c:v>
                </c:pt>
                <c:pt idx="1767">
                  <c:v>222540000</c:v>
                </c:pt>
                <c:pt idx="1768">
                  <c:v>189430000</c:v>
                </c:pt>
                <c:pt idx="1769">
                  <c:v>237150000</c:v>
                </c:pt>
                <c:pt idx="1770">
                  <c:v>291240000</c:v>
                </c:pt>
                <c:pt idx="1771">
                  <c:v>528710000</c:v>
                </c:pt>
                <c:pt idx="1772">
                  <c:v>220050000</c:v>
                </c:pt>
                <c:pt idx="1773">
                  <c:v>237870000</c:v>
                </c:pt>
                <c:pt idx="1774">
                  <c:v>240690000</c:v>
                </c:pt>
                <c:pt idx="1775">
                  <c:v>230220000</c:v>
                </c:pt>
                <c:pt idx="1776">
                  <c:v>164020000</c:v>
                </c:pt>
                <c:pt idx="1777">
                  <c:v>249900000</c:v>
                </c:pt>
                <c:pt idx="1778">
                  <c:v>219920000</c:v>
                </c:pt>
                <c:pt idx="1779">
                  <c:v>187930000</c:v>
                </c:pt>
                <c:pt idx="1780">
                  <c:v>189630000</c:v>
                </c:pt>
                <c:pt idx="1781">
                  <c:v>254970000</c:v>
                </c:pt>
                <c:pt idx="1782">
                  <c:v>237800000</c:v>
                </c:pt>
                <c:pt idx="1783">
                  <c:v>252160000</c:v>
                </c:pt>
                <c:pt idx="1784">
                  <c:v>257560000</c:v>
                </c:pt>
                <c:pt idx="1785">
                  <c:v>354830000</c:v>
                </c:pt>
                <c:pt idx="1786">
                  <c:v>361910000</c:v>
                </c:pt>
                <c:pt idx="1787">
                  <c:v>290730000</c:v>
                </c:pt>
                <c:pt idx="1788">
                  <c:v>285990000</c:v>
                </c:pt>
                <c:pt idx="1789">
                  <c:v>314760000</c:v>
                </c:pt>
                <c:pt idx="1790">
                  <c:v>244190000</c:v>
                </c:pt>
                <c:pt idx="1791">
                  <c:v>302280000</c:v>
                </c:pt>
                <c:pt idx="1792">
                  <c:v>468640000</c:v>
                </c:pt>
                <c:pt idx="1793">
                  <c:v>277710000</c:v>
                </c:pt>
                <c:pt idx="1794">
                  <c:v>288280000</c:v>
                </c:pt>
                <c:pt idx="1795">
                  <c:v>308820000</c:v>
                </c:pt>
                <c:pt idx="1796">
                  <c:v>323800000</c:v>
                </c:pt>
                <c:pt idx="1797">
                  <c:v>336930000</c:v>
                </c:pt>
                <c:pt idx="1798">
                  <c:v>334840000</c:v>
                </c:pt>
                <c:pt idx="1799">
                  <c:v>332630000</c:v>
                </c:pt>
                <c:pt idx="1800">
                  <c:v>428420000</c:v>
                </c:pt>
                <c:pt idx="1801">
                  <c:v>476640000</c:v>
                </c:pt>
                <c:pt idx="1802">
                  <c:v>454480000</c:v>
                </c:pt>
                <c:pt idx="1803">
                  <c:v>311490000</c:v>
                </c:pt>
                <c:pt idx="1804">
                  <c:v>354490000</c:v>
                </c:pt>
                <c:pt idx="1805">
                  <c:v>237360000</c:v>
                </c:pt>
                <c:pt idx="1806">
                  <c:v>341400000</c:v>
                </c:pt>
                <c:pt idx="1807">
                  <c:v>300340000</c:v>
                </c:pt>
                <c:pt idx="1808">
                  <c:v>274710000</c:v>
                </c:pt>
                <c:pt idx="1809">
                  <c:v>282990000</c:v>
                </c:pt>
                <c:pt idx="1810">
                  <c:v>402720000</c:v>
                </c:pt>
                <c:pt idx="1811">
                  <c:v>327240000</c:v>
                </c:pt>
                <c:pt idx="1812">
                  <c:v>387030000</c:v>
                </c:pt>
                <c:pt idx="1813">
                  <c:v>424030000</c:v>
                </c:pt>
                <c:pt idx="1814">
                  <c:v>453660000</c:v>
                </c:pt>
                <c:pt idx="1815">
                  <c:v>537670000</c:v>
                </c:pt>
                <c:pt idx="1816">
                  <c:v>359470000</c:v>
                </c:pt>
                <c:pt idx="1817">
                  <c:v>413280000</c:v>
                </c:pt>
                <c:pt idx="1818">
                  <c:v>513010000</c:v>
                </c:pt>
                <c:pt idx="1819">
                  <c:v>424250000</c:v>
                </c:pt>
                <c:pt idx="1820">
                  <c:v>462060000</c:v>
                </c:pt>
                <c:pt idx="1821">
                  <c:v>255350000</c:v>
                </c:pt>
                <c:pt idx="1822">
                  <c:v>276920000</c:v>
                </c:pt>
                <c:pt idx="1823">
                  <c:v>247400000</c:v>
                </c:pt>
                <c:pt idx="1824">
                  <c:v>308210000</c:v>
                </c:pt>
                <c:pt idx="1825">
                  <c:v>442820000</c:v>
                </c:pt>
                <c:pt idx="1826">
                  <c:v>361340000</c:v>
                </c:pt>
                <c:pt idx="1827">
                  <c:v>399840000</c:v>
                </c:pt>
                <c:pt idx="1828">
                  <c:v>383260000</c:v>
                </c:pt>
                <c:pt idx="1829">
                  <c:v>323650000</c:v>
                </c:pt>
                <c:pt idx="1830">
                  <c:v>397260000</c:v>
                </c:pt>
                <c:pt idx="1831">
                  <c:v>454090000</c:v>
                </c:pt>
                <c:pt idx="1832">
                  <c:v>379670000</c:v>
                </c:pt>
                <c:pt idx="1833">
                  <c:v>515600000</c:v>
                </c:pt>
                <c:pt idx="1834">
                  <c:v>672950000</c:v>
                </c:pt>
                <c:pt idx="1835">
                  <c:v>559920000</c:v>
                </c:pt>
                <c:pt idx="1836">
                  <c:v>584110000</c:v>
                </c:pt>
                <c:pt idx="1837">
                  <c:v>391880000</c:v>
                </c:pt>
                <c:pt idx="1838">
                  <c:v>586970000</c:v>
                </c:pt>
                <c:pt idx="1839">
                  <c:v>479010000</c:v>
                </c:pt>
                <c:pt idx="1840">
                  <c:v>488690000</c:v>
                </c:pt>
                <c:pt idx="1841">
                  <c:v>524430000</c:v>
                </c:pt>
                <c:pt idx="1842">
                  <c:v>640020000</c:v>
                </c:pt>
                <c:pt idx="1843">
                  <c:v>365990000</c:v>
                </c:pt>
                <c:pt idx="1844">
                  <c:v>425170000</c:v>
                </c:pt>
                <c:pt idx="1845">
                  <c:v>509770000</c:v>
                </c:pt>
                <c:pt idx="1846">
                  <c:v>464830000</c:v>
                </c:pt>
                <c:pt idx="1847">
                  <c:v>445280000</c:v>
                </c:pt>
                <c:pt idx="1848">
                  <c:v>568670000</c:v>
                </c:pt>
                <c:pt idx="1849">
                  <c:v>667950000</c:v>
                </c:pt>
                <c:pt idx="1850">
                  <c:v>321300000</c:v>
                </c:pt>
                <c:pt idx="1851">
                  <c:v>450270000</c:v>
                </c:pt>
                <c:pt idx="1852">
                  <c:v>468010000</c:v>
                </c:pt>
                <c:pt idx="1853">
                  <c:v>406150000</c:v>
                </c:pt>
                <c:pt idx="1854">
                  <c:v>584900000</c:v>
                </c:pt>
                <c:pt idx="1855">
                  <c:v>301480000</c:v>
                </c:pt>
                <c:pt idx="1856">
                  <c:v>268220000</c:v>
                </c:pt>
                <c:pt idx="1857">
                  <c:v>332850000</c:v>
                </c:pt>
                <c:pt idx="1858">
                  <c:v>251960000</c:v>
                </c:pt>
                <c:pt idx="1859">
                  <c:v>331960000</c:v>
                </c:pt>
                <c:pt idx="1860">
                  <c:v>270280000</c:v>
                </c:pt>
                <c:pt idx="1861">
                  <c:v>449890000</c:v>
                </c:pt>
                <c:pt idx="1862">
                  <c:v>289280000</c:v>
                </c:pt>
                <c:pt idx="1863">
                  <c:v>396380000</c:v>
                </c:pt>
                <c:pt idx="1864">
                  <c:v>390980000</c:v>
                </c:pt>
                <c:pt idx="1865">
                  <c:v>345520000</c:v>
                </c:pt>
                <c:pt idx="1866">
                  <c:v>313090000</c:v>
                </c:pt>
                <c:pt idx="1867">
                  <c:v>293890000</c:v>
                </c:pt>
                <c:pt idx="1868">
                  <c:v>303160000</c:v>
                </c:pt>
                <c:pt idx="1869">
                  <c:v>247450000</c:v>
                </c:pt>
                <c:pt idx="1870">
                  <c:v>357940000</c:v>
                </c:pt>
                <c:pt idx="1871">
                  <c:v>247750000</c:v>
                </c:pt>
                <c:pt idx="1872">
                  <c:v>316720000</c:v>
                </c:pt>
                <c:pt idx="1873">
                  <c:v>370510000</c:v>
                </c:pt>
                <c:pt idx="1874">
                  <c:v>420040000</c:v>
                </c:pt>
                <c:pt idx="1875">
                  <c:v>410040000</c:v>
                </c:pt>
                <c:pt idx="1876">
                  <c:v>419200000</c:v>
                </c:pt>
                <c:pt idx="1877">
                  <c:v>439360000</c:v>
                </c:pt>
                <c:pt idx="1878">
                  <c:v>436660000</c:v>
                </c:pt>
                <c:pt idx="1879">
                  <c:v>355050000</c:v>
                </c:pt>
                <c:pt idx="1880">
                  <c:v>304050000</c:v>
                </c:pt>
                <c:pt idx="1881">
                  <c:v>273550000</c:v>
                </c:pt>
                <c:pt idx="1882">
                  <c:v>204300000</c:v>
                </c:pt>
                <c:pt idx="1883">
                  <c:v>226620000</c:v>
                </c:pt>
                <c:pt idx="1884">
                  <c:v>266710000</c:v>
                </c:pt>
                <c:pt idx="1885">
                  <c:v>215410000</c:v>
                </c:pt>
                <c:pt idx="1886">
                  <c:v>233760000</c:v>
                </c:pt>
                <c:pt idx="1887">
                  <c:v>213700000</c:v>
                </c:pt>
                <c:pt idx="1888">
                  <c:v>226760000</c:v>
                </c:pt>
                <c:pt idx="1889">
                  <c:v>162560000</c:v>
                </c:pt>
                <c:pt idx="1890">
                  <c:v>153730000</c:v>
                </c:pt>
                <c:pt idx="1891">
                  <c:v>86760000</c:v>
                </c:pt>
                <c:pt idx="1892">
                  <c:v>66930000</c:v>
                </c:pt>
                <c:pt idx="1893">
                  <c:v>174640000</c:v>
                </c:pt>
                <c:pt idx="1894">
                  <c:v>211090000</c:v>
                </c:pt>
                <c:pt idx="1895">
                  <c:v>550150000</c:v>
                </c:pt>
                <c:pt idx="1896">
                  <c:v>274080000</c:v>
                </c:pt>
                <c:pt idx="1897">
                  <c:v>239260000</c:v>
                </c:pt>
                <c:pt idx="1898">
                  <c:v>337190000</c:v>
                </c:pt>
                <c:pt idx="1899">
                  <c:v>229940000</c:v>
                </c:pt>
                <c:pt idx="1900">
                  <c:v>271030000</c:v>
                </c:pt>
                <c:pt idx="1901">
                  <c:v>290540000</c:v>
                </c:pt>
                <c:pt idx="1902">
                  <c:v>232830000</c:v>
                </c:pt>
                <c:pt idx="1903">
                  <c:v>284950000</c:v>
                </c:pt>
                <c:pt idx="1904">
                  <c:v>358970000</c:v>
                </c:pt>
                <c:pt idx="1905">
                  <c:v>346370000</c:v>
                </c:pt>
                <c:pt idx="1906">
                  <c:v>280880000</c:v>
                </c:pt>
                <c:pt idx="1907">
                  <c:v>294680000</c:v>
                </c:pt>
                <c:pt idx="1908">
                  <c:v>307520000</c:v>
                </c:pt>
                <c:pt idx="1909">
                  <c:v>321010000</c:v>
                </c:pt>
                <c:pt idx="1910">
                  <c:v>155510000</c:v>
                </c:pt>
                <c:pt idx="1911">
                  <c:v>283920000</c:v>
                </c:pt>
                <c:pt idx="1912">
                  <c:v>374020000</c:v>
                </c:pt>
                <c:pt idx="1913">
                  <c:v>491890000</c:v>
                </c:pt>
                <c:pt idx="1914">
                  <c:v>569010000</c:v>
                </c:pt>
                <c:pt idx="1915">
                  <c:v>528130000</c:v>
                </c:pt>
                <c:pt idx="1916">
                  <c:v>350470000</c:v>
                </c:pt>
                <c:pt idx="1917">
                  <c:v>366390000</c:v>
                </c:pt>
                <c:pt idx="1918">
                  <c:v>278220000</c:v>
                </c:pt>
                <c:pt idx="1919">
                  <c:v>304370000</c:v>
                </c:pt>
                <c:pt idx="1920">
                  <c:v>476600000</c:v>
                </c:pt>
                <c:pt idx="1921">
                  <c:v>314660000</c:v>
                </c:pt>
                <c:pt idx="1922">
                  <c:v>257270000</c:v>
                </c:pt>
                <c:pt idx="1923">
                  <c:v>221230000</c:v>
                </c:pt>
                <c:pt idx="1924">
                  <c:v>246300000</c:v>
                </c:pt>
                <c:pt idx="1925">
                  <c:v>344350000</c:v>
                </c:pt>
                <c:pt idx="1926">
                  <c:v>264640000</c:v>
                </c:pt>
                <c:pt idx="1927">
                  <c:v>254930000</c:v>
                </c:pt>
                <c:pt idx="1928">
                  <c:v>180970000</c:v>
                </c:pt>
                <c:pt idx="1929">
                  <c:v>310950000</c:v>
                </c:pt>
                <c:pt idx="1930">
                  <c:v>267210000</c:v>
                </c:pt>
                <c:pt idx="1931">
                  <c:v>316230000</c:v>
                </c:pt>
                <c:pt idx="1932">
                  <c:v>372160000</c:v>
                </c:pt>
                <c:pt idx="1933">
                  <c:v>281180000</c:v>
                </c:pt>
                <c:pt idx="1934">
                  <c:v>335680000</c:v>
                </c:pt>
                <c:pt idx="1935">
                  <c:v>340740000</c:v>
                </c:pt>
                <c:pt idx="1936">
                  <c:v>348840000</c:v>
                </c:pt>
                <c:pt idx="1937">
                  <c:v>231160000</c:v>
                </c:pt>
                <c:pt idx="1938">
                  <c:v>241400000</c:v>
                </c:pt>
                <c:pt idx="1939">
                  <c:v>360600000</c:v>
                </c:pt>
                <c:pt idx="1940">
                  <c:v>422450000</c:v>
                </c:pt>
                <c:pt idx="1941">
                  <c:v>374350000</c:v>
                </c:pt>
                <c:pt idx="1942">
                  <c:v>412740000</c:v>
                </c:pt>
                <c:pt idx="1943">
                  <c:v>399290000</c:v>
                </c:pt>
                <c:pt idx="1944">
                  <c:v>674920000</c:v>
                </c:pt>
                <c:pt idx="1945">
                  <c:v>436740000</c:v>
                </c:pt>
                <c:pt idx="1946">
                  <c:v>479270000</c:v>
                </c:pt>
                <c:pt idx="1947">
                  <c:v>362520000</c:v>
                </c:pt>
                <c:pt idx="1948">
                  <c:v>391460000</c:v>
                </c:pt>
                <c:pt idx="1949">
                  <c:v>299690000</c:v>
                </c:pt>
                <c:pt idx="1950">
                  <c:v>395330000</c:v>
                </c:pt>
                <c:pt idx="1951">
                  <c:v>256670000</c:v>
                </c:pt>
                <c:pt idx="1952">
                  <c:v>319770000</c:v>
                </c:pt>
                <c:pt idx="1953">
                  <c:v>385940000</c:v>
                </c:pt>
                <c:pt idx="1954">
                  <c:v>232560000</c:v>
                </c:pt>
                <c:pt idx="1955">
                  <c:v>218530000</c:v>
                </c:pt>
                <c:pt idx="1956">
                  <c:v>183630000</c:v>
                </c:pt>
                <c:pt idx="1957">
                  <c:v>204480000</c:v>
                </c:pt>
                <c:pt idx="1958">
                  <c:v>213210000</c:v>
                </c:pt>
                <c:pt idx="1959">
                  <c:v>655110000</c:v>
                </c:pt>
                <c:pt idx="1960">
                  <c:v>488060000</c:v>
                </c:pt>
                <c:pt idx="1961">
                  <c:v>463200000</c:v>
                </c:pt>
                <c:pt idx="1962">
                  <c:v>494760000</c:v>
                </c:pt>
                <c:pt idx="1963">
                  <c:v>432970000</c:v>
                </c:pt>
                <c:pt idx="1964">
                  <c:v>238890000</c:v>
                </c:pt>
                <c:pt idx="1965">
                  <c:v>247820000</c:v>
                </c:pt>
                <c:pt idx="1966">
                  <c:v>214260000</c:v>
                </c:pt>
                <c:pt idx="1967">
                  <c:v>257300000</c:v>
                </c:pt>
                <c:pt idx="1968">
                  <c:v>273000000</c:v>
                </c:pt>
                <c:pt idx="1969">
                  <c:v>198300000</c:v>
                </c:pt>
                <c:pt idx="1970">
                  <c:v>229200000</c:v>
                </c:pt>
                <c:pt idx="1971">
                  <c:v>174250000</c:v>
                </c:pt>
                <c:pt idx="1972">
                  <c:v>177090000</c:v>
                </c:pt>
                <c:pt idx="1973">
                  <c:v>166910000</c:v>
                </c:pt>
                <c:pt idx="1974">
                  <c:v>149150000</c:v>
                </c:pt>
                <c:pt idx="1975">
                  <c:v>120580000</c:v>
                </c:pt>
                <c:pt idx="1976">
                  <c:v>119800000</c:v>
                </c:pt>
                <c:pt idx="1977">
                  <c:v>148610000</c:v>
                </c:pt>
                <c:pt idx="1978">
                  <c:v>138790000</c:v>
                </c:pt>
                <c:pt idx="1979">
                  <c:v>130020000</c:v>
                </c:pt>
                <c:pt idx="1980">
                  <c:v>144880000</c:v>
                </c:pt>
                <c:pt idx="1981">
                  <c:v>171580000</c:v>
                </c:pt>
                <c:pt idx="1982">
                  <c:v>156290000</c:v>
                </c:pt>
                <c:pt idx="1983">
                  <c:v>215040000</c:v>
                </c:pt>
                <c:pt idx="1984">
                  <c:v>159790000</c:v>
                </c:pt>
                <c:pt idx="1985">
                  <c:v>182550000</c:v>
                </c:pt>
                <c:pt idx="1986">
                  <c:v>173590000</c:v>
                </c:pt>
                <c:pt idx="1987">
                  <c:v>183190000</c:v>
                </c:pt>
                <c:pt idx="1988">
                  <c:v>212830000</c:v>
                </c:pt>
              </c:numCache>
            </c:numRef>
          </c:val>
          <c:extLst>
            <c:ext xmlns:c16="http://schemas.microsoft.com/office/drawing/2014/chart" uri="{C3380CC4-5D6E-409C-BE32-E72D297353CC}">
              <c16:uniqueId val="{00000000-AEF4-DA4D-9476-3197B3CC3368}"/>
            </c:ext>
          </c:extLst>
        </c:ser>
        <c:dLbls>
          <c:showLegendKey val="0"/>
          <c:showVal val="0"/>
          <c:showCatName val="0"/>
          <c:showSerName val="0"/>
          <c:showPercent val="0"/>
          <c:showBubbleSize val="0"/>
        </c:dLbls>
        <c:axId val="902944416"/>
        <c:axId val="902905456"/>
      </c:areaChart>
      <c:dateAx>
        <c:axId val="902944416"/>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905456"/>
        <c:crosses val="autoZero"/>
        <c:auto val="1"/>
        <c:lblOffset val="100"/>
        <c:baseTimeUnit val="days"/>
      </c:dateAx>
      <c:valAx>
        <c:axId val="902905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944416"/>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Combined_News_DJIA!$D$1996</c:f>
              <c:strCache>
                <c:ptCount val="1"/>
                <c:pt idx="0">
                  <c:v>Count of Label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Combined_News_DJIA!$C$1997:$C$1998</c:f>
              <c:numCache>
                <c:formatCode>General</c:formatCode>
                <c:ptCount val="2"/>
                <c:pt idx="0">
                  <c:v>0</c:v>
                </c:pt>
                <c:pt idx="1">
                  <c:v>1</c:v>
                </c:pt>
              </c:numCache>
            </c:numRef>
          </c:cat>
          <c:val>
            <c:numRef>
              <c:f>Combined_News_DJIA!$D$1997:$D$1998</c:f>
              <c:numCache>
                <c:formatCode>General</c:formatCode>
                <c:ptCount val="2"/>
                <c:pt idx="0">
                  <c:v>924</c:v>
                </c:pt>
                <c:pt idx="1">
                  <c:v>1065</c:v>
                </c:pt>
              </c:numCache>
            </c:numRef>
          </c:val>
          <c:extLst>
            <c:ext xmlns:c16="http://schemas.microsoft.com/office/drawing/2014/chart" uri="{C3380CC4-5D6E-409C-BE32-E72D297353CC}">
              <c16:uniqueId val="{00000000-2BA5-394B-9036-04C69099CE6A}"/>
            </c:ext>
          </c:extLst>
        </c:ser>
        <c:dLbls>
          <c:showLegendKey val="0"/>
          <c:showVal val="0"/>
          <c:showCatName val="0"/>
          <c:showSerName val="0"/>
          <c:showPercent val="0"/>
          <c:showBubbleSize val="0"/>
        </c:dLbls>
        <c:gapWidth val="219"/>
        <c:overlap val="-27"/>
        <c:axId val="903461840"/>
        <c:axId val="931050192"/>
      </c:barChart>
      <c:catAx>
        <c:axId val="90346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050192"/>
        <c:crosses val="autoZero"/>
        <c:auto val="1"/>
        <c:lblAlgn val="ctr"/>
        <c:lblOffset val="100"/>
        <c:noMultiLvlLbl val="0"/>
      </c:catAx>
      <c:valAx>
        <c:axId val="93105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46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9012BE283A76498C74036EBC95B25A"/>
        <w:category>
          <w:name w:val="General"/>
          <w:gallery w:val="placeholder"/>
        </w:category>
        <w:types>
          <w:type w:val="bbPlcHdr"/>
        </w:types>
        <w:behaviors>
          <w:behavior w:val="content"/>
        </w:behaviors>
        <w:guid w:val="{21F5D5CC-8D0D-4642-AAC8-FE7ED8BD445F}"/>
      </w:docPartPr>
      <w:docPartBody>
        <w:p w:rsidR="00000000" w:rsidRDefault="00334029" w:rsidP="00334029">
          <w:pPr>
            <w:pStyle w:val="C59012BE283A76498C74036EBC95B25A"/>
          </w:pPr>
          <w:r>
            <w:rPr>
              <w:rFonts w:asciiTheme="majorHAnsi" w:eastAsiaTheme="majorEastAsia" w:hAnsiTheme="majorHAnsi" w:cstheme="majorBidi"/>
              <w:caps/>
              <w:color w:val="4472C4" w:themeColor="accent1"/>
              <w:sz w:val="80"/>
              <w:szCs w:val="80"/>
            </w:rPr>
            <w:t>[Document title]</w:t>
          </w:r>
        </w:p>
      </w:docPartBody>
    </w:docPart>
    <w:docPart>
      <w:docPartPr>
        <w:name w:val="1F6AED2F9EBE88469176460B34D9C8FC"/>
        <w:category>
          <w:name w:val="General"/>
          <w:gallery w:val="placeholder"/>
        </w:category>
        <w:types>
          <w:type w:val="bbPlcHdr"/>
        </w:types>
        <w:behaviors>
          <w:behavior w:val="content"/>
        </w:behaviors>
        <w:guid w:val="{E8461C64-0F3C-744B-A8A3-047272A6748B}"/>
      </w:docPartPr>
      <w:docPartBody>
        <w:p w:rsidR="00000000" w:rsidRDefault="00334029" w:rsidP="00334029">
          <w:pPr>
            <w:pStyle w:val="1F6AED2F9EBE88469176460B34D9C8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29"/>
    <w:rsid w:val="00233099"/>
    <w:rsid w:val="0033402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012BE283A76498C74036EBC95B25A">
    <w:name w:val="C59012BE283A76498C74036EBC95B25A"/>
    <w:rsid w:val="00334029"/>
  </w:style>
  <w:style w:type="paragraph" w:customStyle="1" w:styleId="1F6AED2F9EBE88469176460B34D9C8FC">
    <w:name w:val="1F6AED2F9EBE88469176460B34D9C8FC"/>
    <w:rsid w:val="00334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DCEF-63A8-1342-9618-44C14E50D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 (1).dotx</Template>
  <TotalTime>105</TotalTime>
  <Pages>13</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13924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impact on Stock Market prediction</dc:title>
  <dc:subject>Capstone Project – Literature Review</dc:subject>
  <dc:creator>Microsoft Office User</dc:creator>
  <cp:lastModifiedBy>Mayada Larif</cp:lastModifiedBy>
  <cp:revision>39</cp:revision>
  <cp:lastPrinted>2020-06-09T23:02:00Z</cp:lastPrinted>
  <dcterms:created xsi:type="dcterms:W3CDTF">2020-06-09T12:49:00Z</dcterms:created>
  <dcterms:modified xsi:type="dcterms:W3CDTF">2020-06-09T23:10:00Z</dcterms:modified>
</cp:coreProperties>
</file>